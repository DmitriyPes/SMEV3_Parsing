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44D197" w14:textId="77777777" w:rsidR="00A3033C" w:rsidRPr="00B7464C" w:rsidRDefault="00B7464C" w:rsidP="00B7464C">
      <w:pPr>
        <w:spacing w:line="240" w:lineRule="auto"/>
        <w:ind w:firstLine="0"/>
        <w:jc w:val="left"/>
        <w:sectPr w:rsidR="00A3033C" w:rsidRPr="00B7464C" w:rsidSect="007C0DC2">
          <w:headerReference w:type="default" r:id="rId8"/>
          <w:pgSz w:w="11906" w:h="16838"/>
          <w:pgMar w:top="1418" w:right="567" w:bottom="851" w:left="1134" w:header="709" w:footer="692" w:gutter="0"/>
          <w:cols w:space="708"/>
          <w:titlePg/>
          <w:docGrid w:linePitch="360"/>
        </w:sectPr>
      </w:pP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72F62074" wp14:editId="6747FC7F">
                <wp:simplePos x="0" y="0"/>
                <wp:positionH relativeFrom="page">
                  <wp:posOffset>0</wp:posOffset>
                </wp:positionH>
                <wp:positionV relativeFrom="margin">
                  <wp:posOffset>-15240</wp:posOffset>
                </wp:positionV>
                <wp:extent cx="7557770" cy="9248219"/>
                <wp:effectExtent l="0" t="0" r="5080" b="0"/>
                <wp:wrapNone/>
                <wp:docPr id="33" name="Группа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7770" cy="9248219"/>
                          <a:chOff x="0" y="1440"/>
                          <a:chExt cx="12239" cy="12961"/>
                        </a:xfrm>
                      </wpg:grpSpPr>
                      <wpg:grpSp>
                        <wpg:cNvPr id="38" name="Group 3"/>
                        <wpg:cNvGrpSpPr>
                          <a:grpSpLocks/>
                        </wpg:cNvGrpSpPr>
                        <wpg:grpSpPr bwMode="auto">
                          <a:xfrm>
                            <a:off x="0" y="9528"/>
                            <a:ext cx="12239" cy="4873"/>
                            <a:chOff x="-6" y="3279"/>
                            <a:chExt cx="12197" cy="4373"/>
                          </a:xfrm>
                        </wpg:grpSpPr>
                        <wpg:grpSp>
                          <wpg:cNvPr id="39" name="Group 4"/>
                          <wpg:cNvGrpSpPr>
                            <a:grpSpLocks/>
                          </wpg:cNvGrpSpPr>
                          <wpg:grpSpPr bwMode="auto">
                            <a:xfrm>
                              <a:off x="-6" y="3717"/>
                              <a:ext cx="12189" cy="3550"/>
                              <a:chOff x="18" y="7468"/>
                              <a:chExt cx="12189" cy="3550"/>
                            </a:xfrm>
                          </wpg:grpSpPr>
                          <wps:wsp>
                            <wps:cNvPr id="40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18" y="7837"/>
                                <a:ext cx="7132" cy="2863"/>
                              </a:xfrm>
                              <a:custGeom>
                                <a:avLst/>
                                <a:gdLst>
                                  <a:gd name="T0" fmla="*/ 0 w 7132"/>
                                  <a:gd name="T1" fmla="*/ 0 h 2863"/>
                                  <a:gd name="T2" fmla="*/ 17 w 7132"/>
                                  <a:gd name="T3" fmla="*/ 2863 h 2863"/>
                                  <a:gd name="T4" fmla="*/ 7132 w 7132"/>
                                  <a:gd name="T5" fmla="*/ 2578 h 2863"/>
                                  <a:gd name="T6" fmla="*/ 7132 w 7132"/>
                                  <a:gd name="T7" fmla="*/ 200 h 2863"/>
                                  <a:gd name="T8" fmla="*/ 0 w 7132"/>
                                  <a:gd name="T9" fmla="*/ 0 h 28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7132" h="2863">
                                    <a:moveTo>
                                      <a:pt x="0" y="0"/>
                                    </a:moveTo>
                                    <a:lnTo>
                                      <a:pt x="17" y="2863"/>
                                    </a:lnTo>
                                    <a:lnTo>
                                      <a:pt x="7132" y="2578"/>
                                    </a:lnTo>
                                    <a:lnTo>
                                      <a:pt x="7132" y="2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Freeform 6"/>
                            <wps:cNvSpPr>
                              <a:spLocks/>
                            </wps:cNvSpPr>
                            <wps:spPr bwMode="auto">
                              <a:xfrm>
                                <a:off x="7150" y="7468"/>
                                <a:ext cx="3466" cy="3550"/>
                              </a:xfrm>
                              <a:custGeom>
                                <a:avLst/>
                                <a:gdLst>
                                  <a:gd name="T0" fmla="*/ 0 w 3466"/>
                                  <a:gd name="T1" fmla="*/ 569 h 3550"/>
                                  <a:gd name="T2" fmla="*/ 0 w 3466"/>
                                  <a:gd name="T3" fmla="*/ 2930 h 3550"/>
                                  <a:gd name="T4" fmla="*/ 3466 w 3466"/>
                                  <a:gd name="T5" fmla="*/ 3550 h 3550"/>
                                  <a:gd name="T6" fmla="*/ 3466 w 3466"/>
                                  <a:gd name="T7" fmla="*/ 0 h 3550"/>
                                  <a:gd name="T8" fmla="*/ 0 w 3466"/>
                                  <a:gd name="T9" fmla="*/ 569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466" h="3550">
                                    <a:moveTo>
                                      <a:pt x="0" y="569"/>
                                    </a:moveTo>
                                    <a:lnTo>
                                      <a:pt x="0" y="2930"/>
                                    </a:lnTo>
                                    <a:lnTo>
                                      <a:pt x="3466" y="3550"/>
                                    </a:lnTo>
                                    <a:lnTo>
                                      <a:pt x="3466" y="0"/>
                                    </a:lnTo>
                                    <a:lnTo>
                                      <a:pt x="0" y="56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3DFE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Freeform 7"/>
                            <wps:cNvSpPr>
                              <a:spLocks/>
                            </wps:cNvSpPr>
                            <wps:spPr bwMode="auto">
                              <a:xfrm>
                                <a:off x="10616" y="7468"/>
                                <a:ext cx="1591" cy="3550"/>
                              </a:xfrm>
                              <a:custGeom>
                                <a:avLst/>
                                <a:gdLst>
                                  <a:gd name="T0" fmla="*/ 0 w 1591"/>
                                  <a:gd name="T1" fmla="*/ 0 h 3550"/>
                                  <a:gd name="T2" fmla="*/ 0 w 1591"/>
                                  <a:gd name="T3" fmla="*/ 3550 h 3550"/>
                                  <a:gd name="T4" fmla="*/ 1591 w 1591"/>
                                  <a:gd name="T5" fmla="*/ 2746 h 3550"/>
                                  <a:gd name="T6" fmla="*/ 1591 w 1591"/>
                                  <a:gd name="T7" fmla="*/ 737 h 3550"/>
                                  <a:gd name="T8" fmla="*/ 0 w 1591"/>
                                  <a:gd name="T9" fmla="*/ 0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591" h="3550">
                                    <a:moveTo>
                                      <a:pt x="0" y="0"/>
                                    </a:moveTo>
                                    <a:lnTo>
                                      <a:pt x="0" y="3550"/>
                                    </a:lnTo>
                                    <a:lnTo>
                                      <a:pt x="1591" y="2746"/>
                                    </a:lnTo>
                                    <a:lnTo>
                                      <a:pt x="1591" y="7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3" name="Freeform 8"/>
                          <wps:cNvSpPr>
                            <a:spLocks/>
                          </wps:cNvSpPr>
                          <wps:spPr bwMode="auto">
                            <a:xfrm>
                              <a:off x="8071" y="4069"/>
                              <a:ext cx="4120" cy="2913"/>
                            </a:xfrm>
                            <a:custGeom>
                              <a:avLst/>
                              <a:gdLst>
                                <a:gd name="T0" fmla="*/ 1 w 4120"/>
                                <a:gd name="T1" fmla="*/ 251 h 2913"/>
                                <a:gd name="T2" fmla="*/ 0 w 4120"/>
                                <a:gd name="T3" fmla="*/ 2662 h 2913"/>
                                <a:gd name="T4" fmla="*/ 4120 w 4120"/>
                                <a:gd name="T5" fmla="*/ 2913 h 2913"/>
                                <a:gd name="T6" fmla="*/ 4120 w 4120"/>
                                <a:gd name="T7" fmla="*/ 0 h 2913"/>
                                <a:gd name="T8" fmla="*/ 1 w 4120"/>
                                <a:gd name="T9" fmla="*/ 251 h 291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20" h="2913">
                                  <a:moveTo>
                                    <a:pt x="1" y="251"/>
                                  </a:moveTo>
                                  <a:lnTo>
                                    <a:pt x="0" y="2662"/>
                                  </a:lnTo>
                                  <a:lnTo>
                                    <a:pt x="4120" y="2913"/>
                                  </a:lnTo>
                                  <a:lnTo>
                                    <a:pt x="4120" y="0"/>
                                  </a:lnTo>
                                  <a:lnTo>
                                    <a:pt x="1" y="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" name="Freeform 9"/>
                          <wps:cNvSpPr>
                            <a:spLocks/>
                          </wps:cNvSpPr>
                          <wps:spPr bwMode="auto">
                            <a:xfrm>
                              <a:off x="4181" y="3279"/>
                              <a:ext cx="3985" cy="4236"/>
                            </a:xfrm>
                            <a:custGeom>
                              <a:avLst/>
                              <a:gdLst>
                                <a:gd name="T0" fmla="*/ 0 w 3985"/>
                                <a:gd name="T1" fmla="*/ 0 h 4236"/>
                                <a:gd name="T2" fmla="*/ 0 w 3985"/>
                                <a:gd name="T3" fmla="*/ 4236 h 4236"/>
                                <a:gd name="T4" fmla="*/ 3985 w 3985"/>
                                <a:gd name="T5" fmla="*/ 3349 h 4236"/>
                                <a:gd name="T6" fmla="*/ 3985 w 3985"/>
                                <a:gd name="T7" fmla="*/ 921 h 4236"/>
                                <a:gd name="T8" fmla="*/ 0 w 3985"/>
                                <a:gd name="T9" fmla="*/ 0 h 42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85" h="4236">
                                  <a:moveTo>
                                    <a:pt x="0" y="0"/>
                                  </a:moveTo>
                                  <a:lnTo>
                                    <a:pt x="0" y="4236"/>
                                  </a:lnTo>
                                  <a:lnTo>
                                    <a:pt x="3985" y="3349"/>
                                  </a:lnTo>
                                  <a:lnTo>
                                    <a:pt x="3985" y="9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FBFB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" name="Freeform 10"/>
                          <wps:cNvSpPr>
                            <a:spLocks/>
                          </wps:cNvSpPr>
                          <wps:spPr bwMode="auto">
                            <a:xfrm>
                              <a:off x="18" y="3399"/>
                              <a:ext cx="4086" cy="4253"/>
                            </a:xfrm>
                            <a:custGeom>
                              <a:avLst/>
                              <a:gdLst>
                                <a:gd name="T0" fmla="*/ 4086 w 4086"/>
                                <a:gd name="T1" fmla="*/ 0 h 4253"/>
                                <a:gd name="T2" fmla="*/ 4084 w 4086"/>
                                <a:gd name="T3" fmla="*/ 4253 h 4253"/>
                                <a:gd name="T4" fmla="*/ 0 w 4086"/>
                                <a:gd name="T5" fmla="*/ 3198 h 4253"/>
                                <a:gd name="T6" fmla="*/ 0 w 4086"/>
                                <a:gd name="T7" fmla="*/ 1072 h 4253"/>
                                <a:gd name="T8" fmla="*/ 4086 w 4086"/>
                                <a:gd name="T9" fmla="*/ 0 h 42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86" h="4253">
                                  <a:moveTo>
                                    <a:pt x="4086" y="0"/>
                                  </a:moveTo>
                                  <a:lnTo>
                                    <a:pt x="4084" y="4253"/>
                                  </a:lnTo>
                                  <a:lnTo>
                                    <a:pt x="0" y="3198"/>
                                  </a:lnTo>
                                  <a:lnTo>
                                    <a:pt x="0" y="1072"/>
                                  </a:lnTo>
                                  <a:lnTo>
                                    <a:pt x="40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" name="Freeform 11"/>
                          <wps:cNvSpPr>
                            <a:spLocks/>
                          </wps:cNvSpPr>
                          <wps:spPr bwMode="auto">
                            <a:xfrm>
                              <a:off x="17" y="3617"/>
                              <a:ext cx="2076" cy="3851"/>
                            </a:xfrm>
                            <a:custGeom>
                              <a:avLst/>
                              <a:gdLst>
                                <a:gd name="T0" fmla="*/ 0 w 2076"/>
                                <a:gd name="T1" fmla="*/ 921 h 3851"/>
                                <a:gd name="T2" fmla="*/ 2060 w 2076"/>
                                <a:gd name="T3" fmla="*/ 0 h 3851"/>
                                <a:gd name="T4" fmla="*/ 2076 w 2076"/>
                                <a:gd name="T5" fmla="*/ 3851 h 3851"/>
                                <a:gd name="T6" fmla="*/ 0 w 2076"/>
                                <a:gd name="T7" fmla="*/ 2981 h 3851"/>
                                <a:gd name="T8" fmla="*/ 0 w 2076"/>
                                <a:gd name="T9" fmla="*/ 921 h 38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76" h="3851">
                                  <a:moveTo>
                                    <a:pt x="0" y="921"/>
                                  </a:moveTo>
                                  <a:lnTo>
                                    <a:pt x="2060" y="0"/>
                                  </a:lnTo>
                                  <a:lnTo>
                                    <a:pt x="2076" y="3851"/>
                                  </a:lnTo>
                                  <a:lnTo>
                                    <a:pt x="0" y="2981"/>
                                  </a:lnTo>
                                  <a:lnTo>
                                    <a:pt x="0" y="9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" name="Freeform 12"/>
                          <wps:cNvSpPr>
                            <a:spLocks/>
                          </wps:cNvSpPr>
                          <wps:spPr bwMode="auto">
                            <a:xfrm>
                              <a:off x="2077" y="3617"/>
                              <a:ext cx="6011" cy="3835"/>
                            </a:xfrm>
                            <a:custGeom>
                              <a:avLst/>
                              <a:gdLst>
                                <a:gd name="T0" fmla="*/ 0 w 6011"/>
                                <a:gd name="T1" fmla="*/ 0 h 3835"/>
                                <a:gd name="T2" fmla="*/ 17 w 6011"/>
                                <a:gd name="T3" fmla="*/ 3835 h 3835"/>
                                <a:gd name="T4" fmla="*/ 6011 w 6011"/>
                                <a:gd name="T5" fmla="*/ 2629 h 3835"/>
                                <a:gd name="T6" fmla="*/ 6011 w 6011"/>
                                <a:gd name="T7" fmla="*/ 1239 h 3835"/>
                                <a:gd name="T8" fmla="*/ 0 w 6011"/>
                                <a:gd name="T9" fmla="*/ 0 h 38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6011" h="3835">
                                  <a:moveTo>
                                    <a:pt x="0" y="0"/>
                                  </a:moveTo>
                                  <a:lnTo>
                                    <a:pt x="17" y="3835"/>
                                  </a:lnTo>
                                  <a:lnTo>
                                    <a:pt x="6011" y="2629"/>
                                  </a:lnTo>
                                  <a:lnTo>
                                    <a:pt x="6011" y="123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7BFD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" name="Freeform 13"/>
                          <wps:cNvSpPr>
                            <a:spLocks/>
                          </wps:cNvSpPr>
                          <wps:spPr bwMode="auto">
                            <a:xfrm>
                              <a:off x="8088" y="3835"/>
                              <a:ext cx="4102" cy="3432"/>
                            </a:xfrm>
                            <a:custGeom>
                              <a:avLst/>
                              <a:gdLst>
                                <a:gd name="T0" fmla="*/ 0 w 4102"/>
                                <a:gd name="T1" fmla="*/ 1038 h 3432"/>
                                <a:gd name="T2" fmla="*/ 0 w 4102"/>
                                <a:gd name="T3" fmla="*/ 2411 h 3432"/>
                                <a:gd name="T4" fmla="*/ 4102 w 4102"/>
                                <a:gd name="T5" fmla="*/ 3432 h 3432"/>
                                <a:gd name="T6" fmla="*/ 4102 w 4102"/>
                                <a:gd name="T7" fmla="*/ 0 h 3432"/>
                                <a:gd name="T8" fmla="*/ 0 w 4102"/>
                                <a:gd name="T9" fmla="*/ 1038 h 34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02" h="3432">
                                  <a:moveTo>
                                    <a:pt x="0" y="1038"/>
                                  </a:moveTo>
                                  <a:lnTo>
                                    <a:pt x="0" y="2411"/>
                                  </a:lnTo>
                                  <a:lnTo>
                                    <a:pt x="4102" y="3432"/>
                                  </a:lnTo>
                                  <a:lnTo>
                                    <a:pt x="4102" y="0"/>
                                  </a:lnTo>
                                  <a:lnTo>
                                    <a:pt x="0" y="10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1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800" y="1440"/>
                            <a:ext cx="8640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A79F4" w14:textId="77777777" w:rsidR="0031065F" w:rsidRPr="008A1B75" w:rsidRDefault="0031065F" w:rsidP="00B7464C">
                              <w:pPr>
                                <w:ind w:firstLine="0"/>
                                <w:rPr>
                                  <w:b/>
                                  <w:bCs/>
                                  <w:color w:val="80808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6494" y="11160"/>
                            <a:ext cx="5000" cy="1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D41441" w14:textId="77777777" w:rsidR="0031065F" w:rsidRPr="00EC7763" w:rsidRDefault="0031065F" w:rsidP="00B7464C">
                              <w:pPr>
                                <w:rPr>
                                  <w:rFonts w:ascii="Arial" w:hAnsi="Arial" w:cs="Arial"/>
                                  <w:sz w:val="96"/>
                                  <w:szCs w:val="96"/>
                                  <w:lang w:val="en-US"/>
                                </w:rPr>
                              </w:pPr>
                              <w:r w:rsidRPr="002C0967">
                                <w:rPr>
                                  <w:rFonts w:ascii="Arial" w:hAnsi="Arial" w:cs="Arial"/>
                                  <w:sz w:val="96"/>
                                  <w:szCs w:val="96"/>
                                </w:rPr>
                                <w:t>20</w:t>
                              </w:r>
                              <w:r>
                                <w:rPr>
                                  <w:rFonts w:ascii="Arial" w:hAnsi="Arial" w:cs="Arial"/>
                                  <w:sz w:val="96"/>
                                  <w:szCs w:val="96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800" y="2294"/>
                            <a:ext cx="8638" cy="7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F151C2" w14:textId="77777777" w:rsidR="0031065F" w:rsidRDefault="0031065F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  <w:t>ЛИЧНЫЙ КАБИНЕТ</w:t>
                              </w:r>
                            </w:p>
                            <w:p w14:paraId="6BDA58A4" w14:textId="77777777" w:rsidR="0031065F" w:rsidRPr="009F6FD1" w:rsidRDefault="0031065F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  <w:t>УЧАСТНИКА ВЗАИМОДЕЙСТВИЯ</w:t>
                              </w:r>
                            </w:p>
                            <w:p w14:paraId="328776BA" w14:textId="77777777" w:rsidR="0031065F" w:rsidRPr="009F6FD1" w:rsidRDefault="0031065F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14:paraId="11E28DD2" w14:textId="77777777" w:rsidR="0031065F" w:rsidRPr="009F6FD1" w:rsidRDefault="0031065F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14:paraId="3B67795F" w14:textId="77777777" w:rsidR="0031065F" w:rsidRPr="009F6FD1" w:rsidRDefault="0031065F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14:paraId="0BA80150" w14:textId="77777777" w:rsidR="0031065F" w:rsidRPr="009F6FD1" w:rsidRDefault="0031065F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14:paraId="47471EB2" w14:textId="77777777" w:rsidR="0031065F" w:rsidRPr="009F6FD1" w:rsidRDefault="0031065F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14:paraId="0E717B31" w14:textId="77777777" w:rsidR="0031065F" w:rsidRPr="00156A05" w:rsidRDefault="0031065F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4"/>
                                  <w:szCs w:val="44"/>
                                </w:rPr>
                              </w:pPr>
                              <w:bookmarkStart w:id="0" w:name="OLE_LINK1"/>
                              <w:bookmarkStart w:id="1" w:name="OLE_LINK2"/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4"/>
                                  <w:szCs w:val="44"/>
                                </w:rPr>
                                <w:t>Руководство пользователя</w:t>
                              </w:r>
                            </w:p>
                            <w:bookmarkEnd w:id="0"/>
                            <w:bookmarkEnd w:id="1"/>
                            <w:p w14:paraId="328FC930" w14:textId="77777777" w:rsidR="0031065F" w:rsidRPr="009F6FD1" w:rsidRDefault="0031065F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0"/>
                                  <w:szCs w:val="40"/>
                                </w:rPr>
                              </w:pPr>
                            </w:p>
                            <w:p w14:paraId="51260DBA" w14:textId="3E66D793" w:rsidR="0031065F" w:rsidRPr="00C17D05" w:rsidRDefault="0031065F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80808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808080"/>
                                </w:rPr>
                                <w:t>Версия 2.4.2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62074" id="Группа 33" o:spid="_x0000_s1026" style="position:absolute;margin-left:0;margin-top:-1.2pt;width:595.1pt;height:728.2pt;z-index:251659264;mso-position-horizontal-relative:page;mso-position-vertical-relative:margin" coordorigin=",1440" coordsize="12239,12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" o:allowincell="f">
                <v:group id="Group 3" o:spid="_x0000_s1027" style="position:absolute;top:9528;width:12239;height:4873" coordorigin="-6,3279" coordsize="12197,4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oup 4" o:spid="_x0000_s1028" style="position:absolute;left:-6;top:3717;width:12189;height:3550" coordorigin="18,7468" coordsize="12189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v:shape id="Freeform 5" o:spid="_x0000_s1029" style="position:absolute;left:18;top:7837;width:7132;height:2863;visibility:visible;mso-wrap-style:square;v-text-anchor:top" coordsize="7132,2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" path="m,l17,2863,7132,2578r,-2378l,xe" fillcolor="#a7bfde" stroked="f">
                      <v:fill opacity="32896f"/>
                      <v:path arrowok="t" o:connecttype="custom" o:connectlocs="0,0;17,2863;7132,2578;7132,200;0,0" o:connectangles="0,0,0,0,0"/>
                    </v:shape>
                    <v:shape id="Freeform 6" o:spid="_x0000_s1030" style="position:absolute;left:7150;top:7468;width:3466;height:3550;visibility:visible;mso-wrap-style:square;v-text-anchor:top" coordsize="3466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" path="m,569l,2930r3466,620l3466,,,569xe" fillcolor="#d3dfee" stroked="f">
                      <v:fill opacity="32896f"/>
                      <v:path arrowok="t" o:connecttype="custom" o:connectlocs="0,569;0,2930;3466,3550;3466,0;0,569" o:connectangles="0,0,0,0,0"/>
                    </v:shape>
                    <v:shape id="Freeform 7" o:spid="_x0000_s1031" style="position:absolute;left:10616;top:7468;width:1591;height:3550;visibility:visible;mso-wrap-style:square;v-text-anchor:top" coordsize="1591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" path="m,l,3550,1591,2746r,-2009l,xe" fillcolor="#a7bfde" stroked="f">
                      <v:fill opacity="32896f"/>
                      <v:path arrowok="t" o:connecttype="custom" o:connectlocs="0,0;0,3550;1591,2746;1591,737;0,0" o:connectangles="0,0,0,0,0"/>
                    </v:shape>
                  </v:group>
                  <v:shape id="Freeform 8" o:spid="_x0000_s1032" style="position:absolute;left:8071;top:4069;width:4120;height:2913;visibility:visible;mso-wrap-style:square;v-text-anchor:top" coordsize="4120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" path="m1,251l,2662r4120,251l4120,,1,251xe" fillcolor="#d8d8d8" stroked="f">
                    <v:path arrowok="t" o:connecttype="custom" o:connectlocs="1,251;0,2662;4120,2913;4120,0;1,251" o:connectangles="0,0,0,0,0"/>
                  </v:shape>
                  <v:shape id="Freeform 9" o:spid="_x0000_s1033" style="position:absolute;left:4181;top:3279;width:3985;height:4236;visibility:visible;mso-wrap-style:square;v-text-anchor:top" coordsize="3985,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" path="m,l,4236,3985,3349r,-2428l,xe" fillcolor="#bfbfbf" stroked="f">
                    <v:path arrowok="t" o:connecttype="custom" o:connectlocs="0,0;0,4236;3985,3349;3985,921;0,0" o:connectangles="0,0,0,0,0"/>
                  </v:shape>
                  <v:shape id="Freeform 10" o:spid="_x0000_s1034" style="position:absolute;left:18;top:3399;width:4086;height:4253;visibility:visible;mso-wrap-style:square;v-text-anchor:top" coordsize="4086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" path="m4086,r-2,4253l,3198,,1072,4086,xe" fillcolor="#d8d8d8" stroked="f">
                    <v:path arrowok="t" o:connecttype="custom" o:connectlocs="4086,0;4084,4253;0,3198;0,1072;4086,0" o:connectangles="0,0,0,0,0"/>
                  </v:shape>
                  <v:shape id="Freeform 11" o:spid="_x0000_s1035" style="position:absolute;left:17;top:3617;width:2076;height:3851;visibility:visible;mso-wrap-style:square;v-text-anchor:top" coordsize="2076,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" path="m,921l2060,r16,3851l,2981,,921xe" fillcolor="#d3dfee" stroked="f">
                    <v:fill opacity="46003f"/>
                    <v:path arrowok="t" o:connecttype="custom" o:connectlocs="0,921;2060,0;2076,3851;0,2981;0,921" o:connectangles="0,0,0,0,0"/>
                  </v:shape>
                  <v:shape id="Freeform 12" o:spid="_x0000_s1036" style="position:absolute;left:2077;top:3617;width:6011;height:3835;visibility:visible;mso-wrap-style:square;v-text-anchor:top" coordsize="6011,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" path="m,l17,3835,6011,2629r,-1390l,xe" fillcolor="#a7bfde" stroked="f">
                    <v:fill opacity="46003f"/>
                    <v:path arrowok="t" o:connecttype="custom" o:connectlocs="0,0;17,3835;6011,2629;6011,1239;0,0" o:connectangles="0,0,0,0,0"/>
                  </v:shape>
                  <v:shape id="Freeform 13" o:spid="_x0000_s1037" style="position:absolute;left:8088;top:3835;width:4102;height:3432;visibility:visible;mso-wrap-style:square;v-text-anchor:top" coordsize="4102,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" path="m,1038l,2411,4102,3432,4102,,,1038xe" fillcolor="#d3dfee" stroked="f">
                    <v:fill opacity="46003f"/>
                    <v:path arrowok="t" o:connecttype="custom" o:connectlocs="0,1038;0,2411;4102,3432;4102,0;0,1038" o:connectangles="0,0,0,0,0"/>
                  </v:shape>
                </v:group>
                <v:rect id="Rectangle 14" o:spid="_x0000_s1038" style="position:absolute;left:1800;top:1440;width:8640;height: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" filled="f" stroked="f">
                  <v:textbox style="mso-fit-shape-to-text:t">
                    <w:txbxContent>
                      <w:p w14:paraId="3B7A79F4" w14:textId="77777777" w:rsidR="0031065F" w:rsidRPr="008A1B75" w:rsidRDefault="0031065F" w:rsidP="00B7464C">
                        <w:pPr>
                          <w:ind w:firstLine="0"/>
                          <w:rPr>
                            <w:b/>
                            <w:bCs/>
                            <w:color w:val="80808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rect id="Rectangle 15" o:spid="_x0000_s1039" style="position:absolute;left:6494;top:11160;width:5000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" filled="f" stroked="f">
                  <v:textbox style="mso-fit-shape-to-text:t">
                    <w:txbxContent>
                      <w:p w14:paraId="36D41441" w14:textId="77777777" w:rsidR="0031065F" w:rsidRPr="00EC7763" w:rsidRDefault="0031065F" w:rsidP="00B7464C">
                        <w:pPr>
                          <w:rPr>
                            <w:rFonts w:ascii="Arial" w:hAnsi="Arial" w:cs="Arial"/>
                            <w:sz w:val="96"/>
                            <w:szCs w:val="96"/>
                            <w:lang w:val="en-US"/>
                          </w:rPr>
                        </w:pPr>
                        <w:r w:rsidRPr="002C0967">
                          <w:rPr>
                            <w:rFonts w:ascii="Arial" w:hAnsi="Arial" w:cs="Arial"/>
                            <w:sz w:val="96"/>
                            <w:szCs w:val="96"/>
                          </w:rPr>
                          <w:t>20</w:t>
                        </w:r>
                        <w:r>
                          <w:rPr>
                            <w:rFonts w:ascii="Arial" w:hAnsi="Arial" w:cs="Arial"/>
                            <w:sz w:val="96"/>
                            <w:szCs w:val="96"/>
                          </w:rPr>
                          <w:t>21</w:t>
                        </w:r>
                      </w:p>
                    </w:txbxContent>
                  </v:textbox>
                </v:rect>
                <v:rect id="Rectangle 16" o:spid="_x0000_s1040" style="position:absolute;left:1800;top:2294;width:8638;height:726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" filled="f" stroked="f">
                  <v:textbox>
                    <w:txbxContent>
                      <w:p w14:paraId="53F151C2" w14:textId="77777777" w:rsidR="0031065F" w:rsidRDefault="0031065F" w:rsidP="00B7464C">
                        <w:pPr>
                          <w:jc w:val="center"/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  <w:t>ЛИЧНЫЙ КАБИНЕТ</w:t>
                        </w:r>
                      </w:p>
                      <w:p w14:paraId="6BDA58A4" w14:textId="77777777" w:rsidR="0031065F" w:rsidRPr="009F6FD1" w:rsidRDefault="0031065F" w:rsidP="00B7464C">
                        <w:pPr>
                          <w:jc w:val="center"/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  <w:t>УЧАСТНИКА ВЗАИМОДЕЙСТВИЯ</w:t>
                        </w:r>
                      </w:p>
                      <w:p w14:paraId="328776BA" w14:textId="77777777" w:rsidR="0031065F" w:rsidRPr="009F6FD1" w:rsidRDefault="0031065F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14:paraId="11E28DD2" w14:textId="77777777" w:rsidR="0031065F" w:rsidRPr="009F6FD1" w:rsidRDefault="0031065F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14:paraId="3B67795F" w14:textId="77777777" w:rsidR="0031065F" w:rsidRPr="009F6FD1" w:rsidRDefault="0031065F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14:paraId="0BA80150" w14:textId="77777777" w:rsidR="0031065F" w:rsidRPr="009F6FD1" w:rsidRDefault="0031065F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14:paraId="47471EB2" w14:textId="77777777" w:rsidR="0031065F" w:rsidRPr="009F6FD1" w:rsidRDefault="0031065F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14:paraId="0E717B31" w14:textId="77777777" w:rsidR="0031065F" w:rsidRPr="00156A05" w:rsidRDefault="0031065F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4"/>
                            <w:szCs w:val="44"/>
                          </w:rPr>
                        </w:pPr>
                        <w:bookmarkStart w:id="2" w:name="OLE_LINK1"/>
                        <w:bookmarkStart w:id="3" w:name="OLE_LINK2"/>
                        <w:r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4"/>
                            <w:szCs w:val="44"/>
                          </w:rPr>
                          <w:t>Руководство пользователя</w:t>
                        </w:r>
                      </w:p>
                      <w:bookmarkEnd w:id="2"/>
                      <w:bookmarkEnd w:id="3"/>
                      <w:p w14:paraId="328FC930" w14:textId="77777777" w:rsidR="0031065F" w:rsidRPr="009F6FD1" w:rsidRDefault="0031065F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0"/>
                            <w:szCs w:val="40"/>
                          </w:rPr>
                        </w:pPr>
                      </w:p>
                      <w:p w14:paraId="51260DBA" w14:textId="3E66D793" w:rsidR="0031065F" w:rsidRPr="00C17D05" w:rsidRDefault="0031065F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80808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808080"/>
                          </w:rPr>
                          <w:t>Версия 2.4.2</w:t>
                        </w:r>
                      </w:p>
                    </w:txbxContent>
                  </v:textbox>
                </v:rect>
                <w10:wrap anchorx="page" anchory="margin"/>
              </v:group>
            </w:pict>
          </mc:Fallback>
        </mc:AlternateContent>
      </w:r>
    </w:p>
    <w:p w14:paraId="7A296B70" w14:textId="77777777" w:rsidR="00B7464C" w:rsidRPr="00F71177" w:rsidRDefault="00B7464C" w:rsidP="0027177F">
      <w:pPr>
        <w:pStyle w:val="12"/>
        <w:numPr>
          <w:ilvl w:val="0"/>
          <w:numId w:val="0"/>
        </w:numPr>
      </w:pPr>
      <w:bookmarkStart w:id="2" w:name="_Toc404855623"/>
      <w:bookmarkStart w:id="3" w:name="_Toc534820035"/>
      <w:bookmarkStart w:id="4" w:name="_Toc91517410"/>
      <w:bookmarkStart w:id="5" w:name="_Toc138828781"/>
      <w:r w:rsidRPr="00F71177">
        <w:lastRenderedPageBreak/>
        <w:t>Таблица изменений</w:t>
      </w:r>
      <w:bookmarkEnd w:id="2"/>
      <w:bookmarkEnd w:id="3"/>
      <w:bookmarkEnd w:id="4"/>
    </w:p>
    <w:tbl>
      <w:tblPr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1417"/>
        <w:gridCol w:w="2126"/>
        <w:gridCol w:w="5670"/>
      </w:tblGrid>
      <w:tr w:rsidR="00B7464C" w:rsidRPr="00F71177" w14:paraId="2ECCBE1E" w14:textId="77777777" w:rsidTr="00B7464C">
        <w:trPr>
          <w:trHeight w:val="112"/>
        </w:trPr>
        <w:tc>
          <w:tcPr>
            <w:tcW w:w="1101" w:type="dxa"/>
          </w:tcPr>
          <w:p w14:paraId="220BA2DF" w14:textId="77777777"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 w:rsidRPr="00F71177">
              <w:rPr>
                <w:b/>
                <w:lang w:val="ru-RU"/>
              </w:rPr>
              <w:t xml:space="preserve">Версия </w:t>
            </w:r>
          </w:p>
        </w:tc>
        <w:tc>
          <w:tcPr>
            <w:tcW w:w="1417" w:type="dxa"/>
          </w:tcPr>
          <w:p w14:paraId="3374102A" w14:textId="77777777"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Дата</w:t>
            </w:r>
          </w:p>
        </w:tc>
        <w:tc>
          <w:tcPr>
            <w:tcW w:w="2126" w:type="dxa"/>
          </w:tcPr>
          <w:p w14:paraId="069CFC38" w14:textId="77777777"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Автор</w:t>
            </w:r>
          </w:p>
        </w:tc>
        <w:tc>
          <w:tcPr>
            <w:tcW w:w="5670" w:type="dxa"/>
          </w:tcPr>
          <w:p w14:paraId="4F84A578" w14:textId="77777777"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 w:rsidRPr="00F71177">
              <w:rPr>
                <w:b/>
                <w:lang w:val="ru-RU"/>
              </w:rPr>
              <w:t xml:space="preserve">Изменение </w:t>
            </w:r>
          </w:p>
        </w:tc>
      </w:tr>
      <w:tr w:rsidR="00B7464C" w:rsidRPr="00F71177" w14:paraId="1950FEEF" w14:textId="77777777" w:rsidTr="00B7464C">
        <w:trPr>
          <w:trHeight w:val="109"/>
        </w:trPr>
        <w:tc>
          <w:tcPr>
            <w:tcW w:w="1101" w:type="dxa"/>
          </w:tcPr>
          <w:p w14:paraId="7FA65059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1.0 </w:t>
            </w:r>
          </w:p>
        </w:tc>
        <w:tc>
          <w:tcPr>
            <w:tcW w:w="1417" w:type="dxa"/>
          </w:tcPr>
          <w:p w14:paraId="2A65632A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2126" w:type="dxa"/>
          </w:tcPr>
          <w:p w14:paraId="0E9A0D6A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5670" w:type="dxa"/>
          </w:tcPr>
          <w:p w14:paraId="4701561A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Документ создан </w:t>
            </w:r>
          </w:p>
        </w:tc>
      </w:tr>
      <w:tr w:rsidR="00B7464C" w:rsidRPr="00F71177" w14:paraId="30BFCD88" w14:textId="77777777" w:rsidTr="00B7464C">
        <w:trPr>
          <w:trHeight w:val="109"/>
        </w:trPr>
        <w:tc>
          <w:tcPr>
            <w:tcW w:w="1101" w:type="dxa"/>
          </w:tcPr>
          <w:p w14:paraId="5350E858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Pr="00F71177">
              <w:rPr>
                <w:lang w:val="ru-RU"/>
              </w:rPr>
              <w:t>.</w:t>
            </w:r>
            <w:r>
              <w:rPr>
                <w:lang w:val="ru-RU"/>
              </w:rPr>
              <w:t>1</w:t>
            </w:r>
          </w:p>
        </w:tc>
        <w:tc>
          <w:tcPr>
            <w:tcW w:w="1417" w:type="dxa"/>
          </w:tcPr>
          <w:p w14:paraId="61EE69C8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18.01.2021</w:t>
            </w:r>
          </w:p>
        </w:tc>
        <w:tc>
          <w:tcPr>
            <w:tcW w:w="2126" w:type="dxa"/>
          </w:tcPr>
          <w:p w14:paraId="125D1A7D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Нагорный А. А.</w:t>
            </w:r>
          </w:p>
        </w:tc>
        <w:tc>
          <w:tcPr>
            <w:tcW w:w="5670" w:type="dxa"/>
          </w:tcPr>
          <w:p w14:paraId="18CDF86B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Создана новая версия документа </w:t>
            </w:r>
            <w:r>
              <w:rPr>
                <w:lang w:val="ru-RU"/>
              </w:rPr>
              <w:t>по результатам работ в рамках развития ЛК УВ в 2020 г.</w:t>
            </w:r>
          </w:p>
        </w:tc>
      </w:tr>
      <w:tr w:rsidR="00060857" w:rsidRPr="00F71177" w14:paraId="10091EEB" w14:textId="77777777" w:rsidTr="00B7464C">
        <w:trPr>
          <w:trHeight w:val="109"/>
        </w:trPr>
        <w:tc>
          <w:tcPr>
            <w:tcW w:w="1101" w:type="dxa"/>
          </w:tcPr>
          <w:p w14:paraId="493C97C6" w14:textId="77777777" w:rsidR="00060857" w:rsidRPr="00B7464C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1.2</w:t>
            </w:r>
          </w:p>
        </w:tc>
        <w:tc>
          <w:tcPr>
            <w:tcW w:w="1417" w:type="dxa"/>
          </w:tcPr>
          <w:p w14:paraId="349757B4" w14:textId="77777777" w:rsidR="00060857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04.05.2021</w:t>
            </w:r>
          </w:p>
        </w:tc>
        <w:tc>
          <w:tcPr>
            <w:tcW w:w="2126" w:type="dxa"/>
          </w:tcPr>
          <w:p w14:paraId="2D0C66E3" w14:textId="77777777" w:rsidR="00060857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14:paraId="4FD3EBC7" w14:textId="77777777" w:rsidR="00060857" w:rsidRPr="00BF7564" w:rsidRDefault="00060857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>Создана новая версия документа</w:t>
            </w:r>
            <w:r>
              <w:rPr>
                <w:lang w:val="ru-RU"/>
              </w:rPr>
              <w:t>. Добавлена информация о мониторинге</w:t>
            </w:r>
            <w:r w:rsidRPr="00060857">
              <w:rPr>
                <w:lang w:val="ru-RU"/>
              </w:rPr>
              <w:t xml:space="preserve"> качества функционирования информационных систем</w:t>
            </w:r>
            <w:r>
              <w:rPr>
                <w:lang w:val="ru-RU"/>
              </w:rPr>
              <w:t xml:space="preserve"> </w:t>
            </w:r>
          </w:p>
        </w:tc>
      </w:tr>
      <w:tr w:rsidR="00DB4A3B" w:rsidRPr="00F71177" w14:paraId="36793AC8" w14:textId="77777777" w:rsidTr="00B7464C">
        <w:trPr>
          <w:trHeight w:val="109"/>
        </w:trPr>
        <w:tc>
          <w:tcPr>
            <w:tcW w:w="1101" w:type="dxa"/>
          </w:tcPr>
          <w:p w14:paraId="48F3C6E2" w14:textId="77777777" w:rsidR="00DB4A3B" w:rsidRPr="00704386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1.2</w:t>
            </w:r>
          </w:p>
        </w:tc>
        <w:tc>
          <w:tcPr>
            <w:tcW w:w="1417" w:type="dxa"/>
          </w:tcPr>
          <w:p w14:paraId="4B2197B4" w14:textId="77777777" w:rsidR="00DB4A3B" w:rsidRDefault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05.05.2021</w:t>
            </w:r>
          </w:p>
        </w:tc>
        <w:tc>
          <w:tcPr>
            <w:tcW w:w="2126" w:type="dxa"/>
          </w:tcPr>
          <w:p w14:paraId="62C5B8CB" w14:textId="77777777" w:rsidR="00DB4A3B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14:paraId="564F2CDF" w14:textId="77777777" w:rsidR="00DB4A3B" w:rsidRPr="00D67694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</w:t>
            </w:r>
            <w:r w:rsidR="00F177C5">
              <w:rPr>
                <w:lang w:val="ru-RU"/>
              </w:rPr>
              <w:t>текущую</w:t>
            </w:r>
            <w:r>
              <w:rPr>
                <w:lang w:val="ru-RU"/>
              </w:rPr>
              <w:t xml:space="preserve"> версию документа добавлена информация о разделах Виды сведений и Доступы</w:t>
            </w:r>
          </w:p>
        </w:tc>
      </w:tr>
      <w:tr w:rsidR="00DB4A3B" w:rsidRPr="00F71177" w14:paraId="7A0CB105" w14:textId="77777777" w:rsidTr="00B7464C">
        <w:trPr>
          <w:trHeight w:val="109"/>
        </w:trPr>
        <w:tc>
          <w:tcPr>
            <w:tcW w:w="1101" w:type="dxa"/>
          </w:tcPr>
          <w:p w14:paraId="63D0E757" w14:textId="77777777" w:rsidR="00DB4A3B" w:rsidRPr="00B7464C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1.3</w:t>
            </w:r>
          </w:p>
        </w:tc>
        <w:tc>
          <w:tcPr>
            <w:tcW w:w="1417" w:type="dxa"/>
          </w:tcPr>
          <w:p w14:paraId="6047E8E4" w14:textId="77777777"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24.05.2021</w:t>
            </w:r>
          </w:p>
        </w:tc>
        <w:tc>
          <w:tcPr>
            <w:tcW w:w="2126" w:type="dxa"/>
          </w:tcPr>
          <w:p w14:paraId="41BE6F6F" w14:textId="77777777"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14:paraId="41C5D1C9" w14:textId="77777777"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Корректировка раздела 5.3.6 «Регистрации версии вида сведений в средах СМЭВ</w:t>
            </w:r>
            <w:r w:rsidR="0003524E">
              <w:rPr>
                <w:lang w:val="ru-RU"/>
              </w:rPr>
              <w:t>»</w:t>
            </w:r>
          </w:p>
          <w:p w14:paraId="5D0DEB67" w14:textId="77777777" w:rsidR="00F177C5" w:rsidRPr="00BF7564" w:rsidRDefault="00F177C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Добавление нового раздела 5.5 Перечень дистрибутивов Адаптера СМЭВ3.х</w:t>
            </w:r>
          </w:p>
        </w:tc>
      </w:tr>
      <w:tr w:rsidR="00DB4A3B" w:rsidRPr="00F71177" w14:paraId="078F876D" w14:textId="77777777" w:rsidTr="00B7464C">
        <w:trPr>
          <w:trHeight w:val="109"/>
        </w:trPr>
        <w:tc>
          <w:tcPr>
            <w:tcW w:w="1101" w:type="dxa"/>
          </w:tcPr>
          <w:p w14:paraId="53F00E84" w14:textId="77777777" w:rsidR="00DB4A3B" w:rsidRPr="00B7464C" w:rsidRDefault="003B6054" w:rsidP="00122282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473A1">
              <w:rPr>
                <w:lang w:val="ru-RU"/>
              </w:rPr>
              <w:t>.</w:t>
            </w:r>
            <w:r w:rsidR="00122282">
              <w:rPr>
                <w:lang w:val="ru-RU"/>
              </w:rPr>
              <w:t>0</w:t>
            </w:r>
          </w:p>
        </w:tc>
        <w:tc>
          <w:tcPr>
            <w:tcW w:w="1417" w:type="dxa"/>
          </w:tcPr>
          <w:p w14:paraId="3B69C7FA" w14:textId="77777777" w:rsidR="00DB4A3B" w:rsidRDefault="006473A1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21.06.2021</w:t>
            </w:r>
          </w:p>
        </w:tc>
        <w:tc>
          <w:tcPr>
            <w:tcW w:w="2126" w:type="dxa"/>
          </w:tcPr>
          <w:p w14:paraId="64299C7B" w14:textId="77777777" w:rsidR="00DB4A3B" w:rsidRDefault="006473A1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Нагорный А. А.</w:t>
            </w:r>
          </w:p>
        </w:tc>
        <w:tc>
          <w:tcPr>
            <w:tcW w:w="5670" w:type="dxa"/>
          </w:tcPr>
          <w:p w14:paraId="2B6512A5" w14:textId="77777777" w:rsidR="007B0F51" w:rsidRDefault="007B0F51" w:rsidP="007B0F51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связи с запуском ЛК УВ 2 внесены следующие изменения: </w:t>
            </w:r>
          </w:p>
          <w:p w14:paraId="5F89165C" w14:textId="3403721D" w:rsidR="007B0F51" w:rsidRDefault="007B0F51" w:rsidP="007B0F51">
            <w:pPr>
              <w:pStyle w:val="13"/>
            </w:pPr>
            <w:r>
              <w:t>скорректировано описание начала работы с системой 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_Ref75274635 \r \h </w:instrText>
            </w:r>
            <w:r w:rsidR="0041757D">
              <w:fldChar w:fldCharType="separate"/>
            </w:r>
            <w:r w:rsidR="00E11B25">
              <w:t>4.1</w:t>
            </w:r>
            <w:r w:rsidR="0041757D">
              <w:fldChar w:fldCharType="end"/>
            </w:r>
            <w:r>
              <w:t>);</w:t>
            </w:r>
          </w:p>
          <w:p w14:paraId="292BC022" w14:textId="6CD309FC" w:rsidR="00452FD7" w:rsidRDefault="00452FD7" w:rsidP="007B0F51">
            <w:pPr>
              <w:pStyle w:val="13"/>
            </w:pPr>
            <w:r>
              <w:t>изменено описание просмотра информа</w:t>
            </w:r>
            <w:r w:rsidR="00F10F13">
              <w:t>ц</w:t>
            </w:r>
            <w:r>
              <w:t xml:space="preserve">ионных систем УВ </w:t>
            </w:r>
            <w:r w:rsidRPr="005C0836">
              <w:t>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_Ref75274668 \r \h </w:instrText>
            </w:r>
            <w:r w:rsidR="0041757D">
              <w:fldChar w:fldCharType="separate"/>
            </w:r>
            <w:r w:rsidR="00E11B25">
              <w:t>5.1.1</w:t>
            </w:r>
            <w:r w:rsidR="0041757D">
              <w:fldChar w:fldCharType="end"/>
            </w:r>
            <w:r w:rsidRPr="005C0836">
              <w:t>)</w:t>
            </w:r>
            <w:r>
              <w:t>;</w:t>
            </w:r>
          </w:p>
          <w:p w14:paraId="0E76A3BC" w14:textId="7AE981BF" w:rsidR="00DB4A3B" w:rsidRDefault="007B0F51" w:rsidP="00C3329E">
            <w:pPr>
              <w:pStyle w:val="13"/>
            </w:pPr>
            <w:r w:rsidRPr="00C3329E">
              <w:t>изменено описание регистрации информационной системы (</w:t>
            </w:r>
            <w:r w:rsidR="000F0695">
              <w:t>подраздел</w:t>
            </w:r>
            <w:r w:rsidR="0041757D">
              <w:t xml:space="preserve"> </w:t>
            </w:r>
            <w:r w:rsidR="0041757D">
              <w:fldChar w:fldCharType="begin"/>
            </w:r>
            <w:r w:rsidR="0041757D">
              <w:instrText xml:space="preserve"> REF _Ref509929246 \r \h </w:instrText>
            </w:r>
            <w:r w:rsidR="0041757D">
              <w:fldChar w:fldCharType="separate"/>
            </w:r>
            <w:r w:rsidR="00E11B25">
              <w:t>5.1.3</w:t>
            </w:r>
            <w:r w:rsidR="0041757D">
              <w:fldChar w:fldCharType="end"/>
            </w:r>
            <w:r w:rsidRPr="00C3329E">
              <w:t>)</w:t>
            </w:r>
            <w:r w:rsidR="00452FD7">
              <w:t>;</w:t>
            </w:r>
          </w:p>
          <w:p w14:paraId="78740C6E" w14:textId="77777777" w:rsidR="009E6E33" w:rsidRDefault="009E6E33" w:rsidP="00C3329E">
            <w:pPr>
              <w:pStyle w:val="13"/>
            </w:pPr>
            <w:r>
              <w:t>удалено описание функ</w:t>
            </w:r>
            <w:r w:rsidR="00F10F13">
              <w:t>ц</w:t>
            </w:r>
            <w:r>
              <w:t>иональности «</w:t>
            </w:r>
            <w:r w:rsidRPr="009E6E33">
              <w:t>Перенос информационной системы в новую среду СМЭВ</w:t>
            </w:r>
            <w:r>
              <w:t>»</w:t>
            </w:r>
            <w:r w:rsidR="00452FD7">
              <w:t>;</w:t>
            </w:r>
          </w:p>
          <w:p w14:paraId="170DCD74" w14:textId="4D0D6BFB" w:rsidR="00452FD7" w:rsidRPr="00122282" w:rsidRDefault="00452FD7" w:rsidP="00C3329E">
            <w:pPr>
              <w:pStyle w:val="13"/>
            </w:pPr>
            <w:r>
              <w:t>изменено описание добавления сертификата ИС УВ 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_Ref509929246 \r \h </w:instrText>
            </w:r>
            <w:r w:rsidR="0041757D">
              <w:fldChar w:fldCharType="separate"/>
            </w:r>
            <w:r w:rsidR="00E11B25">
              <w:t>5.1.3</w:t>
            </w:r>
            <w:r w:rsidR="0041757D">
              <w:fldChar w:fldCharType="end"/>
            </w:r>
            <w:r>
              <w:t>)</w:t>
            </w:r>
          </w:p>
        </w:tc>
      </w:tr>
      <w:tr w:rsidR="00DB4A3B" w:rsidRPr="00BF7564" w14:paraId="63C09933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B217D" w14:textId="77777777" w:rsidR="00DB4A3B" w:rsidRPr="00B7464C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0776C" w14:textId="77777777" w:rsidR="00DB4A3B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21.06</w:t>
            </w:r>
            <w:r w:rsidR="00576901">
              <w:rPr>
                <w:lang w:val="ru-RU"/>
              </w:rPr>
              <w:t>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6138" w14:textId="77777777" w:rsidR="00DB4A3B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Булгакова Е.В.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88C45" w14:textId="77777777" w:rsidR="00EC0F8E" w:rsidRDefault="00EC0F8E" w:rsidP="00EC0F8E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связи с запуском ЛК УВ 2 внесены следующие изменения: </w:t>
            </w:r>
          </w:p>
          <w:p w14:paraId="3109EE43" w14:textId="77777777" w:rsidR="00EC0F8E" w:rsidRDefault="00EC0F8E" w:rsidP="00380063">
            <w:pPr>
              <w:pStyle w:val="13"/>
            </w:pPr>
            <w:r>
              <w:t>скорректировано описание поиска и просмотра видов сведений</w:t>
            </w:r>
          </w:p>
          <w:p w14:paraId="650646D8" w14:textId="34E00983" w:rsidR="00EC0F8E" w:rsidRDefault="00EC0F8E" w:rsidP="00380063">
            <w:pPr>
              <w:pStyle w:val="13"/>
            </w:pPr>
            <w:r>
              <w:lastRenderedPageBreak/>
              <w:t>скорректировано описание просмотра вида сведений (подраздел</w:t>
            </w:r>
            <w:r w:rsidR="001B69B4">
              <w:t xml:space="preserve"> </w:t>
            </w:r>
            <w:r w:rsidR="001B69B4">
              <w:fldChar w:fldCharType="begin"/>
            </w:r>
            <w:r w:rsidR="001B69B4">
              <w:instrText xml:space="preserve"> REF _Ref75342431 \r \h </w:instrText>
            </w:r>
            <w:r w:rsidR="001B69B4">
              <w:fldChar w:fldCharType="separate"/>
            </w:r>
            <w:r w:rsidR="00E11B25">
              <w:t>5.3.1.1</w:t>
            </w:r>
            <w:r w:rsidR="001B69B4">
              <w:fldChar w:fldCharType="end"/>
            </w:r>
            <w:r>
              <w:t>)</w:t>
            </w:r>
          </w:p>
          <w:p w14:paraId="3CD8C9C0" w14:textId="65C9FAE5" w:rsidR="001B69B4" w:rsidRPr="00BF7564" w:rsidRDefault="00EC0F8E" w:rsidP="001B69B4">
            <w:pPr>
              <w:pStyle w:val="13"/>
            </w:pPr>
            <w:r>
              <w:t xml:space="preserve">скорректировано описание просмотра версии вида сведений и скачивания артефактов версии вида сведений (подраздел </w:t>
            </w:r>
            <w:r w:rsidR="001B69B4">
              <w:fldChar w:fldCharType="begin"/>
            </w:r>
            <w:r w:rsidR="001B69B4">
              <w:instrText xml:space="preserve"> REF _Ref75342444 \r \h </w:instrText>
            </w:r>
            <w:r w:rsidR="001B69B4">
              <w:fldChar w:fldCharType="separate"/>
            </w:r>
            <w:r w:rsidR="00E11B25">
              <w:t>5.3.1.2</w:t>
            </w:r>
            <w:r w:rsidR="001B69B4">
              <w:fldChar w:fldCharType="end"/>
            </w:r>
            <w:r w:rsidR="001B69B4">
              <w:t>).</w:t>
            </w:r>
          </w:p>
        </w:tc>
      </w:tr>
      <w:tr w:rsidR="00DB4A3B" w:rsidRPr="00D67694" w14:paraId="6B5A71D9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21A2F" w14:textId="77777777" w:rsidR="00DB4A3B" w:rsidRPr="00B7464C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2.0.1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3630E" w14:textId="77777777" w:rsidR="00DB4A3B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13.07.2021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BCBCF" w14:textId="77777777"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66EC3" w14:textId="77777777" w:rsidR="00EE4057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поведения пользователя в разделах</w:t>
            </w:r>
          </w:p>
          <w:p w14:paraId="56C3E8E9" w14:textId="77777777" w:rsidR="00EE4057" w:rsidRPr="00EE4057" w:rsidRDefault="00EE4057" w:rsidP="00EE4057">
            <w:pPr>
              <w:pStyle w:val="13"/>
            </w:pPr>
            <w:r>
              <w:t xml:space="preserve"> </w:t>
            </w:r>
            <w:r w:rsidRPr="00EE4057">
              <w:t>5.3.2.3 Управление критериями Вида сведения</w:t>
            </w:r>
          </w:p>
          <w:p w14:paraId="34CB03B8" w14:textId="77777777" w:rsidR="00DB4A3B" w:rsidRPr="00D67694" w:rsidRDefault="00EE4057" w:rsidP="00EE4057">
            <w:pPr>
              <w:pStyle w:val="13"/>
            </w:pPr>
            <w:r w:rsidRPr="00EE4057">
              <w:t>5.4.2 Создание в ЛК УВ Заявки на использование версии вида сведений в ПСМЭВ</w:t>
            </w:r>
          </w:p>
        </w:tc>
      </w:tr>
      <w:tr w:rsidR="00DB4A3B" w:rsidRPr="00BF7564" w14:paraId="238C999A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E8108" w14:textId="77777777" w:rsidR="00DB4A3B" w:rsidRPr="00B7464C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2.0.1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B24D" w14:textId="77777777"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15.07.2021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CF5C2" w14:textId="77777777"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CFFC0" w14:textId="77777777"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 раздел 1.6 Профиль организации</w:t>
            </w:r>
          </w:p>
          <w:p w14:paraId="59BC2E48" w14:textId="77777777" w:rsidR="00EE4057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поведения пользователя в разделе:</w:t>
            </w:r>
          </w:p>
          <w:p w14:paraId="23486F94" w14:textId="77777777" w:rsidR="00EE4057" w:rsidRDefault="00EE4057" w:rsidP="00EE4057">
            <w:pPr>
              <w:pStyle w:val="13"/>
            </w:pPr>
            <w:r w:rsidRPr="00EE4057">
              <w:t>5.2</w:t>
            </w:r>
            <w:r w:rsidRPr="00EE4057">
              <w:tab/>
              <w:t>Управление перечнем представителей разработчика</w:t>
            </w:r>
          </w:p>
          <w:p w14:paraId="2CED3810" w14:textId="77777777" w:rsidR="00EE4057" w:rsidRPr="00BF7564" w:rsidRDefault="00EE4057" w:rsidP="00DB4A3B">
            <w:pPr>
              <w:pStyle w:val="affff2"/>
              <w:ind w:firstLine="0"/>
              <w:rPr>
                <w:lang w:val="ru-RU"/>
              </w:rPr>
            </w:pPr>
          </w:p>
        </w:tc>
      </w:tr>
      <w:tr w:rsidR="00DB4A3B" w14:paraId="5AC7CA2D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D6FFA" w14:textId="77777777" w:rsidR="00DB4A3B" w:rsidRPr="005D2990" w:rsidRDefault="00DB32BD" w:rsidP="00DB4A3B">
            <w:pPr>
              <w:pStyle w:val="affff2"/>
              <w:ind w:firstLine="0"/>
            </w:pPr>
            <w:r>
              <w:rPr>
                <w:lang w:val="ru-RU"/>
              </w:rPr>
              <w:t>2.1.</w:t>
            </w:r>
            <w:r>
              <w:t>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AB27" w14:textId="77777777" w:rsidR="00DB4A3B" w:rsidRPr="005D2990" w:rsidRDefault="00DB32BD" w:rsidP="00DB4A3B">
            <w:pPr>
              <w:pStyle w:val="affff2"/>
              <w:ind w:firstLine="0"/>
            </w:pPr>
            <w:r>
              <w:t>03.08.2021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BCF23" w14:textId="77777777" w:rsidR="00DB4A3B" w:rsidRPr="00DB32BD" w:rsidRDefault="00DB32B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Булгакова Е.В.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62EA1" w14:textId="77777777" w:rsidR="00DB4A3B" w:rsidRDefault="00DB4A3B" w:rsidP="00DB4A3B">
            <w:pPr>
              <w:pStyle w:val="affff2"/>
              <w:ind w:firstLine="0"/>
              <w:rPr>
                <w:lang w:val="ru-RU"/>
              </w:rPr>
            </w:pPr>
          </w:p>
        </w:tc>
      </w:tr>
      <w:tr w:rsidR="00DB4A3B" w:rsidRPr="00BF7564" w14:paraId="4CA00D7E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40B92" w14:textId="77777777" w:rsidR="00DB4A3B" w:rsidRPr="00B7464C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CB71B" w14:textId="77777777" w:rsidR="00DB4A3B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20.08.2021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96332" w14:textId="77777777" w:rsidR="00DB4A3B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Овчинников Р.А.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F4D95" w14:textId="77777777" w:rsidR="00DB4A3B" w:rsidRPr="00BF7564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Корректировка разделов 4.1.3, 5.2. Добавление раздела 5.6.3</w:t>
            </w:r>
          </w:p>
        </w:tc>
      </w:tr>
      <w:tr w:rsidR="00DB4A3B" w:rsidRPr="00D67694" w14:paraId="36FD4C69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75BD" w14:textId="77777777" w:rsidR="00DB4A3B" w:rsidRPr="00B7464C" w:rsidRDefault="00060FC8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B9AC5" w14:textId="77777777" w:rsidR="00DB4A3B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30.08.2021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D3981" w14:textId="77777777" w:rsidR="00DB4A3B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DDB5" w14:textId="77777777" w:rsidR="00DB4A3B" w:rsidRPr="00D67694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Добавление в раздел 4.1.3 </w:t>
            </w:r>
            <w:r w:rsidR="000F0695">
              <w:rPr>
                <w:lang w:val="ru-RU"/>
              </w:rPr>
              <w:t>инструкции</w:t>
            </w:r>
            <w:r>
              <w:rPr>
                <w:lang w:val="ru-RU"/>
              </w:rPr>
              <w:t xml:space="preserve"> добавления сотрудника в группу ЛК УВ</w:t>
            </w:r>
          </w:p>
        </w:tc>
      </w:tr>
      <w:tr w:rsidR="00132D35" w:rsidRPr="00BF7564" w14:paraId="37A02735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9221A" w14:textId="77777777" w:rsidR="00132D35" w:rsidRPr="00B7464C" w:rsidRDefault="00060FC8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DFDA4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30.08.2021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26E9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AA89" w14:textId="77777777" w:rsidR="00132D35" w:rsidRPr="00BF7564" w:rsidRDefault="00132D35" w:rsidP="0062290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Добавление нового раздела по управлению критериями </w:t>
            </w:r>
            <w:r w:rsidR="00503FCB">
              <w:rPr>
                <w:lang w:val="ru-RU"/>
              </w:rPr>
              <w:t>Скорректировано описание в разделе 5.1.1.2 в части функционала «Настройки уведомлений»</w:t>
            </w:r>
            <w:r w:rsidR="0003524E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дост</w:t>
            </w:r>
            <w:r w:rsidR="00622905">
              <w:rPr>
                <w:lang w:val="ru-RU"/>
              </w:rPr>
              <w:t>уп</w:t>
            </w:r>
            <w:r>
              <w:rPr>
                <w:lang w:val="ru-RU"/>
              </w:rPr>
              <w:t xml:space="preserve">а 5.3.2.3.2 </w:t>
            </w:r>
          </w:p>
        </w:tc>
      </w:tr>
      <w:tr w:rsidR="00132D35" w14:paraId="59F807EF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324" w14:textId="77777777" w:rsidR="00132D35" w:rsidRPr="00B7464C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2891D" w14:textId="77777777"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2D761" w14:textId="77777777"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D86C6" w14:textId="77777777"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раздела 5.3.2-5.3.5</w:t>
            </w:r>
          </w:p>
        </w:tc>
      </w:tr>
      <w:tr w:rsidR="00132D35" w:rsidRPr="00BF7564" w14:paraId="315FAA1E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49E5" w14:textId="77777777" w:rsidR="00132D35" w:rsidRPr="00B7464C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0A983" w14:textId="77777777"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3DFD4" w14:textId="77777777"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AEAB" w14:textId="77777777" w:rsidR="00132D35" w:rsidRPr="00BF7564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Перенос раздела Критериев доступа из </w:t>
            </w:r>
            <w:r w:rsidR="000F0695">
              <w:rPr>
                <w:lang w:val="ru-RU"/>
              </w:rPr>
              <w:t>5.3.2.3.2 в</w:t>
            </w:r>
            <w:r>
              <w:rPr>
                <w:lang w:val="ru-RU"/>
              </w:rPr>
              <w:t xml:space="preserve"> 5.3.6</w:t>
            </w:r>
          </w:p>
        </w:tc>
      </w:tr>
      <w:tr w:rsidR="00132D35" w:rsidRPr="00D67694" w14:paraId="5836210B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0C20" w14:textId="77777777" w:rsidR="00132D35" w:rsidRPr="00B7464C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40F8D" w14:textId="77777777" w:rsidR="00132D35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56B97" w14:textId="77777777" w:rsidR="00132D35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Куликова Н.В.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D51C0" w14:textId="77777777" w:rsidR="00132D35" w:rsidRPr="00D67694" w:rsidRDefault="00503FCB" w:rsidP="00503FC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раздела 5.4 Управление доступами к видам сведений</w:t>
            </w:r>
          </w:p>
        </w:tc>
      </w:tr>
      <w:tr w:rsidR="00132D35" w:rsidRPr="00BF7564" w14:paraId="4DC58701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E8B39" w14:textId="77777777" w:rsidR="00132D35" w:rsidRPr="00B7464C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2.3.0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FD695" w14:textId="77777777" w:rsidR="00132D35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04.10.2021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7F9E8" w14:textId="77777777" w:rsidR="00132D35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Куликова Н.В.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02C8" w14:textId="77777777" w:rsidR="00132D35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раздела 5.4 Управление доступами к видам сведений:</w:t>
            </w:r>
          </w:p>
          <w:p w14:paraId="5356BA20" w14:textId="77777777" w:rsidR="002E4512" w:rsidRDefault="002E4512" w:rsidP="002E4512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в разделах 5.4.2-5.4.4</w:t>
            </w:r>
          </w:p>
          <w:p w14:paraId="412F470D" w14:textId="77777777" w:rsidR="002E4512" w:rsidRPr="00BF7564" w:rsidRDefault="002E4512" w:rsidP="002E4512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Добавлены разделы 5.4.5 и 5.4.6</w:t>
            </w:r>
          </w:p>
        </w:tc>
      </w:tr>
      <w:tr w:rsidR="00132D35" w14:paraId="7A705D0F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8FD91" w14:textId="77777777" w:rsidR="00132D35" w:rsidRPr="00B7464C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2.3.1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47319" w14:textId="77777777" w:rsidR="00132D35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02.11.2021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0749B" w14:textId="77777777" w:rsidR="00132D35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</w:t>
            </w:r>
            <w:r w:rsidR="000E3DDA">
              <w:rPr>
                <w:lang w:val="ru-RU"/>
              </w:rPr>
              <w:t xml:space="preserve">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60ECA" w14:textId="4B956C5D" w:rsidR="00132D35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 раздел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_Ref86750525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>
              <w:rPr>
                <w:lang w:val="ru-RU"/>
              </w:rPr>
              <w:t>5.4.7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_Ref86750525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 w:rsidRPr="00E11B25">
              <w:rPr>
                <w:lang w:val="ru-RU"/>
              </w:rPr>
              <w:t>Предоставление доступа к виду сведений в среде разработки СМЭВ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</w:p>
          <w:p w14:paraId="0C3222DE" w14:textId="3B45E12D" w:rsidR="007347F0" w:rsidRDefault="007347F0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разделе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_Ref83299082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>
              <w:rPr>
                <w:lang w:val="ru-RU"/>
              </w:rPr>
              <w:t>5.3.2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_Ref83299082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 w:rsidRPr="00E11B25">
              <w:rPr>
                <w:lang w:val="ru-RU"/>
              </w:rPr>
              <w:t>Создание нового вида сведений и его версий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добавлена отсылка по добавлению ответчиков</w:t>
            </w:r>
          </w:p>
        </w:tc>
      </w:tr>
      <w:tr w:rsidR="000E3DDA" w14:paraId="48BA759A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F146A" w14:textId="77777777"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2.3.1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F0C09" w14:textId="77777777"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02.11.2021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93D5" w14:textId="77777777"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 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D0EB2" w14:textId="77777777"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описания процесса переноса версии ВС из СРСМЭВ в ТСМЭВ и в ПСМЭВ</w:t>
            </w:r>
          </w:p>
          <w:p w14:paraId="6FB9A4F8" w14:textId="0345BFE2"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_Ref86755066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>
              <w:rPr>
                <w:lang w:val="ru-RU"/>
              </w:rPr>
              <w:t>5.3.5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_Ref86755070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 w:rsidRPr="00E11B25">
              <w:rPr>
                <w:lang w:val="ru-RU"/>
              </w:rPr>
              <w:t>Перенос версии вида сведения в тестовую и продуктивною среды СМЭВ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</w:p>
          <w:p w14:paraId="3FFAA3EC" w14:textId="77777777"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Убраны шаги с добавлением РП ВВС</w:t>
            </w:r>
          </w:p>
          <w:p w14:paraId="0D6F68E2" w14:textId="77777777"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Изменены скриншоты загрузки эталонов и шага подтверждения действий переноса.</w:t>
            </w:r>
          </w:p>
          <w:p w14:paraId="061758E8" w14:textId="77777777"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Добавлены скриншоты шагов необходимых для генерации РП ВВС и описанием к ним</w:t>
            </w:r>
          </w:p>
        </w:tc>
      </w:tr>
      <w:tr w:rsidR="000E3DDA" w14:paraId="630C464F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E6D10" w14:textId="77777777" w:rsidR="000E3DDA" w:rsidRPr="00B7464C" w:rsidRDefault="005C4134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2.4.0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AC9AA" w14:textId="77777777" w:rsidR="000E3DDA" w:rsidRDefault="005C4134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30.11.2021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76A35" w14:textId="77777777" w:rsidR="000E3DDA" w:rsidRDefault="005C4134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Равчук Н.А.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238DE" w14:textId="0D9E86BA" w:rsidR="000E3DDA" w:rsidRDefault="005C4134" w:rsidP="005C413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 раздел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_Ref89964092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>
              <w:rPr>
                <w:lang w:val="ru-RU"/>
              </w:rPr>
              <w:t>5.5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_Ref89964096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 w:rsidRPr="00E11B25">
              <w:rPr>
                <w:lang w:val="ru-RU"/>
              </w:rPr>
              <w:t>Мониторинг информационной системы</w:t>
            </w:r>
            <w:r>
              <w:rPr>
                <w:lang w:val="ru-RU"/>
              </w:rPr>
              <w:fldChar w:fldCharType="end"/>
            </w:r>
          </w:p>
        </w:tc>
      </w:tr>
      <w:tr w:rsidR="000E3DDA" w14:paraId="5FFA911B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21E3D" w14:textId="77777777" w:rsidR="000E3DDA" w:rsidRPr="00B7464C" w:rsidRDefault="005C4134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2.4.1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E653" w14:textId="77777777" w:rsidR="000E3DDA" w:rsidRDefault="00B93E1F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10</w:t>
            </w:r>
            <w:r w:rsidR="005C4134">
              <w:rPr>
                <w:lang w:val="ru-RU"/>
              </w:rPr>
              <w:t>.12.2021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6C1AA" w14:textId="77777777" w:rsidR="000E3DDA" w:rsidRDefault="005C4134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Равчук Н.А.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0637D" w14:textId="77777777" w:rsidR="00B93E1F" w:rsidRDefault="005C4134" w:rsidP="005C413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</w:t>
            </w:r>
            <w:r w:rsidR="00B35014">
              <w:rPr>
                <w:lang w:val="ru-RU"/>
              </w:rPr>
              <w:t>ы</w:t>
            </w:r>
            <w:r>
              <w:rPr>
                <w:lang w:val="ru-RU"/>
              </w:rPr>
              <w:t xml:space="preserve"> раздел</w:t>
            </w:r>
            <w:r w:rsidR="004D2E5E">
              <w:rPr>
                <w:lang w:val="ru-RU"/>
              </w:rPr>
              <w:t>ы:</w:t>
            </w:r>
          </w:p>
          <w:p w14:paraId="240565E3" w14:textId="0D57E28D" w:rsidR="004D2E5E" w:rsidRDefault="004D2E5E" w:rsidP="005C413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_Ref85202231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>
              <w:rPr>
                <w:lang w:val="ru-RU"/>
              </w:rPr>
              <w:t>5.6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_Ref85202231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 w:rsidRPr="00E11B25">
              <w:rPr>
                <w:lang w:val="ru-RU"/>
              </w:rPr>
              <w:t>Мониторинг обменов с использованием ПОДД</w:t>
            </w:r>
            <w:r>
              <w:rPr>
                <w:lang w:val="ru-RU"/>
              </w:rPr>
              <w:fldChar w:fldCharType="end"/>
            </w:r>
          </w:p>
          <w:p w14:paraId="7E228722" w14:textId="3B5E44AC" w:rsidR="004D2E5E" w:rsidRDefault="004D2E5E" w:rsidP="005C413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_Ref90067328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>
              <w:rPr>
                <w:lang w:val="ru-RU"/>
              </w:rPr>
              <w:t>5.7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_Ref90067329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 w:rsidRPr="00E11B25">
              <w:rPr>
                <w:lang w:val="ru-RU"/>
              </w:rPr>
              <w:t>Управление соответствиями между витринами данных ПОДД и учетными записями ИС УВ</w:t>
            </w:r>
            <w:r>
              <w:rPr>
                <w:lang w:val="ru-RU"/>
              </w:rPr>
              <w:fldChar w:fldCharType="end"/>
            </w:r>
          </w:p>
          <w:p w14:paraId="0DA7231C" w14:textId="2DAEB4CA" w:rsidR="004D2E5E" w:rsidRDefault="004D2E5E" w:rsidP="005C413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_Ref90052633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>
              <w:rPr>
                <w:lang w:val="ru-RU"/>
              </w:rPr>
              <w:t>5.8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_Ref90052633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 w:rsidRPr="00E11B25">
              <w:rPr>
                <w:lang w:val="ru-RU"/>
              </w:rPr>
              <w:t>Управление доступами к регламентированным запросам ПОДД</w:t>
            </w:r>
            <w:r>
              <w:rPr>
                <w:lang w:val="ru-RU"/>
              </w:rPr>
              <w:fldChar w:fldCharType="end"/>
            </w:r>
          </w:p>
        </w:tc>
      </w:tr>
      <w:tr w:rsidR="000E3DDA" w14:paraId="54BE62D5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B1E5" w14:textId="40AD4950" w:rsidR="000E3DDA" w:rsidRPr="00B7464C" w:rsidRDefault="00A652DD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2.4.</w:t>
            </w:r>
            <w:r w:rsidR="00340323">
              <w:rPr>
                <w:lang w:val="ru-RU"/>
              </w:rPr>
              <w:t>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E660B" w14:textId="3119AD69" w:rsidR="000E3DDA" w:rsidRDefault="00A652DD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15.12.2021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DBB9D" w14:textId="42A38C49" w:rsidR="000E3DDA" w:rsidRDefault="00A652DD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Аскольдов В.О.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6887" w14:textId="77777777" w:rsidR="000E3DDA" w:rsidRDefault="00A652DD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описания процессов добавления специальной и узловых очередей, процессов активации и деактивации очереди, процесса удаления статусных сообщений из очереди ИС УВ в разделе 5.1.6.</w:t>
            </w:r>
          </w:p>
          <w:p w14:paraId="38A30C28" w14:textId="77777777" w:rsidR="00A652DD" w:rsidRDefault="00A652DD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 раздел 5.1.6.2 «Добавление новой узловой очереди»</w:t>
            </w:r>
          </w:p>
          <w:p w14:paraId="06BE0BBC" w14:textId="77777777" w:rsidR="007E50F2" w:rsidRDefault="007E50F2" w:rsidP="000E3DDA">
            <w:pPr>
              <w:pStyle w:val="affff2"/>
              <w:ind w:firstLine="0"/>
              <w:rPr>
                <w:lang w:val="ru-RU"/>
              </w:rPr>
            </w:pPr>
          </w:p>
          <w:p w14:paraId="4BF36D8C" w14:textId="67140984" w:rsidR="007E50F2" w:rsidRDefault="007E50F2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14:paraId="4411C85D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B5855" w14:textId="40B24C99" w:rsidR="000E3DDA" w:rsidRPr="00B7464C" w:rsidRDefault="00AB38E5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2.4.2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8783E" w14:textId="466FC2F0" w:rsidR="000E3DDA" w:rsidRDefault="00AB38E5" w:rsidP="00E11B2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21.12.</w:t>
            </w:r>
            <w:r w:rsidR="00E11B25">
              <w:rPr>
                <w:lang w:val="ru-RU"/>
              </w:rPr>
              <w:t>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9A150" w14:textId="111FD048" w:rsidR="000E3DDA" w:rsidRDefault="00AB38E5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Равчук Н.А.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96BE" w14:textId="6C8A18C6" w:rsidR="00AB38E5" w:rsidRDefault="00AB38E5" w:rsidP="00AB38E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</w:t>
            </w:r>
            <w:r w:rsidR="0076794C">
              <w:rPr>
                <w:lang w:val="ru-RU"/>
              </w:rPr>
              <w:t>ы</w:t>
            </w:r>
            <w:r>
              <w:rPr>
                <w:lang w:val="ru-RU"/>
              </w:rPr>
              <w:t xml:space="preserve"> раздел</w:t>
            </w:r>
            <w:r w:rsidR="0076794C">
              <w:rPr>
                <w:lang w:val="ru-RU"/>
              </w:rPr>
              <w:t>ы</w:t>
            </w:r>
            <w:r>
              <w:rPr>
                <w:lang w:val="ru-RU"/>
              </w:rPr>
              <w:t>:</w:t>
            </w:r>
          </w:p>
          <w:p w14:paraId="003AF9C3" w14:textId="560780F9" w:rsidR="009C2A04" w:rsidRDefault="009C2A04" w:rsidP="009C2A0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_Ref90986648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>
              <w:rPr>
                <w:lang w:val="ru-RU"/>
              </w:rPr>
              <w:t>5.5.5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_Ref90986649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 w:rsidRPr="00E11B25">
              <w:rPr>
                <w:lang w:val="ru-RU"/>
              </w:rPr>
              <w:t>Просмотр данных о статистике обменов по виду сведения для инициатора</w:t>
            </w:r>
            <w:r>
              <w:rPr>
                <w:lang w:val="ru-RU"/>
              </w:rPr>
              <w:fldChar w:fldCharType="end"/>
            </w:r>
          </w:p>
          <w:p w14:paraId="3F7A3C31" w14:textId="7DFD47A9" w:rsidR="009C2A04" w:rsidRDefault="009C2A04" w:rsidP="009C2A04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_Ref90908324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>
              <w:rPr>
                <w:lang w:val="ru-RU"/>
              </w:rPr>
              <w:t>5.5.6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_Ref90908328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 w:rsidRPr="00E11B25">
              <w:rPr>
                <w:lang w:val="ru-RU"/>
              </w:rPr>
              <w:t>Просмотр данных о статистике обменов по виду сведения для ответчика</w:t>
            </w:r>
            <w:r>
              <w:rPr>
                <w:lang w:val="ru-RU"/>
              </w:rPr>
              <w:fldChar w:fldCharType="end"/>
            </w:r>
          </w:p>
          <w:p w14:paraId="28AE5C25" w14:textId="6C8522DD" w:rsidR="000E3DDA" w:rsidRDefault="00AB38E5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_Ref90982344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>
              <w:rPr>
                <w:lang w:val="ru-RU"/>
              </w:rPr>
              <w:t>5.5.7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_Ref90982348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E11B25" w:rsidRPr="00E11B25">
              <w:rPr>
                <w:lang w:val="ru-RU"/>
              </w:rPr>
              <w:t>Просмотр данных о сеансе обмена (судьба сообщения)</w:t>
            </w:r>
            <w:r>
              <w:rPr>
                <w:lang w:val="ru-RU"/>
              </w:rPr>
              <w:fldChar w:fldCharType="end"/>
            </w:r>
          </w:p>
        </w:tc>
      </w:tr>
      <w:tr w:rsidR="00782FDE" w14:paraId="6ACD9A7D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2014" w14:textId="08258302" w:rsidR="00782FDE" w:rsidRDefault="00782FDE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2.4.2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08864" w14:textId="489652AB" w:rsidR="00782FDE" w:rsidRDefault="00782FDE" w:rsidP="00E11B2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27.12.</w:t>
            </w:r>
            <w:r w:rsidR="00E11B25">
              <w:rPr>
                <w:lang w:val="ru-RU"/>
              </w:rPr>
              <w:t>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3819" w14:textId="252EC4F8" w:rsidR="00782FDE" w:rsidRPr="007A51FD" w:rsidRDefault="00782FDE" w:rsidP="000E3DDA">
            <w:pPr>
              <w:pStyle w:val="affff2"/>
              <w:ind w:firstLine="0"/>
            </w:pPr>
            <w:r>
              <w:rPr>
                <w:lang w:val="ru-RU"/>
              </w:rPr>
              <w:t>Куликова Н.В</w:t>
            </w:r>
            <w:r w:rsidR="007A51FD">
              <w:t>.</w:t>
            </w:r>
            <w:bookmarkStart w:id="6" w:name="_GoBack"/>
            <w:bookmarkEnd w:id="6"/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CC4B2" w14:textId="274CC46C" w:rsidR="00782FDE" w:rsidRDefault="00782FDE" w:rsidP="00782FDE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раздела 5.1 Управление информационными системами:</w:t>
            </w:r>
          </w:p>
          <w:p w14:paraId="0E02CAFE" w14:textId="31195310" w:rsidR="00782FDE" w:rsidRDefault="00782FDE" w:rsidP="00782FDE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в разделе 5.1.4 Редактирование информационной системы</w:t>
            </w:r>
            <w:r w:rsidR="00E11B25">
              <w:rPr>
                <w:lang w:val="ru-RU"/>
              </w:rPr>
              <w:t xml:space="preserve"> УВ</w:t>
            </w:r>
          </w:p>
          <w:p w14:paraId="128DF3C5" w14:textId="77777777" w:rsidR="00782FDE" w:rsidRDefault="00782FDE" w:rsidP="00AB38E5">
            <w:pPr>
              <w:pStyle w:val="affff2"/>
              <w:ind w:firstLine="0"/>
              <w:rPr>
                <w:lang w:val="ru-RU"/>
              </w:rPr>
            </w:pPr>
          </w:p>
        </w:tc>
      </w:tr>
    </w:tbl>
    <w:p w14:paraId="68FF8E9F" w14:textId="77777777" w:rsidR="00A654BA" w:rsidRPr="00313AB9" w:rsidRDefault="00A654BA" w:rsidP="00313AB9">
      <w:pPr>
        <w:pageBreakBefore/>
        <w:ind w:firstLine="0"/>
        <w:jc w:val="center"/>
        <w:rPr>
          <w:rFonts w:ascii="Times New Roman Полужирный" w:hAnsi="Times New Roman Полужирный"/>
          <w:b/>
          <w:caps/>
        </w:rPr>
      </w:pPr>
      <w:r w:rsidRPr="00313AB9">
        <w:rPr>
          <w:rFonts w:ascii="Times New Roman Полужирный" w:hAnsi="Times New Roman Полужирный"/>
          <w:b/>
          <w:caps/>
        </w:rPr>
        <w:lastRenderedPageBreak/>
        <w:t>Содержание</w:t>
      </w:r>
    </w:p>
    <w:p w14:paraId="62E4A87A" w14:textId="4160F8A7" w:rsidR="00E11B25" w:rsidRDefault="002C13AD">
      <w:pPr>
        <w:pStyle w:val="16"/>
        <w:tabs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694AB2">
        <w:rPr>
          <w:rFonts w:ascii="Times New Roman" w:hAnsi="Times New Roman"/>
        </w:rPr>
        <w:fldChar w:fldCharType="begin"/>
      </w:r>
      <w:r w:rsidRPr="00694AB2">
        <w:rPr>
          <w:rFonts w:ascii="Times New Roman" w:hAnsi="Times New Roman"/>
        </w:rPr>
        <w:instrText xml:space="preserve"> TOC \o "1-3" \h \z \u </w:instrText>
      </w:r>
      <w:r w:rsidRPr="00694AB2">
        <w:rPr>
          <w:rFonts w:ascii="Times New Roman" w:hAnsi="Times New Roman"/>
        </w:rPr>
        <w:fldChar w:fldCharType="separate"/>
      </w:r>
      <w:hyperlink w:anchor="_Toc91517410" w:history="1">
        <w:r w:rsidR="00E11B25" w:rsidRPr="00E94AC4">
          <w:rPr>
            <w:rStyle w:val="a6"/>
            <w:noProof/>
          </w:rPr>
          <w:t>Таблица изменений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_Toc91517410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</w:t>
        </w:r>
        <w:r w:rsidR="00E11B25">
          <w:rPr>
            <w:noProof/>
            <w:webHidden/>
          </w:rPr>
          <w:fldChar w:fldCharType="end"/>
        </w:r>
      </w:hyperlink>
    </w:p>
    <w:p w14:paraId="79203FBC" w14:textId="1873B3ED" w:rsidR="00E11B25" w:rsidRDefault="00E81FC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1517411" w:history="1">
        <w:r w:rsidR="00E11B25" w:rsidRPr="00E94AC4">
          <w:rPr>
            <w:rStyle w:val="a6"/>
            <w:noProof/>
          </w:rPr>
          <w:t>1</w:t>
        </w:r>
        <w:r w:rsidR="00E11B2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Введение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_Toc91517411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8</w:t>
        </w:r>
        <w:r w:rsidR="00E11B25">
          <w:rPr>
            <w:noProof/>
            <w:webHidden/>
          </w:rPr>
          <w:fldChar w:fldCharType="end"/>
        </w:r>
      </w:hyperlink>
    </w:p>
    <w:p w14:paraId="653A1352" w14:textId="08902C8F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12" w:history="1">
        <w:r w:rsidR="00E11B25" w:rsidRPr="00E94AC4">
          <w:rPr>
            <w:rStyle w:val="a6"/>
            <w:noProof/>
          </w:rPr>
          <w:t>1.1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Область применения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_Toc91517412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8</w:t>
        </w:r>
        <w:r w:rsidR="00E11B25">
          <w:rPr>
            <w:noProof/>
            <w:webHidden/>
          </w:rPr>
          <w:fldChar w:fldCharType="end"/>
        </w:r>
      </w:hyperlink>
    </w:p>
    <w:p w14:paraId="00040CBB" w14:textId="10A58D69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13" w:history="1">
        <w:r w:rsidR="00E11B25" w:rsidRPr="00E94AC4">
          <w:rPr>
            <w:rStyle w:val="a6"/>
            <w:noProof/>
          </w:rPr>
          <w:t>1.2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Краткое описание возможностей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_Toc91517413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8</w:t>
        </w:r>
        <w:r w:rsidR="00E11B25">
          <w:rPr>
            <w:noProof/>
            <w:webHidden/>
          </w:rPr>
          <w:fldChar w:fldCharType="end"/>
        </w:r>
      </w:hyperlink>
    </w:p>
    <w:p w14:paraId="3669108A" w14:textId="577CEEC0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14" w:history="1">
        <w:r w:rsidR="00E11B25" w:rsidRPr="00E94AC4">
          <w:rPr>
            <w:rStyle w:val="a6"/>
            <w:noProof/>
          </w:rPr>
          <w:t>1.3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Уровень подготовки пользователя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_Toc91517414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8</w:t>
        </w:r>
        <w:r w:rsidR="00E11B25">
          <w:rPr>
            <w:noProof/>
            <w:webHidden/>
          </w:rPr>
          <w:fldChar w:fldCharType="end"/>
        </w:r>
      </w:hyperlink>
    </w:p>
    <w:p w14:paraId="77AC5739" w14:textId="1F2542FE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15" w:history="1">
        <w:r w:rsidR="00E11B25" w:rsidRPr="00E94AC4">
          <w:rPr>
            <w:rStyle w:val="a6"/>
            <w:noProof/>
          </w:rPr>
          <w:t>1.4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Перечень эксплуатационной документации, с которой необходимо ознакомиться пользователю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_Toc91517415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8</w:t>
        </w:r>
        <w:r w:rsidR="00E11B25">
          <w:rPr>
            <w:noProof/>
            <w:webHidden/>
          </w:rPr>
          <w:fldChar w:fldCharType="end"/>
        </w:r>
      </w:hyperlink>
    </w:p>
    <w:p w14:paraId="299B0C49" w14:textId="57C075A6" w:rsidR="00E11B25" w:rsidRDefault="00E81FC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1517416" w:history="1">
        <w:r w:rsidR="00E11B25" w:rsidRPr="00E94AC4">
          <w:rPr>
            <w:rStyle w:val="a6"/>
            <w:noProof/>
          </w:rPr>
          <w:t>2</w:t>
        </w:r>
        <w:r w:rsidR="00E11B2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Назначение и условия применения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_Toc91517416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9</w:t>
        </w:r>
        <w:r w:rsidR="00E11B25">
          <w:rPr>
            <w:noProof/>
            <w:webHidden/>
          </w:rPr>
          <w:fldChar w:fldCharType="end"/>
        </w:r>
      </w:hyperlink>
    </w:p>
    <w:p w14:paraId="3C33199F" w14:textId="345966B7" w:rsidR="00E11B25" w:rsidRDefault="00E81FC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1517417" w:history="1">
        <w:r w:rsidR="00E11B25" w:rsidRPr="00E94AC4">
          <w:rPr>
            <w:rStyle w:val="a6"/>
            <w:noProof/>
          </w:rPr>
          <w:t>3</w:t>
        </w:r>
        <w:r w:rsidR="00E11B2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Подготовка к работе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_Toc91517417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10</w:t>
        </w:r>
        <w:r w:rsidR="00E11B25">
          <w:rPr>
            <w:noProof/>
            <w:webHidden/>
          </w:rPr>
          <w:fldChar w:fldCharType="end"/>
        </w:r>
      </w:hyperlink>
    </w:p>
    <w:p w14:paraId="0F6ABF15" w14:textId="4EDFBCF4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18" w:history="1">
        <w:r w:rsidR="00E11B25" w:rsidRPr="00E94AC4">
          <w:rPr>
            <w:rStyle w:val="a6"/>
            <w:noProof/>
          </w:rPr>
          <w:t>3.1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Порядок загрузки данных и программ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_Toc91517418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10</w:t>
        </w:r>
        <w:r w:rsidR="00E11B25">
          <w:rPr>
            <w:noProof/>
            <w:webHidden/>
          </w:rPr>
          <w:fldChar w:fldCharType="end"/>
        </w:r>
      </w:hyperlink>
    </w:p>
    <w:p w14:paraId="0D3145B3" w14:textId="519741A5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19" w:history="1">
        <w:r w:rsidR="00E11B25" w:rsidRPr="00E94AC4">
          <w:rPr>
            <w:rStyle w:val="a6"/>
            <w:noProof/>
          </w:rPr>
          <w:t>3.2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Порядок проверки работоспособности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_Toc91517419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10</w:t>
        </w:r>
        <w:r w:rsidR="00E11B25">
          <w:rPr>
            <w:noProof/>
            <w:webHidden/>
          </w:rPr>
          <w:fldChar w:fldCharType="end"/>
        </w:r>
      </w:hyperlink>
    </w:p>
    <w:p w14:paraId="364B98ED" w14:textId="750E0B66" w:rsidR="00E11B25" w:rsidRDefault="00E81FC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1517420" w:history="1">
        <w:r w:rsidR="00E11B25" w:rsidRPr="00E94AC4">
          <w:rPr>
            <w:rStyle w:val="a6"/>
            <w:noProof/>
          </w:rPr>
          <w:t>4</w:t>
        </w:r>
        <w:r w:rsidR="00E11B2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Работа с системой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_Toc91517420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11</w:t>
        </w:r>
        <w:r w:rsidR="00E11B25">
          <w:rPr>
            <w:noProof/>
            <w:webHidden/>
          </w:rPr>
          <w:fldChar w:fldCharType="end"/>
        </w:r>
      </w:hyperlink>
    </w:p>
    <w:p w14:paraId="0D369F15" w14:textId="5CB58759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21" w:history="1">
        <w:r w:rsidR="00E11B25" w:rsidRPr="00E94AC4">
          <w:rPr>
            <w:rStyle w:val="a6"/>
            <w:noProof/>
          </w:rPr>
          <w:t>4.1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Начало работы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_Toc91517421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11</w:t>
        </w:r>
        <w:r w:rsidR="00E11B25">
          <w:rPr>
            <w:noProof/>
            <w:webHidden/>
          </w:rPr>
          <w:fldChar w:fldCharType="end"/>
        </w:r>
      </w:hyperlink>
    </w:p>
    <w:p w14:paraId="03819A16" w14:textId="02CBDFB5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22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Начало работы с системой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_Toc91517422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11</w:t>
        </w:r>
        <w:r w:rsidR="00E11B25">
          <w:rPr>
            <w:noProof/>
            <w:webHidden/>
          </w:rPr>
          <w:fldChar w:fldCharType="end"/>
        </w:r>
      </w:hyperlink>
    </w:p>
    <w:p w14:paraId="1E00ECFA" w14:textId="4A636107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23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Аутентификация и авторизация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_Toc91517423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13</w:t>
        </w:r>
        <w:r w:rsidR="00E11B25">
          <w:rPr>
            <w:noProof/>
            <w:webHidden/>
          </w:rPr>
          <w:fldChar w:fldCharType="end"/>
        </w:r>
      </w:hyperlink>
    </w:p>
    <w:p w14:paraId="248FE207" w14:textId="7E365BA4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24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4.1.3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Предусловия аутентификации и авторизации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_Toc91517424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13</w:t>
        </w:r>
        <w:r w:rsidR="00E11B25">
          <w:rPr>
            <w:noProof/>
            <w:webHidden/>
          </w:rPr>
          <w:fldChar w:fldCharType="end"/>
        </w:r>
      </w:hyperlink>
    </w:p>
    <w:p w14:paraId="3EDEEAA7" w14:textId="0812178B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25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4.1.4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Процедура аутентификации пользователя в ЛК УВ через ЕСИА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_Toc91517425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17</w:t>
        </w:r>
        <w:r w:rsidR="00E11B25">
          <w:rPr>
            <w:noProof/>
            <w:webHidden/>
          </w:rPr>
          <w:fldChar w:fldCharType="end"/>
        </w:r>
      </w:hyperlink>
    </w:p>
    <w:p w14:paraId="08DCE6C8" w14:textId="58E95D8D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26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4.1.5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Главная страница ЛК УВ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_Toc91517426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20</w:t>
        </w:r>
        <w:r w:rsidR="00E11B25">
          <w:rPr>
            <w:noProof/>
            <w:webHidden/>
          </w:rPr>
          <w:fldChar w:fldCharType="end"/>
        </w:r>
      </w:hyperlink>
    </w:p>
    <w:p w14:paraId="1D8E3F87" w14:textId="596239BA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27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4.1.6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Профиль организации ЛК УВ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_Toc91517427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22</w:t>
        </w:r>
        <w:r w:rsidR="00E11B25">
          <w:rPr>
            <w:noProof/>
            <w:webHidden/>
          </w:rPr>
          <w:fldChar w:fldCharType="end"/>
        </w:r>
      </w:hyperlink>
    </w:p>
    <w:p w14:paraId="7527F2B6" w14:textId="30CD890A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28" w:history="1">
        <w:r w:rsidR="00E11B25" w:rsidRPr="00E94AC4">
          <w:rPr>
            <w:rStyle w:val="a6"/>
            <w:noProof/>
          </w:rPr>
          <w:t>4.2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Завершение сеанса работы с системой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_Toc91517428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23</w:t>
        </w:r>
        <w:r w:rsidR="00E11B25">
          <w:rPr>
            <w:noProof/>
            <w:webHidden/>
          </w:rPr>
          <w:fldChar w:fldCharType="end"/>
        </w:r>
      </w:hyperlink>
    </w:p>
    <w:p w14:paraId="189713B3" w14:textId="3AB1B45F" w:rsidR="00E11B25" w:rsidRDefault="00E81FC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1517429" w:history="1">
        <w:r w:rsidR="00E11B25" w:rsidRPr="00E94AC4">
          <w:rPr>
            <w:rStyle w:val="a6"/>
            <w:noProof/>
          </w:rPr>
          <w:t>5</w:t>
        </w:r>
        <w:r w:rsidR="00E11B2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Описание операций ЛКУВ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_Toc91517429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25</w:t>
        </w:r>
        <w:r w:rsidR="00E11B25">
          <w:rPr>
            <w:noProof/>
            <w:webHidden/>
          </w:rPr>
          <w:fldChar w:fldCharType="end"/>
        </w:r>
      </w:hyperlink>
    </w:p>
    <w:p w14:paraId="76DB7CEF" w14:textId="73DAEE86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30" w:history="1">
        <w:r w:rsidR="00E11B25" w:rsidRPr="00E94AC4">
          <w:rPr>
            <w:rStyle w:val="a6"/>
            <w:noProof/>
          </w:rPr>
          <w:t>5.1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Управление информационными системами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_Toc91517430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25</w:t>
        </w:r>
        <w:r w:rsidR="00E11B25">
          <w:rPr>
            <w:noProof/>
            <w:webHidden/>
          </w:rPr>
          <w:fldChar w:fldCharType="end"/>
        </w:r>
      </w:hyperlink>
    </w:p>
    <w:p w14:paraId="5D54E4E4" w14:textId="2C526192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31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Просмотр информационных систем УВ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_Toc91517431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25</w:t>
        </w:r>
        <w:r w:rsidR="00E11B25">
          <w:rPr>
            <w:noProof/>
            <w:webHidden/>
          </w:rPr>
          <w:fldChar w:fldCharType="end"/>
        </w:r>
      </w:hyperlink>
    </w:p>
    <w:p w14:paraId="1CDDF9A3" w14:textId="6A188190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32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5.1.2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rFonts w:ascii="Times New Roman Полужирный" w:hAnsi="Times New Roman Полужирный"/>
            <w:noProof/>
          </w:rPr>
          <w:t>Регистрация</w:t>
        </w:r>
        <w:r w:rsidR="00E11B25" w:rsidRPr="00E94AC4">
          <w:rPr>
            <w:rStyle w:val="a6"/>
            <w:noProof/>
          </w:rPr>
          <w:t xml:space="preserve"> информационной системы УВ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_Toc91517432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27</w:t>
        </w:r>
        <w:r w:rsidR="00E11B25">
          <w:rPr>
            <w:noProof/>
            <w:webHidden/>
          </w:rPr>
          <w:fldChar w:fldCharType="end"/>
        </w:r>
      </w:hyperlink>
    </w:p>
    <w:p w14:paraId="0ABEB0E5" w14:textId="743F94D9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33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5.1.3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Добавление сертификата ИС УВ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_Toc91517433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36</w:t>
        </w:r>
        <w:r w:rsidR="00E11B25">
          <w:rPr>
            <w:noProof/>
            <w:webHidden/>
          </w:rPr>
          <w:fldChar w:fldCharType="end"/>
        </w:r>
      </w:hyperlink>
    </w:p>
    <w:p w14:paraId="5094EA07" w14:textId="48E18C40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34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5.1.4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Редактирование информационной системы УВ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_Toc91517434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37</w:t>
        </w:r>
        <w:r w:rsidR="00E11B25">
          <w:rPr>
            <w:noProof/>
            <w:webHidden/>
          </w:rPr>
          <w:fldChar w:fldCharType="end"/>
        </w:r>
      </w:hyperlink>
    </w:p>
    <w:p w14:paraId="7BE2E827" w14:textId="3CB4A82B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35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5.1.5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Задание пароля для доступа к файловому хранилищу для ИС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_Toc91517435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40</w:t>
        </w:r>
        <w:r w:rsidR="00E11B25">
          <w:rPr>
            <w:noProof/>
            <w:webHidden/>
          </w:rPr>
          <w:fldChar w:fldCharType="end"/>
        </w:r>
      </w:hyperlink>
    </w:p>
    <w:p w14:paraId="4AF129A9" w14:textId="0756281F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36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5.1.6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Управление специальными и узловыми очередями ИС УВ (функциональность «Мультиочередность»)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_Toc91517436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47</w:t>
        </w:r>
        <w:r w:rsidR="00E11B25">
          <w:rPr>
            <w:noProof/>
            <w:webHidden/>
          </w:rPr>
          <w:fldChar w:fldCharType="end"/>
        </w:r>
      </w:hyperlink>
    </w:p>
    <w:p w14:paraId="20D81E39" w14:textId="00DFD3C2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37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5.1.7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Изменение роли ИС УВ в сеансах обмена с ПОДД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_Toc91517437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64</w:t>
        </w:r>
        <w:r w:rsidR="00E11B25">
          <w:rPr>
            <w:noProof/>
            <w:webHidden/>
          </w:rPr>
          <w:fldChar w:fldCharType="end"/>
        </w:r>
      </w:hyperlink>
    </w:p>
    <w:p w14:paraId="1E0C44C7" w14:textId="7B957530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38" w:history="1">
        <w:r w:rsidR="00E11B25" w:rsidRPr="00E94AC4">
          <w:rPr>
            <w:rStyle w:val="a6"/>
            <w:noProof/>
          </w:rPr>
          <w:t>5.2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Управление перечнем представителей разработчика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_Toc91517438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68</w:t>
        </w:r>
        <w:r w:rsidR="00E11B25">
          <w:rPr>
            <w:noProof/>
            <w:webHidden/>
          </w:rPr>
          <w:fldChar w:fldCharType="end"/>
        </w:r>
      </w:hyperlink>
    </w:p>
    <w:p w14:paraId="57B7587D" w14:textId="3B84B6DA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39" w:history="1">
        <w:r w:rsidR="00E11B25" w:rsidRPr="00E94AC4">
          <w:rPr>
            <w:rStyle w:val="a6"/>
            <w:noProof/>
          </w:rPr>
          <w:t>5.3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Управление видами сведений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_Toc91517439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73</w:t>
        </w:r>
        <w:r w:rsidR="00E11B25">
          <w:rPr>
            <w:noProof/>
            <w:webHidden/>
          </w:rPr>
          <w:fldChar w:fldCharType="end"/>
        </w:r>
      </w:hyperlink>
    </w:p>
    <w:p w14:paraId="2FCA9737" w14:textId="5589FCBA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40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5.3.1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Поиск и просмотр видов сведений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_Toc91517440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74</w:t>
        </w:r>
        <w:r w:rsidR="00E11B25">
          <w:rPr>
            <w:noProof/>
            <w:webHidden/>
          </w:rPr>
          <w:fldChar w:fldCharType="end"/>
        </w:r>
      </w:hyperlink>
    </w:p>
    <w:p w14:paraId="0A17F0BA" w14:textId="03A48176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41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5.3.2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Создание нового вида сведений и его версий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_Toc91517441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77</w:t>
        </w:r>
        <w:r w:rsidR="00E11B25">
          <w:rPr>
            <w:noProof/>
            <w:webHidden/>
          </w:rPr>
          <w:fldChar w:fldCharType="end"/>
        </w:r>
      </w:hyperlink>
    </w:p>
    <w:p w14:paraId="537AB795" w14:textId="6DF8001B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42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5.3.3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iCs/>
            <w:noProof/>
          </w:rPr>
          <w:t>Добавление новой версии вида сведений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_Toc91517442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95</w:t>
        </w:r>
        <w:r w:rsidR="00E11B25">
          <w:rPr>
            <w:noProof/>
            <w:webHidden/>
          </w:rPr>
          <w:fldChar w:fldCharType="end"/>
        </w:r>
      </w:hyperlink>
    </w:p>
    <w:p w14:paraId="25E1A8D2" w14:textId="66CB2C72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43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5.3.4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Редактирование схемы версии вида сведений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_Toc91517443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110</w:t>
        </w:r>
        <w:r w:rsidR="00E11B25">
          <w:rPr>
            <w:noProof/>
            <w:webHidden/>
          </w:rPr>
          <w:fldChar w:fldCharType="end"/>
        </w:r>
      </w:hyperlink>
    </w:p>
    <w:p w14:paraId="5D164406" w14:textId="07D04696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44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5.3.5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Перенос версии вида сведения в тестовую и продуктивною среды СМЭВ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_Toc91517444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116</w:t>
        </w:r>
        <w:r w:rsidR="00E11B25">
          <w:rPr>
            <w:noProof/>
            <w:webHidden/>
          </w:rPr>
          <w:fldChar w:fldCharType="end"/>
        </w:r>
      </w:hyperlink>
    </w:p>
    <w:p w14:paraId="3A3C7BD0" w14:textId="54A7E1BA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45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5.3.6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Добавление критерия доступа Вида сведений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_Toc91517445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130</w:t>
        </w:r>
        <w:r w:rsidR="00E11B25">
          <w:rPr>
            <w:noProof/>
            <w:webHidden/>
          </w:rPr>
          <w:fldChar w:fldCharType="end"/>
        </w:r>
      </w:hyperlink>
    </w:p>
    <w:p w14:paraId="3D66A80A" w14:textId="1C78664A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46" w:history="1">
        <w:r w:rsidR="00E11B25" w:rsidRPr="00E94AC4">
          <w:rPr>
            <w:rStyle w:val="a6"/>
            <w:noProof/>
          </w:rPr>
          <w:t>5.4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Управление доступами к видам сведений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_Toc91517446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139</w:t>
        </w:r>
        <w:r w:rsidR="00E11B25">
          <w:rPr>
            <w:noProof/>
            <w:webHidden/>
          </w:rPr>
          <w:fldChar w:fldCharType="end"/>
        </w:r>
      </w:hyperlink>
    </w:p>
    <w:p w14:paraId="26495A6E" w14:textId="37B3D664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47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5.4.1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Просмотр доступов к видам сведений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_Toc91517447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139</w:t>
        </w:r>
        <w:r w:rsidR="00E11B25">
          <w:rPr>
            <w:noProof/>
            <w:webHidden/>
          </w:rPr>
          <w:fldChar w:fldCharType="end"/>
        </w:r>
      </w:hyperlink>
    </w:p>
    <w:p w14:paraId="671EFCC9" w14:textId="72BAA5C2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48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5.4.2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Создание в ЛК УВ запроса (заявки) на получение доступа к виду сведений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_Toc91517448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140</w:t>
        </w:r>
        <w:r w:rsidR="00E11B25">
          <w:rPr>
            <w:noProof/>
            <w:webHidden/>
          </w:rPr>
          <w:fldChar w:fldCharType="end"/>
        </w:r>
      </w:hyperlink>
    </w:p>
    <w:p w14:paraId="2AD48828" w14:textId="4C81C6CC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49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5.4.3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                     в роли инициатора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_Toc91517449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152</w:t>
        </w:r>
        <w:r w:rsidR="00E11B25">
          <w:rPr>
            <w:noProof/>
            <w:webHidden/>
          </w:rPr>
          <w:fldChar w:fldCharType="end"/>
        </w:r>
      </w:hyperlink>
    </w:p>
    <w:p w14:paraId="367837E7" w14:textId="2E32672A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50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5.4.4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в роли ответчика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_Toc91517450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154</w:t>
        </w:r>
        <w:r w:rsidR="00E11B25">
          <w:rPr>
            <w:noProof/>
            <w:webHidden/>
          </w:rPr>
          <w:fldChar w:fldCharType="end"/>
        </w:r>
      </w:hyperlink>
    </w:p>
    <w:p w14:paraId="3D057CCC" w14:textId="3078C38F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51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5.4.5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                     в роли издателя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_Toc91517451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155</w:t>
        </w:r>
        <w:r w:rsidR="00E11B25">
          <w:rPr>
            <w:noProof/>
            <w:webHidden/>
          </w:rPr>
          <w:fldChar w:fldCharType="end"/>
        </w:r>
      </w:hyperlink>
    </w:p>
    <w:p w14:paraId="16917CD2" w14:textId="0C74A6EB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52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5.4.6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в роли подписчика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_Toc91517452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156</w:t>
        </w:r>
        <w:r w:rsidR="00E11B25">
          <w:rPr>
            <w:noProof/>
            <w:webHidden/>
          </w:rPr>
          <w:fldChar w:fldCharType="end"/>
        </w:r>
      </w:hyperlink>
    </w:p>
    <w:p w14:paraId="666E4E8A" w14:textId="26450BBD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53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5.4.7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Предоставление доступа к виду сведений в среде разработки СМЭВ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_Toc91517453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158</w:t>
        </w:r>
        <w:r w:rsidR="00E11B25">
          <w:rPr>
            <w:noProof/>
            <w:webHidden/>
          </w:rPr>
          <w:fldChar w:fldCharType="end"/>
        </w:r>
      </w:hyperlink>
    </w:p>
    <w:p w14:paraId="30C80490" w14:textId="39343D44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54" w:history="1">
        <w:r w:rsidR="00E11B25" w:rsidRPr="00E94AC4">
          <w:rPr>
            <w:rStyle w:val="a6"/>
            <w:noProof/>
          </w:rPr>
          <w:t>5.5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Мониторинг информационной системы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_Toc91517454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162</w:t>
        </w:r>
        <w:r w:rsidR="00E11B25">
          <w:rPr>
            <w:noProof/>
            <w:webHidden/>
          </w:rPr>
          <w:fldChar w:fldCharType="end"/>
        </w:r>
      </w:hyperlink>
    </w:p>
    <w:p w14:paraId="0463C888" w14:textId="731B2B89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55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5.5.1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Просмотр списка очередей с текущей наполненностью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_Toc91517455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162</w:t>
        </w:r>
        <w:r w:rsidR="00E11B25">
          <w:rPr>
            <w:noProof/>
            <w:webHidden/>
          </w:rPr>
          <w:fldChar w:fldCharType="end"/>
        </w:r>
      </w:hyperlink>
    </w:p>
    <w:p w14:paraId="0310B013" w14:textId="1302F0C1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56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5.5.2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Просмотр данных о статистике очереди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_Toc91517456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164</w:t>
        </w:r>
        <w:r w:rsidR="00E11B25">
          <w:rPr>
            <w:noProof/>
            <w:webHidden/>
          </w:rPr>
          <w:fldChar w:fldCharType="end"/>
        </w:r>
      </w:hyperlink>
    </w:p>
    <w:p w14:paraId="323F71E4" w14:textId="10C4ACB5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57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5.5.3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Просмотр текущей наполненности файлового хранилища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_Toc91517457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166</w:t>
        </w:r>
        <w:r w:rsidR="00E11B25">
          <w:rPr>
            <w:noProof/>
            <w:webHidden/>
          </w:rPr>
          <w:fldChar w:fldCharType="end"/>
        </w:r>
      </w:hyperlink>
    </w:p>
    <w:p w14:paraId="4700F905" w14:textId="54DD768F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58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5.5.4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Просмотр данных о статистике наполненности файлового хранилища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_Toc91517458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168</w:t>
        </w:r>
        <w:r w:rsidR="00E11B25">
          <w:rPr>
            <w:noProof/>
            <w:webHidden/>
          </w:rPr>
          <w:fldChar w:fldCharType="end"/>
        </w:r>
      </w:hyperlink>
    </w:p>
    <w:p w14:paraId="0B5E0059" w14:textId="00D76625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59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5.5.5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Просмотр данных о статистике обменов по виду сведения для инициатора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_Toc91517459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169</w:t>
        </w:r>
        <w:r w:rsidR="00E11B25">
          <w:rPr>
            <w:noProof/>
            <w:webHidden/>
          </w:rPr>
          <w:fldChar w:fldCharType="end"/>
        </w:r>
      </w:hyperlink>
    </w:p>
    <w:p w14:paraId="30400D68" w14:textId="5A0A979D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60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5.5.6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Просмотр данных о статистике обменов по виду сведения для ответчика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_Toc91517460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175</w:t>
        </w:r>
        <w:r w:rsidR="00E11B25">
          <w:rPr>
            <w:noProof/>
            <w:webHidden/>
          </w:rPr>
          <w:fldChar w:fldCharType="end"/>
        </w:r>
      </w:hyperlink>
    </w:p>
    <w:p w14:paraId="244F15AA" w14:textId="4B476184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61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5.5.7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Просмотр данных о сеансе обмена (судьба сообщения)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_Toc91517461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182</w:t>
        </w:r>
        <w:r w:rsidR="00E11B25">
          <w:rPr>
            <w:noProof/>
            <w:webHidden/>
          </w:rPr>
          <w:fldChar w:fldCharType="end"/>
        </w:r>
      </w:hyperlink>
    </w:p>
    <w:p w14:paraId="08FEEE28" w14:textId="04D024BA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62" w:history="1">
        <w:r w:rsidR="00E11B25" w:rsidRPr="00E94AC4">
          <w:rPr>
            <w:rStyle w:val="a6"/>
            <w:noProof/>
          </w:rPr>
          <w:t>5.6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Мониторинг обменов с использованием ПОДД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_Toc91517462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185</w:t>
        </w:r>
        <w:r w:rsidR="00E11B25">
          <w:rPr>
            <w:noProof/>
            <w:webHidden/>
          </w:rPr>
          <w:fldChar w:fldCharType="end"/>
        </w:r>
      </w:hyperlink>
    </w:p>
    <w:p w14:paraId="37032E60" w14:textId="39A99418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63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5.6.1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Просмотр статистики обменов в ПОДД для потребителя данных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_Toc91517463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185</w:t>
        </w:r>
        <w:r w:rsidR="00E11B25">
          <w:rPr>
            <w:noProof/>
            <w:webHidden/>
          </w:rPr>
          <w:fldChar w:fldCharType="end"/>
        </w:r>
      </w:hyperlink>
    </w:p>
    <w:p w14:paraId="1016FB69" w14:textId="4C067B1E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64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5.6.2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Просмотр статистики обменов в ПОДД для поставщика данных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_Toc91517464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188</w:t>
        </w:r>
        <w:r w:rsidR="00E11B25">
          <w:rPr>
            <w:noProof/>
            <w:webHidden/>
          </w:rPr>
          <w:fldChar w:fldCharType="end"/>
        </w:r>
      </w:hyperlink>
    </w:p>
    <w:p w14:paraId="5CB79926" w14:textId="56FEC828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65" w:history="1">
        <w:r w:rsidR="00E11B25" w:rsidRPr="00E94AC4">
          <w:rPr>
            <w:rStyle w:val="a6"/>
            <w:noProof/>
          </w:rPr>
          <w:t>5.7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Управление соответствиями между витринами данных ПОДД и учетными записями ИС УВ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_Toc91517465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190</w:t>
        </w:r>
        <w:r w:rsidR="00E11B25">
          <w:rPr>
            <w:noProof/>
            <w:webHidden/>
          </w:rPr>
          <w:fldChar w:fldCharType="end"/>
        </w:r>
      </w:hyperlink>
    </w:p>
    <w:p w14:paraId="0A7B34E1" w14:textId="00D2B291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66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5.7.1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Установление соответствия между витринами данных ПОДД и учетными записями ИС УВ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_Toc91517466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190</w:t>
        </w:r>
        <w:r w:rsidR="00E11B25">
          <w:rPr>
            <w:noProof/>
            <w:webHidden/>
          </w:rPr>
          <w:fldChar w:fldCharType="end"/>
        </w:r>
      </w:hyperlink>
    </w:p>
    <w:p w14:paraId="33A848B2" w14:textId="3B6E0C2D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67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5.7.2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Удаление (отмена) соответствия между Витринами данных ПОДД и учетными записями ИС УВ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_Toc91517467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196</w:t>
        </w:r>
        <w:r w:rsidR="00E11B25">
          <w:rPr>
            <w:noProof/>
            <w:webHidden/>
          </w:rPr>
          <w:fldChar w:fldCharType="end"/>
        </w:r>
      </w:hyperlink>
    </w:p>
    <w:p w14:paraId="59F9ADE7" w14:textId="2A3B1D8B" w:rsidR="00E11B25" w:rsidRDefault="00E81FC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517468" w:history="1">
        <w:r w:rsidR="00E11B25" w:rsidRPr="00E94AC4">
          <w:rPr>
            <w:rStyle w:val="a6"/>
            <w:noProof/>
          </w:rPr>
          <w:t>5.8</w:t>
        </w:r>
        <w:r w:rsidR="00E11B2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Управление доступами к регламентированным запросам ПОДД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_Toc91517468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202</w:t>
        </w:r>
        <w:r w:rsidR="00E11B25">
          <w:rPr>
            <w:noProof/>
            <w:webHidden/>
          </w:rPr>
          <w:fldChar w:fldCharType="end"/>
        </w:r>
      </w:hyperlink>
    </w:p>
    <w:p w14:paraId="5A915D92" w14:textId="15BA28DF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69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5.8.1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Добавление критерия доступа к регламентированному запросу ПОДД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_Toc91517469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202</w:t>
        </w:r>
        <w:r w:rsidR="00E11B25">
          <w:rPr>
            <w:noProof/>
            <w:webHidden/>
          </w:rPr>
          <w:fldChar w:fldCharType="end"/>
        </w:r>
      </w:hyperlink>
    </w:p>
    <w:p w14:paraId="15BF7E09" w14:textId="5D1D40B3" w:rsidR="00E11B25" w:rsidRDefault="00E81FC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91517470" w:history="1">
        <w:r w:rsidR="00E11B25" w:rsidRPr="00E94AC4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5.8.2</w:t>
        </w:r>
        <w:r w:rsidR="00E11B25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Получение доступа к регламентированному запросу ПОДД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_Toc91517470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207</w:t>
        </w:r>
        <w:r w:rsidR="00E11B25">
          <w:rPr>
            <w:noProof/>
            <w:webHidden/>
          </w:rPr>
          <w:fldChar w:fldCharType="end"/>
        </w:r>
      </w:hyperlink>
    </w:p>
    <w:p w14:paraId="6E52EA7F" w14:textId="540D3B83" w:rsidR="00E11B25" w:rsidRDefault="00E81FC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1517471" w:history="1">
        <w:r w:rsidR="00E11B25" w:rsidRPr="00E94AC4">
          <w:rPr>
            <w:rStyle w:val="a6"/>
            <w:noProof/>
          </w:rPr>
          <w:t>6</w:t>
        </w:r>
        <w:r w:rsidR="00E11B2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Аварийные ситуации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_Toc91517471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214</w:t>
        </w:r>
        <w:r w:rsidR="00E11B25">
          <w:rPr>
            <w:noProof/>
            <w:webHidden/>
          </w:rPr>
          <w:fldChar w:fldCharType="end"/>
        </w:r>
      </w:hyperlink>
    </w:p>
    <w:p w14:paraId="7DFAF20F" w14:textId="792B9445" w:rsidR="00E11B25" w:rsidRDefault="00E81FC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1517472" w:history="1">
        <w:r w:rsidR="00E11B25" w:rsidRPr="00E94AC4">
          <w:rPr>
            <w:rStyle w:val="a6"/>
            <w:noProof/>
          </w:rPr>
          <w:t>7</w:t>
        </w:r>
        <w:r w:rsidR="00E11B2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Рекомендации по освоению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_Toc91517472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215</w:t>
        </w:r>
        <w:r w:rsidR="00E11B25">
          <w:rPr>
            <w:noProof/>
            <w:webHidden/>
          </w:rPr>
          <w:fldChar w:fldCharType="end"/>
        </w:r>
      </w:hyperlink>
    </w:p>
    <w:p w14:paraId="1F252742" w14:textId="5E41B145" w:rsidR="00E11B25" w:rsidRDefault="00E81FC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91517473" w:history="1">
        <w:r w:rsidR="00E11B25" w:rsidRPr="00E94AC4">
          <w:rPr>
            <w:rStyle w:val="a6"/>
            <w:noProof/>
          </w:rPr>
          <w:t>8</w:t>
        </w:r>
        <w:r w:rsidR="00E11B25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E11B25" w:rsidRPr="00E94AC4">
          <w:rPr>
            <w:rStyle w:val="a6"/>
            <w:noProof/>
          </w:rPr>
          <w:t>Перечень терминов и сокращений</w:t>
        </w:r>
        <w:r w:rsidR="00E11B25">
          <w:rPr>
            <w:noProof/>
            <w:webHidden/>
          </w:rPr>
          <w:tab/>
        </w:r>
        <w:r w:rsidR="00E11B25">
          <w:rPr>
            <w:noProof/>
            <w:webHidden/>
          </w:rPr>
          <w:fldChar w:fldCharType="begin"/>
        </w:r>
        <w:r w:rsidR="00E11B25">
          <w:rPr>
            <w:noProof/>
            <w:webHidden/>
          </w:rPr>
          <w:instrText xml:space="preserve"> PAGEREF _Toc91517473 \h </w:instrText>
        </w:r>
        <w:r w:rsidR="00E11B25">
          <w:rPr>
            <w:noProof/>
            <w:webHidden/>
          </w:rPr>
        </w:r>
        <w:r w:rsidR="00E11B25">
          <w:rPr>
            <w:noProof/>
            <w:webHidden/>
          </w:rPr>
          <w:fldChar w:fldCharType="separate"/>
        </w:r>
        <w:r w:rsidR="00E11B25">
          <w:rPr>
            <w:noProof/>
            <w:webHidden/>
          </w:rPr>
          <w:t>216</w:t>
        </w:r>
        <w:r w:rsidR="00E11B25">
          <w:rPr>
            <w:noProof/>
            <w:webHidden/>
          </w:rPr>
          <w:fldChar w:fldCharType="end"/>
        </w:r>
      </w:hyperlink>
    </w:p>
    <w:p w14:paraId="281F7E8B" w14:textId="0D391B9A" w:rsidR="007229EC" w:rsidRPr="00694AB2" w:rsidRDefault="002C13AD" w:rsidP="006D111A">
      <w:r w:rsidRPr="00694AB2">
        <w:fldChar w:fldCharType="end"/>
      </w:r>
    </w:p>
    <w:p w14:paraId="5B466C8B" w14:textId="77777777" w:rsidR="00DC6996" w:rsidRPr="00694AB2" w:rsidRDefault="00646064" w:rsidP="00202A81">
      <w:pPr>
        <w:pStyle w:val="12"/>
      </w:pPr>
      <w:bookmarkStart w:id="7" w:name="_Toc371416804"/>
      <w:bookmarkStart w:id="8" w:name="_Toc437533914"/>
      <w:bookmarkStart w:id="9" w:name="_Toc456878281"/>
      <w:bookmarkStart w:id="10" w:name="_Toc91517411"/>
      <w:bookmarkEnd w:id="5"/>
      <w:r w:rsidRPr="00694AB2">
        <w:lastRenderedPageBreak/>
        <w:t>В</w:t>
      </w:r>
      <w:r w:rsidR="00DC6996" w:rsidRPr="00694AB2">
        <w:t>ведение</w:t>
      </w:r>
      <w:bookmarkEnd w:id="7"/>
      <w:bookmarkEnd w:id="8"/>
      <w:bookmarkEnd w:id="9"/>
      <w:bookmarkEnd w:id="10"/>
    </w:p>
    <w:p w14:paraId="37BEE65D" w14:textId="77777777" w:rsidR="00646064" w:rsidRPr="00694AB2" w:rsidRDefault="00C863B3" w:rsidP="004D62F6">
      <w:pPr>
        <w:pStyle w:val="20"/>
      </w:pPr>
      <w:bookmarkStart w:id="11" w:name="_Toc456878282"/>
      <w:bookmarkStart w:id="12" w:name="_Toc91517412"/>
      <w:r w:rsidRPr="00694AB2">
        <w:t>Область применения</w:t>
      </w:r>
      <w:bookmarkEnd w:id="11"/>
      <w:bookmarkEnd w:id="12"/>
    </w:p>
    <w:p w14:paraId="31985DC5" w14:textId="77777777" w:rsidR="000E4014" w:rsidRDefault="00704696" w:rsidP="0031530B">
      <w:pPr>
        <w:rPr>
          <w:rFonts w:eastAsiaTheme="minorEastAsia"/>
        </w:rPr>
      </w:pPr>
      <w:bookmarkStart w:id="13" w:name="_Toc456878283"/>
      <w:r w:rsidRPr="00694AB2">
        <w:rPr>
          <w:rFonts w:eastAsiaTheme="minorEastAsia"/>
          <w:lang w:eastAsia="en-US"/>
        </w:rPr>
        <w:t>ЛК УВ</w:t>
      </w:r>
      <w:r w:rsidR="000E4014" w:rsidRPr="00694AB2">
        <w:rPr>
          <w:rFonts w:eastAsiaTheme="minorEastAsia"/>
          <w:lang w:eastAsia="en-US"/>
        </w:rPr>
        <w:t xml:space="preserve"> используется в </w:t>
      </w:r>
      <w:r w:rsidR="00EB0658">
        <w:rPr>
          <w:rFonts w:eastAsiaTheme="minorEastAsia"/>
        </w:rPr>
        <w:t>организациях</w:t>
      </w:r>
      <w:r w:rsidR="000E4014" w:rsidRPr="00694AB2">
        <w:rPr>
          <w:rFonts w:eastAsiaTheme="minorEastAsia"/>
        </w:rPr>
        <w:t xml:space="preserve"> при осущес</w:t>
      </w:r>
      <w:r w:rsidR="0048251B">
        <w:rPr>
          <w:rFonts w:eastAsiaTheme="minorEastAsia"/>
        </w:rPr>
        <w:t xml:space="preserve">твлении деятельности, связанной </w:t>
      </w:r>
      <w:r w:rsidR="000E4014" w:rsidRPr="00694AB2">
        <w:rPr>
          <w:rFonts w:eastAsiaTheme="minorEastAsia"/>
        </w:rPr>
        <w:t>с межведомственн</w:t>
      </w:r>
      <w:r w:rsidR="00EB0658">
        <w:rPr>
          <w:rFonts w:eastAsiaTheme="minorEastAsia"/>
        </w:rPr>
        <w:t>ым</w:t>
      </w:r>
      <w:r w:rsidR="000E4014" w:rsidRPr="00694AB2">
        <w:rPr>
          <w:rFonts w:eastAsiaTheme="minorEastAsia"/>
        </w:rPr>
        <w:t xml:space="preserve"> </w:t>
      </w:r>
      <w:r w:rsidR="00EB0658" w:rsidRPr="00694AB2">
        <w:rPr>
          <w:rFonts w:eastAsiaTheme="minorEastAsia"/>
        </w:rPr>
        <w:t>взаимодействи</w:t>
      </w:r>
      <w:r w:rsidR="00EB0658">
        <w:rPr>
          <w:rFonts w:eastAsiaTheme="minorEastAsia"/>
        </w:rPr>
        <w:t>ем</w:t>
      </w:r>
      <w:r w:rsidR="00EB0658" w:rsidRPr="00694AB2">
        <w:rPr>
          <w:rFonts w:eastAsiaTheme="minorEastAsia"/>
        </w:rPr>
        <w:t xml:space="preserve"> </w:t>
      </w:r>
      <w:r w:rsidR="000E4014" w:rsidRPr="00694AB2">
        <w:rPr>
          <w:rFonts w:eastAsiaTheme="minorEastAsia"/>
        </w:rPr>
        <w:t>для оказания государственных и муниципальных услуг, исполнения функций в электронном виде</w:t>
      </w:r>
      <w:r w:rsidR="00EB0658">
        <w:rPr>
          <w:rFonts w:eastAsiaTheme="minorEastAsia"/>
        </w:rPr>
        <w:t>.</w:t>
      </w:r>
    </w:p>
    <w:p w14:paraId="3D521C31" w14:textId="77777777" w:rsidR="00EB0658" w:rsidRPr="00E349B7" w:rsidRDefault="00EB0658" w:rsidP="00E349B7">
      <w:pPr>
        <w:rPr>
          <w:rFonts w:eastAsiaTheme="minorEastAsia"/>
        </w:rPr>
      </w:pPr>
      <w:r w:rsidRPr="0031530B">
        <w:rPr>
          <w:rFonts w:eastAsiaTheme="minorEastAsia"/>
        </w:rPr>
        <w:t xml:space="preserve">Пользователями системы являются </w:t>
      </w:r>
      <w:r w:rsidRPr="00E349B7">
        <w:rPr>
          <w:rFonts w:eastAsiaTheme="minorEastAsia"/>
        </w:rPr>
        <w:t>участники межведомственного электронного взаимодействия (сотрудники государственных внебюджетных фондов, а также подведомственных государственных, муниципальных учреждений и другие), представители подрядных организаций участников взаимодействия, персонал оператора ИЭП (администраторы, операторы).</w:t>
      </w:r>
    </w:p>
    <w:p w14:paraId="12106489" w14:textId="77777777" w:rsidR="00E7631F" w:rsidRPr="00694AB2" w:rsidRDefault="00E7631F" w:rsidP="004D62F6">
      <w:pPr>
        <w:pStyle w:val="20"/>
      </w:pPr>
      <w:bookmarkStart w:id="14" w:name="_Toc91517413"/>
      <w:r w:rsidRPr="00694AB2">
        <w:t>Краткое описание возможностей</w:t>
      </w:r>
      <w:bookmarkEnd w:id="13"/>
      <w:bookmarkEnd w:id="14"/>
    </w:p>
    <w:p w14:paraId="19EDA25B" w14:textId="77777777" w:rsidR="0090148C" w:rsidRPr="00694AB2" w:rsidRDefault="00704696" w:rsidP="00E349B7">
      <w:pPr>
        <w:rPr>
          <w:lang w:eastAsia="en-US"/>
        </w:rPr>
      </w:pPr>
      <w:bookmarkStart w:id="15" w:name="_Toc456878284"/>
      <w:r w:rsidRPr="00694AB2">
        <w:rPr>
          <w:rFonts w:eastAsiaTheme="minorEastAsia"/>
        </w:rPr>
        <w:t>ЛК УВ</w:t>
      </w:r>
      <w:r w:rsidR="000E4014" w:rsidRPr="00694AB2">
        <w:rPr>
          <w:rFonts w:eastAsiaTheme="minorEastAsia"/>
        </w:rPr>
        <w:t xml:space="preserve"> предназначен для </w:t>
      </w:r>
      <w:r w:rsidR="009F0B15">
        <w:rPr>
          <w:rFonts w:eastAsiaTheme="minorEastAsia"/>
        </w:rPr>
        <w:t xml:space="preserve">управления </w:t>
      </w:r>
      <w:r w:rsidR="0090148C" w:rsidRPr="00694AB2">
        <w:rPr>
          <w:lang w:eastAsia="en-US"/>
        </w:rPr>
        <w:t>информационными системами УВ, участвующими в межведомственном взаимодействии.</w:t>
      </w:r>
    </w:p>
    <w:p w14:paraId="4C7A3494" w14:textId="77777777" w:rsidR="000C1C8A" w:rsidRPr="00694AB2" w:rsidRDefault="000C1C8A" w:rsidP="004D62F6">
      <w:pPr>
        <w:pStyle w:val="20"/>
      </w:pPr>
      <w:bookmarkStart w:id="16" w:name="_Toc91517414"/>
      <w:r w:rsidRPr="00694AB2">
        <w:t>Уровень подготовки пользователя</w:t>
      </w:r>
      <w:bookmarkEnd w:id="15"/>
      <w:bookmarkEnd w:id="16"/>
    </w:p>
    <w:p w14:paraId="07400276" w14:textId="77777777" w:rsidR="006F05A8" w:rsidRPr="00694AB2" w:rsidRDefault="006F05A8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Пользователи </w:t>
      </w:r>
      <w:r w:rsidR="00704696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должны иметь навыки в работе с применением технических </w:t>
      </w:r>
      <w:r w:rsidR="00B61E8A" w:rsidRPr="00694AB2">
        <w:rPr>
          <w:rFonts w:eastAsiaTheme="minorEastAsia"/>
        </w:rPr>
        <w:br/>
      </w:r>
      <w:r w:rsidRPr="00694AB2">
        <w:rPr>
          <w:rFonts w:eastAsiaTheme="minorEastAsia"/>
        </w:rPr>
        <w:t>и программных средств уровня Windows XP и веб-браузера Microsoft Internet Explorer 7.0 и выше или их аналогов.</w:t>
      </w:r>
    </w:p>
    <w:p w14:paraId="3DAB2389" w14:textId="77777777" w:rsidR="00126374" w:rsidRPr="00694AB2" w:rsidRDefault="00126374" w:rsidP="004D62F6">
      <w:pPr>
        <w:pStyle w:val="20"/>
      </w:pPr>
      <w:bookmarkStart w:id="17" w:name="_Toc456878285"/>
      <w:bookmarkStart w:id="18" w:name="_Ref62057106"/>
      <w:bookmarkStart w:id="19" w:name="_Ref62057108"/>
      <w:bookmarkStart w:id="20" w:name="_Toc91517415"/>
      <w:r w:rsidRPr="00694AB2">
        <w:t>Перечень эксплуатационной документации, с которой необходимо ознакомиться пользователю</w:t>
      </w:r>
      <w:bookmarkEnd w:id="17"/>
      <w:bookmarkEnd w:id="18"/>
      <w:bookmarkEnd w:id="19"/>
      <w:bookmarkEnd w:id="20"/>
    </w:p>
    <w:p w14:paraId="697F2139" w14:textId="77777777" w:rsidR="00953EBE" w:rsidRPr="00694AB2" w:rsidRDefault="00DC3BB2" w:rsidP="006D111A">
      <w:pPr>
        <w:rPr>
          <w:rFonts w:eastAsiaTheme="minorEastAsia"/>
        </w:rPr>
      </w:pPr>
      <w:r w:rsidRPr="00694AB2">
        <w:rPr>
          <w:rFonts w:eastAsiaTheme="minorEastAsia"/>
        </w:rPr>
        <w:t>Перечень документации:</w:t>
      </w:r>
    </w:p>
    <w:p w14:paraId="4D2A7B79" w14:textId="193A97FC" w:rsidR="00133231" w:rsidRDefault="00133231" w:rsidP="00133231">
      <w:pPr>
        <w:pStyle w:val="11"/>
      </w:pPr>
      <w:r w:rsidRPr="00E34193">
        <w:t>Руководство пользователя ЕСИА</w:t>
      </w:r>
      <w:r w:rsidRPr="00CB2D4A">
        <w:t xml:space="preserve"> (</w:t>
      </w:r>
      <w:hyperlink r:id="rId9" w:history="1">
        <w:r>
          <w:rPr>
            <w:rStyle w:val="a6"/>
            <w:lang w:val="en-US"/>
          </w:rPr>
          <w:t>https</w:t>
        </w:r>
        <w:r w:rsidRPr="00CB2D4A">
          <w:rPr>
            <w:rStyle w:val="a6"/>
          </w:rPr>
          <w:t>://</w:t>
        </w:r>
        <w:r>
          <w:rPr>
            <w:rStyle w:val="a6"/>
            <w:lang w:val="en-US"/>
          </w:rPr>
          <w:t>digital</w:t>
        </w:r>
        <w:r w:rsidRPr="00CB2D4A">
          <w:rPr>
            <w:rStyle w:val="a6"/>
          </w:rPr>
          <w:t>.</w:t>
        </w:r>
        <w:r>
          <w:rPr>
            <w:rStyle w:val="a6"/>
            <w:lang w:val="en-US"/>
          </w:rPr>
          <w:t>gov</w:t>
        </w:r>
        <w:r w:rsidRPr="00CB2D4A">
          <w:rPr>
            <w:rStyle w:val="a6"/>
          </w:rPr>
          <w:t>.</w:t>
        </w:r>
        <w:r>
          <w:rPr>
            <w:rStyle w:val="a6"/>
            <w:lang w:val="en-US"/>
          </w:rPr>
          <w:t>ru</w:t>
        </w:r>
        <w:r w:rsidRPr="00CB2D4A">
          <w:rPr>
            <w:rStyle w:val="a6"/>
          </w:rPr>
          <w:t>/</w:t>
        </w:r>
        <w:r>
          <w:rPr>
            <w:rStyle w:val="a6"/>
            <w:lang w:val="en-US"/>
          </w:rPr>
          <w:t>ru</w:t>
        </w:r>
        <w:r w:rsidRPr="00CB2D4A">
          <w:rPr>
            <w:rStyle w:val="a6"/>
          </w:rPr>
          <w:t>/</w:t>
        </w:r>
        <w:r>
          <w:rPr>
            <w:rStyle w:val="a6"/>
            <w:lang w:val="en-US"/>
          </w:rPr>
          <w:t>documents</w:t>
        </w:r>
        <w:r w:rsidRPr="00CB2D4A">
          <w:rPr>
            <w:rStyle w:val="a6"/>
          </w:rPr>
          <w:t>/6182/</w:t>
        </w:r>
      </w:hyperlink>
      <w:r w:rsidRPr="00CB2D4A">
        <w:t>)</w:t>
      </w:r>
    </w:p>
    <w:p w14:paraId="71CF9CC8" w14:textId="77E551F2" w:rsidR="001A4303" w:rsidRPr="00583F7C" w:rsidRDefault="001A4303" w:rsidP="001A4303">
      <w:pPr>
        <w:pStyle w:val="11"/>
      </w:pPr>
      <w:r>
        <w:t>Методические рекомендации по работе с СМЭВ (</w:t>
      </w:r>
      <w:r w:rsidR="00B9615D">
        <w:t xml:space="preserve">актуальная </w:t>
      </w:r>
      <w:r>
        <w:t xml:space="preserve">версия доступна на странице </w:t>
      </w:r>
      <w:hyperlink r:id="rId10" w:history="1">
        <w:r w:rsidRPr="00D22ADC">
          <w:rPr>
            <w:rStyle w:val="a6"/>
          </w:rPr>
          <w:t>https://smev3.gosuslugi.ru/portal/</w:t>
        </w:r>
      </w:hyperlink>
      <w:r>
        <w:t xml:space="preserve">)  </w:t>
      </w:r>
    </w:p>
    <w:p w14:paraId="44BE9DF7" w14:textId="77777777" w:rsidR="00BB2AAE" w:rsidRPr="00694AB2" w:rsidRDefault="00BB2AAE" w:rsidP="00202A81">
      <w:pPr>
        <w:pStyle w:val="12"/>
      </w:pPr>
      <w:bookmarkStart w:id="21" w:name="_Toc61877921"/>
      <w:bookmarkStart w:id="22" w:name="_Toc61881022"/>
      <w:bookmarkStart w:id="23" w:name="_Toc61938267"/>
      <w:bookmarkStart w:id="24" w:name="_Toc61941367"/>
      <w:bookmarkStart w:id="25" w:name="_Toc61944477"/>
      <w:bookmarkStart w:id="26" w:name="_Toc61952310"/>
      <w:bookmarkStart w:id="27" w:name="_Toc61958538"/>
      <w:bookmarkStart w:id="28" w:name="_Toc61961654"/>
      <w:bookmarkStart w:id="29" w:name="_Toc61964768"/>
      <w:bookmarkStart w:id="30" w:name="_Toc44570737"/>
      <w:bookmarkStart w:id="31" w:name="_Toc44576143"/>
      <w:bookmarkStart w:id="32" w:name="_Toc44577693"/>
      <w:bookmarkStart w:id="33" w:name="_Toc44570738"/>
      <w:bookmarkStart w:id="34" w:name="_Toc44576144"/>
      <w:bookmarkStart w:id="35" w:name="_Toc44577694"/>
      <w:bookmarkStart w:id="36" w:name="_Toc44570739"/>
      <w:bookmarkStart w:id="37" w:name="_Toc44576145"/>
      <w:bookmarkStart w:id="38" w:name="_Toc44577695"/>
      <w:bookmarkStart w:id="39" w:name="_Toc456878286"/>
      <w:bookmarkStart w:id="40" w:name="_Toc91517416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r w:rsidRPr="00694AB2">
        <w:lastRenderedPageBreak/>
        <w:t>Назначение и условия применения</w:t>
      </w:r>
      <w:bookmarkEnd w:id="39"/>
      <w:bookmarkEnd w:id="40"/>
    </w:p>
    <w:p w14:paraId="5FBEE991" w14:textId="77777777" w:rsidR="00133231" w:rsidRPr="00E34193" w:rsidRDefault="00133231" w:rsidP="00133231">
      <w:pPr>
        <w:pStyle w:val="affff"/>
        <w:rPr>
          <w:lang w:eastAsia="en-US"/>
        </w:rPr>
      </w:pPr>
      <w:r w:rsidRPr="00E34193">
        <w:rPr>
          <w:lang w:eastAsia="en-US"/>
        </w:rPr>
        <w:t xml:space="preserve">Настоящее руководство предназначено для пользователей со следующими ролями в </w:t>
      </w:r>
      <w:r w:rsidR="00682655">
        <w:rPr>
          <w:lang w:eastAsia="en-US"/>
        </w:rPr>
        <w:t>ЛК УВ</w:t>
      </w:r>
      <w:r w:rsidRPr="00E34193">
        <w:rPr>
          <w:lang w:eastAsia="en-US"/>
        </w:rPr>
        <w:t xml:space="preserve">: </w:t>
      </w:r>
    </w:p>
    <w:p w14:paraId="3A133B8A" w14:textId="77777777" w:rsidR="00133231" w:rsidRDefault="00133231" w:rsidP="00E349B7">
      <w:pPr>
        <w:pStyle w:val="13"/>
      </w:pPr>
      <w:r w:rsidRPr="00E34193">
        <w:t xml:space="preserve">Представитель </w:t>
      </w:r>
      <w:r>
        <w:t>УВ</w:t>
      </w:r>
      <w:r w:rsidRPr="00E34193">
        <w:t>,</w:t>
      </w:r>
    </w:p>
    <w:p w14:paraId="0EDFEB23" w14:textId="77777777" w:rsidR="00133231" w:rsidRPr="00E34193" w:rsidRDefault="00133231" w:rsidP="00E349B7">
      <w:pPr>
        <w:pStyle w:val="13"/>
      </w:pPr>
      <w:r>
        <w:t>Представитель разработчика.</w:t>
      </w:r>
    </w:p>
    <w:p w14:paraId="3F4C5490" w14:textId="77777777" w:rsidR="00A2706E" w:rsidRPr="00694AB2" w:rsidRDefault="00A2706E" w:rsidP="00202A81">
      <w:pPr>
        <w:pStyle w:val="12"/>
      </w:pPr>
      <w:bookmarkStart w:id="41" w:name="_Toc61877925"/>
      <w:bookmarkStart w:id="42" w:name="_Toc61881026"/>
      <w:bookmarkStart w:id="43" w:name="_Toc61938271"/>
      <w:bookmarkStart w:id="44" w:name="_Toc61941371"/>
      <w:bookmarkStart w:id="45" w:name="_Toc61944481"/>
      <w:bookmarkStart w:id="46" w:name="_Toc61952314"/>
      <w:bookmarkStart w:id="47" w:name="_Toc61958542"/>
      <w:bookmarkStart w:id="48" w:name="_Toc61961658"/>
      <w:bookmarkStart w:id="49" w:name="_Toc61964772"/>
      <w:bookmarkStart w:id="50" w:name="_Toc61877927"/>
      <w:bookmarkStart w:id="51" w:name="_Toc61881028"/>
      <w:bookmarkStart w:id="52" w:name="_Toc61938273"/>
      <w:bookmarkStart w:id="53" w:name="_Toc61941373"/>
      <w:bookmarkStart w:id="54" w:name="_Toc61944483"/>
      <w:bookmarkStart w:id="55" w:name="_Toc61952316"/>
      <w:bookmarkStart w:id="56" w:name="_Toc61958544"/>
      <w:bookmarkStart w:id="57" w:name="_Toc61961660"/>
      <w:bookmarkStart w:id="58" w:name="_Toc61964774"/>
      <w:bookmarkStart w:id="59" w:name="_Toc61877930"/>
      <w:bookmarkStart w:id="60" w:name="_Toc61881031"/>
      <w:bookmarkStart w:id="61" w:name="_Toc61938276"/>
      <w:bookmarkStart w:id="62" w:name="_Toc61941376"/>
      <w:bookmarkStart w:id="63" w:name="_Toc61944486"/>
      <w:bookmarkStart w:id="64" w:name="_Toc61952319"/>
      <w:bookmarkStart w:id="65" w:name="_Toc61958547"/>
      <w:bookmarkStart w:id="66" w:name="_Toc61961663"/>
      <w:bookmarkStart w:id="67" w:name="_Toc61964777"/>
      <w:bookmarkStart w:id="68" w:name="_Toc61877933"/>
      <w:bookmarkStart w:id="69" w:name="_Toc61881034"/>
      <w:bookmarkStart w:id="70" w:name="_Toc61938279"/>
      <w:bookmarkStart w:id="71" w:name="_Toc61941379"/>
      <w:bookmarkStart w:id="72" w:name="_Toc61944489"/>
      <w:bookmarkStart w:id="73" w:name="_Toc61952322"/>
      <w:bookmarkStart w:id="74" w:name="_Toc61958550"/>
      <w:bookmarkStart w:id="75" w:name="_Toc61961666"/>
      <w:bookmarkStart w:id="76" w:name="_Toc61964780"/>
      <w:bookmarkStart w:id="77" w:name="_Toc61877934"/>
      <w:bookmarkStart w:id="78" w:name="_Toc61881035"/>
      <w:bookmarkStart w:id="79" w:name="_Toc61938280"/>
      <w:bookmarkStart w:id="80" w:name="_Toc61941380"/>
      <w:bookmarkStart w:id="81" w:name="_Toc61944490"/>
      <w:bookmarkStart w:id="82" w:name="_Toc61952323"/>
      <w:bookmarkStart w:id="83" w:name="_Toc61958551"/>
      <w:bookmarkStart w:id="84" w:name="_Toc61961667"/>
      <w:bookmarkStart w:id="85" w:name="_Toc61964781"/>
      <w:bookmarkStart w:id="86" w:name="_Toc61877935"/>
      <w:bookmarkStart w:id="87" w:name="_Toc61881036"/>
      <w:bookmarkStart w:id="88" w:name="_Toc61938281"/>
      <w:bookmarkStart w:id="89" w:name="_Toc61941381"/>
      <w:bookmarkStart w:id="90" w:name="_Toc61944491"/>
      <w:bookmarkStart w:id="91" w:name="_Toc61952324"/>
      <w:bookmarkStart w:id="92" w:name="_Toc61958552"/>
      <w:bookmarkStart w:id="93" w:name="_Toc61961668"/>
      <w:bookmarkStart w:id="94" w:name="_Toc61964782"/>
      <w:bookmarkStart w:id="95" w:name="_Toc456878287"/>
      <w:bookmarkStart w:id="96" w:name="_Toc91517417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r w:rsidRPr="00694AB2">
        <w:lastRenderedPageBreak/>
        <w:t>Подготовка к работе</w:t>
      </w:r>
      <w:bookmarkEnd w:id="95"/>
      <w:bookmarkEnd w:id="96"/>
    </w:p>
    <w:p w14:paraId="6E54F0A7" w14:textId="77777777" w:rsidR="00AF2ED9" w:rsidRPr="00694AB2" w:rsidRDefault="007C2A21" w:rsidP="004D62F6">
      <w:pPr>
        <w:pStyle w:val="20"/>
      </w:pPr>
      <w:bookmarkStart w:id="97" w:name="_Toc456878288"/>
      <w:bookmarkStart w:id="98" w:name="_Toc91517418"/>
      <w:r w:rsidRPr="00694AB2">
        <w:t>Порядок загрузки данных и программ</w:t>
      </w:r>
      <w:bookmarkEnd w:id="97"/>
      <w:bookmarkEnd w:id="98"/>
    </w:p>
    <w:p w14:paraId="4BA1166D" w14:textId="77777777" w:rsidR="003A17D8" w:rsidRPr="00694AB2" w:rsidRDefault="00C47D6B" w:rsidP="006D111A">
      <w:pPr>
        <w:rPr>
          <w:rFonts w:eastAsiaTheme="minorEastAsia"/>
        </w:rPr>
      </w:pPr>
      <w:r w:rsidRPr="00694AB2">
        <w:rPr>
          <w:rFonts w:eastAsiaTheme="minorEastAsia"/>
        </w:rPr>
        <w:t>Порядок загрузки данных и программ портала определяется системными администраторами.</w:t>
      </w:r>
    </w:p>
    <w:p w14:paraId="7DE632D4" w14:textId="77777777" w:rsidR="003A17D8" w:rsidRPr="00694AB2" w:rsidRDefault="003A17D8" w:rsidP="004D62F6">
      <w:pPr>
        <w:pStyle w:val="20"/>
      </w:pPr>
      <w:bookmarkStart w:id="99" w:name="_Toc456878289"/>
      <w:bookmarkStart w:id="100" w:name="_Toc91517419"/>
      <w:r w:rsidRPr="00694AB2">
        <w:t>Порядок проверки работоспособности</w:t>
      </w:r>
      <w:bookmarkEnd w:id="99"/>
      <w:bookmarkEnd w:id="100"/>
    </w:p>
    <w:p w14:paraId="0338EA0D" w14:textId="77777777" w:rsidR="00AF2ED9" w:rsidRPr="00694AB2" w:rsidRDefault="00AF2ED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проверки работоспособности </w:t>
      </w:r>
      <w:r w:rsidR="00704696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рекомендуется после его запуска</w:t>
      </w:r>
      <w:r w:rsidR="009A5732" w:rsidRPr="00694AB2">
        <w:rPr>
          <w:rFonts w:eastAsiaTheme="minorEastAsia"/>
        </w:rPr>
        <w:t xml:space="preserve"> </w:t>
      </w:r>
      <w:r w:rsidR="00DC4426" w:rsidRPr="00694AB2">
        <w:rPr>
          <w:rFonts w:eastAsiaTheme="minorEastAsia"/>
        </w:rPr>
        <w:t>по прямой ссылке</w:t>
      </w:r>
      <w:r w:rsidRPr="00694AB2">
        <w:rPr>
          <w:rFonts w:eastAsiaTheme="minorEastAsia"/>
        </w:rPr>
        <w:t xml:space="preserve"> выполнить следующие действия:</w:t>
      </w:r>
    </w:p>
    <w:p w14:paraId="3977B217" w14:textId="77777777" w:rsidR="00AF2ED9" w:rsidRDefault="005859FC" w:rsidP="00E349B7">
      <w:pPr>
        <w:pStyle w:val="13"/>
      </w:pPr>
      <w:r>
        <w:t>у</w:t>
      </w:r>
      <w:r w:rsidRPr="00694AB2">
        <w:t>достовер</w:t>
      </w:r>
      <w:r>
        <w:t>иться</w:t>
      </w:r>
      <w:r w:rsidRPr="00694AB2">
        <w:t xml:space="preserve"> </w:t>
      </w:r>
      <w:r w:rsidR="00AF2ED9" w:rsidRPr="00694AB2">
        <w:t xml:space="preserve">в том, что </w:t>
      </w:r>
      <w:r w:rsidR="00070ED5" w:rsidRPr="00694AB2">
        <w:t>после запуска</w:t>
      </w:r>
      <w:r w:rsidR="00DD75FB" w:rsidRPr="00694AB2">
        <w:t xml:space="preserve"> </w:t>
      </w:r>
      <w:r w:rsidR="00704696" w:rsidRPr="00694AB2">
        <w:t>ЛК УВ</w:t>
      </w:r>
      <w:r w:rsidR="00DD75FB" w:rsidRPr="00694AB2">
        <w:t xml:space="preserve"> открывается</w:t>
      </w:r>
      <w:r w:rsidR="00070ED5" w:rsidRPr="00694AB2">
        <w:t xml:space="preserve"> стартовая страница, внешний вид которой соответствует</w:t>
      </w:r>
      <w:r w:rsidR="00AF2ED9" w:rsidRPr="00694AB2">
        <w:t xml:space="preserve"> </w:t>
      </w:r>
      <w:r w:rsidR="00070ED5" w:rsidRPr="00694AB2">
        <w:t>описанию, приведенному в настоящем документе</w:t>
      </w:r>
      <w:r w:rsidR="00AF2ED9" w:rsidRPr="00694AB2">
        <w:t>;</w:t>
      </w:r>
    </w:p>
    <w:p w14:paraId="3FF7ED21" w14:textId="77777777" w:rsidR="005859FC" w:rsidRPr="00694AB2" w:rsidRDefault="005859FC" w:rsidP="00E349B7">
      <w:pPr>
        <w:pStyle w:val="13"/>
      </w:pPr>
      <w:r>
        <w:t>нажать</w:t>
      </w:r>
      <w:r w:rsidRPr="00694AB2">
        <w:t xml:space="preserve"> на любую из закладок/кнопок и удостовер</w:t>
      </w:r>
      <w:r>
        <w:t>иться</w:t>
      </w:r>
      <w:r w:rsidRPr="00694AB2">
        <w:t>, что переход на другую страницу ЛК УВ возможен</w:t>
      </w:r>
      <w:r>
        <w:t>,</w:t>
      </w:r>
      <w:r w:rsidRPr="00694AB2">
        <w:t xml:space="preserve"> не вызывает ошибок и соответствует приемлемому времени отклика.</w:t>
      </w:r>
    </w:p>
    <w:p w14:paraId="2550F47D" w14:textId="77777777" w:rsidR="005859FC" w:rsidRPr="00E349B7" w:rsidRDefault="00AF2ED9" w:rsidP="00E349B7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5859FC">
        <w:rPr>
          <w:rFonts w:eastAsiaTheme="minorEastAsia"/>
        </w:rPr>
        <w:t>завершения</w:t>
      </w:r>
      <w:r w:rsidRPr="00694AB2">
        <w:rPr>
          <w:rFonts w:eastAsiaTheme="minorEastAsia"/>
        </w:rPr>
        <w:t xml:space="preserve"> </w:t>
      </w:r>
      <w:r w:rsidR="005859FC" w:rsidRPr="00694AB2">
        <w:rPr>
          <w:rFonts w:eastAsiaTheme="minorEastAsia"/>
        </w:rPr>
        <w:t>работ</w:t>
      </w:r>
      <w:r w:rsidR="005859FC">
        <w:rPr>
          <w:rFonts w:eastAsiaTheme="minorEastAsia"/>
        </w:rPr>
        <w:t>ы</w:t>
      </w:r>
      <w:r w:rsidR="005859FC" w:rsidRPr="00694AB2">
        <w:rPr>
          <w:rFonts w:eastAsiaTheme="minorEastAsia"/>
        </w:rPr>
        <w:t xml:space="preserve"> </w:t>
      </w:r>
      <w:r w:rsidR="00704696" w:rsidRPr="00694AB2">
        <w:rPr>
          <w:rFonts w:eastAsiaTheme="minorEastAsia"/>
        </w:rPr>
        <w:t>с ЛК УВ</w:t>
      </w:r>
      <w:r w:rsidRPr="00694AB2">
        <w:rPr>
          <w:rFonts w:eastAsiaTheme="minorEastAsia"/>
        </w:rPr>
        <w:t xml:space="preserve"> </w:t>
      </w:r>
      <w:r w:rsidR="005859FC">
        <w:rPr>
          <w:rFonts w:eastAsiaTheme="minorEastAsia"/>
        </w:rPr>
        <w:t>следует</w:t>
      </w:r>
      <w:r w:rsidR="005859FC" w:rsidRPr="00E349B7">
        <w:rPr>
          <w:rFonts w:eastAsiaTheme="minorEastAsia"/>
        </w:rPr>
        <w:t xml:space="preserve"> щелкнуть </w:t>
      </w:r>
      <w:r w:rsidR="00125C80">
        <w:rPr>
          <w:rFonts w:eastAsiaTheme="minorEastAsia"/>
        </w:rPr>
        <w:t>указателем</w:t>
      </w:r>
      <w:r w:rsidR="005859FC">
        <w:rPr>
          <w:rFonts w:eastAsiaTheme="minorEastAsia"/>
        </w:rPr>
        <w:t xml:space="preserve"> </w:t>
      </w:r>
      <w:r w:rsidR="005859FC" w:rsidRPr="00E349B7">
        <w:rPr>
          <w:rFonts w:eastAsiaTheme="minorEastAsia"/>
        </w:rPr>
        <w:t>«мыш</w:t>
      </w:r>
      <w:r w:rsidR="005859FC">
        <w:rPr>
          <w:rFonts w:eastAsiaTheme="minorEastAsia"/>
        </w:rPr>
        <w:t>и</w:t>
      </w:r>
      <w:r w:rsidR="005859FC" w:rsidRPr="00E349B7">
        <w:rPr>
          <w:rFonts w:eastAsiaTheme="minorEastAsia"/>
        </w:rPr>
        <w:t>» по гиперссылке «Вход» в правом верхнем углу.</w:t>
      </w:r>
    </w:p>
    <w:p w14:paraId="2DC02FA9" w14:textId="77777777" w:rsidR="00AF2ED9" w:rsidRPr="00694AB2" w:rsidRDefault="00AF2ED9" w:rsidP="006D111A">
      <w:pPr>
        <w:rPr>
          <w:rFonts w:eastAsiaTheme="minorEastAsia"/>
        </w:rPr>
      </w:pPr>
    </w:p>
    <w:p w14:paraId="40F12E7A" w14:textId="77777777" w:rsidR="00AF2ED9" w:rsidRPr="00694AB2" w:rsidRDefault="00AF2ED9" w:rsidP="006D111A"/>
    <w:p w14:paraId="7F90CE1E" w14:textId="77777777" w:rsidR="00C76302" w:rsidRPr="00694AB2" w:rsidRDefault="00C76302" w:rsidP="00202A81">
      <w:pPr>
        <w:pStyle w:val="12"/>
      </w:pPr>
      <w:bookmarkStart w:id="101" w:name="_Toc91517420"/>
      <w:bookmarkStart w:id="102" w:name="_Toc456878290"/>
      <w:r w:rsidRPr="00694AB2">
        <w:lastRenderedPageBreak/>
        <w:t>Работа с системой</w:t>
      </w:r>
      <w:bookmarkEnd w:id="101"/>
    </w:p>
    <w:p w14:paraId="71403FE5" w14:textId="77777777" w:rsidR="00C76302" w:rsidRPr="00694AB2" w:rsidRDefault="00C76302" w:rsidP="004D62F6">
      <w:pPr>
        <w:pStyle w:val="20"/>
      </w:pPr>
      <w:bookmarkStart w:id="103" w:name="_Ref75274635"/>
      <w:bookmarkStart w:id="104" w:name="_Toc91517421"/>
      <w:r w:rsidRPr="00694AB2">
        <w:t>Начало работы</w:t>
      </w:r>
      <w:bookmarkEnd w:id="103"/>
      <w:bookmarkEnd w:id="104"/>
    </w:p>
    <w:p w14:paraId="48E01CB7" w14:textId="77777777" w:rsidR="00BF3DAF" w:rsidRPr="00694AB2" w:rsidRDefault="00BF3DAF" w:rsidP="00A652DD">
      <w:pPr>
        <w:pStyle w:val="31"/>
      </w:pPr>
      <w:bookmarkStart w:id="105" w:name="_Toc91517422"/>
      <w:r w:rsidRPr="00694AB2">
        <w:t>Начало работы с системой</w:t>
      </w:r>
      <w:bookmarkEnd w:id="105"/>
    </w:p>
    <w:p w14:paraId="58BA814E" w14:textId="77777777"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работы </w:t>
      </w:r>
      <w:r w:rsidR="00704696" w:rsidRPr="00694AB2">
        <w:rPr>
          <w:rFonts w:eastAsiaTheme="minorEastAsia"/>
        </w:rPr>
        <w:t>с ЛК УВ</w:t>
      </w:r>
      <w:r w:rsidRPr="00694AB2">
        <w:rPr>
          <w:rFonts w:eastAsiaTheme="minorEastAsia"/>
        </w:rPr>
        <w:t xml:space="preserve"> на компьютере пользователя должен быть установлен один из следующих веб-браузеров:</w:t>
      </w:r>
    </w:p>
    <w:p w14:paraId="05FF6B99" w14:textId="77777777" w:rsidR="003870F9" w:rsidRPr="003870F9" w:rsidRDefault="003870F9" w:rsidP="003870F9">
      <w:pPr>
        <w:pStyle w:val="13"/>
      </w:pPr>
      <w:r w:rsidRPr="003870F9">
        <w:t>Google Chrome версий не ниже 84.0.4147.105;</w:t>
      </w:r>
    </w:p>
    <w:p w14:paraId="32CF9364" w14:textId="77777777" w:rsidR="003870F9" w:rsidRPr="003870F9" w:rsidRDefault="003870F9" w:rsidP="003870F9">
      <w:pPr>
        <w:pStyle w:val="13"/>
      </w:pPr>
      <w:r w:rsidRPr="003870F9">
        <w:t>Yandex Browser версий не ниже 20.7.0;</w:t>
      </w:r>
    </w:p>
    <w:p w14:paraId="60562FC1" w14:textId="77777777" w:rsidR="003870F9" w:rsidRPr="003870F9" w:rsidRDefault="003870F9" w:rsidP="003870F9">
      <w:pPr>
        <w:pStyle w:val="13"/>
      </w:pPr>
      <w:r w:rsidRPr="003870F9">
        <w:t xml:space="preserve"> Safari версий не ниже 5.1.7.</w:t>
      </w:r>
    </w:p>
    <w:p w14:paraId="6572E371" w14:textId="77777777"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Порядок запуска описан на примере использования веб-браузера Google </w:t>
      </w:r>
      <w:r w:rsidR="009E483D" w:rsidRPr="00694AB2">
        <w:rPr>
          <w:rFonts w:eastAsiaTheme="minorEastAsia"/>
          <w:lang w:val="en-US"/>
        </w:rPr>
        <w:t>C</w:t>
      </w:r>
      <w:r w:rsidRPr="00694AB2">
        <w:rPr>
          <w:rFonts w:eastAsiaTheme="minorEastAsia"/>
        </w:rPr>
        <w:t xml:space="preserve">hrome. </w:t>
      </w:r>
    </w:p>
    <w:p w14:paraId="038C4836" w14:textId="77777777"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BB480D">
        <w:t xml:space="preserve">начала работы с ЛК УВ </w:t>
      </w:r>
      <w:r w:rsidR="00B41D61">
        <w:t>следует</w:t>
      </w:r>
      <w:r w:rsidR="00B41D61" w:rsidRPr="002C61D3">
        <w:t xml:space="preserve"> последовательно </w:t>
      </w:r>
      <w:r w:rsidR="00B41D61">
        <w:t>выполнить следующие действия</w:t>
      </w:r>
      <w:r w:rsidRPr="00694AB2">
        <w:rPr>
          <w:rFonts w:eastAsiaTheme="minorEastAsia"/>
        </w:rPr>
        <w:t>:</w:t>
      </w:r>
    </w:p>
    <w:p w14:paraId="37BAF125" w14:textId="77777777" w:rsidR="00B633BA" w:rsidRPr="00694AB2" w:rsidRDefault="00B41D61" w:rsidP="00790F6F">
      <w:pPr>
        <w:pStyle w:val="110"/>
      </w:pPr>
      <w:r>
        <w:t>О</w:t>
      </w:r>
      <w:r w:rsidRPr="00694AB2">
        <w:t>ткр</w:t>
      </w:r>
      <w:r>
        <w:t>ыть</w:t>
      </w:r>
      <w:r w:rsidRPr="00694AB2">
        <w:t xml:space="preserve"> </w:t>
      </w:r>
      <w:r w:rsidR="00875549" w:rsidRPr="00694AB2">
        <w:t>окно веб-браузера одним из предложенных способов:</w:t>
      </w:r>
    </w:p>
    <w:p w14:paraId="19C1F4C1" w14:textId="35651563" w:rsidR="00875549" w:rsidRPr="00D70647" w:rsidRDefault="001A37BD" w:rsidP="001A37BD">
      <w:pPr>
        <w:pStyle w:val="13"/>
      </w:pPr>
      <w:r w:rsidRPr="002F7DF1">
        <w:t xml:space="preserve">дважды </w:t>
      </w:r>
      <w:r>
        <w:t xml:space="preserve">щелкнуть </w:t>
      </w:r>
      <w:r w:rsidR="00125C80">
        <w:t>указателем</w:t>
      </w:r>
      <w:r>
        <w:t xml:space="preserve"> «мыши» по</w:t>
      </w:r>
      <w:r w:rsidR="00875549" w:rsidRPr="00D70647">
        <w:t xml:space="preserve"> </w:t>
      </w:r>
      <w:r w:rsidRPr="00D70647">
        <w:t>знач</w:t>
      </w:r>
      <w:r>
        <w:t>ку</w:t>
      </w:r>
      <w:r w:rsidRPr="00D70647">
        <w:t xml:space="preserve"> </w:t>
      </w:r>
      <w:r w:rsidR="00875549" w:rsidRPr="00D70647">
        <w:t xml:space="preserve">Google </w:t>
      </w:r>
      <w:r>
        <w:t>С</w:t>
      </w:r>
      <w:r w:rsidRPr="00D70647">
        <w:t xml:space="preserve">hrome </w:t>
      </w:r>
      <w:r w:rsidR="00875549" w:rsidRPr="00D70647">
        <w:t>на Рабочем столе, который показан на рисунке </w:t>
      </w:r>
      <w:r w:rsidR="00EF222F" w:rsidRPr="00D70647">
        <w:fldChar w:fldCharType="begin"/>
      </w:r>
      <w:r w:rsidR="00EF222F" w:rsidRPr="00D70647">
        <w:instrText xml:space="preserve"> REF _Ref59186775 \h </w:instrText>
      </w:r>
      <w:r w:rsidR="00EF222F" w:rsidRPr="00D70647">
        <w:fldChar w:fldCharType="separate"/>
      </w:r>
      <w:r w:rsidR="00E11B25">
        <w:rPr>
          <w:noProof/>
        </w:rPr>
        <w:t>1</w:t>
      </w:r>
      <w:r w:rsidR="00EF222F" w:rsidRPr="00D70647">
        <w:fldChar w:fldCharType="end"/>
      </w:r>
      <w:r w:rsidR="00790F6F">
        <w:t>:</w:t>
      </w:r>
    </w:p>
    <w:p w14:paraId="40D76190" w14:textId="77777777" w:rsidR="00875549" w:rsidRPr="00694AB2" w:rsidRDefault="00875549" w:rsidP="00F46757">
      <w:pPr>
        <w:pStyle w:val="aff6"/>
      </w:pPr>
      <w:r w:rsidRPr="00694AB2">
        <w:drawing>
          <wp:inline distT="0" distB="0" distL="0" distR="0" wp14:anchorId="4FAE85CD" wp14:editId="754FF85D">
            <wp:extent cx="464185" cy="47117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95CD" w14:textId="6A666EE2" w:rsidR="00875549" w:rsidRDefault="00875549" w:rsidP="00976D28">
      <w:pPr>
        <w:pStyle w:val="aff4"/>
      </w:pPr>
      <w:bookmarkStart w:id="106" w:name="_Ref34153882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bookmarkStart w:id="107" w:name="_Ref59186775"/>
      <w:r w:rsidR="00E11B25">
        <w:rPr>
          <w:noProof/>
        </w:rPr>
        <w:t>1</w:t>
      </w:r>
      <w:bookmarkEnd w:id="107"/>
      <w:r w:rsidRPr="00694AB2">
        <w:rPr>
          <w:noProof/>
        </w:rPr>
        <w:fldChar w:fldCharType="end"/>
      </w:r>
      <w:bookmarkEnd w:id="106"/>
      <w:r w:rsidRPr="00694AB2">
        <w:t xml:space="preserve"> </w:t>
      </w:r>
      <w:r w:rsidRPr="00694AB2">
        <w:sym w:font="Symbol" w:char="F02D"/>
      </w:r>
      <w:r w:rsidRPr="00694AB2">
        <w:t xml:space="preserve"> «Ярлык» </w:t>
      </w:r>
      <w:r w:rsidRPr="00694AB2">
        <w:rPr>
          <w:i/>
          <w:lang w:val="en-US"/>
        </w:rPr>
        <w:t>Google</w:t>
      </w:r>
      <w:r w:rsidRPr="00694AB2">
        <w:rPr>
          <w:i/>
        </w:rPr>
        <w:t xml:space="preserve"> </w:t>
      </w:r>
      <w:r w:rsidRPr="00694AB2">
        <w:rPr>
          <w:i/>
          <w:lang w:val="en-US"/>
        </w:rPr>
        <w:t>chrome</w:t>
      </w:r>
      <w:r w:rsidRPr="00694AB2">
        <w:t xml:space="preserve"> на Рабочем столе</w:t>
      </w:r>
    </w:p>
    <w:p w14:paraId="5A6D8DB2" w14:textId="0F98FAE2" w:rsidR="00875549" w:rsidRPr="00D70647" w:rsidRDefault="001A37BD" w:rsidP="001A37BD">
      <w:pPr>
        <w:pStyle w:val="13"/>
      </w:pPr>
      <w:r>
        <w:t>в</w:t>
      </w:r>
      <w:r w:rsidR="00BB480D">
        <w:t>ыб</w:t>
      </w:r>
      <w:r w:rsidR="00B41D61" w:rsidRPr="00D70647">
        <w:t>р</w:t>
      </w:r>
      <w:r w:rsidR="00B41D61">
        <w:t>ать</w:t>
      </w:r>
      <w:r w:rsidR="00B41D61" w:rsidRPr="00D70647">
        <w:t xml:space="preserve"> </w:t>
      </w:r>
      <w:r w:rsidR="00875549" w:rsidRPr="00D70647">
        <w:t xml:space="preserve">меню Пуск/ Google </w:t>
      </w:r>
      <w:r w:rsidR="003C2CD5" w:rsidRPr="00D70647">
        <w:t>Chrome</w:t>
      </w:r>
      <w:r w:rsidR="008B544E">
        <w:t xml:space="preserve"> (</w:t>
      </w:r>
      <w:r w:rsidR="008B544E">
        <w:fldChar w:fldCharType="begin"/>
      </w:r>
      <w:r w:rsidR="008B544E">
        <w:instrText xml:space="preserve"> REF _Ref44535498 \h </w:instrText>
      </w:r>
      <w:r w:rsidR="008B544E">
        <w:fldChar w:fldCharType="separate"/>
      </w:r>
      <w:r w:rsidR="00E11B25" w:rsidRPr="00694AB2">
        <w:t xml:space="preserve">Рисунок </w:t>
      </w:r>
      <w:r w:rsidR="00E11B25" w:rsidRPr="00E11B25">
        <w:rPr>
          <w:noProof/>
        </w:rPr>
        <w:t>2</w:t>
      </w:r>
      <w:r w:rsidR="008B544E">
        <w:fldChar w:fldCharType="end"/>
      </w:r>
      <w:r w:rsidR="008B544E">
        <w:t>)</w:t>
      </w:r>
      <w:r w:rsidR="00790F6F">
        <w:t>:</w:t>
      </w:r>
    </w:p>
    <w:p w14:paraId="37E1D6A8" w14:textId="77777777" w:rsidR="00875549" w:rsidRPr="00694AB2" w:rsidRDefault="00875549" w:rsidP="00F46757">
      <w:pPr>
        <w:pStyle w:val="aff6"/>
      </w:pPr>
      <w:r w:rsidRPr="00694AB2">
        <w:drawing>
          <wp:inline distT="0" distB="0" distL="0" distR="0" wp14:anchorId="17F80166" wp14:editId="205A520A">
            <wp:extent cx="1797521" cy="3807373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271" cy="384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C192" w14:textId="77777777" w:rsidR="00875549" w:rsidRPr="00694AB2" w:rsidRDefault="00875549" w:rsidP="007E5A8C">
      <w:pPr>
        <w:pStyle w:val="aff4"/>
      </w:pPr>
      <w:bookmarkStart w:id="108" w:name="_Ref480559300"/>
      <w:r w:rsidRPr="00694AB2">
        <w:t xml:space="preserve">Рисунок </w:t>
      </w:r>
      <w:bookmarkEnd w:id="108"/>
      <w:r w:rsidR="003C2CD5">
        <w:rPr>
          <w:noProof/>
        </w:rPr>
        <w:t>2 – Запуск</w:t>
      </w:r>
      <w:r w:rsidRPr="00694AB2">
        <w:t xml:space="preserve"> Google </w:t>
      </w:r>
      <w:r w:rsidR="00D8025D">
        <w:rPr>
          <w:lang w:val="en-US"/>
        </w:rPr>
        <w:t>C</w:t>
      </w:r>
      <w:r w:rsidR="00D8025D" w:rsidRPr="00694AB2">
        <w:t xml:space="preserve">hrome </w:t>
      </w:r>
      <w:r w:rsidRPr="00694AB2">
        <w:t>из меню Пуск</w:t>
      </w:r>
    </w:p>
    <w:p w14:paraId="61B2F65F" w14:textId="61E30EED" w:rsidR="00875549" w:rsidRPr="00D70647" w:rsidRDefault="001A37BD" w:rsidP="00E349B7">
      <w:pPr>
        <w:pStyle w:val="13"/>
      </w:pPr>
      <w:r>
        <w:lastRenderedPageBreak/>
        <w:t>н</w:t>
      </w:r>
      <w:r w:rsidR="00B41D61" w:rsidRPr="00D70647">
        <w:t>аж</w:t>
      </w:r>
      <w:r w:rsidR="00B41D61">
        <w:t>ать</w:t>
      </w:r>
      <w:r w:rsidR="00B41D61" w:rsidRPr="00D70647">
        <w:t xml:space="preserve"> </w:t>
      </w:r>
      <w:r w:rsidR="00875549" w:rsidRPr="00D70647">
        <w:t>комбинацию клавиш «Win» + «R» и в появившемся окне набери</w:t>
      </w:r>
      <w:r w:rsidR="005F7B26" w:rsidRPr="00D70647">
        <w:t>те</w:t>
      </w:r>
      <w:r w:rsidR="00875549" w:rsidRPr="00D70647">
        <w:t xml:space="preserve"> команду «</w:t>
      </w:r>
      <w:r w:rsidR="003C2CD5" w:rsidRPr="00D70647">
        <w:t>Chrome</w:t>
      </w:r>
      <w:r w:rsidR="00875549" w:rsidRPr="00D70647">
        <w:t>», как показано на рисунке</w:t>
      </w:r>
      <w:r w:rsidR="00B633BA" w:rsidRPr="00D70647">
        <w:t xml:space="preserve"> </w:t>
      </w:r>
      <w:r w:rsidR="00B633BA" w:rsidRPr="00D70647">
        <w:fldChar w:fldCharType="begin"/>
      </w:r>
      <w:r w:rsidR="00B633BA" w:rsidRPr="00D70647">
        <w:instrText xml:space="preserve"> REF _Ref59186984 \h </w:instrText>
      </w:r>
      <w:r>
        <w:instrText xml:space="preserve"> \* MERGEFORMAT </w:instrText>
      </w:r>
      <w:r w:rsidR="00B633BA" w:rsidRPr="00D70647">
        <w:fldChar w:fldCharType="separate"/>
      </w:r>
      <w:r w:rsidR="00E11B25" w:rsidRPr="00E11B25">
        <w:t>2</w:t>
      </w:r>
      <w:r w:rsidR="00B633BA" w:rsidRPr="00D70647">
        <w:fldChar w:fldCharType="end"/>
      </w:r>
      <w:r w:rsidR="00B75E40">
        <w:t>:</w:t>
      </w:r>
    </w:p>
    <w:p w14:paraId="29A28FED" w14:textId="77777777" w:rsidR="00BF3DAF" w:rsidRPr="00694AB2" w:rsidRDefault="005F7B26" w:rsidP="00F46757">
      <w:pPr>
        <w:pStyle w:val="aff6"/>
      </w:pPr>
      <w:r w:rsidRPr="00694AB2">
        <w:drawing>
          <wp:inline distT="0" distB="0" distL="0" distR="0" wp14:anchorId="440A1503" wp14:editId="51D4E397">
            <wp:extent cx="4105275" cy="1981200"/>
            <wp:effectExtent l="0" t="0" r="952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42C6" w14:textId="29A52188" w:rsidR="00BF3DAF" w:rsidRPr="00694AB2" w:rsidRDefault="00BF3DAF" w:rsidP="00CD3373">
      <w:pPr>
        <w:pStyle w:val="aff4"/>
      </w:pPr>
      <w:bookmarkStart w:id="109" w:name="_Ref44535498"/>
      <w:bookmarkStart w:id="110" w:name="_Ref44535487"/>
      <w:r w:rsidRPr="00694AB2">
        <w:t xml:space="preserve">Рисунок </w:t>
      </w:r>
      <w:r w:rsidRPr="00694AB2">
        <w:fldChar w:fldCharType="begin"/>
      </w:r>
      <w:r w:rsidRPr="00694AB2">
        <w:instrText xml:space="preserve"> </w:instrText>
      </w:r>
      <w:r w:rsidRPr="00694AB2">
        <w:rPr>
          <w:lang w:val="en-US"/>
        </w:rPr>
        <w:instrText>SEQ</w:instrText>
      </w:r>
      <w:r w:rsidRPr="00694AB2">
        <w:instrText xml:space="preserve"> Рисунок \* </w:instrText>
      </w:r>
      <w:r w:rsidRPr="00694AB2">
        <w:rPr>
          <w:lang w:val="en-US"/>
        </w:rPr>
        <w:instrText>ARABIC</w:instrText>
      </w:r>
      <w:r w:rsidRPr="00694AB2">
        <w:instrText xml:space="preserve"> </w:instrText>
      </w:r>
      <w:r w:rsidRPr="00694AB2">
        <w:fldChar w:fldCharType="separate"/>
      </w:r>
      <w:bookmarkStart w:id="111" w:name="_Ref59186984"/>
      <w:r w:rsidR="00E11B25" w:rsidRPr="00E11B25">
        <w:rPr>
          <w:noProof/>
        </w:rPr>
        <w:t>2</w:t>
      </w:r>
      <w:bookmarkEnd w:id="111"/>
      <w:r w:rsidRPr="00694AB2">
        <w:fldChar w:fldCharType="end"/>
      </w:r>
      <w:bookmarkEnd w:id="109"/>
      <w:r w:rsidR="00B633BA">
        <w:t xml:space="preserve"> –</w:t>
      </w:r>
      <w:r w:rsidRPr="00694AB2">
        <w:t xml:space="preserve"> Запуск </w:t>
      </w:r>
      <w:r w:rsidR="005F7B26" w:rsidRPr="00694AB2">
        <w:t xml:space="preserve">Google </w:t>
      </w:r>
      <w:r w:rsidR="00471BD0">
        <w:rPr>
          <w:lang w:val="en-US"/>
        </w:rPr>
        <w:t>C</w:t>
      </w:r>
      <w:r w:rsidR="00471BD0" w:rsidRPr="00694AB2">
        <w:t xml:space="preserve">hrome </w:t>
      </w:r>
      <w:r w:rsidRPr="00694AB2">
        <w:t>через меню "Выполнить"</w:t>
      </w:r>
      <w:bookmarkEnd w:id="110"/>
    </w:p>
    <w:p w14:paraId="0CA6914E" w14:textId="785B67D6" w:rsidR="00875549" w:rsidRPr="00B633BA" w:rsidRDefault="00BB480D" w:rsidP="009B7315">
      <w:pPr>
        <w:pStyle w:val="110"/>
      </w:pPr>
      <w:r>
        <w:t>Ввести в</w:t>
      </w:r>
      <w:r w:rsidRPr="00B633BA">
        <w:t xml:space="preserve"> </w:t>
      </w:r>
      <w:r w:rsidR="00875549" w:rsidRPr="00B633BA">
        <w:t xml:space="preserve">адресной строке Google </w:t>
      </w:r>
      <w:r w:rsidR="003C2CD5" w:rsidRPr="00B633BA">
        <w:t>Chrome</w:t>
      </w:r>
      <w:r w:rsidR="00875549" w:rsidRPr="00B633BA">
        <w:t xml:space="preserve"> url-адрес </w:t>
      </w:r>
      <w:r w:rsidR="00704696" w:rsidRPr="00B633BA">
        <w:t>ЛК УВ</w:t>
      </w:r>
      <w:r w:rsidR="009F1739">
        <w:t xml:space="preserve"> </w:t>
      </w:r>
      <w:r w:rsidR="00875549" w:rsidRPr="00B633BA">
        <w:t>(</w:t>
      </w:r>
      <w:hyperlink r:id="rId14" w:history="1"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https</w:t>
        </w:r>
        <w:r w:rsidR="009164F4" w:rsidRPr="00AC44AB">
          <w:rPr>
            <w:rStyle w:val="a6"/>
            <w:rFonts w:eastAsia="Times New Roman"/>
            <w:szCs w:val="22"/>
            <w:lang w:eastAsia="ru-RU"/>
          </w:rPr>
          <w:t>://</w:t>
        </w:r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lkuv</w:t>
        </w:r>
        <w:r w:rsidR="009164F4" w:rsidRPr="00AC44AB">
          <w:rPr>
            <w:rStyle w:val="a6"/>
            <w:rFonts w:eastAsia="Times New Roman"/>
            <w:szCs w:val="22"/>
            <w:lang w:eastAsia="ru-RU"/>
          </w:rPr>
          <w:t>.</w:t>
        </w:r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gosuslugi</w:t>
        </w:r>
        <w:r w:rsidR="009164F4" w:rsidRPr="00AC44AB">
          <w:rPr>
            <w:rStyle w:val="a6"/>
            <w:rFonts w:eastAsia="Times New Roman"/>
            <w:szCs w:val="22"/>
            <w:lang w:eastAsia="ru-RU"/>
          </w:rPr>
          <w:t>.</w:t>
        </w:r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ru</w:t>
        </w:r>
      </w:hyperlink>
      <w:r w:rsidR="00F60957" w:rsidRPr="00B633BA">
        <w:t xml:space="preserve">), </w:t>
      </w:r>
      <w:r w:rsidR="00875549" w:rsidRPr="00B633BA">
        <w:t xml:space="preserve">как показано на рисунке </w:t>
      </w:r>
      <w:r w:rsidR="00875549" w:rsidRPr="00B633BA">
        <w:fldChar w:fldCharType="begin"/>
      </w:r>
      <w:r w:rsidR="00875549" w:rsidRPr="00B633BA">
        <w:instrText xml:space="preserve"> REF _Ref481490617 \# \0 \h  \* MERGEFORMAT </w:instrText>
      </w:r>
      <w:r w:rsidR="00875549" w:rsidRPr="00B633BA">
        <w:fldChar w:fldCharType="separate"/>
      </w:r>
      <w:r w:rsidR="00E11B25">
        <w:t>3</w:t>
      </w:r>
      <w:r w:rsidR="00875549" w:rsidRPr="00B633BA">
        <w:fldChar w:fldCharType="end"/>
      </w:r>
      <w:r w:rsidR="00875549" w:rsidRPr="00B633BA">
        <w:t xml:space="preserve">, и </w:t>
      </w:r>
      <w:r w:rsidR="00B41D61" w:rsidRPr="00B633BA">
        <w:t>наж</w:t>
      </w:r>
      <w:r w:rsidR="00B41D61">
        <w:t>ать</w:t>
      </w:r>
      <w:r>
        <w:t xml:space="preserve"> клавишу</w:t>
      </w:r>
      <w:r w:rsidR="00B41D61" w:rsidRPr="00B633BA">
        <w:t xml:space="preserve"> </w:t>
      </w:r>
      <w:r w:rsidR="00875549" w:rsidRPr="00B633BA">
        <w:t>«Enter»</w:t>
      </w:r>
      <w:r w:rsidR="006E3AC9">
        <w:t>.</w:t>
      </w:r>
    </w:p>
    <w:p w14:paraId="6D211BF9" w14:textId="77777777" w:rsidR="00875549" w:rsidRPr="00694AB2" w:rsidRDefault="00380FD9" w:rsidP="00F46757">
      <w:pPr>
        <w:pStyle w:val="aff6"/>
      </w:pPr>
      <w:r>
        <w:drawing>
          <wp:inline distT="0" distB="0" distL="0" distR="0" wp14:anchorId="6F2BE6FA" wp14:editId="0248FDD5">
            <wp:extent cx="6480175" cy="34639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19F7" w14:textId="4E178A55" w:rsidR="00875549" w:rsidRPr="00694AB2" w:rsidRDefault="00875549" w:rsidP="00CD3373">
      <w:pPr>
        <w:pStyle w:val="aff4"/>
      </w:pPr>
      <w:bookmarkStart w:id="112" w:name="_Ref481490617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E11B25">
        <w:rPr>
          <w:noProof/>
        </w:rPr>
        <w:t>3</w:t>
      </w:r>
      <w:r w:rsidR="008448E1" w:rsidRPr="00694AB2">
        <w:rPr>
          <w:noProof/>
        </w:rPr>
        <w:fldChar w:fldCharType="end"/>
      </w:r>
      <w:bookmarkEnd w:id="112"/>
      <w:r w:rsidRPr="00694AB2">
        <w:t xml:space="preserve"> </w:t>
      </w:r>
      <w:r w:rsidRPr="00694AB2">
        <w:sym w:font="Symbol" w:char="F02D"/>
      </w:r>
      <w:r w:rsidRPr="00694AB2">
        <w:t xml:space="preserve"> Ввод url-адрес</w:t>
      </w:r>
      <w:r w:rsidR="00380FD9">
        <w:t>а</w:t>
      </w:r>
      <w:r w:rsidRPr="00694AB2">
        <w:t xml:space="preserve"> </w:t>
      </w:r>
      <w:r w:rsidR="00704696" w:rsidRPr="00694AB2">
        <w:t>ЛК УВ</w:t>
      </w:r>
    </w:p>
    <w:p w14:paraId="385FF1F9" w14:textId="72701BDA" w:rsidR="00875549" w:rsidRPr="00B633BA" w:rsidRDefault="00681C35" w:rsidP="00681C35">
      <w:pPr>
        <w:pStyle w:val="110"/>
        <w:numPr>
          <w:ilvl w:val="0"/>
          <w:numId w:val="0"/>
        </w:numPr>
        <w:ind w:left="1247"/>
      </w:pPr>
      <w:r>
        <w:t>В</w:t>
      </w:r>
      <w:r w:rsidR="00CF2432" w:rsidRPr="00B633BA">
        <w:t xml:space="preserve"> </w:t>
      </w:r>
      <w:r w:rsidR="00875549" w:rsidRPr="00B633BA">
        <w:t xml:space="preserve">окне Google </w:t>
      </w:r>
      <w:r w:rsidR="003C2CD5">
        <w:t>C</w:t>
      </w:r>
      <w:r w:rsidR="003C2CD5" w:rsidRPr="00B633BA">
        <w:t>hrome</w:t>
      </w:r>
      <w:r w:rsidR="00875549" w:rsidRPr="00B633BA">
        <w:t xml:space="preserve"> будет открыта </w:t>
      </w:r>
      <w:r w:rsidR="00BC1E58">
        <w:t xml:space="preserve">главная </w:t>
      </w:r>
      <w:r w:rsidR="00875549" w:rsidRPr="00B633BA">
        <w:t xml:space="preserve">страница </w:t>
      </w:r>
      <w:r w:rsidR="00DA28A8">
        <w:t>неавторизованного пользователя</w:t>
      </w:r>
      <w:r w:rsidR="00875549" w:rsidRPr="00B633BA">
        <w:t xml:space="preserve"> </w:t>
      </w:r>
      <w:r w:rsidR="00704696" w:rsidRPr="00B633BA">
        <w:t>ЛК УВ</w:t>
      </w:r>
      <w:r w:rsidR="00875549" w:rsidRPr="00B633BA">
        <w:t xml:space="preserve"> (</w:t>
      </w:r>
      <w:r w:rsidR="000F0C04">
        <w:fldChar w:fldCharType="begin"/>
      </w:r>
      <w:r w:rsidR="000F0C04">
        <w:instrText xml:space="preserve"> REF  _Ref479781973 \* Lower \h  \* MERGEFORMAT </w:instrText>
      </w:r>
      <w:r w:rsidR="000F0C04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</w:t>
      </w:r>
      <w:r w:rsidR="000F0C04">
        <w:fldChar w:fldCharType="end"/>
      </w:r>
      <w:r w:rsidR="00B75E40">
        <w:t>).</w:t>
      </w:r>
    </w:p>
    <w:p w14:paraId="53D29DBF" w14:textId="77777777" w:rsidR="00381E36" w:rsidRDefault="00381E36" w:rsidP="00381E36">
      <w:pPr>
        <w:pStyle w:val="110"/>
      </w:pPr>
      <w:r>
        <w:t xml:space="preserve">Нажать кнопку «Войти» </w:t>
      </w:r>
      <w:r w:rsidR="006473A1">
        <w:t>в правом верхнем углу страницы</w:t>
      </w:r>
    </w:p>
    <w:p w14:paraId="51FA7C61" w14:textId="073E4554" w:rsidR="00BF3DAF" w:rsidRDefault="00704696" w:rsidP="00B75E40">
      <w:pPr>
        <w:pStyle w:val="110"/>
      </w:pPr>
      <w:r w:rsidRPr="00694AB2">
        <w:t>ЛК УВ</w:t>
      </w:r>
      <w:r w:rsidR="005F7D6E" w:rsidRPr="00694AB2">
        <w:t xml:space="preserve"> </w:t>
      </w:r>
      <w:r w:rsidR="00135217">
        <w:t>выполнит перенаправление</w:t>
      </w:r>
      <w:r w:rsidR="00135217" w:rsidRPr="00F12011">
        <w:t xml:space="preserve"> на страницу </w:t>
      </w:r>
      <w:r w:rsidR="005F7D6E" w:rsidRPr="00694AB2">
        <w:t>аутентификации ЕСИА (</w:t>
      </w:r>
      <w:r w:rsidR="0085571C">
        <w:fldChar w:fldCharType="begin"/>
      </w:r>
      <w:r w:rsidR="0085571C">
        <w:instrText xml:space="preserve"> REF  _Ref479785257 \* Lower \h  \* MERGEFORMAT </w:instrText>
      </w:r>
      <w:r w:rsidR="0085571C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11</w:t>
      </w:r>
      <w:r w:rsidR="0085571C">
        <w:fldChar w:fldCharType="end"/>
      </w:r>
      <w:r w:rsidR="005F7D6E" w:rsidRPr="00694AB2">
        <w:t xml:space="preserve">), </w:t>
      </w:r>
      <w:r w:rsidR="00FA6EFF" w:rsidRPr="00694AB2">
        <w:t>на которой</w:t>
      </w:r>
      <w:r w:rsidR="005F7D6E" w:rsidRPr="00694AB2">
        <w:t xml:space="preserve"> пользователь проходит процедуру аутентификации</w:t>
      </w:r>
      <w:r w:rsidR="00F60957">
        <w:t xml:space="preserve"> (которая описана в разделе «</w:t>
      </w:r>
      <w:r w:rsidR="00F60957">
        <w:fldChar w:fldCharType="begin"/>
      </w:r>
      <w:r w:rsidR="00F60957">
        <w:instrText xml:space="preserve"> REF _Ref61881011 \h </w:instrText>
      </w:r>
      <w:r w:rsidR="00F60957">
        <w:fldChar w:fldCharType="separate"/>
      </w:r>
      <w:r w:rsidR="00E11B25" w:rsidRPr="00694AB2">
        <w:t>Аутентификация и авторизация</w:t>
      </w:r>
      <w:r w:rsidR="00F60957">
        <w:fldChar w:fldCharType="end"/>
      </w:r>
      <w:r w:rsidR="00F60957">
        <w:t>»)</w:t>
      </w:r>
      <w:r w:rsidR="00FA6EFF" w:rsidRPr="00694AB2">
        <w:t>.</w:t>
      </w:r>
    </w:p>
    <w:p w14:paraId="118286D5" w14:textId="77777777" w:rsidR="00BF3DAF" w:rsidRPr="00694AB2" w:rsidRDefault="00135217" w:rsidP="00F46757">
      <w:pPr>
        <w:pStyle w:val="aff6"/>
      </w:pPr>
      <w:r w:rsidRPr="00135217">
        <w:lastRenderedPageBreak/>
        <w:t xml:space="preserve"> </w:t>
      </w:r>
      <w:r w:rsidR="001558BE">
        <w:drawing>
          <wp:inline distT="0" distB="0" distL="0" distR="0" wp14:anchorId="453E9557" wp14:editId="0CF416F5">
            <wp:extent cx="6480175" cy="4756785"/>
            <wp:effectExtent l="0" t="0" r="0" b="5715"/>
            <wp:docPr id="1355" name="Рисунок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5AF1" w14:textId="75FA19A7" w:rsidR="00BF3DAF" w:rsidRPr="00694AB2" w:rsidRDefault="00BF3DAF" w:rsidP="009F1739">
      <w:pPr>
        <w:pStyle w:val="aff4"/>
      </w:pPr>
      <w:bookmarkStart w:id="113" w:name="_Ref479781973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E11B25">
        <w:rPr>
          <w:noProof/>
        </w:rPr>
        <w:t>4</w:t>
      </w:r>
      <w:r w:rsidR="008448E1" w:rsidRPr="00694AB2">
        <w:rPr>
          <w:noProof/>
        </w:rPr>
        <w:fldChar w:fldCharType="end"/>
      </w:r>
      <w:bookmarkEnd w:id="113"/>
      <w:r w:rsidRPr="00694AB2">
        <w:t xml:space="preserve"> </w:t>
      </w:r>
      <w:r w:rsidRPr="00694AB2">
        <w:sym w:font="Symbol" w:char="F02D"/>
      </w:r>
      <w:r w:rsidRPr="00694AB2">
        <w:t xml:space="preserve"> </w:t>
      </w:r>
      <w:r w:rsidR="00BC1E58">
        <w:t xml:space="preserve">Главная страница </w:t>
      </w:r>
      <w:r w:rsidR="00DA28A8">
        <w:t>неавторизованного пользователя</w:t>
      </w:r>
      <w:r w:rsidR="004862D7" w:rsidRPr="00694AB2">
        <w:t xml:space="preserve"> </w:t>
      </w:r>
      <w:r w:rsidR="00704696" w:rsidRPr="00694AB2">
        <w:t>ЛК УВ</w:t>
      </w:r>
    </w:p>
    <w:p w14:paraId="325CA6EB" w14:textId="77777777" w:rsidR="00C76302" w:rsidRPr="00694AB2" w:rsidRDefault="00C76302" w:rsidP="00A652DD">
      <w:pPr>
        <w:pStyle w:val="31"/>
      </w:pPr>
      <w:bookmarkStart w:id="114" w:name="_Ref61881011"/>
      <w:bookmarkStart w:id="115" w:name="_Toc91517423"/>
      <w:r w:rsidRPr="00694AB2">
        <w:t>Аутентификация и авторизация</w:t>
      </w:r>
      <w:bookmarkEnd w:id="114"/>
      <w:bookmarkEnd w:id="115"/>
    </w:p>
    <w:p w14:paraId="277C5745" w14:textId="77777777" w:rsidR="00C1598E" w:rsidRPr="00694AB2" w:rsidRDefault="00704696" w:rsidP="006D111A">
      <w:pPr>
        <w:rPr>
          <w:rFonts w:eastAsiaTheme="minorEastAsia"/>
        </w:rPr>
      </w:pPr>
      <w:r w:rsidRPr="00694AB2">
        <w:rPr>
          <w:rFonts w:eastAsiaTheme="minorEastAsia"/>
        </w:rPr>
        <w:t>ЛК УВ</w:t>
      </w:r>
      <w:r w:rsidR="005F7D6E" w:rsidRPr="00694AB2">
        <w:rPr>
          <w:rFonts w:eastAsiaTheme="minorEastAsia"/>
        </w:rPr>
        <w:t>,</w:t>
      </w:r>
      <w:r w:rsidR="00C1598E" w:rsidRPr="00694AB2">
        <w:rPr>
          <w:rFonts w:eastAsiaTheme="minorEastAsia"/>
        </w:rPr>
        <w:t xml:space="preserve"> с целью защиты информации от несанкционированного доступа, использует:</w:t>
      </w:r>
    </w:p>
    <w:p w14:paraId="682CB9FF" w14:textId="77777777" w:rsidR="00CF2432" w:rsidRDefault="00C1598E" w:rsidP="00E349B7">
      <w:pPr>
        <w:pStyle w:val="13"/>
      </w:pPr>
      <w:r w:rsidRPr="00694AB2">
        <w:t>аутентификаци</w:t>
      </w:r>
      <w:r w:rsidR="006B1A23" w:rsidRPr="00694AB2">
        <w:t>ю</w:t>
      </w:r>
      <w:r w:rsidRPr="00694AB2">
        <w:t xml:space="preserve"> пользователей </w:t>
      </w:r>
      <w:r w:rsidR="00F12011" w:rsidRPr="00694AB2">
        <w:t>с помощью</w:t>
      </w:r>
      <w:r w:rsidRPr="00694AB2">
        <w:t xml:space="preserve"> ЕСИА;</w:t>
      </w:r>
    </w:p>
    <w:p w14:paraId="16E853DD" w14:textId="77777777" w:rsidR="00BC1E58" w:rsidRPr="009B7315" w:rsidRDefault="00C1598E" w:rsidP="00E349B7">
      <w:pPr>
        <w:pStyle w:val="13"/>
        <w:rPr>
          <w:rFonts w:eastAsiaTheme="minorEastAsia"/>
        </w:rPr>
      </w:pPr>
      <w:r w:rsidRPr="0031530B">
        <w:t>авторизаци</w:t>
      </w:r>
      <w:r w:rsidR="006B1A23" w:rsidRPr="0031530B">
        <w:t>ю</w:t>
      </w:r>
      <w:r w:rsidR="003B37AB" w:rsidRPr="00703BD3">
        <w:t xml:space="preserve"> пользователя.</w:t>
      </w:r>
    </w:p>
    <w:p w14:paraId="69E61229" w14:textId="77777777" w:rsidR="00056BDF" w:rsidRPr="00C76302" w:rsidRDefault="00056BDF" w:rsidP="00A652DD">
      <w:pPr>
        <w:pStyle w:val="31"/>
      </w:pPr>
      <w:bookmarkStart w:id="116" w:name="_Toc45202551"/>
      <w:bookmarkStart w:id="117" w:name="_Ref77263454"/>
      <w:bookmarkStart w:id="118" w:name="_Toc91517424"/>
      <w:r>
        <w:t>Предусловия а</w:t>
      </w:r>
      <w:r w:rsidRPr="00C76302">
        <w:t>утентификаци</w:t>
      </w:r>
      <w:r>
        <w:t>и</w:t>
      </w:r>
      <w:r w:rsidRPr="00C76302">
        <w:t xml:space="preserve"> и авторизаци</w:t>
      </w:r>
      <w:r>
        <w:t>и</w:t>
      </w:r>
      <w:bookmarkEnd w:id="116"/>
      <w:bookmarkEnd w:id="117"/>
      <w:bookmarkEnd w:id="118"/>
    </w:p>
    <w:p w14:paraId="3A5396AC" w14:textId="77777777" w:rsidR="00C562D2" w:rsidRDefault="00343965" w:rsidP="00C3329E">
      <w:pPr>
        <w:pStyle w:val="1ffa"/>
        <w:ind w:firstLine="851"/>
        <w:rPr>
          <w:rFonts w:eastAsiaTheme="minorEastAsia"/>
        </w:rPr>
      </w:pPr>
      <w:r w:rsidRPr="00C3329E">
        <w:rPr>
          <w:rFonts w:eastAsiaTheme="minorEastAsia"/>
        </w:rPr>
        <w:t>Для входа в ЛК УВ</w:t>
      </w:r>
      <w:r w:rsidR="009D740D">
        <w:rPr>
          <w:rFonts w:eastAsiaTheme="minorEastAsia"/>
        </w:rPr>
        <w:t xml:space="preserve"> требуется получить </w:t>
      </w:r>
      <w:r w:rsidR="00257780">
        <w:rPr>
          <w:rFonts w:eastAsiaTheme="minorEastAsia"/>
        </w:rPr>
        <w:t>одну из возможных ролей ЛК УВ</w:t>
      </w:r>
      <w:r w:rsidRPr="00C3329E">
        <w:rPr>
          <w:rFonts w:eastAsiaTheme="minorEastAsia"/>
        </w:rPr>
        <w:t>, - например, «Представител</w:t>
      </w:r>
      <w:r w:rsidR="009D740D">
        <w:rPr>
          <w:rFonts w:eastAsiaTheme="minorEastAsia"/>
        </w:rPr>
        <w:t>ь</w:t>
      </w:r>
      <w:r w:rsidRPr="00C3329E">
        <w:rPr>
          <w:rFonts w:eastAsiaTheme="minorEastAsia"/>
        </w:rPr>
        <w:t xml:space="preserve"> УВ» или «Представител</w:t>
      </w:r>
      <w:r w:rsidR="009D740D">
        <w:rPr>
          <w:rFonts w:eastAsiaTheme="minorEastAsia"/>
        </w:rPr>
        <w:t>ь</w:t>
      </w:r>
      <w:r w:rsidRPr="00C3329E">
        <w:rPr>
          <w:rFonts w:eastAsiaTheme="minorEastAsia"/>
        </w:rPr>
        <w:t xml:space="preserve"> разработчика». </w:t>
      </w:r>
      <w:r w:rsidR="00C562D2">
        <w:rPr>
          <w:rFonts w:eastAsiaTheme="minorEastAsia"/>
        </w:rPr>
        <w:t xml:space="preserve">Для этого </w:t>
      </w:r>
      <w:r w:rsidR="00082537">
        <w:rPr>
          <w:rFonts w:eastAsiaTheme="minorEastAsia"/>
        </w:rPr>
        <w:t xml:space="preserve">в ЕСИА </w:t>
      </w:r>
      <w:r w:rsidR="002A7850">
        <w:rPr>
          <w:rFonts w:eastAsiaTheme="minorEastAsia"/>
        </w:rPr>
        <w:t>нужно сначала выполнить</w:t>
      </w:r>
      <w:r w:rsidR="00C562D2">
        <w:rPr>
          <w:rFonts w:eastAsiaTheme="minorEastAsia"/>
        </w:rPr>
        <w:t xml:space="preserve"> следующие действия:</w:t>
      </w:r>
    </w:p>
    <w:p w14:paraId="33C80DEA" w14:textId="77777777" w:rsidR="00C562D2" w:rsidRDefault="00C562D2" w:rsidP="00F126DC">
      <w:pPr>
        <w:pStyle w:val="1ffa"/>
        <w:numPr>
          <w:ilvl w:val="0"/>
          <w:numId w:val="45"/>
        </w:numPr>
      </w:pPr>
      <w:r>
        <w:t>П</w:t>
      </w:r>
      <w:r w:rsidR="00082537">
        <w:t>олучит</w:t>
      </w:r>
      <w:r w:rsidR="002A7850">
        <w:t>ь</w:t>
      </w:r>
      <w:r>
        <w:t xml:space="preserve"> подтвержденную учетную запись физического лица. </w:t>
      </w:r>
    </w:p>
    <w:p w14:paraId="1CCAA426" w14:textId="77777777" w:rsidR="00C562D2" w:rsidRDefault="00C562D2" w:rsidP="00F126DC">
      <w:pPr>
        <w:pStyle w:val="1ffa"/>
        <w:numPr>
          <w:ilvl w:val="0"/>
          <w:numId w:val="45"/>
        </w:numPr>
      </w:pPr>
      <w:r>
        <w:t>Прис</w:t>
      </w:r>
      <w:r w:rsidR="00082537">
        <w:t>оединит</w:t>
      </w:r>
      <w:r w:rsidR="002A7850">
        <w:t>ься</w:t>
      </w:r>
      <w:r>
        <w:t xml:space="preserve"> к организации в качестве сотрудника. </w:t>
      </w:r>
    </w:p>
    <w:p w14:paraId="25080CFD" w14:textId="77777777" w:rsidR="00C562D2" w:rsidRDefault="00082537" w:rsidP="00F126DC">
      <w:pPr>
        <w:pStyle w:val="1ffa"/>
        <w:numPr>
          <w:ilvl w:val="0"/>
          <w:numId w:val="45"/>
        </w:numPr>
      </w:pPr>
      <w:r>
        <w:t>Получит</w:t>
      </w:r>
      <w:r w:rsidR="002A7850">
        <w:t>ь</w:t>
      </w:r>
      <w:r>
        <w:t xml:space="preserve"> </w:t>
      </w:r>
      <w:r w:rsidR="002A7850">
        <w:t xml:space="preserve">в своей организации </w:t>
      </w:r>
      <w:r w:rsidR="00C562D2" w:rsidRPr="00FC3740">
        <w:t xml:space="preserve">публичную группу доступа </w:t>
      </w:r>
      <w:r w:rsidR="00C562D2" w:rsidRPr="00F05228">
        <w:t>«Пользователи ЛК УВ»</w:t>
      </w:r>
      <w:r w:rsidR="00C562D2">
        <w:t xml:space="preserve"> информационной системы «ЛК УВ»</w:t>
      </w:r>
      <w:r w:rsidR="002A7850">
        <w:t>.</w:t>
      </w:r>
      <w:r w:rsidR="00C562D2">
        <w:t xml:space="preserve"> </w:t>
      </w:r>
      <w:r w:rsidR="002A7850">
        <w:t xml:space="preserve">Эту информационную систему можно найти по принадлежности к </w:t>
      </w:r>
      <w:r w:rsidR="00C562D2">
        <w:t>организации «МИНИСТЕРСТВО ЦИФРОВОГО РАЗВИТИЯ, СВЯЗИ И МАССОВЫХ КОММУНИКАЦИЙ РОССИЙСКОЙ ФЕДЕРАЦИИ».</w:t>
      </w:r>
    </w:p>
    <w:p w14:paraId="40E70ED1" w14:textId="77777777" w:rsidR="00907460" w:rsidRDefault="00907460" w:rsidP="00907460">
      <w:pPr>
        <w:pStyle w:val="1ffa"/>
        <w:ind w:firstLine="851"/>
      </w:pPr>
      <w:r w:rsidRPr="00907460">
        <w:lastRenderedPageBreak/>
        <w:t xml:space="preserve">Для </w:t>
      </w:r>
      <w:r w:rsidRPr="00907460">
        <w:rPr>
          <w:rFonts w:eastAsiaTheme="minorEastAsia"/>
        </w:rPr>
        <w:t>включения</w:t>
      </w:r>
      <w:r w:rsidRPr="00907460">
        <w:t xml:space="preserve"> сотрудника в группу доступа, администратор профиля организации ЕСИА должен выполнить следующие действия</w:t>
      </w:r>
      <w:r>
        <w:t>:</w:t>
      </w:r>
    </w:p>
    <w:p w14:paraId="7B3037A5" w14:textId="7AF6584A" w:rsidR="00907460" w:rsidRDefault="00907460" w:rsidP="00F126DC">
      <w:pPr>
        <w:pStyle w:val="1ffa"/>
        <w:numPr>
          <w:ilvl w:val="0"/>
          <w:numId w:val="64"/>
        </w:numPr>
      </w:pPr>
      <w:r>
        <w:t xml:space="preserve">Авторизоваться в </w:t>
      </w:r>
      <w:hyperlink r:id="rId17" w:history="1">
        <w:r w:rsidRPr="001E2950">
          <w:rPr>
            <w:rStyle w:val="a6"/>
          </w:rPr>
          <w:t>ЕСИА</w:t>
        </w:r>
      </w:hyperlink>
      <w:r>
        <w:t xml:space="preserve"> под своей учетной записью, перейти в раздел «Организации», выбрать необходимую.</w:t>
      </w:r>
    </w:p>
    <w:p w14:paraId="03D3BF57" w14:textId="77777777" w:rsidR="00907460" w:rsidRDefault="00907460" w:rsidP="00F126DC">
      <w:pPr>
        <w:pStyle w:val="1ffa"/>
        <w:numPr>
          <w:ilvl w:val="0"/>
          <w:numId w:val="64"/>
        </w:numPr>
      </w:pPr>
      <w:r w:rsidRPr="00907460">
        <w:t>В карточке организации выбрать вкладку «Доверенности и доступы».</w:t>
      </w:r>
    </w:p>
    <w:p w14:paraId="6D600C99" w14:textId="77777777" w:rsidR="00907460" w:rsidRDefault="00907460" w:rsidP="00F126DC">
      <w:pPr>
        <w:pStyle w:val="1ffa"/>
        <w:numPr>
          <w:ilvl w:val="0"/>
          <w:numId w:val="64"/>
        </w:numPr>
      </w:pPr>
      <w:r w:rsidRPr="00907460">
        <w:t>В меню «Организация» необходимо выбрать «МИНИСТЕРСТВО ЦИФРОВОГО РАЗВИТИЯ, СВЯЗИ И МАССОВЫХ КОММУНИКАЦИЙ РОССИЙСКОЙ ФЕДЕРАЦИИ» из выпадающего списка.</w:t>
      </w:r>
    </w:p>
    <w:p w14:paraId="18D038EE" w14:textId="77777777"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0B217226" wp14:editId="1D24D7AD">
            <wp:extent cx="5496084" cy="3705225"/>
            <wp:effectExtent l="0" t="0" r="9525" b="0"/>
            <wp:docPr id="1400" name="Рисунок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301" cy="371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B2F1" w14:textId="3EBF5490"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5</w:t>
      </w:r>
      <w:r w:rsidR="00753F7E">
        <w:rPr>
          <w:noProof/>
        </w:rPr>
        <w:fldChar w:fldCharType="end"/>
      </w:r>
      <w:r>
        <w:t xml:space="preserve"> – Выбор организации</w:t>
      </w:r>
    </w:p>
    <w:p w14:paraId="25F18F09" w14:textId="77777777" w:rsidR="00907460" w:rsidRDefault="00907460" w:rsidP="00F126DC">
      <w:pPr>
        <w:pStyle w:val="1ffa"/>
        <w:numPr>
          <w:ilvl w:val="0"/>
          <w:numId w:val="64"/>
        </w:numPr>
      </w:pPr>
      <w:r w:rsidRPr="00907460">
        <w:t>В меню «Система» выбрать «Личный кабинет участника взаимодействия СМЭВ (ЛК УВ)» из выпадающего списка.</w:t>
      </w:r>
    </w:p>
    <w:p w14:paraId="3F090AAF" w14:textId="77777777"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2972C058" wp14:editId="3249C829">
            <wp:extent cx="4341641" cy="2752725"/>
            <wp:effectExtent l="0" t="0" r="1905" b="0"/>
            <wp:docPr id="1401" name="Рисунок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105" cy="277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C12D" w14:textId="0D277DC2"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6</w:t>
      </w:r>
      <w:r w:rsidR="00753F7E">
        <w:rPr>
          <w:noProof/>
        </w:rPr>
        <w:fldChar w:fldCharType="end"/>
      </w:r>
      <w:r>
        <w:t xml:space="preserve"> – Выбор нужной системы</w:t>
      </w:r>
    </w:p>
    <w:p w14:paraId="675EC0E0" w14:textId="77777777" w:rsidR="00907460" w:rsidRDefault="00907460" w:rsidP="00F126DC">
      <w:pPr>
        <w:pStyle w:val="1ffa"/>
        <w:numPr>
          <w:ilvl w:val="0"/>
          <w:numId w:val="64"/>
        </w:numPr>
      </w:pPr>
      <w:r w:rsidRPr="00907460">
        <w:lastRenderedPageBreak/>
        <w:t>В меню «Группа доступа» выбрать из выпадающего списка «Пользователи ЛК УВ».</w:t>
      </w:r>
    </w:p>
    <w:p w14:paraId="391A2FEF" w14:textId="77777777"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53909EB7" wp14:editId="6E25B9CE">
            <wp:extent cx="4114800" cy="3708067"/>
            <wp:effectExtent l="0" t="0" r="0" b="6985"/>
            <wp:docPr id="1402" name="Рисунок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223" cy="375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DC681" w14:textId="3E460CD6"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7</w:t>
      </w:r>
      <w:r w:rsidR="00753F7E">
        <w:rPr>
          <w:noProof/>
        </w:rPr>
        <w:fldChar w:fldCharType="end"/>
      </w:r>
      <w:r>
        <w:t xml:space="preserve"> – Выбор нужной группы</w:t>
      </w:r>
    </w:p>
    <w:p w14:paraId="71A5252B" w14:textId="77777777" w:rsidR="00907460" w:rsidRDefault="00907460" w:rsidP="00F126DC">
      <w:pPr>
        <w:pStyle w:val="1ffa"/>
        <w:numPr>
          <w:ilvl w:val="0"/>
          <w:numId w:val="64"/>
        </w:numPr>
      </w:pPr>
      <w:r w:rsidRPr="00907460">
        <w:t>Нажать на кнопку «Присоединить нового сотрудника».</w:t>
      </w:r>
    </w:p>
    <w:p w14:paraId="678FC872" w14:textId="77777777"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3856002F" wp14:editId="5651D7BA">
            <wp:extent cx="4343400" cy="4252724"/>
            <wp:effectExtent l="0" t="0" r="0" b="0"/>
            <wp:docPr id="1403" name="Рисунок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5" r="16461" b="2047"/>
                    <a:stretch/>
                  </pic:blipFill>
                  <pic:spPr bwMode="auto">
                    <a:xfrm>
                      <a:off x="0" y="0"/>
                      <a:ext cx="4345360" cy="425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9B7ED" w14:textId="4AE09409"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8</w:t>
      </w:r>
      <w:r w:rsidR="00753F7E">
        <w:rPr>
          <w:noProof/>
        </w:rPr>
        <w:fldChar w:fldCharType="end"/>
      </w:r>
      <w:r>
        <w:t xml:space="preserve"> – Присоединение нового сотрудника</w:t>
      </w:r>
    </w:p>
    <w:p w14:paraId="19E1B1E7" w14:textId="77777777" w:rsidR="00907460" w:rsidRDefault="00907460" w:rsidP="00F126DC">
      <w:pPr>
        <w:pStyle w:val="1ffa"/>
        <w:numPr>
          <w:ilvl w:val="0"/>
          <w:numId w:val="64"/>
        </w:numPr>
      </w:pPr>
      <w:r w:rsidRPr="00907460">
        <w:lastRenderedPageBreak/>
        <w:t>В строке поиска набрать ФИО и выбрать сотрудника организации из выпадающего списка, после чего нажать кнопку «Добавить».</w:t>
      </w:r>
    </w:p>
    <w:p w14:paraId="0272A43E" w14:textId="77777777"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1CCDCD72" wp14:editId="1E4F3DD9">
            <wp:extent cx="4591050" cy="3009970"/>
            <wp:effectExtent l="0" t="0" r="0" b="0"/>
            <wp:docPr id="1404" name="Рисунок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83" cy="302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39048" w14:textId="1E58CAB5"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9</w:t>
      </w:r>
      <w:r w:rsidR="00753F7E">
        <w:rPr>
          <w:noProof/>
        </w:rPr>
        <w:fldChar w:fldCharType="end"/>
      </w:r>
      <w:r>
        <w:t xml:space="preserve"> – Выбор сотрудника организации</w:t>
      </w:r>
    </w:p>
    <w:p w14:paraId="2092BEA7" w14:textId="77777777" w:rsidR="00907460" w:rsidRDefault="00132D35" w:rsidP="00132D35">
      <w:pPr>
        <w:pStyle w:val="1ffa"/>
        <w:ind w:firstLine="851"/>
      </w:pPr>
      <w:r>
        <w:t>В случае успешного выполнения указанных действий в профиле сотрудника организации ЕСИА появится оповещение о включении в группу доступа.</w:t>
      </w:r>
    </w:p>
    <w:p w14:paraId="38A8C263" w14:textId="77777777" w:rsidR="00132D35" w:rsidRDefault="00132D35" w:rsidP="00132D35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6104607B" wp14:editId="7FF646CA">
            <wp:extent cx="4286250" cy="4684160"/>
            <wp:effectExtent l="0" t="0" r="0" b="2540"/>
            <wp:docPr id="1405" name="Рисунок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195" cy="470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2B3A" w14:textId="3C7A9778" w:rsidR="00132D35" w:rsidRDefault="00132D35" w:rsidP="00132D35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10</w:t>
      </w:r>
      <w:r w:rsidR="00753F7E">
        <w:rPr>
          <w:noProof/>
        </w:rPr>
        <w:fldChar w:fldCharType="end"/>
      </w:r>
      <w:r>
        <w:t xml:space="preserve"> – Результат </w:t>
      </w:r>
      <w:r w:rsidR="00C55558">
        <w:t>добавления</w:t>
      </w:r>
      <w:r>
        <w:t xml:space="preserve"> сотрудника в группу ЛК УВ</w:t>
      </w:r>
    </w:p>
    <w:p w14:paraId="6225330C" w14:textId="77777777" w:rsidR="00907460" w:rsidRDefault="00907460" w:rsidP="00907460">
      <w:pPr>
        <w:pStyle w:val="1ffa"/>
        <w:ind w:left="851"/>
      </w:pPr>
    </w:p>
    <w:p w14:paraId="4824518A" w14:textId="77777777" w:rsidR="006459C9" w:rsidRDefault="002A7850" w:rsidP="00D534A2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t>Получить р</w:t>
      </w:r>
      <w:r w:rsidR="00D534A2" w:rsidRPr="005C0836">
        <w:rPr>
          <w:rFonts w:eastAsiaTheme="minorEastAsia"/>
        </w:rPr>
        <w:t xml:space="preserve">оль «Представитель УВ» </w:t>
      </w:r>
      <w:r>
        <w:rPr>
          <w:rFonts w:eastAsiaTheme="minorEastAsia"/>
        </w:rPr>
        <w:t>можно</w:t>
      </w:r>
      <w:r w:rsidR="00257780">
        <w:rPr>
          <w:rFonts w:eastAsiaTheme="minorEastAsia"/>
        </w:rPr>
        <w:t xml:space="preserve"> </w:t>
      </w:r>
      <w:r w:rsidR="00D534A2">
        <w:rPr>
          <w:rFonts w:eastAsiaTheme="minorEastAsia"/>
        </w:rPr>
        <w:t xml:space="preserve">автоматически при входе в ЛК УВ, если </w:t>
      </w:r>
      <w:r w:rsidR="006459C9">
        <w:rPr>
          <w:rFonts w:eastAsiaTheme="minorEastAsia"/>
        </w:rPr>
        <w:t xml:space="preserve">выполнено хотя бы одно из условий: </w:t>
      </w:r>
    </w:p>
    <w:p w14:paraId="3458F07A" w14:textId="77777777" w:rsidR="000650F1" w:rsidRDefault="00DF39BA" w:rsidP="00F126DC">
      <w:pPr>
        <w:pStyle w:val="1ffa"/>
        <w:numPr>
          <w:ilvl w:val="0"/>
          <w:numId w:val="55"/>
        </w:numPr>
        <w:rPr>
          <w:rFonts w:eastAsiaTheme="minorEastAsia"/>
        </w:rPr>
      </w:pPr>
      <w:r>
        <w:rPr>
          <w:rFonts w:eastAsiaTheme="minorEastAsia"/>
        </w:rPr>
        <w:t xml:space="preserve">ваша </w:t>
      </w:r>
      <w:r w:rsidR="000650F1">
        <w:rPr>
          <w:rFonts w:eastAsiaTheme="minorEastAsia"/>
        </w:rPr>
        <w:t>организация зарегистрирована в СМЭВ 3 (в любой среде)</w:t>
      </w:r>
      <w:r w:rsidR="00C273D2">
        <w:rPr>
          <w:rFonts w:eastAsiaTheme="minorEastAsia"/>
        </w:rPr>
        <w:t>;</w:t>
      </w:r>
    </w:p>
    <w:p w14:paraId="530E4DE3" w14:textId="77777777" w:rsidR="006459C9" w:rsidRDefault="00DF39BA" w:rsidP="00F126DC">
      <w:pPr>
        <w:pStyle w:val="1ffa"/>
        <w:numPr>
          <w:ilvl w:val="0"/>
          <w:numId w:val="55"/>
        </w:numPr>
        <w:rPr>
          <w:rFonts w:eastAsiaTheme="minorEastAsia"/>
        </w:rPr>
      </w:pPr>
      <w:r>
        <w:rPr>
          <w:rFonts w:eastAsiaTheme="minorEastAsia"/>
        </w:rPr>
        <w:t xml:space="preserve">ваша </w:t>
      </w:r>
      <w:r w:rsidR="006459C9">
        <w:rPr>
          <w:rFonts w:eastAsiaTheme="minorEastAsia"/>
        </w:rPr>
        <w:t xml:space="preserve">организация </w:t>
      </w:r>
      <w:r w:rsidR="00D534A2">
        <w:rPr>
          <w:rFonts w:eastAsiaTheme="minorEastAsia"/>
        </w:rPr>
        <w:t xml:space="preserve">зарегистрирована в ЕСИА как </w:t>
      </w:r>
      <w:r w:rsidR="00D534A2">
        <w:t>орган государственной власти</w:t>
      </w:r>
      <w:r w:rsidR="00C273D2">
        <w:rPr>
          <w:rFonts w:eastAsiaTheme="minorEastAsia"/>
        </w:rPr>
        <w:t>.</w:t>
      </w:r>
    </w:p>
    <w:p w14:paraId="66CEE7F0" w14:textId="30AFF83B" w:rsidR="00D534A2" w:rsidRDefault="00D534A2" w:rsidP="00C3329E">
      <w:pPr>
        <w:pStyle w:val="1ffa"/>
      </w:pPr>
      <w:r w:rsidRPr="00C3329E">
        <w:rPr>
          <w:rStyle w:val="ae"/>
        </w:rPr>
        <w:t>Примечание:</w:t>
      </w:r>
      <w:r>
        <w:t xml:space="preserve"> </w:t>
      </w:r>
      <w:r w:rsidR="006459C9">
        <w:t xml:space="preserve">если </w:t>
      </w:r>
      <w:r w:rsidR="003044A6">
        <w:t xml:space="preserve">ни одно из указанных условий не выполнено, то для регистрации </w:t>
      </w:r>
      <w:r w:rsidR="002A7850">
        <w:t>своей</w:t>
      </w:r>
      <w:r w:rsidR="003044A6">
        <w:t xml:space="preserve"> организации в СМЭВ 3 </w:t>
      </w:r>
      <w:r w:rsidR="006459C9">
        <w:t xml:space="preserve">следует обратиться </w:t>
      </w:r>
      <w:r w:rsidR="003044A6">
        <w:t xml:space="preserve">со специальной заявкой </w:t>
      </w:r>
      <w:r>
        <w:t>в Ситуационный центр</w:t>
      </w:r>
      <w:r w:rsidR="006459C9">
        <w:t xml:space="preserve">, по адресу: </w:t>
      </w:r>
      <w:hyperlink r:id="rId24" w:history="1">
        <w:r w:rsidR="006459C9" w:rsidRPr="006E6537">
          <w:rPr>
            <w:rStyle w:val="a6"/>
          </w:rPr>
          <w:t>https://sc-new.minsvyaz.ru/</w:t>
        </w:r>
      </w:hyperlink>
      <w:r w:rsidR="006459C9">
        <w:t xml:space="preserve">. </w:t>
      </w:r>
      <w:r w:rsidR="003044A6">
        <w:t>Форму</w:t>
      </w:r>
      <w:r>
        <w:t xml:space="preserve"> заявки на регистрацию Участника в СМЭВ 3.0 можно найти на странице </w:t>
      </w:r>
      <w:hyperlink r:id="rId25" w:history="1">
        <w:r w:rsidRPr="00D22ADC">
          <w:rPr>
            <w:rStyle w:val="a6"/>
          </w:rPr>
          <w:t>https://smev3.gosuslugi.ru/portal/</w:t>
        </w:r>
      </w:hyperlink>
      <w:r>
        <w:t>.</w:t>
      </w:r>
    </w:p>
    <w:p w14:paraId="2AA4C04D" w14:textId="77777777" w:rsidR="00343965" w:rsidRDefault="00343965" w:rsidP="00C3329E">
      <w:pPr>
        <w:pStyle w:val="1ffa"/>
        <w:ind w:firstLine="851"/>
        <w:rPr>
          <w:rFonts w:eastAsiaTheme="minorEastAsia"/>
        </w:rPr>
      </w:pPr>
    </w:p>
    <w:p w14:paraId="0D7202D9" w14:textId="77777777" w:rsidR="001F5591" w:rsidRDefault="001F5591" w:rsidP="00257780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t>Роль</w:t>
      </w:r>
      <w:r w:rsidR="00257780" w:rsidRPr="005C0836">
        <w:rPr>
          <w:rFonts w:eastAsiaTheme="minorEastAsia"/>
        </w:rPr>
        <w:t xml:space="preserve"> «Представитель разработчика» </w:t>
      </w:r>
      <w:r>
        <w:rPr>
          <w:rFonts w:eastAsiaTheme="minorEastAsia"/>
        </w:rPr>
        <w:t xml:space="preserve">в организации Участника </w:t>
      </w:r>
      <w:r w:rsidR="00C55558">
        <w:rPr>
          <w:rFonts w:eastAsiaTheme="minorEastAsia"/>
        </w:rPr>
        <w:t>взаимодействия</w:t>
      </w:r>
      <w:r>
        <w:rPr>
          <w:rFonts w:eastAsiaTheme="minorEastAsia"/>
        </w:rPr>
        <w:t xml:space="preserve"> может назначить со</w:t>
      </w:r>
      <w:r w:rsidR="00DF39BA">
        <w:rPr>
          <w:rFonts w:eastAsiaTheme="minorEastAsia"/>
        </w:rPr>
        <w:t>т</w:t>
      </w:r>
      <w:r>
        <w:rPr>
          <w:rFonts w:eastAsiaTheme="minorEastAsia"/>
        </w:rPr>
        <w:t>рудник этой организации с ролью «Представитель УВ».</w:t>
      </w:r>
      <w:r w:rsidR="00257780" w:rsidRPr="005C083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Для этого </w:t>
      </w:r>
      <w:r w:rsidR="002A7850">
        <w:rPr>
          <w:rFonts w:eastAsiaTheme="minorEastAsia"/>
        </w:rPr>
        <w:t>в ЛК УВ нужно сначала выполнить</w:t>
      </w:r>
      <w:r>
        <w:rPr>
          <w:rFonts w:eastAsiaTheme="minorEastAsia"/>
        </w:rPr>
        <w:t xml:space="preserve"> следующие действия:</w:t>
      </w:r>
    </w:p>
    <w:p w14:paraId="69E3ED23" w14:textId="77777777" w:rsidR="001F5591" w:rsidRDefault="002F46EB" w:rsidP="00F126DC">
      <w:pPr>
        <w:pStyle w:val="1ffa"/>
        <w:numPr>
          <w:ilvl w:val="0"/>
          <w:numId w:val="56"/>
        </w:numPr>
        <w:rPr>
          <w:rFonts w:eastAsiaTheme="minorEastAsia"/>
        </w:rPr>
      </w:pPr>
      <w:r>
        <w:rPr>
          <w:rFonts w:eastAsiaTheme="minorEastAsia"/>
        </w:rPr>
        <w:t>Попытаться</w:t>
      </w:r>
      <w:r w:rsidR="001F5591">
        <w:rPr>
          <w:rFonts w:eastAsiaTheme="minorEastAsia"/>
        </w:rPr>
        <w:t xml:space="preserve"> войти в ЛК УВ, - в результате </w:t>
      </w:r>
      <w:r w:rsidR="00F63A1E">
        <w:rPr>
          <w:rFonts w:eastAsiaTheme="minorEastAsia"/>
        </w:rPr>
        <w:t>этого</w:t>
      </w:r>
      <w:r w:rsidR="001F5591">
        <w:rPr>
          <w:rFonts w:eastAsiaTheme="minorEastAsia"/>
        </w:rPr>
        <w:t xml:space="preserve"> будет автоматически зарегистрирована ваша учетная запись</w:t>
      </w:r>
      <w:r w:rsidR="00F63A1E">
        <w:rPr>
          <w:rFonts w:eastAsiaTheme="minorEastAsia"/>
        </w:rPr>
        <w:t xml:space="preserve"> в ЛК УВ</w:t>
      </w:r>
      <w:r w:rsidR="001F5591">
        <w:rPr>
          <w:rFonts w:eastAsiaTheme="minorEastAsia"/>
        </w:rPr>
        <w:t>.</w:t>
      </w:r>
    </w:p>
    <w:p w14:paraId="680D3B4B" w14:textId="77777777" w:rsidR="001F5591" w:rsidRDefault="001F5591" w:rsidP="00F126DC">
      <w:pPr>
        <w:pStyle w:val="1ffa"/>
        <w:numPr>
          <w:ilvl w:val="0"/>
          <w:numId w:val="56"/>
        </w:numPr>
        <w:rPr>
          <w:rFonts w:eastAsiaTheme="minorEastAsia"/>
        </w:rPr>
      </w:pPr>
      <w:r>
        <w:rPr>
          <w:rFonts w:eastAsiaTheme="minorEastAsia"/>
        </w:rPr>
        <w:t>Обратит</w:t>
      </w:r>
      <w:r w:rsidR="00F10F13">
        <w:rPr>
          <w:rFonts w:eastAsiaTheme="minorEastAsia"/>
        </w:rPr>
        <w:t>ь</w:t>
      </w:r>
      <w:r w:rsidR="002F46EB">
        <w:rPr>
          <w:rFonts w:eastAsiaTheme="minorEastAsia"/>
        </w:rPr>
        <w:t>ся</w:t>
      </w:r>
      <w:r>
        <w:rPr>
          <w:rFonts w:eastAsiaTheme="minorEastAsia"/>
        </w:rPr>
        <w:t xml:space="preserve"> к уполномоченному сотруднику организации Участника взаимодействия с запросом на назначение вам роли «Представитель разработчика».</w:t>
      </w:r>
    </w:p>
    <w:p w14:paraId="1C070A18" w14:textId="3BEB3F63" w:rsidR="00257780" w:rsidRPr="005C0836" w:rsidRDefault="001F5591" w:rsidP="003C75DD">
      <w:pPr>
        <w:pStyle w:val="1ffa"/>
        <w:rPr>
          <w:rFonts w:eastAsiaTheme="minorEastAsia"/>
        </w:rPr>
      </w:pPr>
      <w:r w:rsidRPr="00C3329E">
        <w:rPr>
          <w:rStyle w:val="ae"/>
        </w:rPr>
        <w:t>Примечание:</w:t>
      </w:r>
      <w:r>
        <w:rPr>
          <w:rFonts w:eastAsiaTheme="minorEastAsia"/>
        </w:rPr>
        <w:t xml:space="preserve"> порядок действий со стороны пользователя с ролью «Представитель УВ» описан в подразделе</w:t>
      </w:r>
      <w:r w:rsidR="00257780" w:rsidRPr="005C0836">
        <w:rPr>
          <w:rFonts w:eastAsiaTheme="minorEastAsia"/>
        </w:rPr>
        <w:t xml:space="preserve"> «</w:t>
      </w:r>
      <w:r w:rsidR="003C75DD">
        <w:rPr>
          <w:rFonts w:eastAsiaTheme="minorEastAsia"/>
        </w:rPr>
        <w:fldChar w:fldCharType="begin"/>
      </w:r>
      <w:r w:rsidR="003C75DD">
        <w:rPr>
          <w:rFonts w:eastAsiaTheme="minorEastAsia"/>
        </w:rPr>
        <w:instrText xml:space="preserve"> REF _Ref90483578 \r \h </w:instrText>
      </w:r>
      <w:r w:rsidR="003C75DD">
        <w:rPr>
          <w:rFonts w:eastAsiaTheme="minorEastAsia"/>
        </w:rPr>
      </w:r>
      <w:r w:rsidR="003C75DD">
        <w:rPr>
          <w:rFonts w:eastAsiaTheme="minorEastAsia"/>
        </w:rPr>
        <w:fldChar w:fldCharType="separate"/>
      </w:r>
      <w:r w:rsidR="00E11B25">
        <w:rPr>
          <w:rFonts w:eastAsiaTheme="minorEastAsia"/>
        </w:rPr>
        <w:t>5.2</w:t>
      </w:r>
      <w:r w:rsidR="003C75DD">
        <w:rPr>
          <w:rFonts w:eastAsiaTheme="minorEastAsia"/>
        </w:rPr>
        <w:fldChar w:fldCharType="end"/>
      </w:r>
      <w:r w:rsidR="003C75DD">
        <w:rPr>
          <w:rFonts w:eastAsiaTheme="minorEastAsia"/>
        </w:rPr>
        <w:t xml:space="preserve"> </w:t>
      </w:r>
      <w:r w:rsidR="003C75DD">
        <w:rPr>
          <w:rFonts w:eastAsiaTheme="minorEastAsia"/>
        </w:rPr>
        <w:fldChar w:fldCharType="begin"/>
      </w:r>
      <w:r w:rsidR="003C75DD">
        <w:rPr>
          <w:rFonts w:eastAsiaTheme="minorEastAsia"/>
        </w:rPr>
        <w:instrText xml:space="preserve"> REF _Ref90483546 \h </w:instrText>
      </w:r>
      <w:r w:rsidR="003C75DD">
        <w:rPr>
          <w:rFonts w:eastAsiaTheme="minorEastAsia"/>
        </w:rPr>
      </w:r>
      <w:r w:rsidR="003C75DD">
        <w:rPr>
          <w:rFonts w:eastAsiaTheme="minorEastAsia"/>
        </w:rPr>
        <w:fldChar w:fldCharType="separate"/>
      </w:r>
      <w:r w:rsidR="00E11B25" w:rsidRPr="00694AB2">
        <w:t>Управление перечнем представителей разработчика</w:t>
      </w:r>
      <w:r w:rsidR="003C75DD">
        <w:rPr>
          <w:rFonts w:eastAsiaTheme="minorEastAsia"/>
        </w:rPr>
        <w:fldChar w:fldCharType="end"/>
      </w:r>
      <w:r>
        <w:rPr>
          <w:rFonts w:eastAsiaTheme="minorEastAsia"/>
        </w:rPr>
        <w:t>»</w:t>
      </w:r>
      <w:r w:rsidR="00257780" w:rsidRPr="005C0836">
        <w:rPr>
          <w:rFonts w:eastAsiaTheme="minorEastAsia"/>
        </w:rPr>
        <w:t>.</w:t>
      </w:r>
    </w:p>
    <w:p w14:paraId="551AF0D1" w14:textId="4AEB7BBA" w:rsidR="00D5174C" w:rsidRDefault="00012E0E" w:rsidP="00E349B7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t>С подробным описанием действий в ЕСИА вы можете ознакомиться</w:t>
      </w:r>
      <w:r w:rsidR="00D5174C" w:rsidRPr="00E349B7">
        <w:rPr>
          <w:rFonts w:eastAsiaTheme="minorEastAsia"/>
        </w:rPr>
        <w:t xml:space="preserve"> </w:t>
      </w:r>
      <w:r w:rsidR="00D5174C">
        <w:rPr>
          <w:rFonts w:eastAsiaTheme="minorEastAsia"/>
        </w:rPr>
        <w:t>в руководстве пользователя ЕСИА (</w:t>
      </w:r>
      <w:hyperlink r:id="rId26" w:history="1">
        <w:r w:rsidR="00D5174C">
          <w:rPr>
            <w:rStyle w:val="a6"/>
            <w:lang w:val="en-US"/>
          </w:rPr>
          <w:t>https</w:t>
        </w:r>
        <w:r w:rsidR="00D5174C" w:rsidRPr="00CB2D4A">
          <w:rPr>
            <w:rStyle w:val="a6"/>
          </w:rPr>
          <w:t>://</w:t>
        </w:r>
        <w:r w:rsidR="00D5174C">
          <w:rPr>
            <w:rStyle w:val="a6"/>
            <w:lang w:val="en-US"/>
          </w:rPr>
          <w:t>digital</w:t>
        </w:r>
        <w:r w:rsidR="00D5174C" w:rsidRPr="00CB2D4A">
          <w:rPr>
            <w:rStyle w:val="a6"/>
          </w:rPr>
          <w:t>.</w:t>
        </w:r>
        <w:r w:rsidR="00D5174C">
          <w:rPr>
            <w:rStyle w:val="a6"/>
            <w:lang w:val="en-US"/>
          </w:rPr>
          <w:t>gov</w:t>
        </w:r>
        <w:r w:rsidR="00D5174C" w:rsidRPr="00CB2D4A">
          <w:rPr>
            <w:rStyle w:val="a6"/>
          </w:rPr>
          <w:t>.</w:t>
        </w:r>
        <w:r w:rsidR="00D5174C">
          <w:rPr>
            <w:rStyle w:val="a6"/>
            <w:lang w:val="en-US"/>
          </w:rPr>
          <w:t>ru</w:t>
        </w:r>
        <w:r w:rsidR="00D5174C" w:rsidRPr="00CB2D4A">
          <w:rPr>
            <w:rStyle w:val="a6"/>
          </w:rPr>
          <w:t>/</w:t>
        </w:r>
        <w:r w:rsidR="00D5174C">
          <w:rPr>
            <w:rStyle w:val="a6"/>
            <w:lang w:val="en-US"/>
          </w:rPr>
          <w:t>ru</w:t>
        </w:r>
        <w:r w:rsidR="00D5174C" w:rsidRPr="00CB2D4A">
          <w:rPr>
            <w:rStyle w:val="a6"/>
          </w:rPr>
          <w:t>/</w:t>
        </w:r>
        <w:r w:rsidR="00D5174C">
          <w:rPr>
            <w:rStyle w:val="a6"/>
            <w:lang w:val="en-US"/>
          </w:rPr>
          <w:t>documents</w:t>
        </w:r>
        <w:r w:rsidR="00D5174C" w:rsidRPr="00CB2D4A">
          <w:rPr>
            <w:rStyle w:val="a6"/>
          </w:rPr>
          <w:t>/6182/</w:t>
        </w:r>
      </w:hyperlink>
      <w:r w:rsidR="00D5174C">
        <w:rPr>
          <w:rFonts w:eastAsiaTheme="minorEastAsia"/>
        </w:rPr>
        <w:t>).</w:t>
      </w:r>
    </w:p>
    <w:p w14:paraId="05956150" w14:textId="77777777" w:rsidR="00AB4342" w:rsidRPr="00E349B7" w:rsidRDefault="00AB4342" w:rsidP="00E349B7">
      <w:pPr>
        <w:pStyle w:val="1ffa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ВНИМАНИ</w:t>
      </w:r>
      <w:r w:rsidRPr="00AB4342">
        <w:rPr>
          <w:rFonts w:eastAsiaTheme="minorEastAsia"/>
          <w:b/>
          <w:u w:val="single"/>
        </w:rPr>
        <w:t>Е!</w:t>
      </w:r>
      <w:r>
        <w:rPr>
          <w:rFonts w:eastAsiaTheme="minorEastAsia"/>
        </w:rPr>
        <w:t xml:space="preserve"> </w:t>
      </w:r>
      <w:r w:rsidRPr="00AB4342">
        <w:rPr>
          <w:rFonts w:eastAsiaTheme="minorEastAsia"/>
        </w:rPr>
        <w:t xml:space="preserve">Обращаем внимание, обязательным условием аутентификации и авторизации в ЛК УВ является выполнение подключения к СМЭВ 3.0 и организация защищенного канала связи Участника взаимодействия, для этого необходимо направить форму "Заявка на присоединение для новых Участников" или "Заявка на дополнительную настройку защищенного канала связи до СМЭВ 3 (для Участников, подключенных к СМЭВ 2 и имеющих защищенный канал)" в </w:t>
      </w:r>
      <w:r w:rsidR="00103D7F">
        <w:rPr>
          <w:rFonts w:eastAsiaTheme="minorEastAsia"/>
        </w:rPr>
        <w:t>СЦ</w:t>
      </w:r>
      <w:r w:rsidRPr="00AB4342">
        <w:rPr>
          <w:rFonts w:eastAsiaTheme="minorEastAsia"/>
        </w:rPr>
        <w:t>.</w:t>
      </w:r>
    </w:p>
    <w:p w14:paraId="4EC2F64E" w14:textId="77777777" w:rsidR="009B7315" w:rsidRPr="009B7315" w:rsidRDefault="009B7315" w:rsidP="00A652DD">
      <w:pPr>
        <w:pStyle w:val="31"/>
      </w:pPr>
      <w:bookmarkStart w:id="119" w:name="_Toc61877949"/>
      <w:bookmarkStart w:id="120" w:name="_Toc61881051"/>
      <w:bookmarkStart w:id="121" w:name="_Toc61938296"/>
      <w:bookmarkStart w:id="122" w:name="_Toc61941396"/>
      <w:bookmarkStart w:id="123" w:name="_Toc61944506"/>
      <w:bookmarkStart w:id="124" w:name="_Toc61952339"/>
      <w:bookmarkStart w:id="125" w:name="_Toc61958567"/>
      <w:bookmarkStart w:id="126" w:name="_Toc61961683"/>
      <w:bookmarkStart w:id="127" w:name="_Toc61964797"/>
      <w:bookmarkStart w:id="128" w:name="_Toc61877950"/>
      <w:bookmarkStart w:id="129" w:name="_Toc61881052"/>
      <w:bookmarkStart w:id="130" w:name="_Toc61938297"/>
      <w:bookmarkStart w:id="131" w:name="_Toc61941397"/>
      <w:bookmarkStart w:id="132" w:name="_Toc61944507"/>
      <w:bookmarkStart w:id="133" w:name="_Toc61952340"/>
      <w:bookmarkStart w:id="134" w:name="_Toc61958568"/>
      <w:bookmarkStart w:id="135" w:name="_Toc61961684"/>
      <w:bookmarkStart w:id="136" w:name="_Toc61964798"/>
      <w:bookmarkStart w:id="137" w:name="_Toc91517425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r w:rsidRPr="00E349B7">
        <w:t>Процедур</w:t>
      </w:r>
      <w:r w:rsidRPr="009B7315">
        <w:t xml:space="preserve">а </w:t>
      </w:r>
      <w:r w:rsidRPr="00E349B7">
        <w:t>аутентификации</w:t>
      </w:r>
      <w:r w:rsidRPr="009B7315">
        <w:t xml:space="preserve"> </w:t>
      </w:r>
      <w:r w:rsidRPr="00E349B7">
        <w:t>пользователя в ЛК УВ через ЕСИА</w:t>
      </w:r>
      <w:bookmarkEnd w:id="137"/>
    </w:p>
    <w:p w14:paraId="286FE9AD" w14:textId="77777777" w:rsidR="00C1598E" w:rsidRPr="00D91881" w:rsidRDefault="00C1598E" w:rsidP="006D111A">
      <w:pPr>
        <w:rPr>
          <w:rFonts w:eastAsiaTheme="minorEastAsia"/>
        </w:rPr>
      </w:pPr>
      <w:r w:rsidRPr="00D91881">
        <w:rPr>
          <w:rFonts w:eastAsiaTheme="minorEastAsia"/>
        </w:rPr>
        <w:t xml:space="preserve">Процедура аутентификации пользователя </w:t>
      </w:r>
      <w:r w:rsidR="009B7315">
        <w:rPr>
          <w:rFonts w:eastAsiaTheme="minorEastAsia"/>
        </w:rPr>
        <w:t>в ЛК УВ через</w:t>
      </w:r>
      <w:r w:rsidRPr="00D91881">
        <w:rPr>
          <w:rFonts w:eastAsiaTheme="minorEastAsia"/>
        </w:rPr>
        <w:t xml:space="preserve"> ЕСИА </w:t>
      </w:r>
      <w:r w:rsidR="00C45B2C" w:rsidRPr="00D91881">
        <w:rPr>
          <w:rFonts w:eastAsiaTheme="minorEastAsia"/>
        </w:rPr>
        <w:t xml:space="preserve">включает следующую последовательность </w:t>
      </w:r>
      <w:r w:rsidR="0031530B">
        <w:rPr>
          <w:rFonts w:eastAsiaTheme="minorEastAsia"/>
        </w:rPr>
        <w:t>действий</w:t>
      </w:r>
      <w:r w:rsidRPr="00D91881">
        <w:rPr>
          <w:rFonts w:eastAsiaTheme="minorEastAsia"/>
        </w:rPr>
        <w:t>:</w:t>
      </w:r>
    </w:p>
    <w:p w14:paraId="6864556E" w14:textId="7624F595" w:rsidR="005F7D6E" w:rsidRPr="00D91881" w:rsidRDefault="00704696" w:rsidP="00F126DC">
      <w:pPr>
        <w:pStyle w:val="110"/>
        <w:numPr>
          <w:ilvl w:val="0"/>
          <w:numId w:val="42"/>
        </w:numPr>
      </w:pPr>
      <w:r w:rsidRPr="00D91881">
        <w:t>ЛК УВ</w:t>
      </w:r>
      <w:r w:rsidR="005F7D6E" w:rsidRPr="00D91881">
        <w:t xml:space="preserve"> перенаправляет пользователя на страницу аутентификации ЕСИА (</w:t>
      </w:r>
      <w:r w:rsidR="0085571C">
        <w:fldChar w:fldCharType="begin"/>
      </w:r>
      <w:r w:rsidR="0085571C">
        <w:instrText xml:space="preserve"> REF  _Ref479785257 \* Lower \h  \* MERGEFORMAT </w:instrText>
      </w:r>
      <w:r w:rsidR="0085571C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11</w:t>
      </w:r>
      <w:r w:rsidR="0085571C">
        <w:fldChar w:fldCharType="end"/>
      </w:r>
      <w:r w:rsidR="005F7D6E" w:rsidRPr="00D91881">
        <w:t>);</w:t>
      </w:r>
    </w:p>
    <w:p w14:paraId="6C2E5704" w14:textId="77777777" w:rsidR="005F7D6E" w:rsidRPr="00D91881" w:rsidRDefault="00CF2432" w:rsidP="00BD211C">
      <w:pPr>
        <w:pStyle w:val="110"/>
      </w:pPr>
      <w:r>
        <w:t>П</w:t>
      </w:r>
      <w:r w:rsidRPr="00D91881">
        <w:t xml:space="preserve">ользователь </w:t>
      </w:r>
      <w:r w:rsidR="00602A63">
        <w:t>вводит аутентификационные данные</w:t>
      </w:r>
      <w:r w:rsidR="0031530B">
        <w:t xml:space="preserve"> ЕСИА</w:t>
      </w:r>
      <w:r w:rsidR="006E3AA3">
        <w:t>: СНИЛС или номер телефона и пароль.</w:t>
      </w:r>
    </w:p>
    <w:p w14:paraId="48CD3089" w14:textId="77777777" w:rsidR="00083666" w:rsidRPr="00D91881" w:rsidRDefault="00C45B2C" w:rsidP="00BD211C">
      <w:pPr>
        <w:pStyle w:val="110"/>
      </w:pPr>
      <w:r w:rsidRPr="00D91881">
        <w:t xml:space="preserve">ЕСИА </w:t>
      </w:r>
      <w:r w:rsidR="0039055B">
        <w:t>выполняет</w:t>
      </w:r>
      <w:r w:rsidR="0039055B" w:rsidRPr="00D91881">
        <w:t xml:space="preserve"> идентификаци</w:t>
      </w:r>
      <w:r w:rsidR="0039055B">
        <w:t>ю</w:t>
      </w:r>
      <w:r w:rsidR="0039055B" w:rsidRPr="00D91881">
        <w:t xml:space="preserve"> и аутентификаци</w:t>
      </w:r>
      <w:r w:rsidR="0039055B">
        <w:t>ю</w:t>
      </w:r>
      <w:r w:rsidR="0039055B" w:rsidRPr="00D91881">
        <w:t xml:space="preserve"> </w:t>
      </w:r>
      <w:r w:rsidR="0039055B">
        <w:t>пользователя и</w:t>
      </w:r>
      <w:r w:rsidR="0039055B" w:rsidRPr="00D91881">
        <w:t xml:space="preserve"> </w:t>
      </w:r>
      <w:r w:rsidRPr="00D91881">
        <w:t xml:space="preserve">возвращает </w:t>
      </w:r>
      <w:r w:rsidR="006E3AA3">
        <w:t xml:space="preserve">в </w:t>
      </w:r>
      <w:r w:rsidR="0085571C">
        <w:t>ЛК </w:t>
      </w:r>
      <w:r w:rsidR="00704696" w:rsidRPr="00D91881">
        <w:t>УВ</w:t>
      </w:r>
      <w:r w:rsidRPr="00D91881">
        <w:t xml:space="preserve"> </w:t>
      </w:r>
      <w:r w:rsidR="00083666" w:rsidRPr="00D91881">
        <w:t>список организаций пользователя</w:t>
      </w:r>
      <w:r w:rsidR="00103D7F">
        <w:t>.</w:t>
      </w:r>
    </w:p>
    <w:p w14:paraId="02CBC9D2" w14:textId="77777777" w:rsidR="0031530B" w:rsidRPr="00E349B7" w:rsidRDefault="0031530B" w:rsidP="00703BD3">
      <w:pPr>
        <w:pStyle w:val="110"/>
      </w:pPr>
      <w:r>
        <w:t xml:space="preserve">ЛК УВ </w:t>
      </w:r>
      <w:r>
        <w:rPr>
          <w:rFonts w:eastAsiaTheme="minorEastAsia"/>
        </w:rPr>
        <w:t>отображает страницу с вариантами входа в ЛК УВ</w:t>
      </w:r>
      <w:r w:rsidR="006E3AA3">
        <w:rPr>
          <w:rFonts w:eastAsiaTheme="minorEastAsia"/>
        </w:rPr>
        <w:t>.</w:t>
      </w:r>
    </w:p>
    <w:p w14:paraId="5F0A2CCB" w14:textId="61462BD7" w:rsidR="00C45B2C" w:rsidRPr="00D91881" w:rsidRDefault="0031530B" w:rsidP="00D5174C">
      <w:pPr>
        <w:pStyle w:val="110"/>
      </w:pPr>
      <w:r>
        <w:rPr>
          <w:rFonts w:eastAsiaTheme="minorEastAsia"/>
        </w:rPr>
        <w:t xml:space="preserve">Пользователь выбирает вариант входа в ЛК УВ с наименованием </w:t>
      </w:r>
      <w:r w:rsidR="001558BE">
        <w:rPr>
          <w:rFonts w:eastAsiaTheme="minorEastAsia"/>
        </w:rPr>
        <w:t xml:space="preserve">своей </w:t>
      </w:r>
      <w:r>
        <w:rPr>
          <w:rFonts w:eastAsiaTheme="minorEastAsia"/>
        </w:rPr>
        <w:t>организации</w:t>
      </w:r>
      <w:r w:rsidR="00E0375E">
        <w:rPr>
          <w:rFonts w:eastAsiaTheme="minorEastAsia"/>
        </w:rPr>
        <w:t xml:space="preserve"> (</w:t>
      </w:r>
      <w:r w:rsidR="00E0375E">
        <w:rPr>
          <w:rFonts w:eastAsiaTheme="minorEastAsia"/>
        </w:rPr>
        <w:fldChar w:fldCharType="begin"/>
      </w:r>
      <w:r w:rsidR="00E0375E">
        <w:rPr>
          <w:rFonts w:eastAsiaTheme="minorEastAsia"/>
        </w:rPr>
        <w:instrText xml:space="preserve"> REF _Ref61947579 \h </w:instrText>
      </w:r>
      <w:r w:rsidR="00E0375E">
        <w:rPr>
          <w:rFonts w:eastAsiaTheme="minorEastAsia"/>
        </w:rPr>
      </w:r>
      <w:r w:rsidR="00E0375E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12</w:t>
      </w:r>
      <w:r w:rsidR="00E0375E">
        <w:rPr>
          <w:rFonts w:eastAsiaTheme="minorEastAsia"/>
        </w:rPr>
        <w:fldChar w:fldCharType="end"/>
      </w:r>
      <w:r w:rsidR="00E0375E">
        <w:rPr>
          <w:rFonts w:eastAsiaTheme="minorEastAsia"/>
        </w:rPr>
        <w:t>)</w:t>
      </w:r>
      <w:r>
        <w:rPr>
          <w:rFonts w:eastAsiaTheme="minorEastAsia"/>
        </w:rPr>
        <w:t xml:space="preserve">.  </w:t>
      </w:r>
    </w:p>
    <w:p w14:paraId="246547BC" w14:textId="77777777" w:rsidR="001558BE" w:rsidRDefault="00704696" w:rsidP="00E349B7">
      <w:pPr>
        <w:pStyle w:val="110"/>
      </w:pPr>
      <w:r w:rsidRPr="00D91881">
        <w:t>ЛК УВ</w:t>
      </w:r>
      <w:r w:rsidR="00C45B2C" w:rsidRPr="00D91881">
        <w:t xml:space="preserve"> проверяет регистрацию пользователя </w:t>
      </w:r>
      <w:r w:rsidR="001558BE">
        <w:t xml:space="preserve">и его организации </w:t>
      </w:r>
      <w:r w:rsidR="0074062B">
        <w:t xml:space="preserve">в ЛК УВ и </w:t>
      </w:r>
      <w:r w:rsidR="00CF2432">
        <w:t xml:space="preserve">в средах СМЭВ. </w:t>
      </w:r>
    </w:p>
    <w:p w14:paraId="5C7DB590" w14:textId="77777777" w:rsidR="0039055B" w:rsidRDefault="001558BE" w:rsidP="00E349B7">
      <w:pPr>
        <w:pStyle w:val="110"/>
      </w:pPr>
      <w:r>
        <w:t xml:space="preserve">На основе собранных данных ЛК УВ определяет тип организации </w:t>
      </w:r>
      <w:r w:rsidR="0039055B">
        <w:t xml:space="preserve">Участника взаимодействия СМЭВ. </w:t>
      </w:r>
    </w:p>
    <w:p w14:paraId="5DAB2CFA" w14:textId="77777777" w:rsidR="0039055B" w:rsidRDefault="0039055B" w:rsidP="00E349B7">
      <w:pPr>
        <w:pStyle w:val="110"/>
      </w:pPr>
      <w:r>
        <w:lastRenderedPageBreak/>
        <w:t xml:space="preserve">ЛК УВ присваивает Пользователю роль «Представитель УВ», если это не было сделано раньше, а в результате шага 7 организация определена как Участник </w:t>
      </w:r>
      <w:r w:rsidR="00C55558">
        <w:t>взаимодействия</w:t>
      </w:r>
      <w:r>
        <w:t xml:space="preserve"> СМЭВ.</w:t>
      </w:r>
    </w:p>
    <w:p w14:paraId="0AE96098" w14:textId="76B1A1E3" w:rsidR="00C45B2C" w:rsidRDefault="00CF2432" w:rsidP="00E349B7">
      <w:pPr>
        <w:pStyle w:val="110"/>
      </w:pPr>
      <w:r>
        <w:t xml:space="preserve">При </w:t>
      </w:r>
      <w:r w:rsidR="0039055B">
        <w:t>наличии действующих ролей в ЛК УВ</w:t>
      </w:r>
      <w:r>
        <w:t xml:space="preserve"> </w:t>
      </w:r>
      <w:r w:rsidR="00C45B2C" w:rsidRPr="00D70647">
        <w:t>в окне бр</w:t>
      </w:r>
      <w:r w:rsidR="0026416F" w:rsidRPr="00D70647">
        <w:t>а</w:t>
      </w:r>
      <w:r w:rsidR="00C45B2C" w:rsidRPr="00D70647">
        <w:t xml:space="preserve">узера </w:t>
      </w:r>
      <w:r w:rsidR="0039055B">
        <w:t xml:space="preserve">отображается Главная страница </w:t>
      </w:r>
      <w:r w:rsidR="00DA28A8">
        <w:t>авторизованного пользователя ЛК УВ</w:t>
      </w:r>
      <w:r w:rsidR="0039055B">
        <w:t xml:space="preserve"> </w:t>
      </w:r>
      <w:r w:rsidR="00C1598E" w:rsidRPr="00D70647">
        <w:t>(</w:t>
      </w:r>
      <w:r w:rsidR="00C1598E" w:rsidRPr="00D70647">
        <w:fldChar w:fldCharType="begin"/>
      </w:r>
      <w:r w:rsidR="00C1598E" w:rsidRPr="00D70647">
        <w:instrText xml:space="preserve"> REF _Ref479785640 \h  \* MERGEFORMAT </w:instrText>
      </w:r>
      <w:r w:rsidR="00C1598E" w:rsidRPr="00D70647">
        <w:fldChar w:fldCharType="separate"/>
      </w:r>
      <w:r w:rsidR="00E11B25" w:rsidRPr="00694AB2">
        <w:t xml:space="preserve">Рисунок </w:t>
      </w:r>
      <w:r w:rsidR="00E11B25">
        <w:t>13</w:t>
      </w:r>
      <w:r w:rsidR="00C1598E" w:rsidRPr="00D70647">
        <w:fldChar w:fldCharType="end"/>
      </w:r>
      <w:r w:rsidR="00C1598E" w:rsidRPr="00D70647">
        <w:t>)</w:t>
      </w:r>
      <w:r w:rsidR="0039055B">
        <w:t xml:space="preserve">. </w:t>
      </w:r>
      <w:r w:rsidR="00F437D5">
        <w:t xml:space="preserve">В зависимости от набора ролей Пользователю могут быть доступны разные действия. </w:t>
      </w:r>
    </w:p>
    <w:p w14:paraId="362B5EAB" w14:textId="77777777" w:rsidR="00C1598E" w:rsidRPr="00694AB2" w:rsidRDefault="005F7B26" w:rsidP="00F46757">
      <w:pPr>
        <w:pStyle w:val="aff6"/>
      </w:pPr>
      <w:r w:rsidRPr="00694AB2">
        <w:drawing>
          <wp:inline distT="0" distB="0" distL="0" distR="0" wp14:anchorId="63D55F35" wp14:editId="0BB26CE4">
            <wp:extent cx="5518244" cy="4389120"/>
            <wp:effectExtent l="19050" t="19050" r="22860" b="2540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8244" cy="4389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DB897B" w14:textId="58251E19" w:rsidR="00C1598E" w:rsidRDefault="00C1598E" w:rsidP="007E5A8C">
      <w:pPr>
        <w:pStyle w:val="aff4"/>
      </w:pPr>
      <w:bookmarkStart w:id="138" w:name="_Ref479785257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E11B25">
        <w:rPr>
          <w:noProof/>
        </w:rPr>
        <w:t>11</w:t>
      </w:r>
      <w:r w:rsidR="008448E1" w:rsidRPr="00694AB2">
        <w:rPr>
          <w:noProof/>
        </w:rPr>
        <w:fldChar w:fldCharType="end"/>
      </w:r>
      <w:bookmarkEnd w:id="138"/>
      <w:r w:rsidRPr="00694AB2">
        <w:t xml:space="preserve"> </w:t>
      </w:r>
      <w:r w:rsidR="00D91881">
        <w:t>–</w:t>
      </w:r>
      <w:r w:rsidRPr="00694AB2">
        <w:t xml:space="preserve"> Экранная форма аутентификации в ЕСИА</w:t>
      </w:r>
    </w:p>
    <w:p w14:paraId="593618D6" w14:textId="77777777" w:rsidR="00B913FD" w:rsidRDefault="00370D87" w:rsidP="00B913FD">
      <w:pPr>
        <w:pStyle w:val="110"/>
        <w:numPr>
          <w:ilvl w:val="0"/>
          <w:numId w:val="0"/>
        </w:numPr>
        <w:jc w:val="center"/>
      </w:pPr>
      <w:r w:rsidRPr="00370D87">
        <w:rPr>
          <w:noProof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57082B3D" wp14:editId="6F6F96C7">
            <wp:extent cx="6480175" cy="4744085"/>
            <wp:effectExtent l="0" t="0" r="0" b="0"/>
            <wp:docPr id="1363" name="Рисунок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ABD4" w14:textId="7528439B" w:rsidR="00B913FD" w:rsidRPr="00D70647" w:rsidRDefault="00B913FD" w:rsidP="00B913FD">
      <w:pPr>
        <w:pStyle w:val="aff4"/>
      </w:pPr>
      <w:bookmarkStart w:id="139" w:name="_Ref6194757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12</w:t>
      </w:r>
      <w:r w:rsidRPr="00694AB2">
        <w:rPr>
          <w:noProof/>
        </w:rPr>
        <w:fldChar w:fldCharType="end"/>
      </w:r>
      <w:bookmarkEnd w:id="139"/>
      <w:r w:rsidRPr="00694AB2">
        <w:t xml:space="preserve"> </w:t>
      </w:r>
      <w:r>
        <w:t>–</w:t>
      </w:r>
      <w:r w:rsidRPr="00694AB2">
        <w:t xml:space="preserve"> </w:t>
      </w:r>
      <w:r>
        <w:t>Страница с вариантами входа в</w:t>
      </w:r>
      <w:r w:rsidRPr="00A61250">
        <w:t xml:space="preserve"> </w:t>
      </w:r>
      <w:r>
        <w:t>ЛК УВ</w:t>
      </w:r>
    </w:p>
    <w:p w14:paraId="09C38E94" w14:textId="77777777" w:rsidR="00C76302" w:rsidRPr="00694AB2" w:rsidRDefault="00C76302" w:rsidP="00A652DD">
      <w:pPr>
        <w:pStyle w:val="31"/>
      </w:pPr>
      <w:bookmarkStart w:id="140" w:name="_Toc61944509"/>
      <w:bookmarkStart w:id="141" w:name="_Toc61952342"/>
      <w:bookmarkStart w:id="142" w:name="_Toc61958570"/>
      <w:bookmarkStart w:id="143" w:name="_Toc61961686"/>
      <w:bookmarkStart w:id="144" w:name="_Toc61964800"/>
      <w:bookmarkStart w:id="145" w:name="_Toc61877952"/>
      <w:bookmarkStart w:id="146" w:name="_Toc61881054"/>
      <w:bookmarkStart w:id="147" w:name="_Toc61938299"/>
      <w:bookmarkStart w:id="148" w:name="_Toc61941399"/>
      <w:bookmarkStart w:id="149" w:name="_Toc61944510"/>
      <w:bookmarkStart w:id="150" w:name="_Toc61952343"/>
      <w:bookmarkStart w:id="151" w:name="_Toc61958571"/>
      <w:bookmarkStart w:id="152" w:name="_Toc61961687"/>
      <w:bookmarkStart w:id="153" w:name="_Toc61964801"/>
      <w:bookmarkStart w:id="154" w:name="_Toc61877953"/>
      <w:bookmarkStart w:id="155" w:name="_Toc61881055"/>
      <w:bookmarkStart w:id="156" w:name="_Toc61938300"/>
      <w:bookmarkStart w:id="157" w:name="_Toc61941400"/>
      <w:bookmarkStart w:id="158" w:name="_Toc61944511"/>
      <w:bookmarkStart w:id="159" w:name="_Toc61952344"/>
      <w:bookmarkStart w:id="160" w:name="_Toc61958572"/>
      <w:bookmarkStart w:id="161" w:name="_Toc61961688"/>
      <w:bookmarkStart w:id="162" w:name="_Toc61964802"/>
      <w:bookmarkStart w:id="163" w:name="_Toc61877954"/>
      <w:bookmarkStart w:id="164" w:name="_Toc61881056"/>
      <w:bookmarkStart w:id="165" w:name="_Toc61938301"/>
      <w:bookmarkStart w:id="166" w:name="_Toc61941401"/>
      <w:bookmarkStart w:id="167" w:name="_Toc61944512"/>
      <w:bookmarkStart w:id="168" w:name="_Toc61952345"/>
      <w:bookmarkStart w:id="169" w:name="_Toc61958573"/>
      <w:bookmarkStart w:id="170" w:name="_Toc61961689"/>
      <w:bookmarkStart w:id="171" w:name="_Toc61964803"/>
      <w:bookmarkStart w:id="172" w:name="_Toc91517426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r w:rsidRPr="00694AB2">
        <w:lastRenderedPageBreak/>
        <w:t xml:space="preserve">Главная страница </w:t>
      </w:r>
      <w:r w:rsidR="00C21B09" w:rsidRPr="00694AB2">
        <w:t>ЛК УВ</w:t>
      </w:r>
      <w:bookmarkEnd w:id="172"/>
    </w:p>
    <w:p w14:paraId="2E417DD6" w14:textId="77777777" w:rsidR="008C6895" w:rsidRPr="00694AB2" w:rsidRDefault="00F12011" w:rsidP="00C3329E">
      <w:r w:rsidRPr="006D111A">
        <w:t>.</w:t>
      </w:r>
      <w:r w:rsidR="00370D87" w:rsidRPr="00370D87">
        <w:t xml:space="preserve"> </w:t>
      </w:r>
      <w:r w:rsidR="006F7736" w:rsidRPr="006F7736">
        <w:rPr>
          <w:noProof/>
        </w:rPr>
        <w:t xml:space="preserve"> </w:t>
      </w:r>
      <w:r w:rsidR="006F7736">
        <w:rPr>
          <w:noProof/>
        </w:rPr>
        <w:drawing>
          <wp:inline distT="0" distB="0" distL="0" distR="0" wp14:anchorId="26F84568" wp14:editId="1D8B7D07">
            <wp:extent cx="6480175" cy="46577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BD1" w14:textId="7405DB1C" w:rsidR="00F12011" w:rsidRPr="00694AB2" w:rsidRDefault="00F12011" w:rsidP="007E5A8C">
      <w:pPr>
        <w:pStyle w:val="aff4"/>
      </w:pPr>
      <w:bookmarkStart w:id="173" w:name="_Ref479785640"/>
      <w:bookmarkStart w:id="174" w:name="_Ref89171540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E11B25">
        <w:rPr>
          <w:noProof/>
        </w:rPr>
        <w:t>13</w:t>
      </w:r>
      <w:r w:rsidR="008448E1" w:rsidRPr="00694AB2">
        <w:rPr>
          <w:noProof/>
        </w:rPr>
        <w:fldChar w:fldCharType="end"/>
      </w:r>
      <w:bookmarkEnd w:id="173"/>
      <w:r w:rsidRPr="00694AB2">
        <w:t xml:space="preserve"> – </w:t>
      </w:r>
      <w:r w:rsidR="00AB11AB" w:rsidRPr="00694AB2">
        <w:t>Главная</w:t>
      </w:r>
      <w:r w:rsidRPr="00694AB2">
        <w:t xml:space="preserve"> страница </w:t>
      </w:r>
      <w:r w:rsidR="009E77CC">
        <w:t xml:space="preserve">авторизованного пользователя </w:t>
      </w:r>
      <w:r w:rsidR="00704696" w:rsidRPr="00694AB2">
        <w:t>ЛК УВ</w:t>
      </w:r>
      <w:bookmarkEnd w:id="174"/>
    </w:p>
    <w:p w14:paraId="11BA58EF" w14:textId="77777777" w:rsidR="005B12D5" w:rsidRDefault="005B12D5" w:rsidP="00C3329E">
      <w:pPr>
        <w:ind w:firstLine="0"/>
      </w:pPr>
    </w:p>
    <w:p w14:paraId="34F291A8" w14:textId="77777777" w:rsidR="009D0BEA" w:rsidRPr="00694AB2" w:rsidRDefault="00884E63" w:rsidP="00340323">
      <w:pPr>
        <w:pStyle w:val="4"/>
      </w:pPr>
      <w:r>
        <w:t>Быстрые действия и навигация</w:t>
      </w:r>
    </w:p>
    <w:p w14:paraId="58CAA2C9" w14:textId="77777777" w:rsidR="00884E63" w:rsidRDefault="00884E63" w:rsidP="006D111A">
      <w:r>
        <w:t xml:space="preserve">На главной странице авторизованного пользователя представлена панель «Быстрые действия», с помощью которой можно перейти к нужному разделу портала или выбрать нужное </w:t>
      </w:r>
      <w:r w:rsidR="00055E06">
        <w:t xml:space="preserve">вам </w:t>
      </w:r>
      <w:r>
        <w:t>действие, н</w:t>
      </w:r>
      <w:r w:rsidR="00055E06">
        <w:t xml:space="preserve">апример, </w:t>
      </w:r>
      <w:r w:rsidR="0039118A">
        <w:t>регистрацию</w:t>
      </w:r>
      <w:r w:rsidR="00055E06">
        <w:t xml:space="preserve"> информационной системы или добавление сертификата для ранее зарегистрированной информационной системы. Для этого нужно выбрать соответствующую карточку. Карточки можно отобрать по категориям, переключаясь между вкладками панели Быстрых действий.</w:t>
      </w:r>
    </w:p>
    <w:p w14:paraId="70D3E12B" w14:textId="68726286" w:rsidR="002F5B9F" w:rsidRPr="002F5B9F" w:rsidRDefault="002F5B9F" w:rsidP="006D111A">
      <w:r>
        <w:t xml:space="preserve">Например, при выборе карточки добавления сертификата </w:t>
      </w:r>
      <w:r w:rsidR="004F6850">
        <w:t>будет запущен соответствующий визард</w:t>
      </w:r>
      <w:r>
        <w:t xml:space="preserve">, </w:t>
      </w:r>
      <w:r w:rsidR="004F6850">
        <w:t>содержащий набор простых шагов для выполнения выбранного действия (</w:t>
      </w:r>
      <w:r w:rsidR="00C37712" w:rsidRPr="00C3329E">
        <w:t>данное действие</w:t>
      </w:r>
      <w:r w:rsidR="004F6850" w:rsidRPr="00C3329E">
        <w:t xml:space="preserve"> подробнее описано в подразделе</w:t>
      </w:r>
      <w:r w:rsidR="006843B7">
        <w:t xml:space="preserve"> </w:t>
      </w:r>
      <w:r w:rsidR="006843B7">
        <w:fldChar w:fldCharType="begin"/>
      </w:r>
      <w:r w:rsidR="006843B7">
        <w:instrText xml:space="preserve"> REF _Ref509929246 \r \h </w:instrText>
      </w:r>
      <w:r w:rsidR="006843B7">
        <w:fldChar w:fldCharType="separate"/>
      </w:r>
      <w:r w:rsidR="00E11B25">
        <w:t>5.1.3</w:t>
      </w:r>
      <w:r w:rsidR="006843B7">
        <w:fldChar w:fldCharType="end"/>
      </w:r>
      <w:r w:rsidR="004F6850">
        <w:t>)</w:t>
      </w:r>
    </w:p>
    <w:p w14:paraId="0B721AE5" w14:textId="1075F30E" w:rsidR="00055E06" w:rsidRDefault="0039118A">
      <w:r>
        <w:t>При выборе</w:t>
      </w:r>
      <w:r w:rsidR="00055E06">
        <w:t xml:space="preserve"> </w:t>
      </w:r>
      <w:r>
        <w:t xml:space="preserve">карточки мониторинга информационных систем или </w:t>
      </w:r>
      <w:r w:rsidR="00055E06">
        <w:t xml:space="preserve">некоторых </w:t>
      </w:r>
      <w:r>
        <w:t xml:space="preserve">других </w:t>
      </w:r>
      <w:r w:rsidR="00055E06">
        <w:t xml:space="preserve">карточек </w:t>
      </w:r>
      <w:r>
        <w:t>откроется вкладка или новое окно браузера с прежним пользовательским интерфейсом ЛК УВ (</w:t>
      </w:r>
      <w:r w:rsidR="00B43761">
        <w:fldChar w:fldCharType="begin"/>
      </w:r>
      <w:r w:rsidR="00B43761">
        <w:instrText xml:space="preserve"> REF _Ref75273918 \h </w:instrText>
      </w:r>
      <w:r w:rsidR="00B43761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14</w:t>
      </w:r>
      <w:r w:rsidR="00B43761">
        <w:fldChar w:fldCharType="end"/>
      </w:r>
      <w:r>
        <w:t>).</w:t>
      </w:r>
      <w:r w:rsidR="009F13FF">
        <w:t xml:space="preserve"> </w:t>
      </w:r>
    </w:p>
    <w:p w14:paraId="337E88CD" w14:textId="77777777" w:rsidR="0039118A" w:rsidRDefault="0039118A" w:rsidP="00C3329E">
      <w:pPr>
        <w:ind w:firstLine="0"/>
      </w:pPr>
      <w:r>
        <w:rPr>
          <w:noProof/>
        </w:rPr>
        <w:lastRenderedPageBreak/>
        <w:drawing>
          <wp:inline distT="0" distB="0" distL="0" distR="0" wp14:anchorId="0B482BA5" wp14:editId="6ABF11F6">
            <wp:extent cx="6480175" cy="2943860"/>
            <wp:effectExtent l="0" t="0" r="0" b="8890"/>
            <wp:docPr id="1382" name="Рисунок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080" w14:textId="3F9CB1E7" w:rsidR="0039118A" w:rsidRPr="00694AB2" w:rsidRDefault="0039118A" w:rsidP="0039118A">
      <w:pPr>
        <w:pStyle w:val="aff4"/>
      </w:pPr>
      <w:bookmarkStart w:id="175" w:name="_Ref75273918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14</w:t>
      </w:r>
      <w:r w:rsidRPr="00694AB2">
        <w:rPr>
          <w:noProof/>
        </w:rPr>
        <w:fldChar w:fldCharType="end"/>
      </w:r>
      <w:bookmarkEnd w:id="175"/>
      <w:r w:rsidRPr="00694AB2">
        <w:t xml:space="preserve"> – </w:t>
      </w:r>
      <w:r w:rsidR="006843B7">
        <w:t>Страница мониторинга ИС УВ</w:t>
      </w:r>
      <w:r>
        <w:t>, реализованн</w:t>
      </w:r>
      <w:r w:rsidR="006843B7">
        <w:t>ая</w:t>
      </w:r>
      <w:r>
        <w:t xml:space="preserve"> в прежнем пользовательском интерфейсе</w:t>
      </w:r>
      <w:r w:rsidR="006843B7">
        <w:t xml:space="preserve"> ЛК УВ</w:t>
      </w:r>
    </w:p>
    <w:p w14:paraId="40E111AD" w14:textId="441A7184" w:rsidR="00607B78" w:rsidRPr="00694AB2" w:rsidRDefault="00537C96">
      <w:r>
        <w:t xml:space="preserve">В этой части портала основным инструментом навигации является </w:t>
      </w:r>
      <w:r w:rsidRPr="006D111A">
        <w:rPr>
          <w:b/>
          <w:i/>
          <w:iCs/>
        </w:rPr>
        <w:t>Панель навигации</w:t>
      </w:r>
      <w:r w:rsidRPr="00C3329E">
        <w:rPr>
          <w:i/>
        </w:rPr>
        <w:t>,</w:t>
      </w:r>
      <w:r>
        <w:t xml:space="preserve"> </w:t>
      </w:r>
      <w:r w:rsidR="00C55558">
        <w:t>которую</w:t>
      </w:r>
      <w:r>
        <w:t xml:space="preserve"> можно вызывать кликом по</w:t>
      </w:r>
      <w:r w:rsidR="00F3537B" w:rsidRPr="00694AB2">
        <w:t xml:space="preserve"> пиктограмме </w:t>
      </w:r>
      <w:r w:rsidR="00306547" w:rsidRPr="00694AB2">
        <w:rPr>
          <w:noProof/>
        </w:rPr>
        <w:drawing>
          <wp:inline distT="0" distB="0" distL="0" distR="0" wp14:anchorId="3F20ECF9" wp14:editId="6D2FE7CB">
            <wp:extent cx="254000" cy="267607"/>
            <wp:effectExtent l="19050" t="19050" r="12700" b="184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7" cy="268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06547" w:rsidRPr="00694AB2">
        <w:t xml:space="preserve">. </w:t>
      </w:r>
      <w:r w:rsidR="00607B78" w:rsidRPr="00694AB2">
        <w:t xml:space="preserve">Внешний вид </w:t>
      </w:r>
      <w:r w:rsidR="002C1CA3" w:rsidRPr="006D111A">
        <w:rPr>
          <w:b/>
          <w:i/>
          <w:iCs/>
        </w:rPr>
        <w:t>П</w:t>
      </w:r>
      <w:r w:rsidR="00607B78" w:rsidRPr="006D111A">
        <w:rPr>
          <w:b/>
          <w:i/>
          <w:iCs/>
        </w:rPr>
        <w:t>анели навигации</w:t>
      </w:r>
      <w:r w:rsidR="00607B78" w:rsidRPr="00694AB2">
        <w:t xml:space="preserve"> пр</w:t>
      </w:r>
      <w:r w:rsidR="00306547" w:rsidRPr="00694AB2">
        <w:t>иведе</w:t>
      </w:r>
      <w:r w:rsidR="00607B78" w:rsidRPr="00694AB2">
        <w:t>н на рисунк</w:t>
      </w:r>
      <w:r w:rsidR="00F3537B" w:rsidRPr="00694AB2">
        <w:t xml:space="preserve">е </w:t>
      </w:r>
      <w:r w:rsidR="00607B78" w:rsidRPr="00694AB2">
        <w:fldChar w:fldCharType="begin"/>
      </w:r>
      <w:r w:rsidR="00607B78" w:rsidRPr="00694AB2">
        <w:instrText xml:space="preserve"> REF _Ref479857642 \# \0 \h </w:instrText>
      </w:r>
      <w:r w:rsidR="002F601E" w:rsidRPr="00694AB2">
        <w:instrText xml:space="preserve"> \* MERGEFORMAT </w:instrText>
      </w:r>
      <w:r w:rsidR="00607B78" w:rsidRPr="00694AB2">
        <w:fldChar w:fldCharType="separate"/>
      </w:r>
      <w:r w:rsidR="00E11B25">
        <w:t>15</w:t>
      </w:r>
      <w:r w:rsidR="00607B78" w:rsidRPr="00694AB2">
        <w:fldChar w:fldCharType="end"/>
      </w:r>
      <w:r w:rsidR="00607B78" w:rsidRPr="00694AB2">
        <w:t xml:space="preserve">. </w:t>
      </w:r>
    </w:p>
    <w:p w14:paraId="156FF603" w14:textId="77777777" w:rsidR="00A35958" w:rsidRPr="00694AB2" w:rsidRDefault="00A35958" w:rsidP="006D111A">
      <w:pPr>
        <w:rPr>
          <w:rFonts w:eastAsiaTheme="minorEastAsia"/>
        </w:rPr>
      </w:pPr>
    </w:p>
    <w:p w14:paraId="033D949B" w14:textId="77777777" w:rsidR="008C6895" w:rsidRPr="00694AB2" w:rsidRDefault="00BA00A9" w:rsidP="00F46757">
      <w:pPr>
        <w:pStyle w:val="aff6"/>
        <w:rPr>
          <w:rFonts w:eastAsiaTheme="minorEastAsia"/>
        </w:rPr>
      </w:pPr>
      <w:r w:rsidRPr="00694AB2">
        <w:t xml:space="preserve"> </w:t>
      </w:r>
      <w:r w:rsidR="006A477D" w:rsidRPr="006A477D">
        <w:t xml:space="preserve"> </w:t>
      </w:r>
      <w:r w:rsidR="00060857">
        <w:drawing>
          <wp:inline distT="0" distB="0" distL="0" distR="0" wp14:anchorId="61DC40B1" wp14:editId="59AAC082">
            <wp:extent cx="2162175" cy="22574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A4AB" w14:textId="1E511F13" w:rsidR="00607B78" w:rsidRPr="00694AB2" w:rsidRDefault="00607B78" w:rsidP="0054516C">
      <w:pPr>
        <w:pStyle w:val="aff4"/>
      </w:pPr>
      <w:bookmarkStart w:id="176" w:name="_Ref479857642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E11B25">
        <w:rPr>
          <w:noProof/>
        </w:rPr>
        <w:t>15</w:t>
      </w:r>
      <w:r w:rsidR="008448E1" w:rsidRPr="00694AB2">
        <w:rPr>
          <w:noProof/>
        </w:rPr>
        <w:fldChar w:fldCharType="end"/>
      </w:r>
      <w:bookmarkEnd w:id="176"/>
      <w:r w:rsidRPr="00694AB2">
        <w:t xml:space="preserve"> – Панель навигации </w:t>
      </w:r>
      <w:r w:rsidR="002C1CA3" w:rsidRPr="00694AB2">
        <w:t>портала</w:t>
      </w:r>
    </w:p>
    <w:p w14:paraId="380C3454" w14:textId="7B9D0EA2" w:rsidR="00607B78" w:rsidRPr="00694AB2" w:rsidRDefault="00607B78" w:rsidP="001A7C43">
      <w:r w:rsidRPr="00694AB2">
        <w:t xml:space="preserve">Описание назначения элементов управления </w:t>
      </w:r>
      <w:r w:rsidR="00E634B3" w:rsidRPr="00694AB2">
        <w:rPr>
          <w:rStyle w:val="ae"/>
        </w:rPr>
        <w:t>Панели навигации</w:t>
      </w:r>
      <w:r w:rsidRPr="00694AB2">
        <w:t xml:space="preserve"> портала (</w:t>
      </w:r>
      <w:r w:rsidR="001A7C43">
        <w:fldChar w:fldCharType="begin"/>
      </w:r>
      <w:r w:rsidR="001A7C43">
        <w:instrText xml:space="preserve"> REF  _Ref479857642 \* Lower \h  \* MERGEFORMAT </w:instrText>
      </w:r>
      <w:r w:rsidR="001A7C43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15</w:t>
      </w:r>
      <w:r w:rsidR="001A7C43">
        <w:fldChar w:fldCharType="end"/>
      </w:r>
      <w:r w:rsidRPr="00694AB2">
        <w:t>) приведено в таблице</w:t>
      </w:r>
      <w:r w:rsidR="001A7C43">
        <w:t xml:space="preserve"> </w:t>
      </w:r>
      <w:r w:rsidR="00F4558C">
        <w:fldChar w:fldCharType="begin"/>
      </w:r>
      <w:r w:rsidR="00F4558C">
        <w:instrText xml:space="preserve"> REF _Ref59189648 \h </w:instrText>
      </w:r>
      <w:r w:rsidR="00F4558C">
        <w:fldChar w:fldCharType="separate"/>
      </w:r>
      <w:r w:rsidR="00E11B25">
        <w:rPr>
          <w:noProof/>
        </w:rPr>
        <w:t>1</w:t>
      </w:r>
      <w:r w:rsidR="00F4558C">
        <w:fldChar w:fldCharType="end"/>
      </w:r>
      <w:r w:rsidRPr="00694AB2">
        <w:t>.</w:t>
      </w:r>
    </w:p>
    <w:p w14:paraId="47403CD4" w14:textId="1FCBAE68" w:rsidR="00607B78" w:rsidRPr="00694AB2" w:rsidRDefault="00607B78" w:rsidP="00F4558C">
      <w:pPr>
        <w:pStyle w:val="a7"/>
      </w:pPr>
      <w:bookmarkStart w:id="177" w:name="_Ref479857839"/>
      <w:r w:rsidRPr="00694AB2">
        <w:t xml:space="preserve">Таблица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Таблица \* ARABIC </w:instrText>
      </w:r>
      <w:r w:rsidR="00D94A78">
        <w:rPr>
          <w:noProof/>
        </w:rPr>
        <w:fldChar w:fldCharType="separate"/>
      </w:r>
      <w:bookmarkStart w:id="178" w:name="_Ref59189648"/>
      <w:r w:rsidR="00E11B25">
        <w:rPr>
          <w:noProof/>
        </w:rPr>
        <w:t>1</w:t>
      </w:r>
      <w:bookmarkEnd w:id="178"/>
      <w:r w:rsidR="00D94A78">
        <w:rPr>
          <w:noProof/>
        </w:rPr>
        <w:fldChar w:fldCharType="end"/>
      </w:r>
      <w:bookmarkEnd w:id="177"/>
      <w:r w:rsidR="00D914D7">
        <w:t xml:space="preserve"> – </w:t>
      </w:r>
      <w:r w:rsidRPr="00694AB2">
        <w:t xml:space="preserve">Описание элементов управления </w:t>
      </w:r>
      <w:r w:rsidR="00E634B3" w:rsidRPr="00D914D7">
        <w:t>Панели навигации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681"/>
        <w:gridCol w:w="6230"/>
      </w:tblGrid>
      <w:tr w:rsidR="00607B78" w:rsidRPr="00694AB2" w14:paraId="3BBC99B6" w14:textId="77777777" w:rsidTr="00CE721F">
        <w:trPr>
          <w:tblHeader/>
        </w:trPr>
        <w:tc>
          <w:tcPr>
            <w:tcW w:w="3681" w:type="dxa"/>
            <w:shd w:val="clear" w:color="auto" w:fill="D9D9D9" w:themeFill="background1" w:themeFillShade="D9"/>
            <w:vAlign w:val="center"/>
          </w:tcPr>
          <w:p w14:paraId="066A6158" w14:textId="77777777" w:rsidR="00607B78" w:rsidRPr="00F4558C" w:rsidRDefault="00607B78" w:rsidP="00F4558C">
            <w:pPr>
              <w:ind w:firstLine="0"/>
              <w:jc w:val="center"/>
              <w:rPr>
                <w:b/>
              </w:rPr>
            </w:pPr>
            <w:r w:rsidRPr="00F4558C">
              <w:rPr>
                <w:b/>
              </w:rPr>
              <w:t xml:space="preserve">Наименование вкладки </w:t>
            </w:r>
            <w:r w:rsidR="00CE721F" w:rsidRPr="00F4558C">
              <w:rPr>
                <w:b/>
              </w:rPr>
              <w:t xml:space="preserve">на </w:t>
            </w:r>
            <w:r w:rsidRPr="00F4558C">
              <w:rPr>
                <w:b/>
              </w:rPr>
              <w:t>панели навигации</w:t>
            </w:r>
          </w:p>
        </w:tc>
        <w:tc>
          <w:tcPr>
            <w:tcW w:w="6230" w:type="dxa"/>
            <w:shd w:val="clear" w:color="auto" w:fill="D9D9D9" w:themeFill="background1" w:themeFillShade="D9"/>
            <w:vAlign w:val="center"/>
          </w:tcPr>
          <w:p w14:paraId="3A2515A8" w14:textId="77777777" w:rsidR="00607B78" w:rsidRPr="00F4558C" w:rsidRDefault="00607B78" w:rsidP="00F4558C">
            <w:pPr>
              <w:ind w:firstLine="0"/>
              <w:jc w:val="center"/>
              <w:rPr>
                <w:b/>
              </w:rPr>
            </w:pPr>
            <w:r w:rsidRPr="00F4558C">
              <w:rPr>
                <w:b/>
              </w:rPr>
              <w:t>Описание, функциональное назнач</w:t>
            </w:r>
            <w:r w:rsidR="0026416F" w:rsidRPr="00F4558C">
              <w:rPr>
                <w:b/>
              </w:rPr>
              <w:t>е</w:t>
            </w:r>
            <w:r w:rsidRPr="00F4558C">
              <w:rPr>
                <w:b/>
              </w:rPr>
              <w:t>ние</w:t>
            </w:r>
          </w:p>
        </w:tc>
      </w:tr>
      <w:tr w:rsidR="00306547" w:rsidRPr="00694AB2" w14:paraId="457884A2" w14:textId="77777777" w:rsidTr="004409FC">
        <w:tc>
          <w:tcPr>
            <w:tcW w:w="3681" w:type="dxa"/>
          </w:tcPr>
          <w:p w14:paraId="4D61A020" w14:textId="77777777" w:rsidR="00306547" w:rsidRPr="004409FC" w:rsidRDefault="00306547" w:rsidP="004409FC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 w:rsidRPr="004409FC">
              <w:rPr>
                <w:rStyle w:val="ae"/>
                <w:b w:val="0"/>
                <w:i w:val="0"/>
              </w:rPr>
              <w:t>Информационные системы</w:t>
            </w:r>
          </w:p>
        </w:tc>
        <w:tc>
          <w:tcPr>
            <w:tcW w:w="6230" w:type="dxa"/>
          </w:tcPr>
          <w:p w14:paraId="3548D0A1" w14:textId="77777777" w:rsidR="00306547" w:rsidRPr="00694AB2" w:rsidRDefault="00EC189D">
            <w:pPr>
              <w:ind w:firstLine="0"/>
              <w:jc w:val="left"/>
            </w:pPr>
            <w:r w:rsidRPr="00694AB2">
              <w:t xml:space="preserve">Выбор </w:t>
            </w:r>
            <w:r w:rsidR="00306547" w:rsidRPr="00694AB2">
              <w:t>вкладки запускает на рабочем столе страницу «Информационные системы»</w:t>
            </w:r>
          </w:p>
        </w:tc>
      </w:tr>
      <w:tr w:rsidR="006A477D" w:rsidRPr="00694AB2" w14:paraId="562DBFD4" w14:textId="77777777" w:rsidTr="004409FC">
        <w:tc>
          <w:tcPr>
            <w:tcW w:w="3681" w:type="dxa"/>
          </w:tcPr>
          <w:p w14:paraId="3B851404" w14:textId="77777777" w:rsidR="006A477D" w:rsidRPr="004409FC" w:rsidRDefault="009D25F2" w:rsidP="004409FC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lastRenderedPageBreak/>
              <w:t>Профиль организации</w:t>
            </w:r>
          </w:p>
        </w:tc>
        <w:tc>
          <w:tcPr>
            <w:tcW w:w="6230" w:type="dxa"/>
          </w:tcPr>
          <w:p w14:paraId="7B5DBD22" w14:textId="2E662C7B" w:rsidR="006A477D" w:rsidRPr="00694AB2" w:rsidRDefault="009D25F2" w:rsidP="00703BD3">
            <w:pPr>
              <w:ind w:firstLine="0"/>
              <w:jc w:val="left"/>
            </w:pPr>
            <w:r>
              <w:t>Выбор вкладки запускает главную</w:t>
            </w:r>
            <w:r w:rsidRPr="006D111A">
              <w:t xml:space="preserve"> страниц</w:t>
            </w:r>
            <w:r>
              <w:t>у</w:t>
            </w:r>
            <w:r w:rsidRPr="006D111A">
              <w:t xml:space="preserve"> ЛК УВ СМЭВ «Профиль организации»</w:t>
            </w:r>
            <w:r>
              <w:t xml:space="preserve"> (</w:t>
            </w:r>
            <w:r w:rsidR="008E1B59">
              <w:fldChar w:fldCharType="begin"/>
            </w:r>
            <w:r w:rsidR="008E1B59">
              <w:instrText xml:space="preserve"> REF _Ref77267825 \h </w:instrText>
            </w:r>
            <w:r w:rsidR="008E1B59">
              <w:fldChar w:fldCharType="separate"/>
            </w:r>
            <w:r w:rsidR="00E11B25">
              <w:t xml:space="preserve">Рисунок </w:t>
            </w:r>
            <w:r w:rsidR="00E11B25">
              <w:rPr>
                <w:noProof/>
              </w:rPr>
              <w:t>17</w:t>
            </w:r>
            <w:r w:rsidR="008E1B59">
              <w:fldChar w:fldCharType="end"/>
            </w:r>
            <w:r>
              <w:t xml:space="preserve">) </w:t>
            </w:r>
          </w:p>
        </w:tc>
      </w:tr>
      <w:tr w:rsidR="00060857" w:rsidRPr="00694AB2" w14:paraId="2877BEB6" w14:textId="77777777" w:rsidTr="004409FC">
        <w:tc>
          <w:tcPr>
            <w:tcW w:w="3681" w:type="dxa"/>
          </w:tcPr>
          <w:p w14:paraId="3425193C" w14:textId="77777777" w:rsidR="00060857" w:rsidRDefault="00060857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Мониторинг качества функционирования ИС</w:t>
            </w:r>
          </w:p>
        </w:tc>
        <w:tc>
          <w:tcPr>
            <w:tcW w:w="6230" w:type="dxa"/>
          </w:tcPr>
          <w:p w14:paraId="0E45D7E2" w14:textId="77777777" w:rsidR="00060857" w:rsidRDefault="00060857" w:rsidP="00060857">
            <w:pPr>
              <w:ind w:firstLine="0"/>
              <w:jc w:val="left"/>
            </w:pPr>
            <w:r>
              <w:t>Выбор вкладки позволяет осуществить переход на страницы мониторинга качества функционирования ИС</w:t>
            </w:r>
          </w:p>
        </w:tc>
      </w:tr>
      <w:tr w:rsidR="00060857" w:rsidRPr="00694AB2" w14:paraId="6B770B8F" w14:textId="77777777" w:rsidTr="004409FC">
        <w:tc>
          <w:tcPr>
            <w:tcW w:w="3681" w:type="dxa"/>
          </w:tcPr>
          <w:p w14:paraId="14DC1C25" w14:textId="77777777" w:rsidR="00060857" w:rsidRDefault="00060857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Доступы</w:t>
            </w:r>
          </w:p>
        </w:tc>
        <w:tc>
          <w:tcPr>
            <w:tcW w:w="6230" w:type="dxa"/>
          </w:tcPr>
          <w:p w14:paraId="5B306A9E" w14:textId="77777777" w:rsidR="00060857" w:rsidRDefault="00247FA7" w:rsidP="00247FA7">
            <w:pPr>
              <w:ind w:firstLine="0"/>
              <w:jc w:val="left"/>
            </w:pPr>
            <w:r w:rsidRPr="00694AB2">
              <w:t>Выбор вкладки запускает на рабочем столе страницу</w:t>
            </w:r>
            <w:r>
              <w:t xml:space="preserve"> перечня «Доступы»</w:t>
            </w:r>
          </w:p>
        </w:tc>
      </w:tr>
      <w:tr w:rsidR="00060857" w:rsidRPr="00694AB2" w14:paraId="4E3FA7F3" w14:textId="77777777" w:rsidTr="004409FC">
        <w:tc>
          <w:tcPr>
            <w:tcW w:w="3681" w:type="dxa"/>
          </w:tcPr>
          <w:p w14:paraId="510356D2" w14:textId="77777777" w:rsidR="00060857" w:rsidRDefault="00EA366C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Виды сведений</w:t>
            </w:r>
          </w:p>
        </w:tc>
        <w:tc>
          <w:tcPr>
            <w:tcW w:w="6230" w:type="dxa"/>
          </w:tcPr>
          <w:p w14:paraId="0826A975" w14:textId="77777777" w:rsidR="00060857" w:rsidRDefault="00247FA7" w:rsidP="00247FA7">
            <w:pPr>
              <w:ind w:firstLine="0"/>
              <w:jc w:val="left"/>
            </w:pPr>
            <w:r w:rsidRPr="00694AB2">
              <w:t>Выбор вкладки запускает на рабочем столе страницу</w:t>
            </w:r>
            <w:r>
              <w:t xml:space="preserve"> перечня «Виды сведений»</w:t>
            </w:r>
          </w:p>
        </w:tc>
      </w:tr>
    </w:tbl>
    <w:p w14:paraId="7B1AE2D3" w14:textId="4CF58669" w:rsidR="00306547" w:rsidRPr="004409FC" w:rsidRDefault="00306547" w:rsidP="004409FC">
      <w:pPr>
        <w:spacing w:before="240"/>
      </w:pPr>
      <w:r w:rsidRPr="004409FC">
        <w:t xml:space="preserve">При щелчке на </w:t>
      </w:r>
      <w:r w:rsidR="004409FC">
        <w:t>иконке</w:t>
      </w:r>
      <w:r w:rsidRPr="004409FC">
        <w:t xml:space="preserve"> </w:t>
      </w:r>
      <w:r w:rsidRPr="004409FC">
        <w:rPr>
          <w:noProof/>
        </w:rPr>
        <w:drawing>
          <wp:inline distT="0" distB="0" distL="0" distR="0" wp14:anchorId="06A81EE3" wp14:editId="7AB58DE7">
            <wp:extent cx="273050" cy="260639"/>
            <wp:effectExtent l="19050" t="19050" r="12700" b="254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0" cy="2626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409FC">
        <w:t xml:space="preserve"> </w:t>
      </w:r>
      <w:r w:rsidR="00011309" w:rsidRPr="004409FC">
        <w:t>(</w:t>
      </w:r>
      <w:r w:rsidR="000B34CB" w:rsidRPr="004409FC">
        <w:fldChar w:fldCharType="begin"/>
      </w:r>
      <w:r w:rsidR="000B34CB" w:rsidRPr="004409FC">
        <w:instrText xml:space="preserve"> REF  _Ref479857642 \* Lower \h  \* MERGEFORMAT </w:instrText>
      </w:r>
      <w:r w:rsidR="000B34CB" w:rsidRPr="004409FC">
        <w:fldChar w:fldCharType="separate"/>
      </w:r>
      <w:r w:rsidR="00E11B25" w:rsidRPr="00694AB2">
        <w:t xml:space="preserve">рисунок </w:t>
      </w:r>
      <w:r w:rsidR="00E11B25">
        <w:t>15</w:t>
      </w:r>
      <w:r w:rsidR="000B34CB" w:rsidRPr="004409FC">
        <w:fldChar w:fldCharType="end"/>
      </w:r>
      <w:r w:rsidR="00011309" w:rsidRPr="004409FC">
        <w:t>)</w:t>
      </w:r>
      <w:r w:rsidR="00E634B3" w:rsidRPr="004409FC">
        <w:t xml:space="preserve"> на</w:t>
      </w:r>
      <w:r w:rsidR="00011309" w:rsidRPr="004409FC">
        <w:t xml:space="preserve"> </w:t>
      </w:r>
      <w:r w:rsidRPr="004409FC">
        <w:rPr>
          <w:b/>
          <w:i/>
          <w:iCs/>
        </w:rPr>
        <w:t>Панел</w:t>
      </w:r>
      <w:r w:rsidR="00E634B3" w:rsidRPr="004409FC">
        <w:rPr>
          <w:b/>
          <w:i/>
          <w:iCs/>
        </w:rPr>
        <w:t>и</w:t>
      </w:r>
      <w:r w:rsidRPr="004409FC">
        <w:rPr>
          <w:b/>
          <w:i/>
          <w:iCs/>
        </w:rPr>
        <w:t xml:space="preserve"> навигации</w:t>
      </w:r>
      <w:r w:rsidR="00011309" w:rsidRPr="004409FC">
        <w:t xml:space="preserve"> </w:t>
      </w:r>
      <w:r w:rsidR="00E634B3" w:rsidRPr="004409FC">
        <w:t xml:space="preserve">панель </w:t>
      </w:r>
      <w:r w:rsidR="00011309" w:rsidRPr="004409FC">
        <w:t>будет закрыта.</w:t>
      </w:r>
    </w:p>
    <w:p w14:paraId="517CB8C7" w14:textId="77777777" w:rsidR="00017929" w:rsidRDefault="00017929" w:rsidP="00A652DD">
      <w:pPr>
        <w:pStyle w:val="31"/>
      </w:pPr>
      <w:bookmarkStart w:id="179" w:name="_Toc75273723"/>
      <w:bookmarkStart w:id="180" w:name="_Toc75273724"/>
      <w:bookmarkStart w:id="181" w:name="_Toc75273725"/>
      <w:bookmarkStart w:id="182" w:name="_Toc75273726"/>
      <w:bookmarkStart w:id="183" w:name="_Toc75273727"/>
      <w:bookmarkStart w:id="184" w:name="_Toc41889997"/>
      <w:bookmarkStart w:id="185" w:name="_Toc41890888"/>
      <w:bookmarkStart w:id="186" w:name="_Toc41896518"/>
      <w:bookmarkStart w:id="187" w:name="_Toc41897307"/>
      <w:bookmarkStart w:id="188" w:name="_Toc41898095"/>
      <w:bookmarkStart w:id="189" w:name="_Toc41907444"/>
      <w:bookmarkStart w:id="190" w:name="_Toc41912310"/>
      <w:bookmarkStart w:id="191" w:name="_Toc41913100"/>
      <w:bookmarkStart w:id="192" w:name="_Toc41913889"/>
      <w:bookmarkStart w:id="193" w:name="_Toc41889998"/>
      <w:bookmarkStart w:id="194" w:name="_Toc41890889"/>
      <w:bookmarkStart w:id="195" w:name="_Toc41896519"/>
      <w:bookmarkStart w:id="196" w:name="_Toc41897308"/>
      <w:bookmarkStart w:id="197" w:name="_Toc41898096"/>
      <w:bookmarkStart w:id="198" w:name="_Toc41907445"/>
      <w:bookmarkStart w:id="199" w:name="_Toc41912311"/>
      <w:bookmarkStart w:id="200" w:name="_Toc41913101"/>
      <w:bookmarkStart w:id="201" w:name="_Toc41913890"/>
      <w:bookmarkStart w:id="202" w:name="_Toc75273728"/>
      <w:bookmarkStart w:id="203" w:name="_Toc75273729"/>
      <w:bookmarkStart w:id="204" w:name="_Toc75273730"/>
      <w:bookmarkStart w:id="205" w:name="_Toc75273731"/>
      <w:bookmarkStart w:id="206" w:name="_Toc75273732"/>
      <w:bookmarkStart w:id="207" w:name="_Toc75273733"/>
      <w:bookmarkStart w:id="208" w:name="_Toc91517427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>
        <w:t>Профиль организации ЛК УВ</w:t>
      </w:r>
      <w:bookmarkEnd w:id="208"/>
    </w:p>
    <w:p w14:paraId="38C99B83" w14:textId="77777777" w:rsidR="00017929" w:rsidRPr="00017929" w:rsidRDefault="00F3349E" w:rsidP="00017929">
      <w:pPr>
        <w:rPr>
          <w:lang w:eastAsia="en-US"/>
        </w:rPr>
      </w:pPr>
      <w:r>
        <w:rPr>
          <w:lang w:eastAsia="en-US"/>
        </w:rPr>
        <w:t xml:space="preserve">Для перехода в </w:t>
      </w:r>
      <w:r w:rsidR="00E70068" w:rsidRPr="00E70068">
        <w:rPr>
          <w:b/>
          <w:i/>
          <w:lang w:eastAsia="en-US"/>
        </w:rPr>
        <w:t xml:space="preserve">Профиль </w:t>
      </w:r>
      <w:r w:rsidRPr="00E70068">
        <w:rPr>
          <w:b/>
          <w:i/>
          <w:lang w:eastAsia="en-US"/>
        </w:rPr>
        <w:t>организации</w:t>
      </w:r>
      <w:r>
        <w:rPr>
          <w:lang w:eastAsia="en-US"/>
        </w:rPr>
        <w:t xml:space="preserve"> </w:t>
      </w:r>
      <w:r w:rsidR="00C55558">
        <w:rPr>
          <w:lang w:eastAsia="en-US"/>
        </w:rPr>
        <w:t>авторизованного</w:t>
      </w:r>
      <w:r>
        <w:rPr>
          <w:lang w:eastAsia="en-US"/>
        </w:rPr>
        <w:t xml:space="preserve"> пользователя необходимо в право верхним углу экрана навести указатель мыши на ФИО авторизованного пользователя и </w:t>
      </w:r>
      <w:r w:rsidR="00E70068">
        <w:rPr>
          <w:lang w:eastAsia="en-US"/>
        </w:rPr>
        <w:t xml:space="preserve">нажать на него, раскроется выпадающий список, который содержит пункт </w:t>
      </w:r>
      <w:r w:rsidR="00E70068" w:rsidRPr="00E70068">
        <w:rPr>
          <w:b/>
          <w:i/>
          <w:lang w:eastAsia="en-US"/>
        </w:rPr>
        <w:t>Профиль организации</w:t>
      </w:r>
      <w:r w:rsidR="00E70068">
        <w:rPr>
          <w:lang w:eastAsia="en-US"/>
        </w:rPr>
        <w:t xml:space="preserve">. </w:t>
      </w:r>
    </w:p>
    <w:p w14:paraId="295FB5AD" w14:textId="77777777" w:rsidR="00017929" w:rsidRDefault="00017929" w:rsidP="00017929">
      <w:pPr>
        <w:rPr>
          <w:lang w:eastAsia="en-US"/>
        </w:rPr>
      </w:pPr>
    </w:p>
    <w:p w14:paraId="57C97374" w14:textId="77777777" w:rsidR="00E70068" w:rsidRDefault="00E70068" w:rsidP="00E7006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211D3E7" wp14:editId="20FAF77F">
            <wp:extent cx="2819400" cy="12287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1F86" w14:textId="49944B5F" w:rsidR="00E70068" w:rsidRDefault="00E70068" w:rsidP="00E70068">
      <w:pPr>
        <w:pStyle w:val="a7"/>
        <w:jc w:val="center"/>
      </w:pPr>
      <w:r>
        <w:t xml:space="preserve">Рисунок </w:t>
      </w:r>
      <w:r w:rsidR="001218A5">
        <w:rPr>
          <w:noProof/>
        </w:rPr>
        <w:fldChar w:fldCharType="begin"/>
      </w:r>
      <w:r w:rsidR="001218A5">
        <w:rPr>
          <w:noProof/>
        </w:rPr>
        <w:instrText xml:space="preserve"> SEQ Рисунок \* ARABIC </w:instrText>
      </w:r>
      <w:r w:rsidR="001218A5">
        <w:rPr>
          <w:noProof/>
        </w:rPr>
        <w:fldChar w:fldCharType="separate"/>
      </w:r>
      <w:r w:rsidR="00E11B25">
        <w:rPr>
          <w:noProof/>
        </w:rPr>
        <w:t>16</w:t>
      </w:r>
      <w:r w:rsidR="001218A5">
        <w:rPr>
          <w:noProof/>
        </w:rPr>
        <w:fldChar w:fldCharType="end"/>
      </w:r>
      <w:r>
        <w:t xml:space="preserve"> – </w:t>
      </w:r>
      <w:r w:rsidR="00C55558">
        <w:t>Пункт</w:t>
      </w:r>
      <w:r>
        <w:t xml:space="preserve"> выбора Профиля </w:t>
      </w:r>
      <w:r w:rsidR="00C55558">
        <w:t>организации</w:t>
      </w:r>
    </w:p>
    <w:p w14:paraId="6A495794" w14:textId="77777777" w:rsidR="00E70068" w:rsidRDefault="00E70068" w:rsidP="00E70068"/>
    <w:p w14:paraId="1AB1CB4B" w14:textId="0384A7FF" w:rsidR="00E70068" w:rsidRDefault="00E70068" w:rsidP="00E70068">
      <w:r>
        <w:t xml:space="preserve">Выбор пункта </w:t>
      </w:r>
      <w:r w:rsidRPr="00117E87">
        <w:rPr>
          <w:b/>
          <w:i/>
        </w:rPr>
        <w:t>Профиль организации</w:t>
      </w:r>
      <w:r>
        <w:t xml:space="preserve"> открывает </w:t>
      </w:r>
      <w:r w:rsidR="00117E87">
        <w:t>форму</w:t>
      </w:r>
      <w:r>
        <w:t xml:space="preserve"> </w:t>
      </w:r>
      <w:r w:rsidR="00117E87">
        <w:t xml:space="preserve">организации </w:t>
      </w:r>
      <w:r w:rsidR="00C55558">
        <w:t>авторизированного</w:t>
      </w:r>
      <w:r w:rsidR="00117E87">
        <w:t xml:space="preserve"> пользователя </w:t>
      </w:r>
      <w:r w:rsidR="008E1B59">
        <w:t>(</w:t>
      </w:r>
      <w:r w:rsidR="008E1B59">
        <w:fldChar w:fldCharType="begin"/>
      </w:r>
      <w:r w:rsidR="008E1B59">
        <w:instrText xml:space="preserve"> REF _Ref77267825 \h </w:instrText>
      </w:r>
      <w:r w:rsidR="008E1B59">
        <w:fldChar w:fldCharType="separate"/>
      </w:r>
      <w:r w:rsidR="00E11B25">
        <w:t xml:space="preserve">Рисунок </w:t>
      </w:r>
      <w:r w:rsidR="00E11B25">
        <w:rPr>
          <w:noProof/>
        </w:rPr>
        <w:t>17</w:t>
      </w:r>
      <w:r w:rsidR="008E1B59">
        <w:fldChar w:fldCharType="end"/>
      </w:r>
      <w:r w:rsidR="008E1B59">
        <w:t>)</w:t>
      </w:r>
    </w:p>
    <w:p w14:paraId="31D0BFC2" w14:textId="77777777" w:rsidR="00117E87" w:rsidRDefault="00117E87" w:rsidP="00117E87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6F58DEA" wp14:editId="25522E7D">
            <wp:extent cx="6480175" cy="31819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4234" w14:textId="4084D0E7" w:rsidR="00117E87" w:rsidRPr="00E70068" w:rsidRDefault="00117E87" w:rsidP="00117E87">
      <w:pPr>
        <w:pStyle w:val="a7"/>
        <w:ind w:firstLine="0"/>
        <w:jc w:val="center"/>
      </w:pPr>
      <w:bookmarkStart w:id="209" w:name="_Ref77267825"/>
      <w:r>
        <w:t xml:space="preserve">Рисунок </w:t>
      </w:r>
      <w:r w:rsidR="001218A5">
        <w:rPr>
          <w:noProof/>
        </w:rPr>
        <w:fldChar w:fldCharType="begin"/>
      </w:r>
      <w:r w:rsidR="001218A5">
        <w:rPr>
          <w:noProof/>
        </w:rPr>
        <w:instrText xml:space="preserve"> SEQ Рисунок \* ARABIC </w:instrText>
      </w:r>
      <w:r w:rsidR="001218A5">
        <w:rPr>
          <w:noProof/>
        </w:rPr>
        <w:fldChar w:fldCharType="separate"/>
      </w:r>
      <w:r w:rsidR="00E11B25">
        <w:rPr>
          <w:noProof/>
        </w:rPr>
        <w:t>17</w:t>
      </w:r>
      <w:r w:rsidR="001218A5">
        <w:rPr>
          <w:noProof/>
        </w:rPr>
        <w:fldChar w:fldCharType="end"/>
      </w:r>
      <w:bookmarkEnd w:id="209"/>
      <w:r>
        <w:t xml:space="preserve"> – Форма Профиль организации </w:t>
      </w:r>
    </w:p>
    <w:p w14:paraId="6B4D9EBA" w14:textId="77777777" w:rsidR="00E70068" w:rsidRPr="00017929" w:rsidRDefault="00E70068" w:rsidP="00017929">
      <w:pPr>
        <w:rPr>
          <w:lang w:eastAsia="en-US"/>
        </w:rPr>
      </w:pPr>
    </w:p>
    <w:p w14:paraId="1BCF3D9C" w14:textId="77777777" w:rsidR="00C76302" w:rsidRPr="00694AB2" w:rsidRDefault="00C76302" w:rsidP="004D62F6">
      <w:pPr>
        <w:pStyle w:val="20"/>
      </w:pPr>
      <w:bookmarkStart w:id="210" w:name="_Toc91517428"/>
      <w:r w:rsidRPr="00694AB2">
        <w:t>Завершение сеанса работы с системой</w:t>
      </w:r>
      <w:bookmarkEnd w:id="210"/>
    </w:p>
    <w:p w14:paraId="787B3CD8" w14:textId="3A99A016" w:rsidR="00303CCD" w:rsidRDefault="00303CCD" w:rsidP="00303CCD">
      <w:r>
        <w:t xml:space="preserve">Для </w:t>
      </w:r>
      <w:r w:rsidRPr="00694AB2">
        <w:t>завершения работы с системой</w:t>
      </w:r>
      <w:r>
        <w:t xml:space="preserve"> нужно выбрать </w:t>
      </w:r>
      <w:r w:rsidR="00884E63">
        <w:t>кнопку</w:t>
      </w:r>
      <w:r>
        <w:t xml:space="preserve"> «Выйти» во всплыва</w:t>
      </w:r>
      <w:r w:rsidR="00884E63">
        <w:t>ющем меню, доступном по клику на плашку</w:t>
      </w:r>
      <w:r>
        <w:t xml:space="preserve"> с именем текущего пользователя в правом верхнем углу (</w:t>
      </w:r>
      <w:r w:rsidR="00B43761">
        <w:fldChar w:fldCharType="begin"/>
      </w:r>
      <w:r w:rsidR="00B43761">
        <w:instrText xml:space="preserve"> REF _Ref75273949 \h </w:instrText>
      </w:r>
      <w:r w:rsidR="00B43761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18</w:t>
      </w:r>
      <w:r w:rsidR="00B43761">
        <w:fldChar w:fldCharType="end"/>
      </w:r>
      <w:r>
        <w:t>).</w:t>
      </w:r>
    </w:p>
    <w:p w14:paraId="2ADA2CFF" w14:textId="77777777" w:rsidR="00884E63" w:rsidRDefault="00884E63" w:rsidP="00303CCD"/>
    <w:p w14:paraId="0EFCF64D" w14:textId="77777777" w:rsidR="00884E63" w:rsidRDefault="00884E63" w:rsidP="00C3329E">
      <w:pPr>
        <w:ind w:firstLine="0"/>
      </w:pPr>
      <w:r>
        <w:rPr>
          <w:noProof/>
        </w:rPr>
        <w:drawing>
          <wp:inline distT="0" distB="0" distL="0" distR="0" wp14:anchorId="5CCE3B23" wp14:editId="6EBFA3B9">
            <wp:extent cx="6480175" cy="979805"/>
            <wp:effectExtent l="0" t="0" r="0" b="0"/>
            <wp:docPr id="1381" name="Рисунок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9C46" w14:textId="325A2E6C" w:rsidR="00884E63" w:rsidRPr="00442A92" w:rsidRDefault="00884E63" w:rsidP="00884E63">
      <w:pPr>
        <w:pStyle w:val="aff4"/>
      </w:pPr>
      <w:bookmarkStart w:id="211" w:name="_Ref7527394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18</w:t>
      </w:r>
      <w:r w:rsidRPr="00694AB2">
        <w:rPr>
          <w:noProof/>
        </w:rPr>
        <w:fldChar w:fldCharType="end"/>
      </w:r>
      <w:bookmarkEnd w:id="211"/>
      <w:r w:rsidRPr="00694AB2">
        <w:t xml:space="preserve"> </w:t>
      </w:r>
      <w:r>
        <w:t>–</w:t>
      </w:r>
      <w:r w:rsidRPr="00694AB2">
        <w:t xml:space="preserve"> </w:t>
      </w:r>
      <w:r>
        <w:t>Всплывающее меню текущего пользователя с кнопкой «Выйти»</w:t>
      </w:r>
    </w:p>
    <w:p w14:paraId="1C54FB07" w14:textId="596948F2" w:rsidR="00EB026B" w:rsidRPr="00694AB2" w:rsidRDefault="00EB026B" w:rsidP="006D111A">
      <w:r w:rsidRPr="00694AB2">
        <w:t xml:space="preserve">На экране будет запущена страница </w:t>
      </w:r>
      <w:r w:rsidRPr="00694AB2">
        <w:rPr>
          <w:rStyle w:val="ae"/>
        </w:rPr>
        <w:t xml:space="preserve">Выход из </w:t>
      </w:r>
      <w:r w:rsidR="00523A80" w:rsidRPr="00694AB2">
        <w:rPr>
          <w:rStyle w:val="ae"/>
        </w:rPr>
        <w:t>ЛК УВ</w:t>
      </w:r>
      <w:r w:rsidRPr="00694AB2">
        <w:t xml:space="preserve"> (</w:t>
      </w:r>
      <w:r w:rsidR="00B32F59">
        <w:fldChar w:fldCharType="begin"/>
      </w:r>
      <w:r w:rsidR="00B32F59">
        <w:instrText xml:space="preserve"> REF  _Ref509421600 \* Lower \h  \* MERGEFORMAT </w:instrText>
      </w:r>
      <w:r w:rsidR="00B32F59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19</w:t>
      </w:r>
      <w:r w:rsidR="00B32F59">
        <w:fldChar w:fldCharType="end"/>
      </w:r>
      <w:r w:rsidRPr="00694AB2">
        <w:t>)</w:t>
      </w:r>
      <w:r w:rsidR="00884E63">
        <w:t xml:space="preserve">, после чего снова станет доступна Главная страница неавторизованного пользователя </w:t>
      </w:r>
      <w:r w:rsidR="00B43761" w:rsidRPr="00694AB2">
        <w:t>(</w:t>
      </w:r>
      <w:r w:rsidR="00B43761">
        <w:fldChar w:fldCharType="begin"/>
      </w:r>
      <w:r w:rsidR="00B43761">
        <w:instrText xml:space="preserve"> REF _Ref479781973 \h </w:instrText>
      </w:r>
      <w:r w:rsidR="00B43761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</w:t>
      </w:r>
      <w:r w:rsidR="00B43761">
        <w:fldChar w:fldCharType="end"/>
      </w:r>
      <w:r w:rsidR="00B43761" w:rsidRPr="00694AB2">
        <w:t>).</w:t>
      </w:r>
    </w:p>
    <w:p w14:paraId="032F0DF8" w14:textId="77777777" w:rsidR="00FD10EA" w:rsidRPr="00694AB2" w:rsidRDefault="00530311" w:rsidP="00F46757">
      <w:pPr>
        <w:pStyle w:val="aff6"/>
      </w:pPr>
      <w:r>
        <w:lastRenderedPageBreak/>
        <w:drawing>
          <wp:inline distT="0" distB="0" distL="0" distR="0" wp14:anchorId="48F8F3A2" wp14:editId="11A75869">
            <wp:extent cx="6068530" cy="6998677"/>
            <wp:effectExtent l="0" t="0" r="889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71624" cy="70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8F14" w14:textId="1C59F633" w:rsidR="00562D4E" w:rsidRPr="00694AB2" w:rsidRDefault="00FD10EA" w:rsidP="00B32F59">
      <w:pPr>
        <w:pStyle w:val="aff4"/>
      </w:pPr>
      <w:bookmarkStart w:id="212" w:name="_Ref509421600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E11B25">
        <w:rPr>
          <w:noProof/>
        </w:rPr>
        <w:t>19</w:t>
      </w:r>
      <w:r w:rsidR="008448E1" w:rsidRPr="00694AB2">
        <w:rPr>
          <w:noProof/>
        </w:rPr>
        <w:fldChar w:fldCharType="end"/>
      </w:r>
      <w:bookmarkEnd w:id="212"/>
      <w:r w:rsidRPr="00694AB2">
        <w:t xml:space="preserve"> – Страница «Выход из системы»</w:t>
      </w:r>
    </w:p>
    <w:p w14:paraId="5178BDA5" w14:textId="47FAF627" w:rsidR="00FD10EA" w:rsidRPr="00694AB2" w:rsidRDefault="003E74BE" w:rsidP="003E74BE">
      <w:pPr>
        <w:ind w:firstLine="0"/>
      </w:pPr>
      <w:r>
        <w:t xml:space="preserve">Далее </w:t>
      </w:r>
      <w:r w:rsidR="003C2CD5">
        <w:t>страница</w:t>
      </w:r>
      <w:r w:rsidR="00FD10EA" w:rsidRPr="00694AB2">
        <w:t xml:space="preserve"> </w:t>
      </w:r>
      <w:r w:rsidR="00FD10EA" w:rsidRPr="00694AB2">
        <w:rPr>
          <w:rStyle w:val="ae"/>
        </w:rPr>
        <w:t>Выход из системы</w:t>
      </w:r>
      <w:r w:rsidR="00FD10EA" w:rsidRPr="00694AB2">
        <w:t xml:space="preserve"> (</w:t>
      </w:r>
      <w:r w:rsidR="00B32F59">
        <w:fldChar w:fldCharType="begin"/>
      </w:r>
      <w:r w:rsidR="00B32F59">
        <w:instrText xml:space="preserve"> REF  _Ref509421600 \* Lower \h  \* MERGEFORMAT </w:instrText>
      </w:r>
      <w:r w:rsidR="00B32F59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19</w:t>
      </w:r>
      <w:r w:rsidR="00B32F59">
        <w:fldChar w:fldCharType="end"/>
      </w:r>
      <w:r w:rsidR="00FD10EA" w:rsidRPr="00694AB2">
        <w:t xml:space="preserve">) будет закрыта, </w:t>
      </w:r>
      <w:r>
        <w:t>и</w:t>
      </w:r>
      <w:r w:rsidRPr="00694AB2">
        <w:t xml:space="preserve"> </w:t>
      </w:r>
      <w:r w:rsidR="00FD10EA" w:rsidRPr="00694AB2">
        <w:t xml:space="preserve">на экране </w:t>
      </w:r>
      <w:r>
        <w:t>отобразится Главная страница неавторизованно</w:t>
      </w:r>
      <w:r w:rsidR="00DA28A8">
        <w:t xml:space="preserve">го пользователя </w:t>
      </w:r>
      <w:r w:rsidRPr="00694AB2">
        <w:t>ЛК УВ</w:t>
      </w:r>
      <w:r w:rsidR="00FD10EA" w:rsidRPr="00694AB2">
        <w:t xml:space="preserve"> (</w:t>
      </w:r>
      <w:r>
        <w:fldChar w:fldCharType="begin"/>
      </w:r>
      <w:r>
        <w:instrText xml:space="preserve"> REF _Ref479781973 \h </w:instrText>
      </w:r>
      <w: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</w:t>
      </w:r>
      <w:r>
        <w:fldChar w:fldCharType="end"/>
      </w:r>
      <w:r w:rsidR="00FD10EA" w:rsidRPr="00694AB2">
        <w:t>).</w:t>
      </w:r>
      <w:r w:rsidR="00562D4E" w:rsidRPr="00694AB2">
        <w:t xml:space="preserve"> </w:t>
      </w:r>
    </w:p>
    <w:p w14:paraId="20104972" w14:textId="77777777" w:rsidR="008A432E" w:rsidRPr="00C42A9B" w:rsidRDefault="008A432E" w:rsidP="00202A81">
      <w:pPr>
        <w:pStyle w:val="12"/>
      </w:pPr>
      <w:bookmarkStart w:id="213" w:name="_Toc91517429"/>
      <w:r w:rsidRPr="00C42A9B">
        <w:lastRenderedPageBreak/>
        <w:t>Описание операций</w:t>
      </w:r>
      <w:bookmarkEnd w:id="102"/>
      <w:r w:rsidR="00B43AD1" w:rsidRPr="00C42A9B">
        <w:t xml:space="preserve"> </w:t>
      </w:r>
      <w:r w:rsidR="00A82BB8" w:rsidRPr="00E349B7">
        <w:t>ЛКУВ</w:t>
      </w:r>
      <w:bookmarkEnd w:id="213"/>
    </w:p>
    <w:p w14:paraId="2BDE6079" w14:textId="77777777" w:rsidR="009938A2" w:rsidRPr="00694AB2" w:rsidRDefault="009938A2" w:rsidP="004D62F6">
      <w:pPr>
        <w:pStyle w:val="20"/>
      </w:pPr>
      <w:bookmarkStart w:id="214" w:name="_Toc41890900"/>
      <w:bookmarkStart w:id="215" w:name="_Toc41896530"/>
      <w:bookmarkStart w:id="216" w:name="_Toc41897319"/>
      <w:bookmarkStart w:id="217" w:name="_Toc41898107"/>
      <w:bookmarkStart w:id="218" w:name="_Toc41907456"/>
      <w:bookmarkStart w:id="219" w:name="_Toc41912322"/>
      <w:bookmarkStart w:id="220" w:name="_Toc41913112"/>
      <w:bookmarkStart w:id="221" w:name="_Toc41913901"/>
      <w:bookmarkStart w:id="222" w:name="_Toc41890901"/>
      <w:bookmarkStart w:id="223" w:name="_Toc41896531"/>
      <w:bookmarkStart w:id="224" w:name="_Toc41897320"/>
      <w:bookmarkStart w:id="225" w:name="_Toc41898108"/>
      <w:bookmarkStart w:id="226" w:name="_Toc41907457"/>
      <w:bookmarkStart w:id="227" w:name="_Toc41912323"/>
      <w:bookmarkStart w:id="228" w:name="_Toc41913113"/>
      <w:bookmarkStart w:id="229" w:name="_Toc41913902"/>
      <w:bookmarkStart w:id="230" w:name="_Toc41890902"/>
      <w:bookmarkStart w:id="231" w:name="_Toc41896532"/>
      <w:bookmarkStart w:id="232" w:name="_Toc41897321"/>
      <w:bookmarkStart w:id="233" w:name="_Toc41898109"/>
      <w:bookmarkStart w:id="234" w:name="_Toc41907458"/>
      <w:bookmarkStart w:id="235" w:name="_Toc41912324"/>
      <w:bookmarkStart w:id="236" w:name="_Toc41913114"/>
      <w:bookmarkStart w:id="237" w:name="_Toc41913903"/>
      <w:bookmarkStart w:id="238" w:name="_Toc41890903"/>
      <w:bookmarkStart w:id="239" w:name="_Toc41896533"/>
      <w:bookmarkStart w:id="240" w:name="_Toc41897322"/>
      <w:bookmarkStart w:id="241" w:name="_Toc41898110"/>
      <w:bookmarkStart w:id="242" w:name="_Toc41907459"/>
      <w:bookmarkStart w:id="243" w:name="_Toc41912325"/>
      <w:bookmarkStart w:id="244" w:name="_Toc41913115"/>
      <w:bookmarkStart w:id="245" w:name="_Toc41913904"/>
      <w:bookmarkStart w:id="246" w:name="_Toc41890905"/>
      <w:bookmarkStart w:id="247" w:name="_Toc41896535"/>
      <w:bookmarkStart w:id="248" w:name="_Toc41897324"/>
      <w:bookmarkStart w:id="249" w:name="_Toc41898112"/>
      <w:bookmarkStart w:id="250" w:name="_Toc41907461"/>
      <w:bookmarkStart w:id="251" w:name="_Toc41912327"/>
      <w:bookmarkStart w:id="252" w:name="_Toc41913117"/>
      <w:bookmarkStart w:id="253" w:name="_Toc41913906"/>
      <w:bookmarkStart w:id="254" w:name="_Toc41890906"/>
      <w:bookmarkStart w:id="255" w:name="_Toc41896536"/>
      <w:bookmarkStart w:id="256" w:name="_Toc41897325"/>
      <w:bookmarkStart w:id="257" w:name="_Toc41898113"/>
      <w:bookmarkStart w:id="258" w:name="_Toc41907462"/>
      <w:bookmarkStart w:id="259" w:name="_Toc41912328"/>
      <w:bookmarkStart w:id="260" w:name="_Toc41913118"/>
      <w:bookmarkStart w:id="261" w:name="_Toc41913907"/>
      <w:bookmarkStart w:id="262" w:name="_Toc41890908"/>
      <w:bookmarkStart w:id="263" w:name="_Toc41896538"/>
      <w:bookmarkStart w:id="264" w:name="_Toc41897327"/>
      <w:bookmarkStart w:id="265" w:name="_Toc41898115"/>
      <w:bookmarkStart w:id="266" w:name="_Toc41907464"/>
      <w:bookmarkStart w:id="267" w:name="_Toc41912330"/>
      <w:bookmarkStart w:id="268" w:name="_Toc41913120"/>
      <w:bookmarkStart w:id="269" w:name="_Toc41913909"/>
      <w:bookmarkStart w:id="270" w:name="_Toc41890910"/>
      <w:bookmarkStart w:id="271" w:name="_Toc41896540"/>
      <w:bookmarkStart w:id="272" w:name="_Toc41897329"/>
      <w:bookmarkStart w:id="273" w:name="_Toc41898117"/>
      <w:bookmarkStart w:id="274" w:name="_Toc41907466"/>
      <w:bookmarkStart w:id="275" w:name="_Toc41912332"/>
      <w:bookmarkStart w:id="276" w:name="_Toc41913122"/>
      <w:bookmarkStart w:id="277" w:name="_Toc41913911"/>
      <w:bookmarkStart w:id="278" w:name="_Toc41890911"/>
      <w:bookmarkStart w:id="279" w:name="_Toc41896541"/>
      <w:bookmarkStart w:id="280" w:name="_Toc41897330"/>
      <w:bookmarkStart w:id="281" w:name="_Toc41898118"/>
      <w:bookmarkStart w:id="282" w:name="_Toc41907467"/>
      <w:bookmarkStart w:id="283" w:name="_Toc41912333"/>
      <w:bookmarkStart w:id="284" w:name="_Toc41913123"/>
      <w:bookmarkStart w:id="285" w:name="_Toc41913912"/>
      <w:bookmarkStart w:id="286" w:name="_Toc41890912"/>
      <w:bookmarkStart w:id="287" w:name="_Toc41896542"/>
      <w:bookmarkStart w:id="288" w:name="_Toc41897331"/>
      <w:bookmarkStart w:id="289" w:name="_Toc41898119"/>
      <w:bookmarkStart w:id="290" w:name="_Toc41907468"/>
      <w:bookmarkStart w:id="291" w:name="_Toc41912334"/>
      <w:bookmarkStart w:id="292" w:name="_Toc41913124"/>
      <w:bookmarkStart w:id="293" w:name="_Toc41913913"/>
      <w:bookmarkStart w:id="294" w:name="_Toc41890913"/>
      <w:bookmarkStart w:id="295" w:name="_Toc41896543"/>
      <w:bookmarkStart w:id="296" w:name="_Toc41897332"/>
      <w:bookmarkStart w:id="297" w:name="_Toc41898120"/>
      <w:bookmarkStart w:id="298" w:name="_Toc41907469"/>
      <w:bookmarkStart w:id="299" w:name="_Toc41912335"/>
      <w:bookmarkStart w:id="300" w:name="_Toc41913125"/>
      <w:bookmarkStart w:id="301" w:name="_Toc41913914"/>
      <w:bookmarkStart w:id="302" w:name="_Toc41890957"/>
      <w:bookmarkStart w:id="303" w:name="_Toc41896587"/>
      <w:bookmarkStart w:id="304" w:name="_Toc41897376"/>
      <w:bookmarkStart w:id="305" w:name="_Toc41898164"/>
      <w:bookmarkStart w:id="306" w:name="_Toc41907513"/>
      <w:bookmarkStart w:id="307" w:name="_Toc41912379"/>
      <w:bookmarkStart w:id="308" w:name="_Toc41913169"/>
      <w:bookmarkStart w:id="309" w:name="_Toc41913958"/>
      <w:bookmarkStart w:id="310" w:name="_Toc41890960"/>
      <w:bookmarkStart w:id="311" w:name="_Toc41896590"/>
      <w:bookmarkStart w:id="312" w:name="_Toc41897379"/>
      <w:bookmarkStart w:id="313" w:name="_Toc41898167"/>
      <w:bookmarkStart w:id="314" w:name="_Toc41907516"/>
      <w:bookmarkStart w:id="315" w:name="_Toc41912382"/>
      <w:bookmarkStart w:id="316" w:name="_Toc41913172"/>
      <w:bookmarkStart w:id="317" w:name="_Toc41913961"/>
      <w:bookmarkStart w:id="318" w:name="_Toc41890961"/>
      <w:bookmarkStart w:id="319" w:name="_Toc41896591"/>
      <w:bookmarkStart w:id="320" w:name="_Toc41897380"/>
      <w:bookmarkStart w:id="321" w:name="_Toc41898168"/>
      <w:bookmarkStart w:id="322" w:name="_Toc41907517"/>
      <w:bookmarkStart w:id="323" w:name="_Toc41912383"/>
      <w:bookmarkStart w:id="324" w:name="_Toc41913173"/>
      <w:bookmarkStart w:id="325" w:name="_Toc41913962"/>
      <w:bookmarkStart w:id="326" w:name="_Toc41890962"/>
      <w:bookmarkStart w:id="327" w:name="_Toc41896592"/>
      <w:bookmarkStart w:id="328" w:name="_Toc41897381"/>
      <w:bookmarkStart w:id="329" w:name="_Toc41898169"/>
      <w:bookmarkStart w:id="330" w:name="_Toc41907518"/>
      <w:bookmarkStart w:id="331" w:name="_Toc41912384"/>
      <w:bookmarkStart w:id="332" w:name="_Toc41913174"/>
      <w:bookmarkStart w:id="333" w:name="_Toc41913963"/>
      <w:bookmarkStart w:id="334" w:name="_Toc41890963"/>
      <w:bookmarkStart w:id="335" w:name="_Toc41896593"/>
      <w:bookmarkStart w:id="336" w:name="_Toc41897382"/>
      <w:bookmarkStart w:id="337" w:name="_Toc41898170"/>
      <w:bookmarkStart w:id="338" w:name="_Toc41907519"/>
      <w:bookmarkStart w:id="339" w:name="_Toc41912385"/>
      <w:bookmarkStart w:id="340" w:name="_Toc41913175"/>
      <w:bookmarkStart w:id="341" w:name="_Toc41913964"/>
      <w:bookmarkStart w:id="342" w:name="_Toc41890965"/>
      <w:bookmarkStart w:id="343" w:name="_Toc41896595"/>
      <w:bookmarkStart w:id="344" w:name="_Toc41897384"/>
      <w:bookmarkStart w:id="345" w:name="_Toc41898172"/>
      <w:bookmarkStart w:id="346" w:name="_Toc41907521"/>
      <w:bookmarkStart w:id="347" w:name="_Toc41912387"/>
      <w:bookmarkStart w:id="348" w:name="_Toc41913177"/>
      <w:bookmarkStart w:id="349" w:name="_Toc41913966"/>
      <w:bookmarkStart w:id="350" w:name="_Toc41890966"/>
      <w:bookmarkStart w:id="351" w:name="_Toc41896596"/>
      <w:bookmarkStart w:id="352" w:name="_Toc41897385"/>
      <w:bookmarkStart w:id="353" w:name="_Toc41898173"/>
      <w:bookmarkStart w:id="354" w:name="_Toc41907522"/>
      <w:bookmarkStart w:id="355" w:name="_Toc41912388"/>
      <w:bookmarkStart w:id="356" w:name="_Toc41913178"/>
      <w:bookmarkStart w:id="357" w:name="_Toc41913967"/>
      <w:bookmarkStart w:id="358" w:name="_Toc41890968"/>
      <w:bookmarkStart w:id="359" w:name="_Toc41896598"/>
      <w:bookmarkStart w:id="360" w:name="_Toc41897387"/>
      <w:bookmarkStart w:id="361" w:name="_Toc41898175"/>
      <w:bookmarkStart w:id="362" w:name="_Toc41907524"/>
      <w:bookmarkStart w:id="363" w:name="_Toc41912390"/>
      <w:bookmarkStart w:id="364" w:name="_Toc41913180"/>
      <w:bookmarkStart w:id="365" w:name="_Toc41913969"/>
      <w:bookmarkStart w:id="366" w:name="_Toc41890969"/>
      <w:bookmarkStart w:id="367" w:name="_Toc41896599"/>
      <w:bookmarkStart w:id="368" w:name="_Toc41897388"/>
      <w:bookmarkStart w:id="369" w:name="_Toc41898176"/>
      <w:bookmarkStart w:id="370" w:name="_Toc41907525"/>
      <w:bookmarkStart w:id="371" w:name="_Toc41912391"/>
      <w:bookmarkStart w:id="372" w:name="_Toc41913181"/>
      <w:bookmarkStart w:id="373" w:name="_Toc41913970"/>
      <w:bookmarkStart w:id="374" w:name="_Toc41890970"/>
      <w:bookmarkStart w:id="375" w:name="_Toc41896600"/>
      <w:bookmarkStart w:id="376" w:name="_Toc41897389"/>
      <w:bookmarkStart w:id="377" w:name="_Toc41898177"/>
      <w:bookmarkStart w:id="378" w:name="_Toc41907526"/>
      <w:bookmarkStart w:id="379" w:name="_Toc41912392"/>
      <w:bookmarkStart w:id="380" w:name="_Toc41913182"/>
      <w:bookmarkStart w:id="381" w:name="_Toc41913971"/>
      <w:bookmarkStart w:id="382" w:name="_Toc41890971"/>
      <w:bookmarkStart w:id="383" w:name="_Toc41896601"/>
      <w:bookmarkStart w:id="384" w:name="_Toc41897390"/>
      <w:bookmarkStart w:id="385" w:name="_Toc41898178"/>
      <w:bookmarkStart w:id="386" w:name="_Toc41907527"/>
      <w:bookmarkStart w:id="387" w:name="_Toc41912393"/>
      <w:bookmarkStart w:id="388" w:name="_Toc41913183"/>
      <w:bookmarkStart w:id="389" w:name="_Toc41913972"/>
      <w:bookmarkStart w:id="390" w:name="_Toc41890973"/>
      <w:bookmarkStart w:id="391" w:name="_Toc41896603"/>
      <w:bookmarkStart w:id="392" w:name="_Toc41897392"/>
      <w:bookmarkStart w:id="393" w:name="_Toc41898180"/>
      <w:bookmarkStart w:id="394" w:name="_Toc41907529"/>
      <w:bookmarkStart w:id="395" w:name="_Toc41912395"/>
      <w:bookmarkStart w:id="396" w:name="_Toc41913185"/>
      <w:bookmarkStart w:id="397" w:name="_Toc41913974"/>
      <w:bookmarkStart w:id="398" w:name="_Toc41890974"/>
      <w:bookmarkStart w:id="399" w:name="_Toc41896604"/>
      <w:bookmarkStart w:id="400" w:name="_Toc41897393"/>
      <w:bookmarkStart w:id="401" w:name="_Toc41898181"/>
      <w:bookmarkStart w:id="402" w:name="_Toc41907530"/>
      <w:bookmarkStart w:id="403" w:name="_Toc41912396"/>
      <w:bookmarkStart w:id="404" w:name="_Toc41913186"/>
      <w:bookmarkStart w:id="405" w:name="_Toc41913975"/>
      <w:bookmarkStart w:id="406" w:name="_Toc41891039"/>
      <w:bookmarkStart w:id="407" w:name="_Toc41896669"/>
      <w:bookmarkStart w:id="408" w:name="_Toc41897458"/>
      <w:bookmarkStart w:id="409" w:name="_Toc41898246"/>
      <w:bookmarkStart w:id="410" w:name="_Toc41907595"/>
      <w:bookmarkStart w:id="411" w:name="_Toc41912461"/>
      <w:bookmarkStart w:id="412" w:name="_Toc41913251"/>
      <w:bookmarkStart w:id="413" w:name="_Toc41914040"/>
      <w:bookmarkStart w:id="414" w:name="_Toc41891041"/>
      <w:bookmarkStart w:id="415" w:name="_Toc41896671"/>
      <w:bookmarkStart w:id="416" w:name="_Toc41897460"/>
      <w:bookmarkStart w:id="417" w:name="_Toc41898248"/>
      <w:bookmarkStart w:id="418" w:name="_Toc41907597"/>
      <w:bookmarkStart w:id="419" w:name="_Toc41912463"/>
      <w:bookmarkStart w:id="420" w:name="_Toc41913253"/>
      <w:bookmarkStart w:id="421" w:name="_Toc41914042"/>
      <w:bookmarkStart w:id="422" w:name="_Toc41891044"/>
      <w:bookmarkStart w:id="423" w:name="_Toc41896674"/>
      <w:bookmarkStart w:id="424" w:name="_Toc41897463"/>
      <w:bookmarkStart w:id="425" w:name="_Toc41898251"/>
      <w:bookmarkStart w:id="426" w:name="_Toc41907600"/>
      <w:bookmarkStart w:id="427" w:name="_Toc41912466"/>
      <w:bookmarkStart w:id="428" w:name="_Toc41913256"/>
      <w:bookmarkStart w:id="429" w:name="_Toc41914045"/>
      <w:bookmarkStart w:id="430" w:name="_Toc41891045"/>
      <w:bookmarkStart w:id="431" w:name="_Toc41896675"/>
      <w:bookmarkStart w:id="432" w:name="_Toc41897464"/>
      <w:bookmarkStart w:id="433" w:name="_Toc41898252"/>
      <w:bookmarkStart w:id="434" w:name="_Toc41907601"/>
      <w:bookmarkStart w:id="435" w:name="_Toc41912467"/>
      <w:bookmarkStart w:id="436" w:name="_Toc41913257"/>
      <w:bookmarkStart w:id="437" w:name="_Toc41914046"/>
      <w:bookmarkStart w:id="438" w:name="_Toc41891046"/>
      <w:bookmarkStart w:id="439" w:name="_Toc41896676"/>
      <w:bookmarkStart w:id="440" w:name="_Toc41897465"/>
      <w:bookmarkStart w:id="441" w:name="_Toc41898253"/>
      <w:bookmarkStart w:id="442" w:name="_Toc41907602"/>
      <w:bookmarkStart w:id="443" w:name="_Toc41912468"/>
      <w:bookmarkStart w:id="444" w:name="_Toc41913258"/>
      <w:bookmarkStart w:id="445" w:name="_Toc41914047"/>
      <w:bookmarkStart w:id="446" w:name="_Toc41891047"/>
      <w:bookmarkStart w:id="447" w:name="_Toc41896677"/>
      <w:bookmarkStart w:id="448" w:name="_Toc41897466"/>
      <w:bookmarkStart w:id="449" w:name="_Toc41898254"/>
      <w:bookmarkStart w:id="450" w:name="_Toc41907603"/>
      <w:bookmarkStart w:id="451" w:name="_Toc41912469"/>
      <w:bookmarkStart w:id="452" w:name="_Toc41913259"/>
      <w:bookmarkStart w:id="453" w:name="_Toc41914048"/>
      <w:bookmarkStart w:id="454" w:name="_Toc41891048"/>
      <w:bookmarkStart w:id="455" w:name="_Toc41896678"/>
      <w:bookmarkStart w:id="456" w:name="_Toc41897467"/>
      <w:bookmarkStart w:id="457" w:name="_Toc41898255"/>
      <w:bookmarkStart w:id="458" w:name="_Toc41907604"/>
      <w:bookmarkStart w:id="459" w:name="_Toc41912470"/>
      <w:bookmarkStart w:id="460" w:name="_Toc41913260"/>
      <w:bookmarkStart w:id="461" w:name="_Toc41914049"/>
      <w:bookmarkStart w:id="462" w:name="_Toc41891049"/>
      <w:bookmarkStart w:id="463" w:name="_Toc41896679"/>
      <w:bookmarkStart w:id="464" w:name="_Toc41897468"/>
      <w:bookmarkStart w:id="465" w:name="_Toc41898256"/>
      <w:bookmarkStart w:id="466" w:name="_Toc41907605"/>
      <w:bookmarkStart w:id="467" w:name="_Toc41912471"/>
      <w:bookmarkStart w:id="468" w:name="_Toc41913261"/>
      <w:bookmarkStart w:id="469" w:name="_Toc41914050"/>
      <w:bookmarkStart w:id="470" w:name="_Toc41891050"/>
      <w:bookmarkStart w:id="471" w:name="_Toc41896680"/>
      <w:bookmarkStart w:id="472" w:name="_Toc41897469"/>
      <w:bookmarkStart w:id="473" w:name="_Toc41898257"/>
      <w:bookmarkStart w:id="474" w:name="_Toc41907606"/>
      <w:bookmarkStart w:id="475" w:name="_Toc41912472"/>
      <w:bookmarkStart w:id="476" w:name="_Toc41913262"/>
      <w:bookmarkStart w:id="477" w:name="_Toc41914051"/>
      <w:bookmarkStart w:id="478" w:name="_Toc41891051"/>
      <w:bookmarkStart w:id="479" w:name="_Toc41896681"/>
      <w:bookmarkStart w:id="480" w:name="_Toc41897470"/>
      <w:bookmarkStart w:id="481" w:name="_Toc41898258"/>
      <w:bookmarkStart w:id="482" w:name="_Toc41907607"/>
      <w:bookmarkStart w:id="483" w:name="_Toc41912473"/>
      <w:bookmarkStart w:id="484" w:name="_Toc41913263"/>
      <w:bookmarkStart w:id="485" w:name="_Toc41914052"/>
      <w:bookmarkStart w:id="486" w:name="_Toc41891052"/>
      <w:bookmarkStart w:id="487" w:name="_Toc41896682"/>
      <w:bookmarkStart w:id="488" w:name="_Toc41897471"/>
      <w:bookmarkStart w:id="489" w:name="_Toc41898259"/>
      <w:bookmarkStart w:id="490" w:name="_Toc41907608"/>
      <w:bookmarkStart w:id="491" w:name="_Toc41912474"/>
      <w:bookmarkStart w:id="492" w:name="_Toc41913264"/>
      <w:bookmarkStart w:id="493" w:name="_Toc41914053"/>
      <w:bookmarkStart w:id="494" w:name="_Toc41891053"/>
      <w:bookmarkStart w:id="495" w:name="_Toc41896683"/>
      <w:bookmarkStart w:id="496" w:name="_Toc41897472"/>
      <w:bookmarkStart w:id="497" w:name="_Toc41898260"/>
      <w:bookmarkStart w:id="498" w:name="_Toc41907609"/>
      <w:bookmarkStart w:id="499" w:name="_Toc41912475"/>
      <w:bookmarkStart w:id="500" w:name="_Toc41913265"/>
      <w:bookmarkStart w:id="501" w:name="_Toc41914054"/>
      <w:bookmarkStart w:id="502" w:name="_Toc41891054"/>
      <w:bookmarkStart w:id="503" w:name="_Toc41896684"/>
      <w:bookmarkStart w:id="504" w:name="_Toc41897473"/>
      <w:bookmarkStart w:id="505" w:name="_Toc41898261"/>
      <w:bookmarkStart w:id="506" w:name="_Toc41907610"/>
      <w:bookmarkStart w:id="507" w:name="_Toc41912476"/>
      <w:bookmarkStart w:id="508" w:name="_Toc41913266"/>
      <w:bookmarkStart w:id="509" w:name="_Toc41914055"/>
      <w:bookmarkStart w:id="510" w:name="_Toc41891056"/>
      <w:bookmarkStart w:id="511" w:name="_Toc41896686"/>
      <w:bookmarkStart w:id="512" w:name="_Toc41897475"/>
      <w:bookmarkStart w:id="513" w:name="_Toc41898263"/>
      <w:bookmarkStart w:id="514" w:name="_Toc41907612"/>
      <w:bookmarkStart w:id="515" w:name="_Toc41912478"/>
      <w:bookmarkStart w:id="516" w:name="_Toc41913268"/>
      <w:bookmarkStart w:id="517" w:name="_Toc41914057"/>
      <w:bookmarkStart w:id="518" w:name="_Toc41891057"/>
      <w:bookmarkStart w:id="519" w:name="_Toc41896687"/>
      <w:bookmarkStart w:id="520" w:name="_Toc41897476"/>
      <w:bookmarkStart w:id="521" w:name="_Toc41898264"/>
      <w:bookmarkStart w:id="522" w:name="_Toc41907613"/>
      <w:bookmarkStart w:id="523" w:name="_Toc41912479"/>
      <w:bookmarkStart w:id="524" w:name="_Toc41913269"/>
      <w:bookmarkStart w:id="525" w:name="_Toc41914058"/>
      <w:bookmarkStart w:id="526" w:name="_Toc41891059"/>
      <w:bookmarkStart w:id="527" w:name="_Toc41896689"/>
      <w:bookmarkStart w:id="528" w:name="_Toc41897478"/>
      <w:bookmarkStart w:id="529" w:name="_Toc41898266"/>
      <w:bookmarkStart w:id="530" w:name="_Toc41907615"/>
      <w:bookmarkStart w:id="531" w:name="_Toc41912481"/>
      <w:bookmarkStart w:id="532" w:name="_Toc41913271"/>
      <w:bookmarkStart w:id="533" w:name="_Toc41914060"/>
      <w:bookmarkStart w:id="534" w:name="_Toc41891060"/>
      <w:bookmarkStart w:id="535" w:name="_Toc41896690"/>
      <w:bookmarkStart w:id="536" w:name="_Toc41897479"/>
      <w:bookmarkStart w:id="537" w:name="_Toc41898267"/>
      <w:bookmarkStart w:id="538" w:name="_Toc41907616"/>
      <w:bookmarkStart w:id="539" w:name="_Toc41912482"/>
      <w:bookmarkStart w:id="540" w:name="_Toc41913272"/>
      <w:bookmarkStart w:id="541" w:name="_Toc41914061"/>
      <w:bookmarkStart w:id="542" w:name="_Toc41891062"/>
      <w:bookmarkStart w:id="543" w:name="_Toc41896692"/>
      <w:bookmarkStart w:id="544" w:name="_Toc41897481"/>
      <w:bookmarkStart w:id="545" w:name="_Toc41898269"/>
      <w:bookmarkStart w:id="546" w:name="_Toc41907618"/>
      <w:bookmarkStart w:id="547" w:name="_Toc41912484"/>
      <w:bookmarkStart w:id="548" w:name="_Toc41913274"/>
      <w:bookmarkStart w:id="549" w:name="_Toc41914063"/>
      <w:bookmarkStart w:id="550" w:name="_Toc41891162"/>
      <w:bookmarkStart w:id="551" w:name="_Toc41896792"/>
      <w:bookmarkStart w:id="552" w:name="_Toc41897581"/>
      <w:bookmarkStart w:id="553" w:name="_Toc41898369"/>
      <w:bookmarkStart w:id="554" w:name="_Toc41907718"/>
      <w:bookmarkStart w:id="555" w:name="_Toc41912584"/>
      <w:bookmarkStart w:id="556" w:name="_Toc41913374"/>
      <w:bookmarkStart w:id="557" w:name="_Toc41914163"/>
      <w:bookmarkStart w:id="558" w:name="_Toc41891163"/>
      <w:bookmarkStart w:id="559" w:name="_Toc41896793"/>
      <w:bookmarkStart w:id="560" w:name="_Toc41897582"/>
      <w:bookmarkStart w:id="561" w:name="_Toc41898370"/>
      <w:bookmarkStart w:id="562" w:name="_Toc41907719"/>
      <w:bookmarkStart w:id="563" w:name="_Toc41912585"/>
      <w:bookmarkStart w:id="564" w:name="_Toc41913375"/>
      <w:bookmarkStart w:id="565" w:name="_Toc41914164"/>
      <w:bookmarkStart w:id="566" w:name="_Toc41891165"/>
      <w:bookmarkStart w:id="567" w:name="_Toc41896795"/>
      <w:bookmarkStart w:id="568" w:name="_Toc41897584"/>
      <w:bookmarkStart w:id="569" w:name="_Toc41898372"/>
      <w:bookmarkStart w:id="570" w:name="_Toc41907721"/>
      <w:bookmarkStart w:id="571" w:name="_Toc41912587"/>
      <w:bookmarkStart w:id="572" w:name="_Toc41913377"/>
      <w:bookmarkStart w:id="573" w:name="_Toc41914166"/>
      <w:bookmarkStart w:id="574" w:name="_Toc41891169"/>
      <w:bookmarkStart w:id="575" w:name="_Toc41896799"/>
      <w:bookmarkStart w:id="576" w:name="_Toc41897588"/>
      <w:bookmarkStart w:id="577" w:name="_Toc41898376"/>
      <w:bookmarkStart w:id="578" w:name="_Toc41907725"/>
      <w:bookmarkStart w:id="579" w:name="_Toc41912591"/>
      <w:bookmarkStart w:id="580" w:name="_Toc41913381"/>
      <w:bookmarkStart w:id="581" w:name="_Toc41914170"/>
      <w:bookmarkStart w:id="582" w:name="_Toc41891170"/>
      <w:bookmarkStart w:id="583" w:name="_Toc41896800"/>
      <w:bookmarkStart w:id="584" w:name="_Toc41897589"/>
      <w:bookmarkStart w:id="585" w:name="_Toc41898377"/>
      <w:bookmarkStart w:id="586" w:name="_Toc41907726"/>
      <w:bookmarkStart w:id="587" w:name="_Toc41912592"/>
      <w:bookmarkStart w:id="588" w:name="_Toc41913382"/>
      <w:bookmarkStart w:id="589" w:name="_Toc41914171"/>
      <w:bookmarkStart w:id="590" w:name="_Toc41891172"/>
      <w:bookmarkStart w:id="591" w:name="_Toc41896802"/>
      <w:bookmarkStart w:id="592" w:name="_Toc41897591"/>
      <w:bookmarkStart w:id="593" w:name="_Toc41898379"/>
      <w:bookmarkStart w:id="594" w:name="_Toc41907728"/>
      <w:bookmarkStart w:id="595" w:name="_Toc41912594"/>
      <w:bookmarkStart w:id="596" w:name="_Toc41913384"/>
      <w:bookmarkStart w:id="597" w:name="_Toc41914173"/>
      <w:bookmarkStart w:id="598" w:name="_Toc41891210"/>
      <w:bookmarkStart w:id="599" w:name="_Toc41896840"/>
      <w:bookmarkStart w:id="600" w:name="_Toc41897629"/>
      <w:bookmarkStart w:id="601" w:name="_Toc41898417"/>
      <w:bookmarkStart w:id="602" w:name="_Toc41907766"/>
      <w:bookmarkStart w:id="603" w:name="_Toc41912632"/>
      <w:bookmarkStart w:id="604" w:name="_Toc41913422"/>
      <w:bookmarkStart w:id="605" w:name="_Toc41914211"/>
      <w:bookmarkStart w:id="606" w:name="_Toc41891212"/>
      <w:bookmarkStart w:id="607" w:name="_Toc41896842"/>
      <w:bookmarkStart w:id="608" w:name="_Toc41897631"/>
      <w:bookmarkStart w:id="609" w:name="_Toc41898419"/>
      <w:bookmarkStart w:id="610" w:name="_Toc41907768"/>
      <w:bookmarkStart w:id="611" w:name="_Toc41912634"/>
      <w:bookmarkStart w:id="612" w:name="_Toc41913424"/>
      <w:bookmarkStart w:id="613" w:name="_Toc41914213"/>
      <w:bookmarkStart w:id="614" w:name="_Toc41891213"/>
      <w:bookmarkStart w:id="615" w:name="_Toc41896843"/>
      <w:bookmarkStart w:id="616" w:name="_Toc41897632"/>
      <w:bookmarkStart w:id="617" w:name="_Toc41898420"/>
      <w:bookmarkStart w:id="618" w:name="_Toc41907769"/>
      <w:bookmarkStart w:id="619" w:name="_Toc41912635"/>
      <w:bookmarkStart w:id="620" w:name="_Toc41913425"/>
      <w:bookmarkStart w:id="621" w:name="_Toc41914214"/>
      <w:bookmarkStart w:id="622" w:name="_Toc41891215"/>
      <w:bookmarkStart w:id="623" w:name="_Toc41896845"/>
      <w:bookmarkStart w:id="624" w:name="_Toc41897634"/>
      <w:bookmarkStart w:id="625" w:name="_Toc41898422"/>
      <w:bookmarkStart w:id="626" w:name="_Toc41907771"/>
      <w:bookmarkStart w:id="627" w:name="_Toc41912637"/>
      <w:bookmarkStart w:id="628" w:name="_Toc41913427"/>
      <w:bookmarkStart w:id="629" w:name="_Toc41914216"/>
      <w:bookmarkStart w:id="630" w:name="_Toc41891216"/>
      <w:bookmarkStart w:id="631" w:name="_Toc41896846"/>
      <w:bookmarkStart w:id="632" w:name="_Toc41897635"/>
      <w:bookmarkStart w:id="633" w:name="_Toc41898423"/>
      <w:bookmarkStart w:id="634" w:name="_Toc41907772"/>
      <w:bookmarkStart w:id="635" w:name="_Toc41912638"/>
      <w:bookmarkStart w:id="636" w:name="_Toc41913428"/>
      <w:bookmarkStart w:id="637" w:name="_Toc41914217"/>
      <w:bookmarkStart w:id="638" w:name="_Toc41891260"/>
      <w:bookmarkStart w:id="639" w:name="_Toc41896890"/>
      <w:bookmarkStart w:id="640" w:name="_Toc41897679"/>
      <w:bookmarkStart w:id="641" w:name="_Toc41898467"/>
      <w:bookmarkStart w:id="642" w:name="_Toc41907816"/>
      <w:bookmarkStart w:id="643" w:name="_Toc41912682"/>
      <w:bookmarkStart w:id="644" w:name="_Toc41913472"/>
      <w:bookmarkStart w:id="645" w:name="_Toc41914261"/>
      <w:bookmarkStart w:id="646" w:name="_Toc41891264"/>
      <w:bookmarkStart w:id="647" w:name="_Toc41896894"/>
      <w:bookmarkStart w:id="648" w:name="_Toc41897683"/>
      <w:bookmarkStart w:id="649" w:name="_Toc41898471"/>
      <w:bookmarkStart w:id="650" w:name="_Toc41907820"/>
      <w:bookmarkStart w:id="651" w:name="_Toc41912686"/>
      <w:bookmarkStart w:id="652" w:name="_Toc41913476"/>
      <w:bookmarkStart w:id="653" w:name="_Toc41914265"/>
      <w:bookmarkStart w:id="654" w:name="_Toc41891266"/>
      <w:bookmarkStart w:id="655" w:name="_Toc41896896"/>
      <w:bookmarkStart w:id="656" w:name="_Toc41897685"/>
      <w:bookmarkStart w:id="657" w:name="_Toc41898473"/>
      <w:bookmarkStart w:id="658" w:name="_Toc41907822"/>
      <w:bookmarkStart w:id="659" w:name="_Toc41912688"/>
      <w:bookmarkStart w:id="660" w:name="_Toc41913478"/>
      <w:bookmarkStart w:id="661" w:name="_Toc41914267"/>
      <w:bookmarkStart w:id="662" w:name="_Toc41891269"/>
      <w:bookmarkStart w:id="663" w:name="_Toc41896899"/>
      <w:bookmarkStart w:id="664" w:name="_Toc41897688"/>
      <w:bookmarkStart w:id="665" w:name="_Toc41898476"/>
      <w:bookmarkStart w:id="666" w:name="_Toc41907825"/>
      <w:bookmarkStart w:id="667" w:name="_Toc41912691"/>
      <w:bookmarkStart w:id="668" w:name="_Toc41913481"/>
      <w:bookmarkStart w:id="669" w:name="_Toc41914270"/>
      <w:bookmarkStart w:id="670" w:name="_Toc41891270"/>
      <w:bookmarkStart w:id="671" w:name="_Toc41896900"/>
      <w:bookmarkStart w:id="672" w:name="_Toc41897689"/>
      <w:bookmarkStart w:id="673" w:name="_Toc41898477"/>
      <w:bookmarkStart w:id="674" w:name="_Toc41907826"/>
      <w:bookmarkStart w:id="675" w:name="_Toc41912692"/>
      <w:bookmarkStart w:id="676" w:name="_Toc41913482"/>
      <w:bookmarkStart w:id="677" w:name="_Toc41914271"/>
      <w:bookmarkStart w:id="678" w:name="_Toc41891272"/>
      <w:bookmarkStart w:id="679" w:name="_Toc41896902"/>
      <w:bookmarkStart w:id="680" w:name="_Toc41897691"/>
      <w:bookmarkStart w:id="681" w:name="_Toc41898479"/>
      <w:bookmarkStart w:id="682" w:name="_Toc41907828"/>
      <w:bookmarkStart w:id="683" w:name="_Toc41912694"/>
      <w:bookmarkStart w:id="684" w:name="_Toc41913484"/>
      <w:bookmarkStart w:id="685" w:name="_Toc41914273"/>
      <w:bookmarkStart w:id="686" w:name="_Toc41891273"/>
      <w:bookmarkStart w:id="687" w:name="_Toc41896903"/>
      <w:bookmarkStart w:id="688" w:name="_Toc41897692"/>
      <w:bookmarkStart w:id="689" w:name="_Toc41898480"/>
      <w:bookmarkStart w:id="690" w:name="_Toc41907829"/>
      <w:bookmarkStart w:id="691" w:name="_Toc41912695"/>
      <w:bookmarkStart w:id="692" w:name="_Toc41913485"/>
      <w:bookmarkStart w:id="693" w:name="_Toc41914274"/>
      <w:bookmarkStart w:id="694" w:name="_Toc41891274"/>
      <w:bookmarkStart w:id="695" w:name="_Toc41896904"/>
      <w:bookmarkStart w:id="696" w:name="_Toc41897693"/>
      <w:bookmarkStart w:id="697" w:name="_Toc41898481"/>
      <w:bookmarkStart w:id="698" w:name="_Toc41907830"/>
      <w:bookmarkStart w:id="699" w:name="_Toc41912696"/>
      <w:bookmarkStart w:id="700" w:name="_Toc41913486"/>
      <w:bookmarkStart w:id="701" w:name="_Toc41914275"/>
      <w:bookmarkStart w:id="702" w:name="_Toc41891275"/>
      <w:bookmarkStart w:id="703" w:name="_Toc41896905"/>
      <w:bookmarkStart w:id="704" w:name="_Toc41897694"/>
      <w:bookmarkStart w:id="705" w:name="_Toc41898482"/>
      <w:bookmarkStart w:id="706" w:name="_Toc41907831"/>
      <w:bookmarkStart w:id="707" w:name="_Toc41912697"/>
      <w:bookmarkStart w:id="708" w:name="_Toc41913487"/>
      <w:bookmarkStart w:id="709" w:name="_Toc41914276"/>
      <w:bookmarkStart w:id="710" w:name="_Toc41891278"/>
      <w:bookmarkStart w:id="711" w:name="_Toc41896908"/>
      <w:bookmarkStart w:id="712" w:name="_Toc41897697"/>
      <w:bookmarkStart w:id="713" w:name="_Toc41898485"/>
      <w:bookmarkStart w:id="714" w:name="_Toc41907834"/>
      <w:bookmarkStart w:id="715" w:name="_Toc41912700"/>
      <w:bookmarkStart w:id="716" w:name="_Toc41913490"/>
      <w:bookmarkStart w:id="717" w:name="_Toc41914279"/>
      <w:bookmarkStart w:id="718" w:name="_Toc41891280"/>
      <w:bookmarkStart w:id="719" w:name="_Toc41896910"/>
      <w:bookmarkStart w:id="720" w:name="_Toc41897699"/>
      <w:bookmarkStart w:id="721" w:name="_Toc41898487"/>
      <w:bookmarkStart w:id="722" w:name="_Toc41907836"/>
      <w:bookmarkStart w:id="723" w:name="_Toc41912702"/>
      <w:bookmarkStart w:id="724" w:name="_Toc41913492"/>
      <w:bookmarkStart w:id="725" w:name="_Toc41914281"/>
      <w:bookmarkStart w:id="726" w:name="_Toc41891281"/>
      <w:bookmarkStart w:id="727" w:name="_Toc41896911"/>
      <w:bookmarkStart w:id="728" w:name="_Toc41897700"/>
      <w:bookmarkStart w:id="729" w:name="_Toc41898488"/>
      <w:bookmarkStart w:id="730" w:name="_Toc41907837"/>
      <w:bookmarkStart w:id="731" w:name="_Toc41912703"/>
      <w:bookmarkStart w:id="732" w:name="_Toc41913493"/>
      <w:bookmarkStart w:id="733" w:name="_Toc41914282"/>
      <w:bookmarkStart w:id="734" w:name="_Toc41891283"/>
      <w:bookmarkStart w:id="735" w:name="_Toc41896913"/>
      <w:bookmarkStart w:id="736" w:name="_Toc41897702"/>
      <w:bookmarkStart w:id="737" w:name="_Toc41898490"/>
      <w:bookmarkStart w:id="738" w:name="_Toc41907839"/>
      <w:bookmarkStart w:id="739" w:name="_Toc41912705"/>
      <w:bookmarkStart w:id="740" w:name="_Toc41913495"/>
      <w:bookmarkStart w:id="741" w:name="_Toc41914284"/>
      <w:bookmarkStart w:id="742" w:name="_Toc41891284"/>
      <w:bookmarkStart w:id="743" w:name="_Toc41896914"/>
      <w:bookmarkStart w:id="744" w:name="_Toc41897703"/>
      <w:bookmarkStart w:id="745" w:name="_Toc41898491"/>
      <w:bookmarkStart w:id="746" w:name="_Toc41907840"/>
      <w:bookmarkStart w:id="747" w:name="_Toc41912706"/>
      <w:bookmarkStart w:id="748" w:name="_Toc41913496"/>
      <w:bookmarkStart w:id="749" w:name="_Toc41914285"/>
      <w:bookmarkStart w:id="750" w:name="_Toc41891285"/>
      <w:bookmarkStart w:id="751" w:name="_Toc41896915"/>
      <w:bookmarkStart w:id="752" w:name="_Toc41897704"/>
      <w:bookmarkStart w:id="753" w:name="_Toc41898492"/>
      <w:bookmarkStart w:id="754" w:name="_Toc41907841"/>
      <w:bookmarkStart w:id="755" w:name="_Toc41912707"/>
      <w:bookmarkStart w:id="756" w:name="_Toc41913497"/>
      <w:bookmarkStart w:id="757" w:name="_Toc41914286"/>
      <w:bookmarkStart w:id="758" w:name="_Toc41891286"/>
      <w:bookmarkStart w:id="759" w:name="_Toc41896916"/>
      <w:bookmarkStart w:id="760" w:name="_Toc41897705"/>
      <w:bookmarkStart w:id="761" w:name="_Toc41898493"/>
      <w:bookmarkStart w:id="762" w:name="_Toc41907842"/>
      <w:bookmarkStart w:id="763" w:name="_Toc41912708"/>
      <w:bookmarkStart w:id="764" w:name="_Toc41913498"/>
      <w:bookmarkStart w:id="765" w:name="_Toc41914287"/>
      <w:bookmarkStart w:id="766" w:name="_Toc41891288"/>
      <w:bookmarkStart w:id="767" w:name="_Toc41896918"/>
      <w:bookmarkStart w:id="768" w:name="_Toc41897707"/>
      <w:bookmarkStart w:id="769" w:name="_Toc41898495"/>
      <w:bookmarkStart w:id="770" w:name="_Toc41907844"/>
      <w:bookmarkStart w:id="771" w:name="_Toc41912710"/>
      <w:bookmarkStart w:id="772" w:name="_Toc41913500"/>
      <w:bookmarkStart w:id="773" w:name="_Toc41914289"/>
      <w:bookmarkStart w:id="774" w:name="_Toc41891289"/>
      <w:bookmarkStart w:id="775" w:name="_Toc41896919"/>
      <w:bookmarkStart w:id="776" w:name="_Toc41897708"/>
      <w:bookmarkStart w:id="777" w:name="_Toc41898496"/>
      <w:bookmarkStart w:id="778" w:name="_Toc41907845"/>
      <w:bookmarkStart w:id="779" w:name="_Toc41912711"/>
      <w:bookmarkStart w:id="780" w:name="_Toc41913501"/>
      <w:bookmarkStart w:id="781" w:name="_Toc41914290"/>
      <w:bookmarkStart w:id="782" w:name="_Toc41891290"/>
      <w:bookmarkStart w:id="783" w:name="_Toc41896920"/>
      <w:bookmarkStart w:id="784" w:name="_Toc41897709"/>
      <w:bookmarkStart w:id="785" w:name="_Toc41898497"/>
      <w:bookmarkStart w:id="786" w:name="_Toc41907846"/>
      <w:bookmarkStart w:id="787" w:name="_Toc41912712"/>
      <w:bookmarkStart w:id="788" w:name="_Toc41913502"/>
      <w:bookmarkStart w:id="789" w:name="_Toc41914291"/>
      <w:bookmarkStart w:id="790" w:name="_Toc41891291"/>
      <w:bookmarkStart w:id="791" w:name="_Toc41896921"/>
      <w:bookmarkStart w:id="792" w:name="_Toc41897710"/>
      <w:bookmarkStart w:id="793" w:name="_Toc41898498"/>
      <w:bookmarkStart w:id="794" w:name="_Toc41907847"/>
      <w:bookmarkStart w:id="795" w:name="_Toc41912713"/>
      <w:bookmarkStart w:id="796" w:name="_Toc41913503"/>
      <w:bookmarkStart w:id="797" w:name="_Toc41914292"/>
      <w:bookmarkStart w:id="798" w:name="_Toc41891292"/>
      <w:bookmarkStart w:id="799" w:name="_Toc41896922"/>
      <w:bookmarkStart w:id="800" w:name="_Toc41897711"/>
      <w:bookmarkStart w:id="801" w:name="_Toc41898499"/>
      <w:bookmarkStart w:id="802" w:name="_Toc41907848"/>
      <w:bookmarkStart w:id="803" w:name="_Toc41912714"/>
      <w:bookmarkStart w:id="804" w:name="_Toc41913504"/>
      <w:bookmarkStart w:id="805" w:name="_Toc41914293"/>
      <w:bookmarkStart w:id="806" w:name="_Toc41891293"/>
      <w:bookmarkStart w:id="807" w:name="_Toc41896923"/>
      <w:bookmarkStart w:id="808" w:name="_Toc41897712"/>
      <w:bookmarkStart w:id="809" w:name="_Toc41898500"/>
      <w:bookmarkStart w:id="810" w:name="_Toc41907849"/>
      <w:bookmarkStart w:id="811" w:name="_Toc41912715"/>
      <w:bookmarkStart w:id="812" w:name="_Toc41913505"/>
      <w:bookmarkStart w:id="813" w:name="_Toc41914294"/>
      <w:bookmarkStart w:id="814" w:name="_Toc41891294"/>
      <w:bookmarkStart w:id="815" w:name="_Toc41896924"/>
      <w:bookmarkStart w:id="816" w:name="_Toc41897713"/>
      <w:bookmarkStart w:id="817" w:name="_Toc41898501"/>
      <w:bookmarkStart w:id="818" w:name="_Toc41907850"/>
      <w:bookmarkStart w:id="819" w:name="_Toc41912716"/>
      <w:bookmarkStart w:id="820" w:name="_Toc41913506"/>
      <w:bookmarkStart w:id="821" w:name="_Toc41914295"/>
      <w:bookmarkStart w:id="822" w:name="_Toc41891296"/>
      <w:bookmarkStart w:id="823" w:name="_Toc41896926"/>
      <w:bookmarkStart w:id="824" w:name="_Toc41897715"/>
      <w:bookmarkStart w:id="825" w:name="_Toc41898503"/>
      <w:bookmarkStart w:id="826" w:name="_Toc41907852"/>
      <w:bookmarkStart w:id="827" w:name="_Toc41912718"/>
      <w:bookmarkStart w:id="828" w:name="_Toc41913508"/>
      <w:bookmarkStart w:id="829" w:name="_Toc41914297"/>
      <w:bookmarkStart w:id="830" w:name="_Toc41891298"/>
      <w:bookmarkStart w:id="831" w:name="_Toc41896928"/>
      <w:bookmarkStart w:id="832" w:name="_Toc41897717"/>
      <w:bookmarkStart w:id="833" w:name="_Toc41898505"/>
      <w:bookmarkStart w:id="834" w:name="_Toc41907854"/>
      <w:bookmarkStart w:id="835" w:name="_Toc41912720"/>
      <w:bookmarkStart w:id="836" w:name="_Toc41913510"/>
      <w:bookmarkStart w:id="837" w:name="_Toc41914299"/>
      <w:bookmarkStart w:id="838" w:name="_Toc41891299"/>
      <w:bookmarkStart w:id="839" w:name="_Toc41896929"/>
      <w:bookmarkStart w:id="840" w:name="_Toc41897718"/>
      <w:bookmarkStart w:id="841" w:name="_Toc41898506"/>
      <w:bookmarkStart w:id="842" w:name="_Toc41907855"/>
      <w:bookmarkStart w:id="843" w:name="_Toc41912721"/>
      <w:bookmarkStart w:id="844" w:name="_Toc41913511"/>
      <w:bookmarkStart w:id="845" w:name="_Toc41914300"/>
      <w:bookmarkStart w:id="846" w:name="_Toc41891300"/>
      <w:bookmarkStart w:id="847" w:name="_Toc41896930"/>
      <w:bookmarkStart w:id="848" w:name="_Toc41897719"/>
      <w:bookmarkStart w:id="849" w:name="_Toc41898507"/>
      <w:bookmarkStart w:id="850" w:name="_Toc41907856"/>
      <w:bookmarkStart w:id="851" w:name="_Toc41912722"/>
      <w:bookmarkStart w:id="852" w:name="_Toc41913512"/>
      <w:bookmarkStart w:id="853" w:name="_Toc41914301"/>
      <w:bookmarkStart w:id="854" w:name="_Toc41891301"/>
      <w:bookmarkStart w:id="855" w:name="_Toc41896931"/>
      <w:bookmarkStart w:id="856" w:name="_Toc41897720"/>
      <w:bookmarkStart w:id="857" w:name="_Toc41898508"/>
      <w:bookmarkStart w:id="858" w:name="_Toc41907857"/>
      <w:bookmarkStart w:id="859" w:name="_Toc41912723"/>
      <w:bookmarkStart w:id="860" w:name="_Toc41913513"/>
      <w:bookmarkStart w:id="861" w:name="_Toc41914302"/>
      <w:bookmarkStart w:id="862" w:name="_Toc41891302"/>
      <w:bookmarkStart w:id="863" w:name="_Toc41896932"/>
      <w:bookmarkStart w:id="864" w:name="_Toc41897721"/>
      <w:bookmarkStart w:id="865" w:name="_Toc41898509"/>
      <w:bookmarkStart w:id="866" w:name="_Toc41907858"/>
      <w:bookmarkStart w:id="867" w:name="_Toc41912724"/>
      <w:bookmarkStart w:id="868" w:name="_Toc41913514"/>
      <w:bookmarkStart w:id="869" w:name="_Toc41914303"/>
      <w:bookmarkStart w:id="870" w:name="_Toc41891303"/>
      <w:bookmarkStart w:id="871" w:name="_Toc41896933"/>
      <w:bookmarkStart w:id="872" w:name="_Toc41897722"/>
      <w:bookmarkStart w:id="873" w:name="_Toc41898510"/>
      <w:bookmarkStart w:id="874" w:name="_Toc41907859"/>
      <w:bookmarkStart w:id="875" w:name="_Toc41912725"/>
      <w:bookmarkStart w:id="876" w:name="_Toc41913515"/>
      <w:bookmarkStart w:id="877" w:name="_Toc41914304"/>
      <w:bookmarkStart w:id="878" w:name="_Toc41891305"/>
      <w:bookmarkStart w:id="879" w:name="_Toc41896935"/>
      <w:bookmarkStart w:id="880" w:name="_Toc41897724"/>
      <w:bookmarkStart w:id="881" w:name="_Toc41898512"/>
      <w:bookmarkStart w:id="882" w:name="_Toc41907861"/>
      <w:bookmarkStart w:id="883" w:name="_Toc41912727"/>
      <w:bookmarkStart w:id="884" w:name="_Toc41913517"/>
      <w:bookmarkStart w:id="885" w:name="_Toc41914306"/>
      <w:bookmarkStart w:id="886" w:name="_Toc41891306"/>
      <w:bookmarkStart w:id="887" w:name="_Toc41896936"/>
      <w:bookmarkStart w:id="888" w:name="_Toc41897725"/>
      <w:bookmarkStart w:id="889" w:name="_Toc41898513"/>
      <w:bookmarkStart w:id="890" w:name="_Toc41907862"/>
      <w:bookmarkStart w:id="891" w:name="_Toc41912728"/>
      <w:bookmarkStart w:id="892" w:name="_Toc41913518"/>
      <w:bookmarkStart w:id="893" w:name="_Toc41914307"/>
      <w:bookmarkStart w:id="894" w:name="_Toc41891308"/>
      <w:bookmarkStart w:id="895" w:name="_Toc41896938"/>
      <w:bookmarkStart w:id="896" w:name="_Toc41897727"/>
      <w:bookmarkStart w:id="897" w:name="_Toc41898515"/>
      <w:bookmarkStart w:id="898" w:name="_Toc41907864"/>
      <w:bookmarkStart w:id="899" w:name="_Toc41912730"/>
      <w:bookmarkStart w:id="900" w:name="_Toc41913520"/>
      <w:bookmarkStart w:id="901" w:name="_Toc41914309"/>
      <w:bookmarkStart w:id="902" w:name="_Toc41891309"/>
      <w:bookmarkStart w:id="903" w:name="_Toc41896939"/>
      <w:bookmarkStart w:id="904" w:name="_Toc41897728"/>
      <w:bookmarkStart w:id="905" w:name="_Toc41898516"/>
      <w:bookmarkStart w:id="906" w:name="_Toc41907865"/>
      <w:bookmarkStart w:id="907" w:name="_Toc41912731"/>
      <w:bookmarkStart w:id="908" w:name="_Toc41913521"/>
      <w:bookmarkStart w:id="909" w:name="_Toc41914310"/>
      <w:bookmarkStart w:id="910" w:name="_Toc41891312"/>
      <w:bookmarkStart w:id="911" w:name="_Toc41896942"/>
      <w:bookmarkStart w:id="912" w:name="_Toc41897731"/>
      <w:bookmarkStart w:id="913" w:name="_Toc41898519"/>
      <w:bookmarkStart w:id="914" w:name="_Toc41907868"/>
      <w:bookmarkStart w:id="915" w:name="_Toc41912734"/>
      <w:bookmarkStart w:id="916" w:name="_Toc41913524"/>
      <w:bookmarkStart w:id="917" w:name="_Toc41914313"/>
      <w:bookmarkStart w:id="918" w:name="_Toc41891314"/>
      <w:bookmarkStart w:id="919" w:name="_Toc41896944"/>
      <w:bookmarkStart w:id="920" w:name="_Toc41897733"/>
      <w:bookmarkStart w:id="921" w:name="_Toc41898521"/>
      <w:bookmarkStart w:id="922" w:name="_Toc41907870"/>
      <w:bookmarkStart w:id="923" w:name="_Toc41912736"/>
      <w:bookmarkStart w:id="924" w:name="_Toc41913526"/>
      <w:bookmarkStart w:id="925" w:name="_Toc41914315"/>
      <w:bookmarkStart w:id="926" w:name="_Toc41891344"/>
      <w:bookmarkStart w:id="927" w:name="_Toc41896974"/>
      <w:bookmarkStart w:id="928" w:name="_Toc41897763"/>
      <w:bookmarkStart w:id="929" w:name="_Toc41898551"/>
      <w:bookmarkStart w:id="930" w:name="_Toc41907900"/>
      <w:bookmarkStart w:id="931" w:name="_Toc41912766"/>
      <w:bookmarkStart w:id="932" w:name="_Toc41913556"/>
      <w:bookmarkStart w:id="933" w:name="_Toc41914345"/>
      <w:bookmarkStart w:id="934" w:name="_Toc41891345"/>
      <w:bookmarkStart w:id="935" w:name="_Toc41896975"/>
      <w:bookmarkStart w:id="936" w:name="_Toc41897764"/>
      <w:bookmarkStart w:id="937" w:name="_Toc41898552"/>
      <w:bookmarkStart w:id="938" w:name="_Toc41907901"/>
      <w:bookmarkStart w:id="939" w:name="_Toc41912767"/>
      <w:bookmarkStart w:id="940" w:name="_Toc41913557"/>
      <w:bookmarkStart w:id="941" w:name="_Toc41914346"/>
      <w:bookmarkStart w:id="942" w:name="_Toc41891347"/>
      <w:bookmarkStart w:id="943" w:name="_Toc41896977"/>
      <w:bookmarkStart w:id="944" w:name="_Toc41897766"/>
      <w:bookmarkStart w:id="945" w:name="_Toc41898554"/>
      <w:bookmarkStart w:id="946" w:name="_Toc41907903"/>
      <w:bookmarkStart w:id="947" w:name="_Toc41912769"/>
      <w:bookmarkStart w:id="948" w:name="_Toc41913559"/>
      <w:bookmarkStart w:id="949" w:name="_Toc41914348"/>
      <w:bookmarkStart w:id="950" w:name="_Toc41891348"/>
      <w:bookmarkStart w:id="951" w:name="_Toc41896978"/>
      <w:bookmarkStart w:id="952" w:name="_Toc41897767"/>
      <w:bookmarkStart w:id="953" w:name="_Toc41898555"/>
      <w:bookmarkStart w:id="954" w:name="_Toc41907904"/>
      <w:bookmarkStart w:id="955" w:name="_Toc41912770"/>
      <w:bookmarkStart w:id="956" w:name="_Toc41913560"/>
      <w:bookmarkStart w:id="957" w:name="_Toc41914349"/>
      <w:bookmarkStart w:id="958" w:name="_Toc41891349"/>
      <w:bookmarkStart w:id="959" w:name="_Toc41896979"/>
      <w:bookmarkStart w:id="960" w:name="_Toc41897768"/>
      <w:bookmarkStart w:id="961" w:name="_Toc41898556"/>
      <w:bookmarkStart w:id="962" w:name="_Toc41907905"/>
      <w:bookmarkStart w:id="963" w:name="_Toc41912771"/>
      <w:bookmarkStart w:id="964" w:name="_Toc41913561"/>
      <w:bookmarkStart w:id="965" w:name="_Toc41914350"/>
      <w:bookmarkStart w:id="966" w:name="_Toc41891351"/>
      <w:bookmarkStart w:id="967" w:name="_Toc41896981"/>
      <w:bookmarkStart w:id="968" w:name="_Toc41897770"/>
      <w:bookmarkStart w:id="969" w:name="_Toc41898558"/>
      <w:bookmarkStart w:id="970" w:name="_Toc41907907"/>
      <w:bookmarkStart w:id="971" w:name="_Toc41912773"/>
      <w:bookmarkStart w:id="972" w:name="_Toc41913563"/>
      <w:bookmarkStart w:id="973" w:name="_Toc41914352"/>
      <w:bookmarkStart w:id="974" w:name="_Toc41891353"/>
      <w:bookmarkStart w:id="975" w:name="_Toc41896983"/>
      <w:bookmarkStart w:id="976" w:name="_Toc41897772"/>
      <w:bookmarkStart w:id="977" w:name="_Toc41898560"/>
      <w:bookmarkStart w:id="978" w:name="_Toc41907909"/>
      <w:bookmarkStart w:id="979" w:name="_Toc41912775"/>
      <w:bookmarkStart w:id="980" w:name="_Toc41913565"/>
      <w:bookmarkStart w:id="981" w:name="_Toc41914354"/>
      <w:bookmarkStart w:id="982" w:name="_Toc41891354"/>
      <w:bookmarkStart w:id="983" w:name="_Toc41896984"/>
      <w:bookmarkStart w:id="984" w:name="_Toc41897773"/>
      <w:bookmarkStart w:id="985" w:name="_Toc41898561"/>
      <w:bookmarkStart w:id="986" w:name="_Toc41907910"/>
      <w:bookmarkStart w:id="987" w:name="_Toc41912776"/>
      <w:bookmarkStart w:id="988" w:name="_Toc41913566"/>
      <w:bookmarkStart w:id="989" w:name="_Toc41914355"/>
      <w:bookmarkStart w:id="990" w:name="_Toc41891356"/>
      <w:bookmarkStart w:id="991" w:name="_Toc41896986"/>
      <w:bookmarkStart w:id="992" w:name="_Toc41897775"/>
      <w:bookmarkStart w:id="993" w:name="_Toc41898563"/>
      <w:bookmarkStart w:id="994" w:name="_Toc41907912"/>
      <w:bookmarkStart w:id="995" w:name="_Toc41912778"/>
      <w:bookmarkStart w:id="996" w:name="_Toc41913568"/>
      <w:bookmarkStart w:id="997" w:name="_Toc41914357"/>
      <w:bookmarkStart w:id="998" w:name="_Toc41891357"/>
      <w:bookmarkStart w:id="999" w:name="_Toc41896987"/>
      <w:bookmarkStart w:id="1000" w:name="_Toc41897776"/>
      <w:bookmarkStart w:id="1001" w:name="_Toc41898564"/>
      <w:bookmarkStart w:id="1002" w:name="_Toc41907913"/>
      <w:bookmarkStart w:id="1003" w:name="_Toc41912779"/>
      <w:bookmarkStart w:id="1004" w:name="_Toc41913569"/>
      <w:bookmarkStart w:id="1005" w:name="_Toc41914358"/>
      <w:bookmarkStart w:id="1006" w:name="_Toc41891359"/>
      <w:bookmarkStart w:id="1007" w:name="_Toc41896989"/>
      <w:bookmarkStart w:id="1008" w:name="_Toc41897778"/>
      <w:bookmarkStart w:id="1009" w:name="_Toc41898566"/>
      <w:bookmarkStart w:id="1010" w:name="_Toc41907915"/>
      <w:bookmarkStart w:id="1011" w:name="_Toc41912781"/>
      <w:bookmarkStart w:id="1012" w:name="_Toc41913571"/>
      <w:bookmarkStart w:id="1013" w:name="_Toc41914360"/>
      <w:bookmarkStart w:id="1014" w:name="_Toc41891360"/>
      <w:bookmarkStart w:id="1015" w:name="_Toc41896990"/>
      <w:bookmarkStart w:id="1016" w:name="_Toc41897779"/>
      <w:bookmarkStart w:id="1017" w:name="_Toc41898567"/>
      <w:bookmarkStart w:id="1018" w:name="_Toc41907916"/>
      <w:bookmarkStart w:id="1019" w:name="_Toc41912782"/>
      <w:bookmarkStart w:id="1020" w:name="_Toc41913572"/>
      <w:bookmarkStart w:id="1021" w:name="_Toc41914361"/>
      <w:bookmarkStart w:id="1022" w:name="_Toc41891364"/>
      <w:bookmarkStart w:id="1023" w:name="_Toc41896994"/>
      <w:bookmarkStart w:id="1024" w:name="_Toc41897783"/>
      <w:bookmarkStart w:id="1025" w:name="_Toc41898571"/>
      <w:bookmarkStart w:id="1026" w:name="_Toc41907920"/>
      <w:bookmarkStart w:id="1027" w:name="_Toc41912786"/>
      <w:bookmarkStart w:id="1028" w:name="_Toc41913576"/>
      <w:bookmarkStart w:id="1029" w:name="_Toc41914365"/>
      <w:bookmarkStart w:id="1030" w:name="_Toc41891367"/>
      <w:bookmarkStart w:id="1031" w:name="_Toc41896997"/>
      <w:bookmarkStart w:id="1032" w:name="_Toc41897786"/>
      <w:bookmarkStart w:id="1033" w:name="_Toc41898574"/>
      <w:bookmarkStart w:id="1034" w:name="_Toc41907923"/>
      <w:bookmarkStart w:id="1035" w:name="_Toc41912789"/>
      <w:bookmarkStart w:id="1036" w:name="_Toc41913579"/>
      <w:bookmarkStart w:id="1037" w:name="_Toc41914368"/>
      <w:bookmarkStart w:id="1038" w:name="_Toc41891370"/>
      <w:bookmarkStart w:id="1039" w:name="_Toc41897000"/>
      <w:bookmarkStart w:id="1040" w:name="_Toc41897789"/>
      <w:bookmarkStart w:id="1041" w:name="_Toc41898577"/>
      <w:bookmarkStart w:id="1042" w:name="_Toc41907926"/>
      <w:bookmarkStart w:id="1043" w:name="_Toc41912792"/>
      <w:bookmarkStart w:id="1044" w:name="_Toc41913582"/>
      <w:bookmarkStart w:id="1045" w:name="_Toc41914371"/>
      <w:bookmarkStart w:id="1046" w:name="_Toc41891371"/>
      <w:bookmarkStart w:id="1047" w:name="_Toc41897001"/>
      <w:bookmarkStart w:id="1048" w:name="_Toc41897790"/>
      <w:bookmarkStart w:id="1049" w:name="_Toc41898578"/>
      <w:bookmarkStart w:id="1050" w:name="_Toc41907927"/>
      <w:bookmarkStart w:id="1051" w:name="_Toc41912793"/>
      <w:bookmarkStart w:id="1052" w:name="_Toc41913583"/>
      <w:bookmarkStart w:id="1053" w:name="_Toc41914372"/>
      <w:bookmarkStart w:id="1054" w:name="_Toc41891372"/>
      <w:bookmarkStart w:id="1055" w:name="_Toc41897002"/>
      <w:bookmarkStart w:id="1056" w:name="_Toc41897791"/>
      <w:bookmarkStart w:id="1057" w:name="_Toc41898579"/>
      <w:bookmarkStart w:id="1058" w:name="_Toc41907928"/>
      <w:bookmarkStart w:id="1059" w:name="_Toc41912794"/>
      <w:bookmarkStart w:id="1060" w:name="_Toc41913584"/>
      <w:bookmarkStart w:id="1061" w:name="_Toc41914373"/>
      <w:bookmarkStart w:id="1062" w:name="_Toc41891374"/>
      <w:bookmarkStart w:id="1063" w:name="_Toc41897004"/>
      <w:bookmarkStart w:id="1064" w:name="_Toc41897793"/>
      <w:bookmarkStart w:id="1065" w:name="_Toc41898581"/>
      <w:bookmarkStart w:id="1066" w:name="_Toc41907930"/>
      <w:bookmarkStart w:id="1067" w:name="_Toc41912796"/>
      <w:bookmarkStart w:id="1068" w:name="_Toc41913586"/>
      <w:bookmarkStart w:id="1069" w:name="_Toc41914375"/>
      <w:bookmarkStart w:id="1070" w:name="_Toc41891377"/>
      <w:bookmarkStart w:id="1071" w:name="_Toc41897007"/>
      <w:bookmarkStart w:id="1072" w:name="_Toc41897796"/>
      <w:bookmarkStart w:id="1073" w:name="_Toc41898584"/>
      <w:bookmarkStart w:id="1074" w:name="_Toc41907933"/>
      <w:bookmarkStart w:id="1075" w:name="_Toc41912799"/>
      <w:bookmarkStart w:id="1076" w:name="_Toc41913589"/>
      <w:bookmarkStart w:id="1077" w:name="_Toc41914378"/>
      <w:bookmarkStart w:id="1078" w:name="_Toc41891380"/>
      <w:bookmarkStart w:id="1079" w:name="_Toc41897010"/>
      <w:bookmarkStart w:id="1080" w:name="_Toc41897799"/>
      <w:bookmarkStart w:id="1081" w:name="_Toc41898587"/>
      <w:bookmarkStart w:id="1082" w:name="_Toc41907936"/>
      <w:bookmarkStart w:id="1083" w:name="_Toc41912802"/>
      <w:bookmarkStart w:id="1084" w:name="_Toc41913592"/>
      <w:bookmarkStart w:id="1085" w:name="_Toc41914381"/>
      <w:bookmarkStart w:id="1086" w:name="_Toc41891382"/>
      <w:bookmarkStart w:id="1087" w:name="_Toc41897012"/>
      <w:bookmarkStart w:id="1088" w:name="_Toc41897801"/>
      <w:bookmarkStart w:id="1089" w:name="_Toc41898589"/>
      <w:bookmarkStart w:id="1090" w:name="_Toc41907938"/>
      <w:bookmarkStart w:id="1091" w:name="_Toc41912804"/>
      <w:bookmarkStart w:id="1092" w:name="_Toc41913594"/>
      <w:bookmarkStart w:id="1093" w:name="_Toc41914383"/>
      <w:bookmarkStart w:id="1094" w:name="_Toc41891383"/>
      <w:bookmarkStart w:id="1095" w:name="_Toc41897013"/>
      <w:bookmarkStart w:id="1096" w:name="_Toc41897802"/>
      <w:bookmarkStart w:id="1097" w:name="_Toc41898590"/>
      <w:bookmarkStart w:id="1098" w:name="_Toc41907939"/>
      <w:bookmarkStart w:id="1099" w:name="_Toc41912805"/>
      <w:bookmarkStart w:id="1100" w:name="_Toc41913595"/>
      <w:bookmarkStart w:id="1101" w:name="_Toc41914384"/>
      <w:bookmarkStart w:id="1102" w:name="_Toc41891385"/>
      <w:bookmarkStart w:id="1103" w:name="_Toc41897015"/>
      <w:bookmarkStart w:id="1104" w:name="_Toc41897804"/>
      <w:bookmarkStart w:id="1105" w:name="_Toc41898592"/>
      <w:bookmarkStart w:id="1106" w:name="_Toc41907941"/>
      <w:bookmarkStart w:id="1107" w:name="_Toc41912807"/>
      <w:bookmarkStart w:id="1108" w:name="_Toc41913597"/>
      <w:bookmarkStart w:id="1109" w:name="_Toc41914386"/>
      <w:bookmarkStart w:id="1110" w:name="_Toc41891388"/>
      <w:bookmarkStart w:id="1111" w:name="_Toc41897018"/>
      <w:bookmarkStart w:id="1112" w:name="_Toc41897807"/>
      <w:bookmarkStart w:id="1113" w:name="_Toc41898595"/>
      <w:bookmarkStart w:id="1114" w:name="_Toc41907944"/>
      <w:bookmarkStart w:id="1115" w:name="_Toc41912810"/>
      <w:bookmarkStart w:id="1116" w:name="_Toc41913600"/>
      <w:bookmarkStart w:id="1117" w:name="_Toc41914389"/>
      <w:bookmarkStart w:id="1118" w:name="_Toc41891391"/>
      <w:bookmarkStart w:id="1119" w:name="_Toc41897021"/>
      <w:bookmarkStart w:id="1120" w:name="_Toc41897810"/>
      <w:bookmarkStart w:id="1121" w:name="_Toc41898598"/>
      <w:bookmarkStart w:id="1122" w:name="_Toc41907947"/>
      <w:bookmarkStart w:id="1123" w:name="_Toc41912813"/>
      <w:bookmarkStart w:id="1124" w:name="_Toc41913603"/>
      <w:bookmarkStart w:id="1125" w:name="_Toc41914392"/>
      <w:bookmarkStart w:id="1126" w:name="_Toc41891393"/>
      <w:bookmarkStart w:id="1127" w:name="_Toc41897023"/>
      <w:bookmarkStart w:id="1128" w:name="_Toc41897812"/>
      <w:bookmarkStart w:id="1129" w:name="_Toc41898600"/>
      <w:bookmarkStart w:id="1130" w:name="_Toc41907949"/>
      <w:bookmarkStart w:id="1131" w:name="_Toc41912815"/>
      <w:bookmarkStart w:id="1132" w:name="_Toc41913605"/>
      <w:bookmarkStart w:id="1133" w:name="_Toc41914394"/>
      <w:bookmarkStart w:id="1134" w:name="_Toc41891394"/>
      <w:bookmarkStart w:id="1135" w:name="_Toc41897024"/>
      <w:bookmarkStart w:id="1136" w:name="_Toc41897813"/>
      <w:bookmarkStart w:id="1137" w:name="_Toc41898601"/>
      <w:bookmarkStart w:id="1138" w:name="_Toc41907950"/>
      <w:bookmarkStart w:id="1139" w:name="_Toc41912816"/>
      <w:bookmarkStart w:id="1140" w:name="_Toc41913606"/>
      <w:bookmarkStart w:id="1141" w:name="_Toc41914395"/>
      <w:bookmarkStart w:id="1142" w:name="_Toc41891396"/>
      <w:bookmarkStart w:id="1143" w:name="_Toc41897026"/>
      <w:bookmarkStart w:id="1144" w:name="_Toc41897815"/>
      <w:bookmarkStart w:id="1145" w:name="_Toc41898603"/>
      <w:bookmarkStart w:id="1146" w:name="_Toc41907952"/>
      <w:bookmarkStart w:id="1147" w:name="_Toc41912818"/>
      <w:bookmarkStart w:id="1148" w:name="_Toc41913608"/>
      <w:bookmarkStart w:id="1149" w:name="_Toc41914397"/>
      <w:bookmarkStart w:id="1150" w:name="_Toc41891401"/>
      <w:bookmarkStart w:id="1151" w:name="_Toc41897031"/>
      <w:bookmarkStart w:id="1152" w:name="_Toc41897820"/>
      <w:bookmarkStart w:id="1153" w:name="_Toc41898608"/>
      <w:bookmarkStart w:id="1154" w:name="_Toc41907957"/>
      <w:bookmarkStart w:id="1155" w:name="_Toc41912823"/>
      <w:bookmarkStart w:id="1156" w:name="_Toc41913613"/>
      <w:bookmarkStart w:id="1157" w:name="_Toc41914402"/>
      <w:bookmarkStart w:id="1158" w:name="_Toc41891403"/>
      <w:bookmarkStart w:id="1159" w:name="_Toc41897033"/>
      <w:bookmarkStart w:id="1160" w:name="_Toc41897822"/>
      <w:bookmarkStart w:id="1161" w:name="_Toc41898610"/>
      <w:bookmarkStart w:id="1162" w:name="_Toc41907959"/>
      <w:bookmarkStart w:id="1163" w:name="_Toc41912825"/>
      <w:bookmarkStart w:id="1164" w:name="_Toc41913615"/>
      <w:bookmarkStart w:id="1165" w:name="_Toc41914404"/>
      <w:bookmarkStart w:id="1166" w:name="_Toc41891405"/>
      <w:bookmarkStart w:id="1167" w:name="_Toc41897035"/>
      <w:bookmarkStart w:id="1168" w:name="_Toc41897824"/>
      <w:bookmarkStart w:id="1169" w:name="_Toc41898612"/>
      <w:bookmarkStart w:id="1170" w:name="_Toc41907961"/>
      <w:bookmarkStart w:id="1171" w:name="_Toc41912827"/>
      <w:bookmarkStart w:id="1172" w:name="_Toc41913617"/>
      <w:bookmarkStart w:id="1173" w:name="_Toc41914406"/>
      <w:bookmarkStart w:id="1174" w:name="_Toc41891406"/>
      <w:bookmarkStart w:id="1175" w:name="_Toc41897036"/>
      <w:bookmarkStart w:id="1176" w:name="_Toc41897825"/>
      <w:bookmarkStart w:id="1177" w:name="_Toc41898613"/>
      <w:bookmarkStart w:id="1178" w:name="_Toc41907962"/>
      <w:bookmarkStart w:id="1179" w:name="_Toc41912828"/>
      <w:bookmarkStart w:id="1180" w:name="_Toc41913618"/>
      <w:bookmarkStart w:id="1181" w:name="_Toc41914407"/>
      <w:bookmarkStart w:id="1182" w:name="_Toc41891408"/>
      <w:bookmarkStart w:id="1183" w:name="_Toc41897038"/>
      <w:bookmarkStart w:id="1184" w:name="_Toc41897827"/>
      <w:bookmarkStart w:id="1185" w:name="_Toc41898615"/>
      <w:bookmarkStart w:id="1186" w:name="_Toc41907964"/>
      <w:bookmarkStart w:id="1187" w:name="_Toc41912830"/>
      <w:bookmarkStart w:id="1188" w:name="_Toc41913620"/>
      <w:bookmarkStart w:id="1189" w:name="_Toc41914409"/>
      <w:bookmarkStart w:id="1190" w:name="_Toc41891412"/>
      <w:bookmarkStart w:id="1191" w:name="_Toc41897042"/>
      <w:bookmarkStart w:id="1192" w:name="_Toc41897831"/>
      <w:bookmarkStart w:id="1193" w:name="_Toc41898619"/>
      <w:bookmarkStart w:id="1194" w:name="_Toc41907968"/>
      <w:bookmarkStart w:id="1195" w:name="_Toc41912834"/>
      <w:bookmarkStart w:id="1196" w:name="_Toc41913624"/>
      <w:bookmarkStart w:id="1197" w:name="_Toc41914413"/>
      <w:bookmarkStart w:id="1198" w:name="_Toc61877959"/>
      <w:bookmarkStart w:id="1199" w:name="_Toc61881061"/>
      <w:bookmarkStart w:id="1200" w:name="_Toc61938306"/>
      <w:bookmarkStart w:id="1201" w:name="_Toc61941416"/>
      <w:bookmarkStart w:id="1202" w:name="_Toc61944527"/>
      <w:bookmarkStart w:id="1203" w:name="_Toc61952360"/>
      <w:bookmarkStart w:id="1204" w:name="_Toc61958588"/>
      <w:bookmarkStart w:id="1205" w:name="_Toc61961704"/>
      <w:bookmarkStart w:id="1206" w:name="_Toc61964818"/>
      <w:bookmarkStart w:id="1207" w:name="_Toc61877965"/>
      <w:bookmarkStart w:id="1208" w:name="_Toc61881067"/>
      <w:bookmarkStart w:id="1209" w:name="_Toc61938312"/>
      <w:bookmarkStart w:id="1210" w:name="_Toc61941422"/>
      <w:bookmarkStart w:id="1211" w:name="_Toc61944533"/>
      <w:bookmarkStart w:id="1212" w:name="_Toc61952366"/>
      <w:bookmarkStart w:id="1213" w:name="_Toc61958594"/>
      <w:bookmarkStart w:id="1214" w:name="_Toc61961710"/>
      <w:bookmarkStart w:id="1215" w:name="_Toc61964824"/>
      <w:bookmarkStart w:id="1216" w:name="_Toc61877968"/>
      <w:bookmarkStart w:id="1217" w:name="_Toc61881070"/>
      <w:bookmarkStart w:id="1218" w:name="_Toc61938315"/>
      <w:bookmarkStart w:id="1219" w:name="_Toc61941425"/>
      <w:bookmarkStart w:id="1220" w:name="_Toc61944536"/>
      <w:bookmarkStart w:id="1221" w:name="_Toc61952369"/>
      <w:bookmarkStart w:id="1222" w:name="_Toc61958597"/>
      <w:bookmarkStart w:id="1223" w:name="_Toc61961713"/>
      <w:bookmarkStart w:id="1224" w:name="_Toc61964827"/>
      <w:bookmarkStart w:id="1225" w:name="_Toc61877976"/>
      <w:bookmarkStart w:id="1226" w:name="_Toc61881078"/>
      <w:bookmarkStart w:id="1227" w:name="_Toc61938323"/>
      <w:bookmarkStart w:id="1228" w:name="_Toc61941433"/>
      <w:bookmarkStart w:id="1229" w:name="_Toc61944544"/>
      <w:bookmarkStart w:id="1230" w:name="_Toc61952377"/>
      <w:bookmarkStart w:id="1231" w:name="_Toc61958605"/>
      <w:bookmarkStart w:id="1232" w:name="_Toc61961721"/>
      <w:bookmarkStart w:id="1233" w:name="_Toc61964835"/>
      <w:bookmarkStart w:id="1234" w:name="_Toc61849946"/>
      <w:bookmarkStart w:id="1235" w:name="_Toc61852998"/>
      <w:bookmarkStart w:id="1236" w:name="_Toc61877985"/>
      <w:bookmarkStart w:id="1237" w:name="_Toc61881087"/>
      <w:bookmarkStart w:id="1238" w:name="_Toc61938332"/>
      <w:bookmarkStart w:id="1239" w:name="_Toc61941442"/>
      <w:bookmarkStart w:id="1240" w:name="_Toc61944553"/>
      <w:bookmarkStart w:id="1241" w:name="_Toc61952386"/>
      <w:bookmarkStart w:id="1242" w:name="_Toc61958614"/>
      <w:bookmarkStart w:id="1243" w:name="_Toc61961730"/>
      <w:bookmarkStart w:id="1244" w:name="_Toc61964844"/>
      <w:bookmarkStart w:id="1245" w:name="_Toc61849948"/>
      <w:bookmarkStart w:id="1246" w:name="_Toc61853000"/>
      <w:bookmarkStart w:id="1247" w:name="_Toc61877987"/>
      <w:bookmarkStart w:id="1248" w:name="_Toc61881089"/>
      <w:bookmarkStart w:id="1249" w:name="_Toc61938334"/>
      <w:bookmarkStart w:id="1250" w:name="_Toc61941444"/>
      <w:bookmarkStart w:id="1251" w:name="_Toc61944555"/>
      <w:bookmarkStart w:id="1252" w:name="_Toc61952388"/>
      <w:bookmarkStart w:id="1253" w:name="_Toc61958616"/>
      <w:bookmarkStart w:id="1254" w:name="_Toc61961732"/>
      <w:bookmarkStart w:id="1255" w:name="_Toc61964846"/>
      <w:bookmarkStart w:id="1256" w:name="_Toc61849949"/>
      <w:bookmarkStart w:id="1257" w:name="_Toc61853001"/>
      <w:bookmarkStart w:id="1258" w:name="_Toc61877988"/>
      <w:bookmarkStart w:id="1259" w:name="_Toc61881090"/>
      <w:bookmarkStart w:id="1260" w:name="_Toc61938335"/>
      <w:bookmarkStart w:id="1261" w:name="_Toc61941445"/>
      <w:bookmarkStart w:id="1262" w:name="_Toc61944556"/>
      <w:bookmarkStart w:id="1263" w:name="_Toc61952389"/>
      <w:bookmarkStart w:id="1264" w:name="_Toc61958617"/>
      <w:bookmarkStart w:id="1265" w:name="_Toc61961733"/>
      <w:bookmarkStart w:id="1266" w:name="_Toc61964847"/>
      <w:bookmarkStart w:id="1267" w:name="_Toc61849952"/>
      <w:bookmarkStart w:id="1268" w:name="_Toc61853004"/>
      <w:bookmarkStart w:id="1269" w:name="_Toc61877991"/>
      <w:bookmarkStart w:id="1270" w:name="_Toc61881093"/>
      <w:bookmarkStart w:id="1271" w:name="_Toc61938338"/>
      <w:bookmarkStart w:id="1272" w:name="_Toc61941448"/>
      <w:bookmarkStart w:id="1273" w:name="_Toc61944559"/>
      <w:bookmarkStart w:id="1274" w:name="_Toc61952392"/>
      <w:bookmarkStart w:id="1275" w:name="_Toc61958620"/>
      <w:bookmarkStart w:id="1276" w:name="_Toc61961736"/>
      <w:bookmarkStart w:id="1277" w:name="_Toc61964850"/>
      <w:bookmarkStart w:id="1278" w:name="_Toc44570757"/>
      <w:bookmarkStart w:id="1279" w:name="_Toc44576163"/>
      <w:bookmarkStart w:id="1280" w:name="_Toc44577713"/>
      <w:bookmarkStart w:id="1281" w:name="_Toc61849996"/>
      <w:bookmarkStart w:id="1282" w:name="_Toc61853048"/>
      <w:bookmarkStart w:id="1283" w:name="_Toc61878035"/>
      <w:bookmarkStart w:id="1284" w:name="_Toc61881137"/>
      <w:bookmarkStart w:id="1285" w:name="_Toc61938382"/>
      <w:bookmarkStart w:id="1286" w:name="_Toc61941492"/>
      <w:bookmarkStart w:id="1287" w:name="_Toc61944603"/>
      <w:bookmarkStart w:id="1288" w:name="_Toc61952436"/>
      <w:bookmarkStart w:id="1289" w:name="_Toc61958664"/>
      <w:bookmarkStart w:id="1290" w:name="_Toc61961780"/>
      <w:bookmarkStart w:id="1291" w:name="_Toc61964894"/>
      <w:bookmarkStart w:id="1292" w:name="_Toc61849999"/>
      <w:bookmarkStart w:id="1293" w:name="_Toc61853051"/>
      <w:bookmarkStart w:id="1294" w:name="_Toc61878038"/>
      <w:bookmarkStart w:id="1295" w:name="_Toc61881140"/>
      <w:bookmarkStart w:id="1296" w:name="_Toc61938385"/>
      <w:bookmarkStart w:id="1297" w:name="_Toc61941495"/>
      <w:bookmarkStart w:id="1298" w:name="_Toc61944606"/>
      <w:bookmarkStart w:id="1299" w:name="_Toc61952439"/>
      <w:bookmarkStart w:id="1300" w:name="_Toc61958667"/>
      <w:bookmarkStart w:id="1301" w:name="_Toc61961783"/>
      <w:bookmarkStart w:id="1302" w:name="_Toc61964897"/>
      <w:bookmarkStart w:id="1303" w:name="_Toc41891418"/>
      <w:bookmarkStart w:id="1304" w:name="_Toc41897048"/>
      <w:bookmarkStart w:id="1305" w:name="_Toc41897837"/>
      <w:bookmarkStart w:id="1306" w:name="_Toc41898625"/>
      <w:bookmarkStart w:id="1307" w:name="_Toc41907974"/>
      <w:bookmarkStart w:id="1308" w:name="_Toc41912840"/>
      <w:bookmarkStart w:id="1309" w:name="_Toc41913630"/>
      <w:bookmarkStart w:id="1310" w:name="_Toc41914419"/>
      <w:bookmarkStart w:id="1311" w:name="_Toc41891419"/>
      <w:bookmarkStart w:id="1312" w:name="_Toc41897049"/>
      <w:bookmarkStart w:id="1313" w:name="_Toc41897838"/>
      <w:bookmarkStart w:id="1314" w:name="_Toc41898626"/>
      <w:bookmarkStart w:id="1315" w:name="_Toc41907975"/>
      <w:bookmarkStart w:id="1316" w:name="_Toc41912841"/>
      <w:bookmarkStart w:id="1317" w:name="_Toc41913631"/>
      <w:bookmarkStart w:id="1318" w:name="_Toc41914420"/>
      <w:bookmarkStart w:id="1319" w:name="_Toc41891420"/>
      <w:bookmarkStart w:id="1320" w:name="_Toc41897050"/>
      <w:bookmarkStart w:id="1321" w:name="_Toc41897839"/>
      <w:bookmarkStart w:id="1322" w:name="_Toc41898627"/>
      <w:bookmarkStart w:id="1323" w:name="_Toc41907976"/>
      <w:bookmarkStart w:id="1324" w:name="_Toc41912842"/>
      <w:bookmarkStart w:id="1325" w:name="_Toc41913632"/>
      <w:bookmarkStart w:id="1326" w:name="_Toc41914421"/>
      <w:bookmarkStart w:id="1327" w:name="_Toc41891495"/>
      <w:bookmarkStart w:id="1328" w:name="_Toc41897125"/>
      <w:bookmarkStart w:id="1329" w:name="_Toc41897914"/>
      <w:bookmarkStart w:id="1330" w:name="_Toc41898702"/>
      <w:bookmarkStart w:id="1331" w:name="_Toc41908051"/>
      <w:bookmarkStart w:id="1332" w:name="_Toc41912917"/>
      <w:bookmarkStart w:id="1333" w:name="_Toc41913707"/>
      <w:bookmarkStart w:id="1334" w:name="_Toc41914496"/>
      <w:bookmarkStart w:id="1335" w:name="_Toc61850003"/>
      <w:bookmarkStart w:id="1336" w:name="_Toc61853055"/>
      <w:bookmarkStart w:id="1337" w:name="_Toc61878042"/>
      <w:bookmarkStart w:id="1338" w:name="_Toc61881144"/>
      <w:bookmarkStart w:id="1339" w:name="_Toc61938389"/>
      <w:bookmarkStart w:id="1340" w:name="_Toc61941499"/>
      <w:bookmarkStart w:id="1341" w:name="_Toc61944610"/>
      <w:bookmarkStart w:id="1342" w:name="_Toc61952443"/>
      <w:bookmarkStart w:id="1343" w:name="_Toc61958671"/>
      <w:bookmarkStart w:id="1344" w:name="_Toc61961787"/>
      <w:bookmarkStart w:id="1345" w:name="_Toc61964901"/>
      <w:bookmarkStart w:id="1346" w:name="_Toc61850004"/>
      <w:bookmarkStart w:id="1347" w:name="_Toc61853056"/>
      <w:bookmarkStart w:id="1348" w:name="_Toc61878043"/>
      <w:bookmarkStart w:id="1349" w:name="_Toc61881145"/>
      <w:bookmarkStart w:id="1350" w:name="_Toc61938390"/>
      <w:bookmarkStart w:id="1351" w:name="_Toc61941500"/>
      <w:bookmarkStart w:id="1352" w:name="_Toc61944611"/>
      <w:bookmarkStart w:id="1353" w:name="_Toc61952444"/>
      <w:bookmarkStart w:id="1354" w:name="_Toc61958672"/>
      <w:bookmarkStart w:id="1355" w:name="_Toc61961788"/>
      <w:bookmarkStart w:id="1356" w:name="_Toc61964902"/>
      <w:bookmarkStart w:id="1357" w:name="_Toc61850007"/>
      <w:bookmarkStart w:id="1358" w:name="_Toc61853059"/>
      <w:bookmarkStart w:id="1359" w:name="_Toc61878046"/>
      <w:bookmarkStart w:id="1360" w:name="_Toc61881148"/>
      <w:bookmarkStart w:id="1361" w:name="_Toc61938393"/>
      <w:bookmarkStart w:id="1362" w:name="_Toc61941503"/>
      <w:bookmarkStart w:id="1363" w:name="_Toc61944614"/>
      <w:bookmarkStart w:id="1364" w:name="_Toc61952447"/>
      <w:bookmarkStart w:id="1365" w:name="_Toc61958675"/>
      <w:bookmarkStart w:id="1366" w:name="_Toc61961791"/>
      <w:bookmarkStart w:id="1367" w:name="_Toc61964905"/>
      <w:bookmarkStart w:id="1368" w:name="_Toc61850008"/>
      <w:bookmarkStart w:id="1369" w:name="_Toc61853060"/>
      <w:bookmarkStart w:id="1370" w:name="_Toc61878047"/>
      <w:bookmarkStart w:id="1371" w:name="_Toc61881149"/>
      <w:bookmarkStart w:id="1372" w:name="_Toc61938394"/>
      <w:bookmarkStart w:id="1373" w:name="_Toc61941504"/>
      <w:bookmarkStart w:id="1374" w:name="_Toc61944615"/>
      <w:bookmarkStart w:id="1375" w:name="_Toc61952448"/>
      <w:bookmarkStart w:id="1376" w:name="_Toc61958676"/>
      <w:bookmarkStart w:id="1377" w:name="_Toc61961792"/>
      <w:bookmarkStart w:id="1378" w:name="_Toc61964906"/>
      <w:bookmarkStart w:id="1379" w:name="_Toc61850011"/>
      <w:bookmarkStart w:id="1380" w:name="_Toc61853063"/>
      <w:bookmarkStart w:id="1381" w:name="_Toc61878050"/>
      <w:bookmarkStart w:id="1382" w:name="_Toc61881152"/>
      <w:bookmarkStart w:id="1383" w:name="_Toc61938397"/>
      <w:bookmarkStart w:id="1384" w:name="_Toc61941507"/>
      <w:bookmarkStart w:id="1385" w:name="_Toc61944618"/>
      <w:bookmarkStart w:id="1386" w:name="_Toc61952451"/>
      <w:bookmarkStart w:id="1387" w:name="_Toc61958679"/>
      <w:bookmarkStart w:id="1388" w:name="_Toc61961795"/>
      <w:bookmarkStart w:id="1389" w:name="_Toc61964909"/>
      <w:bookmarkStart w:id="1390" w:name="_Toc61850015"/>
      <w:bookmarkStart w:id="1391" w:name="_Toc61853067"/>
      <w:bookmarkStart w:id="1392" w:name="_Toc61878054"/>
      <w:bookmarkStart w:id="1393" w:name="_Toc61881156"/>
      <w:bookmarkStart w:id="1394" w:name="_Toc61938401"/>
      <w:bookmarkStart w:id="1395" w:name="_Toc61941511"/>
      <w:bookmarkStart w:id="1396" w:name="_Toc61944622"/>
      <w:bookmarkStart w:id="1397" w:name="_Toc61952455"/>
      <w:bookmarkStart w:id="1398" w:name="_Toc61958683"/>
      <w:bookmarkStart w:id="1399" w:name="_Toc61961799"/>
      <w:bookmarkStart w:id="1400" w:name="_Toc61964913"/>
      <w:bookmarkStart w:id="1401" w:name="_Toc61850016"/>
      <w:bookmarkStart w:id="1402" w:name="_Toc61853068"/>
      <w:bookmarkStart w:id="1403" w:name="_Toc61878055"/>
      <w:bookmarkStart w:id="1404" w:name="_Toc61881157"/>
      <w:bookmarkStart w:id="1405" w:name="_Toc61938402"/>
      <w:bookmarkStart w:id="1406" w:name="_Toc61941512"/>
      <w:bookmarkStart w:id="1407" w:name="_Toc61944623"/>
      <w:bookmarkStart w:id="1408" w:name="_Toc61952456"/>
      <w:bookmarkStart w:id="1409" w:name="_Toc61958684"/>
      <w:bookmarkStart w:id="1410" w:name="_Toc61961800"/>
      <w:bookmarkStart w:id="1411" w:name="_Toc61964914"/>
      <w:bookmarkStart w:id="1412" w:name="_Toc61850017"/>
      <w:bookmarkStart w:id="1413" w:name="_Toc61853069"/>
      <w:bookmarkStart w:id="1414" w:name="_Toc61878056"/>
      <w:bookmarkStart w:id="1415" w:name="_Toc61881158"/>
      <w:bookmarkStart w:id="1416" w:name="_Toc61938403"/>
      <w:bookmarkStart w:id="1417" w:name="_Toc61941513"/>
      <w:bookmarkStart w:id="1418" w:name="_Toc61944624"/>
      <w:bookmarkStart w:id="1419" w:name="_Toc61952457"/>
      <w:bookmarkStart w:id="1420" w:name="_Toc61958685"/>
      <w:bookmarkStart w:id="1421" w:name="_Toc61961801"/>
      <w:bookmarkStart w:id="1422" w:name="_Toc61964915"/>
      <w:bookmarkStart w:id="1423" w:name="_Toc61850018"/>
      <w:bookmarkStart w:id="1424" w:name="_Toc61853070"/>
      <w:bookmarkStart w:id="1425" w:name="_Toc61878057"/>
      <w:bookmarkStart w:id="1426" w:name="_Toc61881159"/>
      <w:bookmarkStart w:id="1427" w:name="_Toc61938404"/>
      <w:bookmarkStart w:id="1428" w:name="_Toc61941514"/>
      <w:bookmarkStart w:id="1429" w:name="_Toc61944625"/>
      <w:bookmarkStart w:id="1430" w:name="_Toc61952458"/>
      <w:bookmarkStart w:id="1431" w:name="_Toc61958686"/>
      <w:bookmarkStart w:id="1432" w:name="_Toc61961802"/>
      <w:bookmarkStart w:id="1433" w:name="_Toc61964916"/>
      <w:bookmarkStart w:id="1434" w:name="_Toc61850020"/>
      <w:bookmarkStart w:id="1435" w:name="_Toc61853072"/>
      <w:bookmarkStart w:id="1436" w:name="_Toc61878059"/>
      <w:bookmarkStart w:id="1437" w:name="_Toc61881161"/>
      <w:bookmarkStart w:id="1438" w:name="_Toc61938406"/>
      <w:bookmarkStart w:id="1439" w:name="_Toc61941516"/>
      <w:bookmarkStart w:id="1440" w:name="_Toc61944627"/>
      <w:bookmarkStart w:id="1441" w:name="_Toc61952460"/>
      <w:bookmarkStart w:id="1442" w:name="_Toc61958688"/>
      <w:bookmarkStart w:id="1443" w:name="_Toc61961804"/>
      <w:bookmarkStart w:id="1444" w:name="_Toc61964918"/>
      <w:bookmarkStart w:id="1445" w:name="_Toc61850021"/>
      <w:bookmarkStart w:id="1446" w:name="_Toc61853073"/>
      <w:bookmarkStart w:id="1447" w:name="_Toc61878060"/>
      <w:bookmarkStart w:id="1448" w:name="_Toc61881162"/>
      <w:bookmarkStart w:id="1449" w:name="_Toc61938407"/>
      <w:bookmarkStart w:id="1450" w:name="_Toc61941517"/>
      <w:bookmarkStart w:id="1451" w:name="_Toc61944628"/>
      <w:bookmarkStart w:id="1452" w:name="_Toc61952461"/>
      <w:bookmarkStart w:id="1453" w:name="_Toc61958689"/>
      <w:bookmarkStart w:id="1454" w:name="_Toc61961805"/>
      <w:bookmarkStart w:id="1455" w:name="_Toc61964919"/>
      <w:bookmarkStart w:id="1456" w:name="_Toc61850023"/>
      <w:bookmarkStart w:id="1457" w:name="_Toc61853075"/>
      <w:bookmarkStart w:id="1458" w:name="_Toc61878062"/>
      <w:bookmarkStart w:id="1459" w:name="_Toc61881164"/>
      <w:bookmarkStart w:id="1460" w:name="_Toc61938409"/>
      <w:bookmarkStart w:id="1461" w:name="_Toc61941519"/>
      <w:bookmarkStart w:id="1462" w:name="_Toc61944630"/>
      <w:bookmarkStart w:id="1463" w:name="_Toc61952463"/>
      <w:bookmarkStart w:id="1464" w:name="_Toc61958691"/>
      <w:bookmarkStart w:id="1465" w:name="_Toc61961807"/>
      <w:bookmarkStart w:id="1466" w:name="_Toc61964921"/>
      <w:bookmarkStart w:id="1467" w:name="_Toc61850024"/>
      <w:bookmarkStart w:id="1468" w:name="_Toc61853076"/>
      <w:bookmarkStart w:id="1469" w:name="_Toc61878063"/>
      <w:bookmarkStart w:id="1470" w:name="_Toc61881165"/>
      <w:bookmarkStart w:id="1471" w:name="_Toc61938410"/>
      <w:bookmarkStart w:id="1472" w:name="_Toc61941520"/>
      <w:bookmarkStart w:id="1473" w:name="_Toc61944631"/>
      <w:bookmarkStart w:id="1474" w:name="_Toc61952464"/>
      <w:bookmarkStart w:id="1475" w:name="_Toc61958692"/>
      <w:bookmarkStart w:id="1476" w:name="_Toc61961808"/>
      <w:bookmarkStart w:id="1477" w:name="_Toc61964922"/>
      <w:bookmarkStart w:id="1478" w:name="_Toc61850026"/>
      <w:bookmarkStart w:id="1479" w:name="_Toc61853078"/>
      <w:bookmarkStart w:id="1480" w:name="_Toc61878065"/>
      <w:bookmarkStart w:id="1481" w:name="_Toc61881167"/>
      <w:bookmarkStart w:id="1482" w:name="_Toc61938412"/>
      <w:bookmarkStart w:id="1483" w:name="_Toc61941522"/>
      <w:bookmarkStart w:id="1484" w:name="_Toc61944633"/>
      <w:bookmarkStart w:id="1485" w:name="_Toc61952466"/>
      <w:bookmarkStart w:id="1486" w:name="_Toc61958694"/>
      <w:bookmarkStart w:id="1487" w:name="_Toc61961810"/>
      <w:bookmarkStart w:id="1488" w:name="_Toc61964924"/>
      <w:bookmarkStart w:id="1489" w:name="_Toc61850029"/>
      <w:bookmarkStart w:id="1490" w:name="_Toc61853081"/>
      <w:bookmarkStart w:id="1491" w:name="_Toc61878068"/>
      <w:bookmarkStart w:id="1492" w:name="_Toc61881170"/>
      <w:bookmarkStart w:id="1493" w:name="_Toc61938415"/>
      <w:bookmarkStart w:id="1494" w:name="_Toc61941525"/>
      <w:bookmarkStart w:id="1495" w:name="_Toc61944636"/>
      <w:bookmarkStart w:id="1496" w:name="_Toc61952469"/>
      <w:bookmarkStart w:id="1497" w:name="_Toc61958697"/>
      <w:bookmarkStart w:id="1498" w:name="_Toc61961813"/>
      <w:bookmarkStart w:id="1499" w:name="_Toc61964927"/>
      <w:bookmarkStart w:id="1500" w:name="_Toc61850032"/>
      <w:bookmarkStart w:id="1501" w:name="_Toc61853084"/>
      <w:bookmarkStart w:id="1502" w:name="_Toc61878071"/>
      <w:bookmarkStart w:id="1503" w:name="_Toc61881173"/>
      <w:bookmarkStart w:id="1504" w:name="_Toc61938418"/>
      <w:bookmarkStart w:id="1505" w:name="_Toc61941528"/>
      <w:bookmarkStart w:id="1506" w:name="_Toc61944639"/>
      <w:bookmarkStart w:id="1507" w:name="_Toc61952472"/>
      <w:bookmarkStart w:id="1508" w:name="_Toc61958700"/>
      <w:bookmarkStart w:id="1509" w:name="_Toc61961816"/>
      <w:bookmarkStart w:id="1510" w:name="_Toc61964930"/>
      <w:bookmarkStart w:id="1511" w:name="_Toc61850035"/>
      <w:bookmarkStart w:id="1512" w:name="_Toc61853087"/>
      <w:bookmarkStart w:id="1513" w:name="_Toc61878074"/>
      <w:bookmarkStart w:id="1514" w:name="_Toc61881176"/>
      <w:bookmarkStart w:id="1515" w:name="_Toc61938421"/>
      <w:bookmarkStart w:id="1516" w:name="_Toc61941531"/>
      <w:bookmarkStart w:id="1517" w:name="_Toc61944642"/>
      <w:bookmarkStart w:id="1518" w:name="_Toc61952475"/>
      <w:bookmarkStart w:id="1519" w:name="_Toc61958703"/>
      <w:bookmarkStart w:id="1520" w:name="_Toc61961819"/>
      <w:bookmarkStart w:id="1521" w:name="_Toc61964933"/>
      <w:bookmarkStart w:id="1522" w:name="_Toc61850167"/>
      <w:bookmarkStart w:id="1523" w:name="_Toc61853219"/>
      <w:bookmarkStart w:id="1524" w:name="_Toc61878206"/>
      <w:bookmarkStart w:id="1525" w:name="_Toc61881308"/>
      <w:bookmarkStart w:id="1526" w:name="_Toc61938553"/>
      <w:bookmarkStart w:id="1527" w:name="_Toc61941663"/>
      <w:bookmarkStart w:id="1528" w:name="_Toc61944774"/>
      <w:bookmarkStart w:id="1529" w:name="_Toc61952607"/>
      <w:bookmarkStart w:id="1530" w:name="_Toc61958835"/>
      <w:bookmarkStart w:id="1531" w:name="_Toc61961951"/>
      <w:bookmarkStart w:id="1532" w:name="_Toc61965065"/>
      <w:bookmarkStart w:id="1533" w:name="_Toc61850174"/>
      <w:bookmarkStart w:id="1534" w:name="_Toc61853226"/>
      <w:bookmarkStart w:id="1535" w:name="_Toc61878213"/>
      <w:bookmarkStart w:id="1536" w:name="_Toc61881315"/>
      <w:bookmarkStart w:id="1537" w:name="_Toc61938560"/>
      <w:bookmarkStart w:id="1538" w:name="_Toc61941670"/>
      <w:bookmarkStart w:id="1539" w:name="_Toc61944781"/>
      <w:bookmarkStart w:id="1540" w:name="_Toc61952614"/>
      <w:bookmarkStart w:id="1541" w:name="_Toc61958842"/>
      <w:bookmarkStart w:id="1542" w:name="_Toc61961958"/>
      <w:bookmarkStart w:id="1543" w:name="_Toc61965072"/>
      <w:bookmarkStart w:id="1544" w:name="_Toc61850175"/>
      <w:bookmarkStart w:id="1545" w:name="_Toc61853227"/>
      <w:bookmarkStart w:id="1546" w:name="_Toc61878214"/>
      <w:bookmarkStart w:id="1547" w:name="_Toc61881316"/>
      <w:bookmarkStart w:id="1548" w:name="_Toc61938561"/>
      <w:bookmarkStart w:id="1549" w:name="_Toc61941671"/>
      <w:bookmarkStart w:id="1550" w:name="_Toc61944782"/>
      <w:bookmarkStart w:id="1551" w:name="_Toc61952615"/>
      <w:bookmarkStart w:id="1552" w:name="_Toc61958843"/>
      <w:bookmarkStart w:id="1553" w:name="_Toc61961959"/>
      <w:bookmarkStart w:id="1554" w:name="_Toc61965073"/>
      <w:bookmarkStart w:id="1555" w:name="_Toc61850176"/>
      <w:bookmarkStart w:id="1556" w:name="_Toc61853228"/>
      <w:bookmarkStart w:id="1557" w:name="_Toc61878215"/>
      <w:bookmarkStart w:id="1558" w:name="_Toc61881317"/>
      <w:bookmarkStart w:id="1559" w:name="_Toc61938562"/>
      <w:bookmarkStart w:id="1560" w:name="_Toc61941672"/>
      <w:bookmarkStart w:id="1561" w:name="_Toc61944783"/>
      <w:bookmarkStart w:id="1562" w:name="_Toc61952616"/>
      <w:bookmarkStart w:id="1563" w:name="_Toc61958844"/>
      <w:bookmarkStart w:id="1564" w:name="_Toc61961960"/>
      <w:bookmarkStart w:id="1565" w:name="_Toc61965074"/>
      <w:bookmarkStart w:id="1566" w:name="_Toc61850223"/>
      <w:bookmarkStart w:id="1567" w:name="_Toc61853275"/>
      <w:bookmarkStart w:id="1568" w:name="_Toc61878262"/>
      <w:bookmarkStart w:id="1569" w:name="_Toc61881364"/>
      <w:bookmarkStart w:id="1570" w:name="_Toc61938609"/>
      <w:bookmarkStart w:id="1571" w:name="_Toc61941719"/>
      <w:bookmarkStart w:id="1572" w:name="_Toc61944830"/>
      <w:bookmarkStart w:id="1573" w:name="_Toc61952663"/>
      <w:bookmarkStart w:id="1574" w:name="_Toc61958891"/>
      <w:bookmarkStart w:id="1575" w:name="_Toc61962007"/>
      <w:bookmarkStart w:id="1576" w:name="_Toc61965121"/>
      <w:bookmarkStart w:id="1577" w:name="_Toc61850224"/>
      <w:bookmarkStart w:id="1578" w:name="_Toc61853276"/>
      <w:bookmarkStart w:id="1579" w:name="_Toc61878263"/>
      <w:bookmarkStart w:id="1580" w:name="_Toc61881365"/>
      <w:bookmarkStart w:id="1581" w:name="_Toc61938610"/>
      <w:bookmarkStart w:id="1582" w:name="_Toc61941720"/>
      <w:bookmarkStart w:id="1583" w:name="_Toc61944831"/>
      <w:bookmarkStart w:id="1584" w:name="_Toc61952664"/>
      <w:bookmarkStart w:id="1585" w:name="_Toc61958892"/>
      <w:bookmarkStart w:id="1586" w:name="_Toc61962008"/>
      <w:bookmarkStart w:id="1587" w:name="_Toc61965122"/>
      <w:bookmarkStart w:id="1588" w:name="_Toc61850280"/>
      <w:bookmarkStart w:id="1589" w:name="_Toc61853332"/>
      <w:bookmarkStart w:id="1590" w:name="_Toc61878319"/>
      <w:bookmarkStart w:id="1591" w:name="_Toc61881421"/>
      <w:bookmarkStart w:id="1592" w:name="_Toc61938666"/>
      <w:bookmarkStart w:id="1593" w:name="_Toc61941776"/>
      <w:bookmarkStart w:id="1594" w:name="_Toc61944887"/>
      <w:bookmarkStart w:id="1595" w:name="_Toc61952720"/>
      <w:bookmarkStart w:id="1596" w:name="_Toc61958948"/>
      <w:bookmarkStart w:id="1597" w:name="_Toc61962064"/>
      <w:bookmarkStart w:id="1598" w:name="_Toc61965178"/>
      <w:bookmarkStart w:id="1599" w:name="_Toc61850288"/>
      <w:bookmarkStart w:id="1600" w:name="_Toc61853340"/>
      <w:bookmarkStart w:id="1601" w:name="_Toc61878327"/>
      <w:bookmarkStart w:id="1602" w:name="_Toc61881429"/>
      <w:bookmarkStart w:id="1603" w:name="_Toc61938674"/>
      <w:bookmarkStart w:id="1604" w:name="_Toc61941784"/>
      <w:bookmarkStart w:id="1605" w:name="_Toc61944895"/>
      <w:bookmarkStart w:id="1606" w:name="_Toc61952728"/>
      <w:bookmarkStart w:id="1607" w:name="_Toc61958956"/>
      <w:bookmarkStart w:id="1608" w:name="_Toc61962072"/>
      <w:bookmarkStart w:id="1609" w:name="_Toc61965186"/>
      <w:bookmarkStart w:id="1610" w:name="_Toc61850294"/>
      <w:bookmarkStart w:id="1611" w:name="_Toc61853346"/>
      <w:bookmarkStart w:id="1612" w:name="_Toc61878333"/>
      <w:bookmarkStart w:id="1613" w:name="_Toc61881435"/>
      <w:bookmarkStart w:id="1614" w:name="_Toc61938680"/>
      <w:bookmarkStart w:id="1615" w:name="_Toc61941790"/>
      <w:bookmarkStart w:id="1616" w:name="_Toc61944901"/>
      <w:bookmarkStart w:id="1617" w:name="_Toc61952734"/>
      <w:bookmarkStart w:id="1618" w:name="_Toc61958962"/>
      <w:bookmarkStart w:id="1619" w:name="_Toc61962078"/>
      <w:bookmarkStart w:id="1620" w:name="_Toc61965192"/>
      <w:bookmarkStart w:id="1621" w:name="_Toc61850296"/>
      <w:bookmarkStart w:id="1622" w:name="_Toc61853348"/>
      <w:bookmarkStart w:id="1623" w:name="_Toc61878335"/>
      <w:bookmarkStart w:id="1624" w:name="_Toc61881437"/>
      <w:bookmarkStart w:id="1625" w:name="_Toc61938682"/>
      <w:bookmarkStart w:id="1626" w:name="_Toc61941792"/>
      <w:bookmarkStart w:id="1627" w:name="_Toc61944903"/>
      <w:bookmarkStart w:id="1628" w:name="_Toc61952736"/>
      <w:bookmarkStart w:id="1629" w:name="_Toc61958964"/>
      <w:bookmarkStart w:id="1630" w:name="_Toc61962080"/>
      <w:bookmarkStart w:id="1631" w:name="_Toc61965194"/>
      <w:bookmarkStart w:id="1632" w:name="_Toc61850300"/>
      <w:bookmarkStart w:id="1633" w:name="_Toc61853352"/>
      <w:bookmarkStart w:id="1634" w:name="_Toc61878339"/>
      <w:bookmarkStart w:id="1635" w:name="_Toc61881441"/>
      <w:bookmarkStart w:id="1636" w:name="_Toc61938686"/>
      <w:bookmarkStart w:id="1637" w:name="_Toc61941796"/>
      <w:bookmarkStart w:id="1638" w:name="_Toc61944907"/>
      <w:bookmarkStart w:id="1639" w:name="_Toc61952740"/>
      <w:bookmarkStart w:id="1640" w:name="_Toc61958968"/>
      <w:bookmarkStart w:id="1641" w:name="_Toc61962084"/>
      <w:bookmarkStart w:id="1642" w:name="_Toc61965198"/>
      <w:bookmarkStart w:id="1643" w:name="_Toc61850303"/>
      <w:bookmarkStart w:id="1644" w:name="_Toc61853355"/>
      <w:bookmarkStart w:id="1645" w:name="_Toc61878342"/>
      <w:bookmarkStart w:id="1646" w:name="_Toc61881444"/>
      <w:bookmarkStart w:id="1647" w:name="_Toc61938689"/>
      <w:bookmarkStart w:id="1648" w:name="_Toc61941799"/>
      <w:bookmarkStart w:id="1649" w:name="_Toc61944910"/>
      <w:bookmarkStart w:id="1650" w:name="_Toc61952743"/>
      <w:bookmarkStart w:id="1651" w:name="_Toc61958971"/>
      <w:bookmarkStart w:id="1652" w:name="_Toc61962087"/>
      <w:bookmarkStart w:id="1653" w:name="_Toc61965201"/>
      <w:bookmarkStart w:id="1654" w:name="_Toc61850305"/>
      <w:bookmarkStart w:id="1655" w:name="_Toc61853357"/>
      <w:bookmarkStart w:id="1656" w:name="_Toc61878344"/>
      <w:bookmarkStart w:id="1657" w:name="_Toc61881446"/>
      <w:bookmarkStart w:id="1658" w:name="_Toc61938691"/>
      <w:bookmarkStart w:id="1659" w:name="_Toc61941801"/>
      <w:bookmarkStart w:id="1660" w:name="_Toc61944912"/>
      <w:bookmarkStart w:id="1661" w:name="_Toc61952745"/>
      <w:bookmarkStart w:id="1662" w:name="_Toc61958973"/>
      <w:bookmarkStart w:id="1663" w:name="_Toc61962089"/>
      <w:bookmarkStart w:id="1664" w:name="_Toc61965203"/>
      <w:bookmarkStart w:id="1665" w:name="_Toc61850309"/>
      <w:bookmarkStart w:id="1666" w:name="_Toc61853361"/>
      <w:bookmarkStart w:id="1667" w:name="_Toc61878348"/>
      <w:bookmarkStart w:id="1668" w:name="_Toc61881450"/>
      <w:bookmarkStart w:id="1669" w:name="_Toc61938695"/>
      <w:bookmarkStart w:id="1670" w:name="_Toc61941805"/>
      <w:bookmarkStart w:id="1671" w:name="_Toc61944916"/>
      <w:bookmarkStart w:id="1672" w:name="_Toc61952749"/>
      <w:bookmarkStart w:id="1673" w:name="_Toc61958977"/>
      <w:bookmarkStart w:id="1674" w:name="_Toc61962093"/>
      <w:bookmarkStart w:id="1675" w:name="_Toc61965207"/>
      <w:bookmarkStart w:id="1676" w:name="_Toc61850310"/>
      <w:bookmarkStart w:id="1677" w:name="_Toc61853362"/>
      <w:bookmarkStart w:id="1678" w:name="_Toc61878349"/>
      <w:bookmarkStart w:id="1679" w:name="_Toc61881451"/>
      <w:bookmarkStart w:id="1680" w:name="_Toc61938696"/>
      <w:bookmarkStart w:id="1681" w:name="_Toc61941806"/>
      <w:bookmarkStart w:id="1682" w:name="_Toc61944917"/>
      <w:bookmarkStart w:id="1683" w:name="_Toc61952750"/>
      <w:bookmarkStart w:id="1684" w:name="_Toc61958978"/>
      <w:bookmarkStart w:id="1685" w:name="_Toc61962094"/>
      <w:bookmarkStart w:id="1686" w:name="_Toc61965208"/>
      <w:bookmarkStart w:id="1687" w:name="_Toc61850311"/>
      <w:bookmarkStart w:id="1688" w:name="_Toc61853363"/>
      <w:bookmarkStart w:id="1689" w:name="_Toc61878350"/>
      <w:bookmarkStart w:id="1690" w:name="_Toc61881452"/>
      <w:bookmarkStart w:id="1691" w:name="_Toc61938697"/>
      <w:bookmarkStart w:id="1692" w:name="_Toc61941807"/>
      <w:bookmarkStart w:id="1693" w:name="_Toc61944918"/>
      <w:bookmarkStart w:id="1694" w:name="_Toc61952751"/>
      <w:bookmarkStart w:id="1695" w:name="_Toc61958979"/>
      <w:bookmarkStart w:id="1696" w:name="_Toc61962095"/>
      <w:bookmarkStart w:id="1697" w:name="_Toc61965209"/>
      <w:bookmarkStart w:id="1698" w:name="_Toc61850313"/>
      <w:bookmarkStart w:id="1699" w:name="_Toc61853365"/>
      <w:bookmarkStart w:id="1700" w:name="_Toc61878352"/>
      <w:bookmarkStart w:id="1701" w:name="_Toc61881454"/>
      <w:bookmarkStart w:id="1702" w:name="_Toc61938699"/>
      <w:bookmarkStart w:id="1703" w:name="_Toc61941809"/>
      <w:bookmarkStart w:id="1704" w:name="_Toc61944920"/>
      <w:bookmarkStart w:id="1705" w:name="_Toc61952753"/>
      <w:bookmarkStart w:id="1706" w:name="_Toc61958981"/>
      <w:bookmarkStart w:id="1707" w:name="_Toc61962097"/>
      <w:bookmarkStart w:id="1708" w:name="_Toc61965211"/>
      <w:bookmarkStart w:id="1709" w:name="_Toc61850314"/>
      <w:bookmarkStart w:id="1710" w:name="_Toc61853366"/>
      <w:bookmarkStart w:id="1711" w:name="_Toc61878353"/>
      <w:bookmarkStart w:id="1712" w:name="_Toc61881455"/>
      <w:bookmarkStart w:id="1713" w:name="_Toc61938700"/>
      <w:bookmarkStart w:id="1714" w:name="_Toc61941810"/>
      <w:bookmarkStart w:id="1715" w:name="_Toc61944921"/>
      <w:bookmarkStart w:id="1716" w:name="_Toc61952754"/>
      <w:bookmarkStart w:id="1717" w:name="_Toc61958982"/>
      <w:bookmarkStart w:id="1718" w:name="_Toc61962098"/>
      <w:bookmarkStart w:id="1719" w:name="_Toc61965212"/>
      <w:bookmarkStart w:id="1720" w:name="_Toc61850315"/>
      <w:bookmarkStart w:id="1721" w:name="_Toc61853367"/>
      <w:bookmarkStart w:id="1722" w:name="_Toc61878354"/>
      <w:bookmarkStart w:id="1723" w:name="_Toc61881456"/>
      <w:bookmarkStart w:id="1724" w:name="_Toc61938701"/>
      <w:bookmarkStart w:id="1725" w:name="_Toc61941811"/>
      <w:bookmarkStart w:id="1726" w:name="_Toc61944922"/>
      <w:bookmarkStart w:id="1727" w:name="_Toc61952755"/>
      <w:bookmarkStart w:id="1728" w:name="_Toc61958983"/>
      <w:bookmarkStart w:id="1729" w:name="_Toc61962099"/>
      <w:bookmarkStart w:id="1730" w:name="_Toc61965213"/>
      <w:bookmarkStart w:id="1731" w:name="_Toc61850316"/>
      <w:bookmarkStart w:id="1732" w:name="_Toc61853368"/>
      <w:bookmarkStart w:id="1733" w:name="_Toc61878355"/>
      <w:bookmarkStart w:id="1734" w:name="_Toc61881457"/>
      <w:bookmarkStart w:id="1735" w:name="_Toc61938702"/>
      <w:bookmarkStart w:id="1736" w:name="_Toc61941812"/>
      <w:bookmarkStart w:id="1737" w:name="_Toc61944923"/>
      <w:bookmarkStart w:id="1738" w:name="_Toc61952756"/>
      <w:bookmarkStart w:id="1739" w:name="_Toc61958984"/>
      <w:bookmarkStart w:id="1740" w:name="_Toc61962100"/>
      <w:bookmarkStart w:id="1741" w:name="_Toc61965214"/>
      <w:bookmarkStart w:id="1742" w:name="_Toc61850319"/>
      <w:bookmarkStart w:id="1743" w:name="_Toc61853371"/>
      <w:bookmarkStart w:id="1744" w:name="_Toc61878358"/>
      <w:bookmarkStart w:id="1745" w:name="_Toc61881460"/>
      <w:bookmarkStart w:id="1746" w:name="_Toc61938705"/>
      <w:bookmarkStart w:id="1747" w:name="_Toc61941815"/>
      <w:bookmarkStart w:id="1748" w:name="_Toc61944926"/>
      <w:bookmarkStart w:id="1749" w:name="_Toc61952759"/>
      <w:bookmarkStart w:id="1750" w:name="_Toc61958987"/>
      <w:bookmarkStart w:id="1751" w:name="_Toc61962103"/>
      <w:bookmarkStart w:id="1752" w:name="_Toc61965217"/>
      <w:bookmarkStart w:id="1753" w:name="_Toc61850320"/>
      <w:bookmarkStart w:id="1754" w:name="_Toc61853372"/>
      <w:bookmarkStart w:id="1755" w:name="_Toc61878359"/>
      <w:bookmarkStart w:id="1756" w:name="_Toc61881461"/>
      <w:bookmarkStart w:id="1757" w:name="_Toc61938706"/>
      <w:bookmarkStart w:id="1758" w:name="_Toc61941816"/>
      <w:bookmarkStart w:id="1759" w:name="_Toc61944927"/>
      <w:bookmarkStart w:id="1760" w:name="_Toc61952760"/>
      <w:bookmarkStart w:id="1761" w:name="_Toc61958988"/>
      <w:bookmarkStart w:id="1762" w:name="_Toc61962104"/>
      <w:bookmarkStart w:id="1763" w:name="_Toc61965218"/>
      <w:bookmarkStart w:id="1764" w:name="_Toc61850321"/>
      <w:bookmarkStart w:id="1765" w:name="_Toc61853373"/>
      <w:bookmarkStart w:id="1766" w:name="_Toc61878360"/>
      <w:bookmarkStart w:id="1767" w:name="_Toc61881462"/>
      <w:bookmarkStart w:id="1768" w:name="_Toc61938707"/>
      <w:bookmarkStart w:id="1769" w:name="_Toc61941817"/>
      <w:bookmarkStart w:id="1770" w:name="_Toc61944928"/>
      <w:bookmarkStart w:id="1771" w:name="_Toc61952761"/>
      <w:bookmarkStart w:id="1772" w:name="_Toc61958989"/>
      <w:bookmarkStart w:id="1773" w:name="_Toc61962105"/>
      <w:bookmarkStart w:id="1774" w:name="_Toc61965219"/>
      <w:bookmarkStart w:id="1775" w:name="_Toc41891502"/>
      <w:bookmarkStart w:id="1776" w:name="_Toc41897132"/>
      <w:bookmarkStart w:id="1777" w:name="_Toc41897921"/>
      <w:bookmarkStart w:id="1778" w:name="_Toc41898709"/>
      <w:bookmarkStart w:id="1779" w:name="_Toc41908058"/>
      <w:bookmarkStart w:id="1780" w:name="_Toc41912924"/>
      <w:bookmarkStart w:id="1781" w:name="_Toc41913714"/>
      <w:bookmarkStart w:id="1782" w:name="_Toc41914503"/>
      <w:bookmarkStart w:id="1783" w:name="_Toc41891504"/>
      <w:bookmarkStart w:id="1784" w:name="_Toc41897134"/>
      <w:bookmarkStart w:id="1785" w:name="_Toc41897923"/>
      <w:bookmarkStart w:id="1786" w:name="_Toc41898711"/>
      <w:bookmarkStart w:id="1787" w:name="_Toc41908060"/>
      <w:bookmarkStart w:id="1788" w:name="_Toc41912926"/>
      <w:bookmarkStart w:id="1789" w:name="_Toc41913716"/>
      <w:bookmarkStart w:id="1790" w:name="_Toc41914505"/>
      <w:bookmarkStart w:id="1791" w:name="_Toc41891505"/>
      <w:bookmarkStart w:id="1792" w:name="_Toc41897135"/>
      <w:bookmarkStart w:id="1793" w:name="_Toc41897924"/>
      <w:bookmarkStart w:id="1794" w:name="_Toc41898712"/>
      <w:bookmarkStart w:id="1795" w:name="_Toc41908061"/>
      <w:bookmarkStart w:id="1796" w:name="_Toc41912927"/>
      <w:bookmarkStart w:id="1797" w:name="_Toc41913717"/>
      <w:bookmarkStart w:id="1798" w:name="_Toc41914506"/>
      <w:bookmarkStart w:id="1799" w:name="_Toc41891506"/>
      <w:bookmarkStart w:id="1800" w:name="_Toc41897136"/>
      <w:bookmarkStart w:id="1801" w:name="_Toc41897925"/>
      <w:bookmarkStart w:id="1802" w:name="_Toc41898713"/>
      <w:bookmarkStart w:id="1803" w:name="_Toc41908062"/>
      <w:bookmarkStart w:id="1804" w:name="_Toc41912928"/>
      <w:bookmarkStart w:id="1805" w:name="_Toc41913718"/>
      <w:bookmarkStart w:id="1806" w:name="_Toc41914507"/>
      <w:bookmarkStart w:id="1807" w:name="_Toc41891507"/>
      <w:bookmarkStart w:id="1808" w:name="_Toc41897137"/>
      <w:bookmarkStart w:id="1809" w:name="_Toc41897926"/>
      <w:bookmarkStart w:id="1810" w:name="_Toc41898714"/>
      <w:bookmarkStart w:id="1811" w:name="_Toc41908063"/>
      <w:bookmarkStart w:id="1812" w:name="_Toc41912929"/>
      <w:bookmarkStart w:id="1813" w:name="_Toc41913719"/>
      <w:bookmarkStart w:id="1814" w:name="_Toc41914508"/>
      <w:bookmarkStart w:id="1815" w:name="_Toc41891508"/>
      <w:bookmarkStart w:id="1816" w:name="_Toc41897138"/>
      <w:bookmarkStart w:id="1817" w:name="_Toc41897927"/>
      <w:bookmarkStart w:id="1818" w:name="_Toc41898715"/>
      <w:bookmarkStart w:id="1819" w:name="_Toc41908064"/>
      <w:bookmarkStart w:id="1820" w:name="_Toc41912930"/>
      <w:bookmarkStart w:id="1821" w:name="_Toc41913720"/>
      <w:bookmarkStart w:id="1822" w:name="_Toc41914509"/>
      <w:bookmarkStart w:id="1823" w:name="_Toc41891510"/>
      <w:bookmarkStart w:id="1824" w:name="_Toc41897140"/>
      <w:bookmarkStart w:id="1825" w:name="_Toc41897929"/>
      <w:bookmarkStart w:id="1826" w:name="_Toc41898717"/>
      <w:bookmarkStart w:id="1827" w:name="_Toc41908066"/>
      <w:bookmarkStart w:id="1828" w:name="_Toc41912932"/>
      <w:bookmarkStart w:id="1829" w:name="_Toc41913722"/>
      <w:bookmarkStart w:id="1830" w:name="_Toc41914511"/>
      <w:bookmarkStart w:id="1831" w:name="_Toc41891511"/>
      <w:bookmarkStart w:id="1832" w:name="_Toc41897141"/>
      <w:bookmarkStart w:id="1833" w:name="_Toc41897930"/>
      <w:bookmarkStart w:id="1834" w:name="_Toc41898718"/>
      <w:bookmarkStart w:id="1835" w:name="_Toc41908067"/>
      <w:bookmarkStart w:id="1836" w:name="_Toc41912933"/>
      <w:bookmarkStart w:id="1837" w:name="_Toc41913723"/>
      <w:bookmarkStart w:id="1838" w:name="_Toc41914512"/>
      <w:bookmarkStart w:id="1839" w:name="_Toc41891512"/>
      <w:bookmarkStart w:id="1840" w:name="_Toc41897142"/>
      <w:bookmarkStart w:id="1841" w:name="_Toc41897931"/>
      <w:bookmarkStart w:id="1842" w:name="_Toc41898719"/>
      <w:bookmarkStart w:id="1843" w:name="_Toc41908068"/>
      <w:bookmarkStart w:id="1844" w:name="_Toc41912934"/>
      <w:bookmarkStart w:id="1845" w:name="_Toc41913724"/>
      <w:bookmarkStart w:id="1846" w:name="_Toc41914513"/>
      <w:bookmarkStart w:id="1847" w:name="_Toc61850325"/>
      <w:bookmarkStart w:id="1848" w:name="_Toc61853377"/>
      <w:bookmarkStart w:id="1849" w:name="_Toc61878364"/>
      <w:bookmarkStart w:id="1850" w:name="_Toc61881466"/>
      <w:bookmarkStart w:id="1851" w:name="_Toc61938711"/>
      <w:bookmarkStart w:id="1852" w:name="_Toc61941821"/>
      <w:bookmarkStart w:id="1853" w:name="_Toc61944932"/>
      <w:bookmarkStart w:id="1854" w:name="_Toc61952765"/>
      <w:bookmarkStart w:id="1855" w:name="_Toc61958993"/>
      <w:bookmarkStart w:id="1856" w:name="_Toc61962109"/>
      <w:bookmarkStart w:id="1857" w:name="_Toc61965223"/>
      <w:bookmarkStart w:id="1858" w:name="_Toc61850328"/>
      <w:bookmarkStart w:id="1859" w:name="_Toc61853380"/>
      <w:bookmarkStart w:id="1860" w:name="_Toc61878367"/>
      <w:bookmarkStart w:id="1861" w:name="_Toc61881469"/>
      <w:bookmarkStart w:id="1862" w:name="_Toc61938714"/>
      <w:bookmarkStart w:id="1863" w:name="_Toc61941824"/>
      <w:bookmarkStart w:id="1864" w:name="_Toc61944935"/>
      <w:bookmarkStart w:id="1865" w:name="_Toc61952768"/>
      <w:bookmarkStart w:id="1866" w:name="_Toc61958996"/>
      <w:bookmarkStart w:id="1867" w:name="_Toc61962112"/>
      <w:bookmarkStart w:id="1868" w:name="_Toc61965226"/>
      <w:bookmarkStart w:id="1869" w:name="_Toc61850335"/>
      <w:bookmarkStart w:id="1870" w:name="_Toc61853387"/>
      <w:bookmarkStart w:id="1871" w:name="_Toc61878374"/>
      <w:bookmarkStart w:id="1872" w:name="_Toc61881476"/>
      <w:bookmarkStart w:id="1873" w:name="_Toc61938721"/>
      <w:bookmarkStart w:id="1874" w:name="_Toc61941831"/>
      <w:bookmarkStart w:id="1875" w:name="_Toc61944942"/>
      <w:bookmarkStart w:id="1876" w:name="_Toc61952775"/>
      <w:bookmarkStart w:id="1877" w:name="_Toc61959003"/>
      <w:bookmarkStart w:id="1878" w:name="_Toc61962119"/>
      <w:bookmarkStart w:id="1879" w:name="_Toc61965233"/>
      <w:bookmarkStart w:id="1880" w:name="_Toc61850336"/>
      <w:bookmarkStart w:id="1881" w:name="_Toc61853388"/>
      <w:bookmarkStart w:id="1882" w:name="_Toc61878375"/>
      <w:bookmarkStart w:id="1883" w:name="_Toc61881477"/>
      <w:bookmarkStart w:id="1884" w:name="_Toc61938722"/>
      <w:bookmarkStart w:id="1885" w:name="_Toc61941832"/>
      <w:bookmarkStart w:id="1886" w:name="_Toc61944943"/>
      <w:bookmarkStart w:id="1887" w:name="_Toc61952776"/>
      <w:bookmarkStart w:id="1888" w:name="_Toc61959004"/>
      <w:bookmarkStart w:id="1889" w:name="_Toc61962120"/>
      <w:bookmarkStart w:id="1890" w:name="_Toc61965234"/>
      <w:bookmarkStart w:id="1891" w:name="_Toc61850338"/>
      <w:bookmarkStart w:id="1892" w:name="_Toc61853390"/>
      <w:bookmarkStart w:id="1893" w:name="_Toc61878377"/>
      <w:bookmarkStart w:id="1894" w:name="_Toc61881479"/>
      <w:bookmarkStart w:id="1895" w:name="_Toc61938724"/>
      <w:bookmarkStart w:id="1896" w:name="_Toc61941834"/>
      <w:bookmarkStart w:id="1897" w:name="_Toc61944945"/>
      <w:bookmarkStart w:id="1898" w:name="_Toc61952778"/>
      <w:bookmarkStart w:id="1899" w:name="_Toc61959006"/>
      <w:bookmarkStart w:id="1900" w:name="_Toc61962122"/>
      <w:bookmarkStart w:id="1901" w:name="_Toc61965236"/>
      <w:bookmarkStart w:id="1902" w:name="_Toc61850345"/>
      <w:bookmarkStart w:id="1903" w:name="_Toc61853397"/>
      <w:bookmarkStart w:id="1904" w:name="_Toc61878384"/>
      <w:bookmarkStart w:id="1905" w:name="_Toc61881486"/>
      <w:bookmarkStart w:id="1906" w:name="_Toc61938731"/>
      <w:bookmarkStart w:id="1907" w:name="_Toc61941841"/>
      <w:bookmarkStart w:id="1908" w:name="_Toc61944952"/>
      <w:bookmarkStart w:id="1909" w:name="_Toc61952785"/>
      <w:bookmarkStart w:id="1910" w:name="_Toc61959013"/>
      <w:bookmarkStart w:id="1911" w:name="_Toc61962129"/>
      <w:bookmarkStart w:id="1912" w:name="_Toc61965243"/>
      <w:bookmarkStart w:id="1913" w:name="_Toc61850346"/>
      <w:bookmarkStart w:id="1914" w:name="_Toc61853398"/>
      <w:bookmarkStart w:id="1915" w:name="_Toc61878385"/>
      <w:bookmarkStart w:id="1916" w:name="_Toc61881487"/>
      <w:bookmarkStart w:id="1917" w:name="_Toc61938732"/>
      <w:bookmarkStart w:id="1918" w:name="_Toc61941842"/>
      <w:bookmarkStart w:id="1919" w:name="_Toc61944953"/>
      <w:bookmarkStart w:id="1920" w:name="_Toc61952786"/>
      <w:bookmarkStart w:id="1921" w:name="_Toc61959014"/>
      <w:bookmarkStart w:id="1922" w:name="_Toc61962130"/>
      <w:bookmarkStart w:id="1923" w:name="_Toc61965244"/>
      <w:bookmarkStart w:id="1924" w:name="_Toc61850347"/>
      <w:bookmarkStart w:id="1925" w:name="_Toc61853399"/>
      <w:bookmarkStart w:id="1926" w:name="_Toc61878386"/>
      <w:bookmarkStart w:id="1927" w:name="_Toc61881488"/>
      <w:bookmarkStart w:id="1928" w:name="_Toc61938733"/>
      <w:bookmarkStart w:id="1929" w:name="_Toc61941843"/>
      <w:bookmarkStart w:id="1930" w:name="_Toc61944954"/>
      <w:bookmarkStart w:id="1931" w:name="_Toc61952787"/>
      <w:bookmarkStart w:id="1932" w:name="_Toc61959015"/>
      <w:bookmarkStart w:id="1933" w:name="_Toc61962131"/>
      <w:bookmarkStart w:id="1934" w:name="_Toc61965245"/>
      <w:bookmarkStart w:id="1935" w:name="_Toc61850348"/>
      <w:bookmarkStart w:id="1936" w:name="_Toc61853400"/>
      <w:bookmarkStart w:id="1937" w:name="_Toc61878387"/>
      <w:bookmarkStart w:id="1938" w:name="_Toc61881489"/>
      <w:bookmarkStart w:id="1939" w:name="_Toc61938734"/>
      <w:bookmarkStart w:id="1940" w:name="_Toc61941844"/>
      <w:bookmarkStart w:id="1941" w:name="_Toc61944955"/>
      <w:bookmarkStart w:id="1942" w:name="_Toc61952788"/>
      <w:bookmarkStart w:id="1943" w:name="_Toc61959016"/>
      <w:bookmarkStart w:id="1944" w:name="_Toc61962132"/>
      <w:bookmarkStart w:id="1945" w:name="_Toc61965246"/>
      <w:bookmarkStart w:id="1946" w:name="_Toc61850350"/>
      <w:bookmarkStart w:id="1947" w:name="_Toc61853402"/>
      <w:bookmarkStart w:id="1948" w:name="_Toc61878389"/>
      <w:bookmarkStart w:id="1949" w:name="_Toc61881491"/>
      <w:bookmarkStart w:id="1950" w:name="_Toc61938736"/>
      <w:bookmarkStart w:id="1951" w:name="_Toc61941846"/>
      <w:bookmarkStart w:id="1952" w:name="_Toc61944957"/>
      <w:bookmarkStart w:id="1953" w:name="_Toc61952790"/>
      <w:bookmarkStart w:id="1954" w:name="_Toc61959018"/>
      <w:bookmarkStart w:id="1955" w:name="_Toc61962134"/>
      <w:bookmarkStart w:id="1956" w:name="_Toc61965248"/>
      <w:bookmarkStart w:id="1957" w:name="_Toc61850352"/>
      <w:bookmarkStart w:id="1958" w:name="_Toc61853404"/>
      <w:bookmarkStart w:id="1959" w:name="_Toc61878391"/>
      <w:bookmarkStart w:id="1960" w:name="_Toc61881493"/>
      <w:bookmarkStart w:id="1961" w:name="_Toc61938738"/>
      <w:bookmarkStart w:id="1962" w:name="_Toc61941848"/>
      <w:bookmarkStart w:id="1963" w:name="_Toc61944959"/>
      <w:bookmarkStart w:id="1964" w:name="_Toc61952792"/>
      <w:bookmarkStart w:id="1965" w:name="_Toc61959020"/>
      <w:bookmarkStart w:id="1966" w:name="_Toc61962136"/>
      <w:bookmarkStart w:id="1967" w:name="_Toc61965250"/>
      <w:bookmarkStart w:id="1968" w:name="_Toc61850353"/>
      <w:bookmarkStart w:id="1969" w:name="_Toc61853405"/>
      <w:bookmarkStart w:id="1970" w:name="_Toc61878392"/>
      <w:bookmarkStart w:id="1971" w:name="_Toc61881494"/>
      <w:bookmarkStart w:id="1972" w:name="_Toc61938739"/>
      <w:bookmarkStart w:id="1973" w:name="_Toc61941849"/>
      <w:bookmarkStart w:id="1974" w:name="_Toc61944960"/>
      <w:bookmarkStart w:id="1975" w:name="_Toc61952793"/>
      <w:bookmarkStart w:id="1976" w:name="_Toc61959021"/>
      <w:bookmarkStart w:id="1977" w:name="_Toc61962137"/>
      <w:bookmarkStart w:id="1978" w:name="_Toc61965251"/>
      <w:bookmarkStart w:id="1979" w:name="_Toc61850354"/>
      <w:bookmarkStart w:id="1980" w:name="_Toc61853406"/>
      <w:bookmarkStart w:id="1981" w:name="_Toc61878393"/>
      <w:bookmarkStart w:id="1982" w:name="_Toc61881495"/>
      <w:bookmarkStart w:id="1983" w:name="_Toc61938740"/>
      <w:bookmarkStart w:id="1984" w:name="_Toc61941850"/>
      <w:bookmarkStart w:id="1985" w:name="_Toc61944961"/>
      <w:bookmarkStart w:id="1986" w:name="_Toc61952794"/>
      <w:bookmarkStart w:id="1987" w:name="_Toc61959022"/>
      <w:bookmarkStart w:id="1988" w:name="_Toc61962138"/>
      <w:bookmarkStart w:id="1989" w:name="_Toc61965252"/>
      <w:bookmarkStart w:id="1990" w:name="_Toc61850355"/>
      <w:bookmarkStart w:id="1991" w:name="_Toc61853407"/>
      <w:bookmarkStart w:id="1992" w:name="_Toc61878394"/>
      <w:bookmarkStart w:id="1993" w:name="_Toc61881496"/>
      <w:bookmarkStart w:id="1994" w:name="_Toc61938741"/>
      <w:bookmarkStart w:id="1995" w:name="_Toc61941851"/>
      <w:bookmarkStart w:id="1996" w:name="_Toc61944962"/>
      <w:bookmarkStart w:id="1997" w:name="_Toc61952795"/>
      <w:bookmarkStart w:id="1998" w:name="_Toc61959023"/>
      <w:bookmarkStart w:id="1999" w:name="_Toc61962139"/>
      <w:bookmarkStart w:id="2000" w:name="_Toc61965253"/>
      <w:bookmarkStart w:id="2001" w:name="_Toc61850356"/>
      <w:bookmarkStart w:id="2002" w:name="_Toc61853408"/>
      <w:bookmarkStart w:id="2003" w:name="_Toc61878395"/>
      <w:bookmarkStart w:id="2004" w:name="_Toc61881497"/>
      <w:bookmarkStart w:id="2005" w:name="_Toc61938742"/>
      <w:bookmarkStart w:id="2006" w:name="_Toc61941852"/>
      <w:bookmarkStart w:id="2007" w:name="_Toc61944963"/>
      <w:bookmarkStart w:id="2008" w:name="_Toc61952796"/>
      <w:bookmarkStart w:id="2009" w:name="_Toc61959024"/>
      <w:bookmarkStart w:id="2010" w:name="_Toc61962140"/>
      <w:bookmarkStart w:id="2011" w:name="_Toc61965254"/>
      <w:bookmarkStart w:id="2012" w:name="_Toc61850359"/>
      <w:bookmarkStart w:id="2013" w:name="_Toc61853411"/>
      <w:bookmarkStart w:id="2014" w:name="_Toc61878398"/>
      <w:bookmarkStart w:id="2015" w:name="_Toc61881500"/>
      <w:bookmarkStart w:id="2016" w:name="_Toc61938745"/>
      <w:bookmarkStart w:id="2017" w:name="_Toc61941855"/>
      <w:bookmarkStart w:id="2018" w:name="_Toc61944966"/>
      <w:bookmarkStart w:id="2019" w:name="_Toc61952799"/>
      <w:bookmarkStart w:id="2020" w:name="_Toc61959027"/>
      <w:bookmarkStart w:id="2021" w:name="_Toc61962143"/>
      <w:bookmarkStart w:id="2022" w:name="_Toc61965257"/>
      <w:bookmarkStart w:id="2023" w:name="_Toc61850360"/>
      <w:bookmarkStart w:id="2024" w:name="_Toc61853412"/>
      <w:bookmarkStart w:id="2025" w:name="_Toc61878399"/>
      <w:bookmarkStart w:id="2026" w:name="_Toc61881501"/>
      <w:bookmarkStart w:id="2027" w:name="_Toc61938746"/>
      <w:bookmarkStart w:id="2028" w:name="_Toc61941856"/>
      <w:bookmarkStart w:id="2029" w:name="_Toc61944967"/>
      <w:bookmarkStart w:id="2030" w:name="_Toc61952800"/>
      <w:bookmarkStart w:id="2031" w:name="_Toc61959028"/>
      <w:bookmarkStart w:id="2032" w:name="_Toc61962144"/>
      <w:bookmarkStart w:id="2033" w:name="_Toc61965258"/>
      <w:bookmarkStart w:id="2034" w:name="_Toc61850362"/>
      <w:bookmarkStart w:id="2035" w:name="_Toc61853414"/>
      <w:bookmarkStart w:id="2036" w:name="_Toc61878401"/>
      <w:bookmarkStart w:id="2037" w:name="_Toc61881503"/>
      <w:bookmarkStart w:id="2038" w:name="_Toc61938748"/>
      <w:bookmarkStart w:id="2039" w:name="_Toc61941858"/>
      <w:bookmarkStart w:id="2040" w:name="_Toc61944969"/>
      <w:bookmarkStart w:id="2041" w:name="_Toc61952802"/>
      <w:bookmarkStart w:id="2042" w:name="_Toc61959030"/>
      <w:bookmarkStart w:id="2043" w:name="_Toc61962146"/>
      <w:bookmarkStart w:id="2044" w:name="_Toc61965260"/>
      <w:bookmarkStart w:id="2045" w:name="_Toc61850363"/>
      <w:bookmarkStart w:id="2046" w:name="_Toc61853415"/>
      <w:bookmarkStart w:id="2047" w:name="_Toc61878402"/>
      <w:bookmarkStart w:id="2048" w:name="_Toc61881504"/>
      <w:bookmarkStart w:id="2049" w:name="_Toc61938749"/>
      <w:bookmarkStart w:id="2050" w:name="_Toc61941859"/>
      <w:bookmarkStart w:id="2051" w:name="_Toc61944970"/>
      <w:bookmarkStart w:id="2052" w:name="_Toc61952803"/>
      <w:bookmarkStart w:id="2053" w:name="_Toc61959031"/>
      <w:bookmarkStart w:id="2054" w:name="_Toc61962147"/>
      <w:bookmarkStart w:id="2055" w:name="_Toc61965261"/>
      <w:bookmarkStart w:id="2056" w:name="_Toc61850365"/>
      <w:bookmarkStart w:id="2057" w:name="_Toc61853417"/>
      <w:bookmarkStart w:id="2058" w:name="_Toc61878404"/>
      <w:bookmarkStart w:id="2059" w:name="_Toc61881506"/>
      <w:bookmarkStart w:id="2060" w:name="_Toc61938751"/>
      <w:bookmarkStart w:id="2061" w:name="_Toc61941861"/>
      <w:bookmarkStart w:id="2062" w:name="_Toc61944972"/>
      <w:bookmarkStart w:id="2063" w:name="_Toc61952805"/>
      <w:bookmarkStart w:id="2064" w:name="_Toc61959033"/>
      <w:bookmarkStart w:id="2065" w:name="_Toc61962149"/>
      <w:bookmarkStart w:id="2066" w:name="_Toc61965263"/>
      <w:bookmarkStart w:id="2067" w:name="_Toc61850367"/>
      <w:bookmarkStart w:id="2068" w:name="_Toc61853419"/>
      <w:bookmarkStart w:id="2069" w:name="_Toc61878406"/>
      <w:bookmarkStart w:id="2070" w:name="_Toc61881508"/>
      <w:bookmarkStart w:id="2071" w:name="_Toc61938753"/>
      <w:bookmarkStart w:id="2072" w:name="_Toc61941863"/>
      <w:bookmarkStart w:id="2073" w:name="_Toc61944974"/>
      <w:bookmarkStart w:id="2074" w:name="_Toc61952807"/>
      <w:bookmarkStart w:id="2075" w:name="_Toc61959035"/>
      <w:bookmarkStart w:id="2076" w:name="_Toc61962151"/>
      <w:bookmarkStart w:id="2077" w:name="_Toc61965265"/>
      <w:bookmarkStart w:id="2078" w:name="_Toc61850368"/>
      <w:bookmarkStart w:id="2079" w:name="_Toc61853420"/>
      <w:bookmarkStart w:id="2080" w:name="_Toc61878407"/>
      <w:bookmarkStart w:id="2081" w:name="_Toc61881509"/>
      <w:bookmarkStart w:id="2082" w:name="_Toc61938754"/>
      <w:bookmarkStart w:id="2083" w:name="_Toc61941864"/>
      <w:bookmarkStart w:id="2084" w:name="_Toc61944975"/>
      <w:bookmarkStart w:id="2085" w:name="_Toc61952808"/>
      <w:bookmarkStart w:id="2086" w:name="_Toc61959036"/>
      <w:bookmarkStart w:id="2087" w:name="_Toc61962152"/>
      <w:bookmarkStart w:id="2088" w:name="_Toc61965266"/>
      <w:bookmarkStart w:id="2089" w:name="_Toc61850369"/>
      <w:bookmarkStart w:id="2090" w:name="_Toc61853421"/>
      <w:bookmarkStart w:id="2091" w:name="_Toc61878408"/>
      <w:bookmarkStart w:id="2092" w:name="_Toc61881510"/>
      <w:bookmarkStart w:id="2093" w:name="_Toc61938755"/>
      <w:bookmarkStart w:id="2094" w:name="_Toc61941865"/>
      <w:bookmarkStart w:id="2095" w:name="_Toc61944976"/>
      <w:bookmarkStart w:id="2096" w:name="_Toc61952809"/>
      <w:bookmarkStart w:id="2097" w:name="_Toc61959037"/>
      <w:bookmarkStart w:id="2098" w:name="_Toc61962153"/>
      <w:bookmarkStart w:id="2099" w:name="_Toc61965267"/>
      <w:bookmarkStart w:id="2100" w:name="_Toc61850370"/>
      <w:bookmarkStart w:id="2101" w:name="_Toc61853422"/>
      <w:bookmarkStart w:id="2102" w:name="_Toc61878409"/>
      <w:bookmarkStart w:id="2103" w:name="_Toc61881511"/>
      <w:bookmarkStart w:id="2104" w:name="_Toc61938756"/>
      <w:bookmarkStart w:id="2105" w:name="_Toc61941866"/>
      <w:bookmarkStart w:id="2106" w:name="_Toc61944977"/>
      <w:bookmarkStart w:id="2107" w:name="_Toc61952810"/>
      <w:bookmarkStart w:id="2108" w:name="_Toc61959038"/>
      <w:bookmarkStart w:id="2109" w:name="_Toc61962154"/>
      <w:bookmarkStart w:id="2110" w:name="_Toc61965268"/>
      <w:bookmarkStart w:id="2111" w:name="_Toc61850372"/>
      <w:bookmarkStart w:id="2112" w:name="_Toc61853424"/>
      <w:bookmarkStart w:id="2113" w:name="_Toc61878411"/>
      <w:bookmarkStart w:id="2114" w:name="_Toc61881513"/>
      <w:bookmarkStart w:id="2115" w:name="_Toc61938758"/>
      <w:bookmarkStart w:id="2116" w:name="_Toc61941868"/>
      <w:bookmarkStart w:id="2117" w:name="_Toc61944979"/>
      <w:bookmarkStart w:id="2118" w:name="_Toc61952812"/>
      <w:bookmarkStart w:id="2119" w:name="_Toc61959040"/>
      <w:bookmarkStart w:id="2120" w:name="_Toc61962156"/>
      <w:bookmarkStart w:id="2121" w:name="_Toc61965270"/>
      <w:bookmarkStart w:id="2122" w:name="_Toc61850373"/>
      <w:bookmarkStart w:id="2123" w:name="_Toc61853425"/>
      <w:bookmarkStart w:id="2124" w:name="_Toc61878412"/>
      <w:bookmarkStart w:id="2125" w:name="_Toc61881514"/>
      <w:bookmarkStart w:id="2126" w:name="_Toc61938759"/>
      <w:bookmarkStart w:id="2127" w:name="_Toc61941869"/>
      <w:bookmarkStart w:id="2128" w:name="_Toc61944980"/>
      <w:bookmarkStart w:id="2129" w:name="_Toc61952813"/>
      <w:bookmarkStart w:id="2130" w:name="_Toc61959041"/>
      <w:bookmarkStart w:id="2131" w:name="_Toc61962157"/>
      <w:bookmarkStart w:id="2132" w:name="_Toc61965271"/>
      <w:bookmarkStart w:id="2133" w:name="_Toc61850374"/>
      <w:bookmarkStart w:id="2134" w:name="_Toc61853426"/>
      <w:bookmarkStart w:id="2135" w:name="_Toc61878413"/>
      <w:bookmarkStart w:id="2136" w:name="_Toc61881515"/>
      <w:bookmarkStart w:id="2137" w:name="_Toc61938760"/>
      <w:bookmarkStart w:id="2138" w:name="_Toc61941870"/>
      <w:bookmarkStart w:id="2139" w:name="_Toc61944981"/>
      <w:bookmarkStart w:id="2140" w:name="_Toc61952814"/>
      <w:bookmarkStart w:id="2141" w:name="_Toc61959042"/>
      <w:bookmarkStart w:id="2142" w:name="_Toc61962158"/>
      <w:bookmarkStart w:id="2143" w:name="_Toc61965272"/>
      <w:bookmarkStart w:id="2144" w:name="_Toc61850375"/>
      <w:bookmarkStart w:id="2145" w:name="_Toc61853427"/>
      <w:bookmarkStart w:id="2146" w:name="_Toc61878414"/>
      <w:bookmarkStart w:id="2147" w:name="_Toc61881516"/>
      <w:bookmarkStart w:id="2148" w:name="_Toc61938761"/>
      <w:bookmarkStart w:id="2149" w:name="_Toc61941871"/>
      <w:bookmarkStart w:id="2150" w:name="_Toc61944982"/>
      <w:bookmarkStart w:id="2151" w:name="_Toc61952815"/>
      <w:bookmarkStart w:id="2152" w:name="_Toc61959043"/>
      <w:bookmarkStart w:id="2153" w:name="_Toc61962159"/>
      <w:bookmarkStart w:id="2154" w:name="_Toc61965273"/>
      <w:bookmarkStart w:id="2155" w:name="_Toc61850377"/>
      <w:bookmarkStart w:id="2156" w:name="_Toc61853429"/>
      <w:bookmarkStart w:id="2157" w:name="_Toc61878416"/>
      <w:bookmarkStart w:id="2158" w:name="_Toc61881518"/>
      <w:bookmarkStart w:id="2159" w:name="_Toc61938763"/>
      <w:bookmarkStart w:id="2160" w:name="_Toc61941873"/>
      <w:bookmarkStart w:id="2161" w:name="_Toc61944984"/>
      <w:bookmarkStart w:id="2162" w:name="_Toc61952817"/>
      <w:bookmarkStart w:id="2163" w:name="_Toc61959045"/>
      <w:bookmarkStart w:id="2164" w:name="_Toc61962161"/>
      <w:bookmarkStart w:id="2165" w:name="_Toc61965275"/>
      <w:bookmarkStart w:id="2166" w:name="_Toc61850378"/>
      <w:bookmarkStart w:id="2167" w:name="_Toc61853430"/>
      <w:bookmarkStart w:id="2168" w:name="_Toc61878417"/>
      <w:bookmarkStart w:id="2169" w:name="_Toc61881519"/>
      <w:bookmarkStart w:id="2170" w:name="_Toc61938764"/>
      <w:bookmarkStart w:id="2171" w:name="_Toc61941874"/>
      <w:bookmarkStart w:id="2172" w:name="_Toc61944985"/>
      <w:bookmarkStart w:id="2173" w:name="_Toc61952818"/>
      <w:bookmarkStart w:id="2174" w:name="_Toc61959046"/>
      <w:bookmarkStart w:id="2175" w:name="_Toc61962162"/>
      <w:bookmarkStart w:id="2176" w:name="_Toc61965276"/>
      <w:bookmarkStart w:id="2177" w:name="_Toc61850379"/>
      <w:bookmarkStart w:id="2178" w:name="_Toc61853431"/>
      <w:bookmarkStart w:id="2179" w:name="_Toc61878418"/>
      <w:bookmarkStart w:id="2180" w:name="_Toc61881520"/>
      <w:bookmarkStart w:id="2181" w:name="_Toc61938765"/>
      <w:bookmarkStart w:id="2182" w:name="_Toc61941875"/>
      <w:bookmarkStart w:id="2183" w:name="_Toc61944986"/>
      <w:bookmarkStart w:id="2184" w:name="_Toc61952819"/>
      <w:bookmarkStart w:id="2185" w:name="_Toc61959047"/>
      <w:bookmarkStart w:id="2186" w:name="_Toc61962163"/>
      <w:bookmarkStart w:id="2187" w:name="_Toc61965277"/>
      <w:bookmarkStart w:id="2188" w:name="_Toc61850380"/>
      <w:bookmarkStart w:id="2189" w:name="_Toc61853432"/>
      <w:bookmarkStart w:id="2190" w:name="_Toc61878419"/>
      <w:bookmarkStart w:id="2191" w:name="_Toc61881521"/>
      <w:bookmarkStart w:id="2192" w:name="_Toc61938766"/>
      <w:bookmarkStart w:id="2193" w:name="_Toc61941876"/>
      <w:bookmarkStart w:id="2194" w:name="_Toc61944987"/>
      <w:bookmarkStart w:id="2195" w:name="_Toc61952820"/>
      <w:bookmarkStart w:id="2196" w:name="_Toc61959048"/>
      <w:bookmarkStart w:id="2197" w:name="_Toc61962164"/>
      <w:bookmarkStart w:id="2198" w:name="_Toc61965278"/>
      <w:bookmarkStart w:id="2199" w:name="_Toc61850382"/>
      <w:bookmarkStart w:id="2200" w:name="_Toc61853434"/>
      <w:bookmarkStart w:id="2201" w:name="_Toc61878421"/>
      <w:bookmarkStart w:id="2202" w:name="_Toc61881523"/>
      <w:bookmarkStart w:id="2203" w:name="_Toc61938768"/>
      <w:bookmarkStart w:id="2204" w:name="_Toc61941878"/>
      <w:bookmarkStart w:id="2205" w:name="_Toc61944989"/>
      <w:bookmarkStart w:id="2206" w:name="_Toc61952822"/>
      <w:bookmarkStart w:id="2207" w:name="_Toc61959050"/>
      <w:bookmarkStart w:id="2208" w:name="_Toc61962166"/>
      <w:bookmarkStart w:id="2209" w:name="_Toc61965280"/>
      <w:bookmarkStart w:id="2210" w:name="_Toc61850383"/>
      <w:bookmarkStart w:id="2211" w:name="_Toc61853435"/>
      <w:bookmarkStart w:id="2212" w:name="_Toc61878422"/>
      <w:bookmarkStart w:id="2213" w:name="_Toc61881524"/>
      <w:bookmarkStart w:id="2214" w:name="_Toc61938769"/>
      <w:bookmarkStart w:id="2215" w:name="_Toc61941879"/>
      <w:bookmarkStart w:id="2216" w:name="_Toc61944990"/>
      <w:bookmarkStart w:id="2217" w:name="_Toc61952823"/>
      <w:bookmarkStart w:id="2218" w:name="_Toc61959051"/>
      <w:bookmarkStart w:id="2219" w:name="_Toc61962167"/>
      <w:bookmarkStart w:id="2220" w:name="_Toc61965281"/>
      <w:bookmarkStart w:id="2221" w:name="_Toc61850384"/>
      <w:bookmarkStart w:id="2222" w:name="_Toc61853436"/>
      <w:bookmarkStart w:id="2223" w:name="_Toc61878423"/>
      <w:bookmarkStart w:id="2224" w:name="_Toc61881525"/>
      <w:bookmarkStart w:id="2225" w:name="_Toc61938770"/>
      <w:bookmarkStart w:id="2226" w:name="_Toc61941880"/>
      <w:bookmarkStart w:id="2227" w:name="_Toc61944991"/>
      <w:bookmarkStart w:id="2228" w:name="_Toc61952824"/>
      <w:bookmarkStart w:id="2229" w:name="_Toc61959052"/>
      <w:bookmarkStart w:id="2230" w:name="_Toc61962168"/>
      <w:bookmarkStart w:id="2231" w:name="_Toc61965282"/>
      <w:bookmarkStart w:id="2232" w:name="_Toc61850385"/>
      <w:bookmarkStart w:id="2233" w:name="_Toc61853437"/>
      <w:bookmarkStart w:id="2234" w:name="_Toc61878424"/>
      <w:bookmarkStart w:id="2235" w:name="_Toc61881526"/>
      <w:bookmarkStart w:id="2236" w:name="_Toc61938771"/>
      <w:bookmarkStart w:id="2237" w:name="_Toc61941881"/>
      <w:bookmarkStart w:id="2238" w:name="_Toc61944992"/>
      <w:bookmarkStart w:id="2239" w:name="_Toc61952825"/>
      <w:bookmarkStart w:id="2240" w:name="_Toc61959053"/>
      <w:bookmarkStart w:id="2241" w:name="_Toc61962169"/>
      <w:bookmarkStart w:id="2242" w:name="_Toc61965283"/>
      <w:bookmarkStart w:id="2243" w:name="_Toc61850386"/>
      <w:bookmarkStart w:id="2244" w:name="_Toc61853438"/>
      <w:bookmarkStart w:id="2245" w:name="_Toc61878425"/>
      <w:bookmarkStart w:id="2246" w:name="_Toc61881527"/>
      <w:bookmarkStart w:id="2247" w:name="_Toc61938772"/>
      <w:bookmarkStart w:id="2248" w:name="_Toc61941882"/>
      <w:bookmarkStart w:id="2249" w:name="_Toc61944993"/>
      <w:bookmarkStart w:id="2250" w:name="_Toc61952826"/>
      <w:bookmarkStart w:id="2251" w:name="_Toc61959054"/>
      <w:bookmarkStart w:id="2252" w:name="_Toc61962170"/>
      <w:bookmarkStart w:id="2253" w:name="_Toc61965284"/>
      <w:bookmarkStart w:id="2254" w:name="_Toc61850387"/>
      <w:bookmarkStart w:id="2255" w:name="_Toc61853439"/>
      <w:bookmarkStart w:id="2256" w:name="_Toc61878426"/>
      <w:bookmarkStart w:id="2257" w:name="_Toc61881528"/>
      <w:bookmarkStart w:id="2258" w:name="_Toc61938773"/>
      <w:bookmarkStart w:id="2259" w:name="_Toc61941883"/>
      <w:bookmarkStart w:id="2260" w:name="_Toc61944994"/>
      <w:bookmarkStart w:id="2261" w:name="_Toc61952827"/>
      <w:bookmarkStart w:id="2262" w:name="_Toc61959055"/>
      <w:bookmarkStart w:id="2263" w:name="_Toc61962171"/>
      <w:bookmarkStart w:id="2264" w:name="_Toc61965285"/>
      <w:bookmarkStart w:id="2265" w:name="_Toc61850391"/>
      <w:bookmarkStart w:id="2266" w:name="_Toc61853443"/>
      <w:bookmarkStart w:id="2267" w:name="_Toc61878430"/>
      <w:bookmarkStart w:id="2268" w:name="_Toc61881532"/>
      <w:bookmarkStart w:id="2269" w:name="_Toc61938777"/>
      <w:bookmarkStart w:id="2270" w:name="_Toc61941887"/>
      <w:bookmarkStart w:id="2271" w:name="_Toc61944998"/>
      <w:bookmarkStart w:id="2272" w:name="_Toc61952831"/>
      <w:bookmarkStart w:id="2273" w:name="_Toc61959059"/>
      <w:bookmarkStart w:id="2274" w:name="_Toc61962175"/>
      <w:bookmarkStart w:id="2275" w:name="_Toc61965289"/>
      <w:bookmarkStart w:id="2276" w:name="_Toc61850392"/>
      <w:bookmarkStart w:id="2277" w:name="_Toc61853444"/>
      <w:bookmarkStart w:id="2278" w:name="_Toc61878431"/>
      <w:bookmarkStart w:id="2279" w:name="_Toc61881533"/>
      <w:bookmarkStart w:id="2280" w:name="_Toc61938778"/>
      <w:bookmarkStart w:id="2281" w:name="_Toc61941888"/>
      <w:bookmarkStart w:id="2282" w:name="_Toc61944999"/>
      <w:bookmarkStart w:id="2283" w:name="_Toc61952832"/>
      <w:bookmarkStart w:id="2284" w:name="_Toc61959060"/>
      <w:bookmarkStart w:id="2285" w:name="_Toc61962176"/>
      <w:bookmarkStart w:id="2286" w:name="_Toc61965290"/>
      <w:bookmarkStart w:id="2287" w:name="_Toc61850394"/>
      <w:bookmarkStart w:id="2288" w:name="_Toc61853446"/>
      <w:bookmarkStart w:id="2289" w:name="_Toc61878433"/>
      <w:bookmarkStart w:id="2290" w:name="_Toc61881535"/>
      <w:bookmarkStart w:id="2291" w:name="_Toc61938780"/>
      <w:bookmarkStart w:id="2292" w:name="_Toc61941890"/>
      <w:bookmarkStart w:id="2293" w:name="_Toc61945001"/>
      <w:bookmarkStart w:id="2294" w:name="_Toc61952834"/>
      <w:bookmarkStart w:id="2295" w:name="_Toc61959062"/>
      <w:bookmarkStart w:id="2296" w:name="_Toc61962178"/>
      <w:bookmarkStart w:id="2297" w:name="_Toc61965292"/>
      <w:bookmarkStart w:id="2298" w:name="_Toc61850395"/>
      <w:bookmarkStart w:id="2299" w:name="_Toc61853447"/>
      <w:bookmarkStart w:id="2300" w:name="_Toc61878434"/>
      <w:bookmarkStart w:id="2301" w:name="_Toc61881536"/>
      <w:bookmarkStart w:id="2302" w:name="_Toc61938781"/>
      <w:bookmarkStart w:id="2303" w:name="_Toc61941891"/>
      <w:bookmarkStart w:id="2304" w:name="_Toc61945002"/>
      <w:bookmarkStart w:id="2305" w:name="_Toc61952835"/>
      <w:bookmarkStart w:id="2306" w:name="_Toc61959063"/>
      <w:bookmarkStart w:id="2307" w:name="_Toc61962179"/>
      <w:bookmarkStart w:id="2308" w:name="_Toc61965293"/>
      <w:bookmarkStart w:id="2309" w:name="_Toc61850396"/>
      <w:bookmarkStart w:id="2310" w:name="_Toc61853448"/>
      <w:bookmarkStart w:id="2311" w:name="_Toc61878435"/>
      <w:bookmarkStart w:id="2312" w:name="_Toc61881537"/>
      <w:bookmarkStart w:id="2313" w:name="_Toc61938782"/>
      <w:bookmarkStart w:id="2314" w:name="_Toc61941892"/>
      <w:bookmarkStart w:id="2315" w:name="_Toc61945003"/>
      <w:bookmarkStart w:id="2316" w:name="_Toc61952836"/>
      <w:bookmarkStart w:id="2317" w:name="_Toc61959064"/>
      <w:bookmarkStart w:id="2318" w:name="_Toc61962180"/>
      <w:bookmarkStart w:id="2319" w:name="_Toc61965294"/>
      <w:bookmarkStart w:id="2320" w:name="_Toc61850398"/>
      <w:bookmarkStart w:id="2321" w:name="_Toc61853450"/>
      <w:bookmarkStart w:id="2322" w:name="_Toc61878437"/>
      <w:bookmarkStart w:id="2323" w:name="_Toc61881539"/>
      <w:bookmarkStart w:id="2324" w:name="_Toc61938784"/>
      <w:bookmarkStart w:id="2325" w:name="_Toc61941894"/>
      <w:bookmarkStart w:id="2326" w:name="_Toc61945005"/>
      <w:bookmarkStart w:id="2327" w:name="_Toc61952838"/>
      <w:bookmarkStart w:id="2328" w:name="_Toc61959066"/>
      <w:bookmarkStart w:id="2329" w:name="_Toc61962182"/>
      <w:bookmarkStart w:id="2330" w:name="_Toc61965296"/>
      <w:bookmarkStart w:id="2331" w:name="_Toc61850399"/>
      <w:bookmarkStart w:id="2332" w:name="_Toc61853451"/>
      <w:bookmarkStart w:id="2333" w:name="_Toc61878438"/>
      <w:bookmarkStart w:id="2334" w:name="_Toc61881540"/>
      <w:bookmarkStart w:id="2335" w:name="_Toc61938785"/>
      <w:bookmarkStart w:id="2336" w:name="_Toc61941895"/>
      <w:bookmarkStart w:id="2337" w:name="_Toc61945006"/>
      <w:bookmarkStart w:id="2338" w:name="_Toc61952839"/>
      <w:bookmarkStart w:id="2339" w:name="_Toc61959067"/>
      <w:bookmarkStart w:id="2340" w:name="_Toc61962183"/>
      <w:bookmarkStart w:id="2341" w:name="_Toc61965297"/>
      <w:bookmarkStart w:id="2342" w:name="_Toc61850400"/>
      <w:bookmarkStart w:id="2343" w:name="_Toc61853452"/>
      <w:bookmarkStart w:id="2344" w:name="_Toc61878439"/>
      <w:bookmarkStart w:id="2345" w:name="_Toc61881541"/>
      <w:bookmarkStart w:id="2346" w:name="_Toc61938786"/>
      <w:bookmarkStart w:id="2347" w:name="_Toc61941896"/>
      <w:bookmarkStart w:id="2348" w:name="_Toc61945007"/>
      <w:bookmarkStart w:id="2349" w:name="_Toc61952840"/>
      <w:bookmarkStart w:id="2350" w:name="_Toc61959068"/>
      <w:bookmarkStart w:id="2351" w:name="_Toc61962184"/>
      <w:bookmarkStart w:id="2352" w:name="_Toc61965298"/>
      <w:bookmarkStart w:id="2353" w:name="_Toc61850401"/>
      <w:bookmarkStart w:id="2354" w:name="_Toc61853453"/>
      <w:bookmarkStart w:id="2355" w:name="_Toc61878440"/>
      <w:bookmarkStart w:id="2356" w:name="_Toc61881542"/>
      <w:bookmarkStart w:id="2357" w:name="_Toc61938787"/>
      <w:bookmarkStart w:id="2358" w:name="_Toc61941897"/>
      <w:bookmarkStart w:id="2359" w:name="_Toc61945008"/>
      <w:bookmarkStart w:id="2360" w:name="_Toc61952841"/>
      <w:bookmarkStart w:id="2361" w:name="_Toc61959069"/>
      <w:bookmarkStart w:id="2362" w:name="_Toc61962185"/>
      <w:bookmarkStart w:id="2363" w:name="_Toc61965299"/>
      <w:bookmarkStart w:id="2364" w:name="_Toc61850404"/>
      <w:bookmarkStart w:id="2365" w:name="_Toc61853456"/>
      <w:bookmarkStart w:id="2366" w:name="_Toc61878443"/>
      <w:bookmarkStart w:id="2367" w:name="_Toc61881545"/>
      <w:bookmarkStart w:id="2368" w:name="_Toc61938790"/>
      <w:bookmarkStart w:id="2369" w:name="_Toc61941900"/>
      <w:bookmarkStart w:id="2370" w:name="_Toc61945011"/>
      <w:bookmarkStart w:id="2371" w:name="_Toc61952844"/>
      <w:bookmarkStart w:id="2372" w:name="_Toc61959072"/>
      <w:bookmarkStart w:id="2373" w:name="_Toc61962188"/>
      <w:bookmarkStart w:id="2374" w:name="_Toc61965302"/>
      <w:bookmarkStart w:id="2375" w:name="_Toc61850405"/>
      <w:bookmarkStart w:id="2376" w:name="_Toc61853457"/>
      <w:bookmarkStart w:id="2377" w:name="_Toc61878444"/>
      <w:bookmarkStart w:id="2378" w:name="_Toc61881546"/>
      <w:bookmarkStart w:id="2379" w:name="_Toc61938791"/>
      <w:bookmarkStart w:id="2380" w:name="_Toc61941901"/>
      <w:bookmarkStart w:id="2381" w:name="_Toc61945012"/>
      <w:bookmarkStart w:id="2382" w:name="_Toc61952845"/>
      <w:bookmarkStart w:id="2383" w:name="_Toc61959073"/>
      <w:bookmarkStart w:id="2384" w:name="_Toc61962189"/>
      <w:bookmarkStart w:id="2385" w:name="_Toc61965303"/>
      <w:bookmarkStart w:id="2386" w:name="_Toc61850408"/>
      <w:bookmarkStart w:id="2387" w:name="_Toc61853460"/>
      <w:bookmarkStart w:id="2388" w:name="_Toc61878447"/>
      <w:bookmarkStart w:id="2389" w:name="_Toc61881549"/>
      <w:bookmarkStart w:id="2390" w:name="_Toc61938794"/>
      <w:bookmarkStart w:id="2391" w:name="_Toc61941904"/>
      <w:bookmarkStart w:id="2392" w:name="_Toc61945015"/>
      <w:bookmarkStart w:id="2393" w:name="_Toc61952848"/>
      <w:bookmarkStart w:id="2394" w:name="_Toc61959076"/>
      <w:bookmarkStart w:id="2395" w:name="_Toc61962192"/>
      <w:bookmarkStart w:id="2396" w:name="_Toc61965306"/>
      <w:bookmarkStart w:id="2397" w:name="_Toc61850410"/>
      <w:bookmarkStart w:id="2398" w:name="_Toc61853462"/>
      <w:bookmarkStart w:id="2399" w:name="_Toc61878449"/>
      <w:bookmarkStart w:id="2400" w:name="_Toc61881551"/>
      <w:bookmarkStart w:id="2401" w:name="_Toc61938796"/>
      <w:bookmarkStart w:id="2402" w:name="_Toc61941906"/>
      <w:bookmarkStart w:id="2403" w:name="_Toc61945017"/>
      <w:bookmarkStart w:id="2404" w:name="_Toc61952850"/>
      <w:bookmarkStart w:id="2405" w:name="_Toc61959078"/>
      <w:bookmarkStart w:id="2406" w:name="_Toc61962194"/>
      <w:bookmarkStart w:id="2407" w:name="_Toc61965308"/>
      <w:bookmarkStart w:id="2408" w:name="_Toc61850411"/>
      <w:bookmarkStart w:id="2409" w:name="_Toc61853463"/>
      <w:bookmarkStart w:id="2410" w:name="_Toc61878450"/>
      <w:bookmarkStart w:id="2411" w:name="_Toc61881552"/>
      <w:bookmarkStart w:id="2412" w:name="_Toc61938797"/>
      <w:bookmarkStart w:id="2413" w:name="_Toc61941907"/>
      <w:bookmarkStart w:id="2414" w:name="_Toc61945018"/>
      <w:bookmarkStart w:id="2415" w:name="_Toc61952851"/>
      <w:bookmarkStart w:id="2416" w:name="_Toc61959079"/>
      <w:bookmarkStart w:id="2417" w:name="_Toc61962195"/>
      <w:bookmarkStart w:id="2418" w:name="_Toc61965309"/>
      <w:bookmarkStart w:id="2419" w:name="_Toc61850412"/>
      <w:bookmarkStart w:id="2420" w:name="_Toc61853464"/>
      <w:bookmarkStart w:id="2421" w:name="_Toc61878451"/>
      <w:bookmarkStart w:id="2422" w:name="_Toc61881553"/>
      <w:bookmarkStart w:id="2423" w:name="_Toc61938798"/>
      <w:bookmarkStart w:id="2424" w:name="_Toc61941908"/>
      <w:bookmarkStart w:id="2425" w:name="_Toc61945019"/>
      <w:bookmarkStart w:id="2426" w:name="_Toc61952852"/>
      <w:bookmarkStart w:id="2427" w:name="_Toc61959080"/>
      <w:bookmarkStart w:id="2428" w:name="_Toc61962196"/>
      <w:bookmarkStart w:id="2429" w:name="_Toc61965310"/>
      <w:bookmarkStart w:id="2430" w:name="_Toc61850414"/>
      <w:bookmarkStart w:id="2431" w:name="_Toc61853466"/>
      <w:bookmarkStart w:id="2432" w:name="_Toc61878453"/>
      <w:bookmarkStart w:id="2433" w:name="_Toc61881555"/>
      <w:bookmarkStart w:id="2434" w:name="_Toc61938800"/>
      <w:bookmarkStart w:id="2435" w:name="_Toc61941910"/>
      <w:bookmarkStart w:id="2436" w:name="_Toc61945021"/>
      <w:bookmarkStart w:id="2437" w:name="_Toc61952854"/>
      <w:bookmarkStart w:id="2438" w:name="_Toc61959082"/>
      <w:bookmarkStart w:id="2439" w:name="_Toc61962198"/>
      <w:bookmarkStart w:id="2440" w:name="_Toc61965312"/>
      <w:bookmarkStart w:id="2441" w:name="_Toc61850415"/>
      <w:bookmarkStart w:id="2442" w:name="_Toc61853467"/>
      <w:bookmarkStart w:id="2443" w:name="_Toc61878454"/>
      <w:bookmarkStart w:id="2444" w:name="_Toc61881556"/>
      <w:bookmarkStart w:id="2445" w:name="_Toc61938801"/>
      <w:bookmarkStart w:id="2446" w:name="_Toc61941911"/>
      <w:bookmarkStart w:id="2447" w:name="_Toc61945022"/>
      <w:bookmarkStart w:id="2448" w:name="_Toc61952855"/>
      <w:bookmarkStart w:id="2449" w:name="_Toc61959083"/>
      <w:bookmarkStart w:id="2450" w:name="_Toc61962199"/>
      <w:bookmarkStart w:id="2451" w:name="_Toc61965313"/>
      <w:bookmarkStart w:id="2452" w:name="_Toc41891518"/>
      <w:bookmarkStart w:id="2453" w:name="_Toc41897148"/>
      <w:bookmarkStart w:id="2454" w:name="_Toc41897937"/>
      <w:bookmarkStart w:id="2455" w:name="_Toc41898725"/>
      <w:bookmarkStart w:id="2456" w:name="_Toc41908074"/>
      <w:bookmarkStart w:id="2457" w:name="_Toc41912940"/>
      <w:bookmarkStart w:id="2458" w:name="_Toc41913730"/>
      <w:bookmarkStart w:id="2459" w:name="_Toc41914519"/>
      <w:bookmarkStart w:id="2460" w:name="_Toc61850417"/>
      <w:bookmarkStart w:id="2461" w:name="_Toc61853469"/>
      <w:bookmarkStart w:id="2462" w:name="_Toc61878456"/>
      <w:bookmarkStart w:id="2463" w:name="_Toc61881558"/>
      <w:bookmarkStart w:id="2464" w:name="_Toc61938803"/>
      <w:bookmarkStart w:id="2465" w:name="_Toc61941913"/>
      <w:bookmarkStart w:id="2466" w:name="_Toc61945024"/>
      <w:bookmarkStart w:id="2467" w:name="_Toc61952857"/>
      <w:bookmarkStart w:id="2468" w:name="_Toc61959085"/>
      <w:bookmarkStart w:id="2469" w:name="_Toc61962201"/>
      <w:bookmarkStart w:id="2470" w:name="_Toc61965315"/>
      <w:bookmarkStart w:id="2471" w:name="_Toc61850419"/>
      <w:bookmarkStart w:id="2472" w:name="_Toc61853471"/>
      <w:bookmarkStart w:id="2473" w:name="_Toc61878458"/>
      <w:bookmarkStart w:id="2474" w:name="_Toc61881560"/>
      <w:bookmarkStart w:id="2475" w:name="_Toc61938805"/>
      <w:bookmarkStart w:id="2476" w:name="_Toc61941915"/>
      <w:bookmarkStart w:id="2477" w:name="_Toc61945026"/>
      <w:bookmarkStart w:id="2478" w:name="_Toc61952859"/>
      <w:bookmarkStart w:id="2479" w:name="_Toc61959087"/>
      <w:bookmarkStart w:id="2480" w:name="_Toc61962203"/>
      <w:bookmarkStart w:id="2481" w:name="_Toc61965317"/>
      <w:bookmarkStart w:id="2482" w:name="_Toc61850421"/>
      <w:bookmarkStart w:id="2483" w:name="_Toc61853473"/>
      <w:bookmarkStart w:id="2484" w:name="_Toc61878460"/>
      <w:bookmarkStart w:id="2485" w:name="_Toc61881562"/>
      <w:bookmarkStart w:id="2486" w:name="_Toc61938807"/>
      <w:bookmarkStart w:id="2487" w:name="_Toc61941917"/>
      <w:bookmarkStart w:id="2488" w:name="_Toc61945028"/>
      <w:bookmarkStart w:id="2489" w:name="_Toc61952861"/>
      <w:bookmarkStart w:id="2490" w:name="_Toc61959089"/>
      <w:bookmarkStart w:id="2491" w:name="_Toc61962205"/>
      <w:bookmarkStart w:id="2492" w:name="_Toc61965319"/>
      <w:bookmarkStart w:id="2493" w:name="_Toc61850430"/>
      <w:bookmarkStart w:id="2494" w:name="_Toc61853482"/>
      <w:bookmarkStart w:id="2495" w:name="_Toc61878469"/>
      <w:bookmarkStart w:id="2496" w:name="_Toc61881571"/>
      <w:bookmarkStart w:id="2497" w:name="_Toc61938816"/>
      <w:bookmarkStart w:id="2498" w:name="_Toc61941926"/>
      <w:bookmarkStart w:id="2499" w:name="_Toc61945037"/>
      <w:bookmarkStart w:id="2500" w:name="_Toc61952870"/>
      <w:bookmarkStart w:id="2501" w:name="_Toc61959098"/>
      <w:bookmarkStart w:id="2502" w:name="_Toc61962214"/>
      <w:bookmarkStart w:id="2503" w:name="_Toc61965328"/>
      <w:bookmarkStart w:id="2504" w:name="_Toc61850433"/>
      <w:bookmarkStart w:id="2505" w:name="_Toc61853485"/>
      <w:bookmarkStart w:id="2506" w:name="_Toc61878472"/>
      <w:bookmarkStart w:id="2507" w:name="_Toc61881574"/>
      <w:bookmarkStart w:id="2508" w:name="_Toc61938819"/>
      <w:bookmarkStart w:id="2509" w:name="_Toc61941929"/>
      <w:bookmarkStart w:id="2510" w:name="_Toc61945040"/>
      <w:bookmarkStart w:id="2511" w:name="_Toc61952873"/>
      <w:bookmarkStart w:id="2512" w:name="_Toc61959101"/>
      <w:bookmarkStart w:id="2513" w:name="_Toc61962217"/>
      <w:bookmarkStart w:id="2514" w:name="_Toc61965331"/>
      <w:bookmarkStart w:id="2515" w:name="_Toc61850434"/>
      <w:bookmarkStart w:id="2516" w:name="_Toc61853486"/>
      <w:bookmarkStart w:id="2517" w:name="_Toc61878473"/>
      <w:bookmarkStart w:id="2518" w:name="_Toc61881575"/>
      <w:bookmarkStart w:id="2519" w:name="_Toc61938820"/>
      <w:bookmarkStart w:id="2520" w:name="_Toc61941930"/>
      <w:bookmarkStart w:id="2521" w:name="_Toc61945041"/>
      <w:bookmarkStart w:id="2522" w:name="_Toc61952874"/>
      <w:bookmarkStart w:id="2523" w:name="_Toc61959102"/>
      <w:bookmarkStart w:id="2524" w:name="_Toc61962218"/>
      <w:bookmarkStart w:id="2525" w:name="_Toc61965332"/>
      <w:bookmarkStart w:id="2526" w:name="_Toc61850435"/>
      <w:bookmarkStart w:id="2527" w:name="_Toc61853487"/>
      <w:bookmarkStart w:id="2528" w:name="_Toc61878474"/>
      <w:bookmarkStart w:id="2529" w:name="_Toc61881576"/>
      <w:bookmarkStart w:id="2530" w:name="_Toc61938821"/>
      <w:bookmarkStart w:id="2531" w:name="_Toc61941931"/>
      <w:bookmarkStart w:id="2532" w:name="_Toc61945042"/>
      <w:bookmarkStart w:id="2533" w:name="_Toc61952875"/>
      <w:bookmarkStart w:id="2534" w:name="_Toc61959103"/>
      <w:bookmarkStart w:id="2535" w:name="_Toc61962219"/>
      <w:bookmarkStart w:id="2536" w:name="_Toc61965333"/>
      <w:bookmarkStart w:id="2537" w:name="_Toc61850436"/>
      <w:bookmarkStart w:id="2538" w:name="_Toc61853488"/>
      <w:bookmarkStart w:id="2539" w:name="_Toc61878475"/>
      <w:bookmarkStart w:id="2540" w:name="_Toc61881577"/>
      <w:bookmarkStart w:id="2541" w:name="_Toc61938822"/>
      <w:bookmarkStart w:id="2542" w:name="_Toc61941932"/>
      <w:bookmarkStart w:id="2543" w:name="_Toc61945043"/>
      <w:bookmarkStart w:id="2544" w:name="_Toc61952876"/>
      <w:bookmarkStart w:id="2545" w:name="_Toc61959104"/>
      <w:bookmarkStart w:id="2546" w:name="_Toc61962220"/>
      <w:bookmarkStart w:id="2547" w:name="_Toc61965334"/>
      <w:bookmarkStart w:id="2548" w:name="_Toc61850439"/>
      <w:bookmarkStart w:id="2549" w:name="_Toc61853491"/>
      <w:bookmarkStart w:id="2550" w:name="_Toc61878478"/>
      <w:bookmarkStart w:id="2551" w:name="_Toc61881580"/>
      <w:bookmarkStart w:id="2552" w:name="_Toc61938825"/>
      <w:bookmarkStart w:id="2553" w:name="_Toc61941935"/>
      <w:bookmarkStart w:id="2554" w:name="_Toc61945046"/>
      <w:bookmarkStart w:id="2555" w:name="_Toc61952879"/>
      <w:bookmarkStart w:id="2556" w:name="_Toc61959107"/>
      <w:bookmarkStart w:id="2557" w:name="_Toc61962223"/>
      <w:bookmarkStart w:id="2558" w:name="_Toc61965337"/>
      <w:bookmarkStart w:id="2559" w:name="_Toc61850440"/>
      <w:bookmarkStart w:id="2560" w:name="_Toc61853492"/>
      <w:bookmarkStart w:id="2561" w:name="_Toc61878479"/>
      <w:bookmarkStart w:id="2562" w:name="_Toc61881581"/>
      <w:bookmarkStart w:id="2563" w:name="_Toc61938826"/>
      <w:bookmarkStart w:id="2564" w:name="_Toc61941936"/>
      <w:bookmarkStart w:id="2565" w:name="_Toc61945047"/>
      <w:bookmarkStart w:id="2566" w:name="_Toc61952880"/>
      <w:bookmarkStart w:id="2567" w:name="_Toc61959108"/>
      <w:bookmarkStart w:id="2568" w:name="_Toc61962224"/>
      <w:bookmarkStart w:id="2569" w:name="_Toc61965338"/>
      <w:bookmarkStart w:id="2570" w:name="_Toc61850441"/>
      <w:bookmarkStart w:id="2571" w:name="_Toc61853493"/>
      <w:bookmarkStart w:id="2572" w:name="_Toc61878480"/>
      <w:bookmarkStart w:id="2573" w:name="_Toc61881582"/>
      <w:bookmarkStart w:id="2574" w:name="_Toc61938827"/>
      <w:bookmarkStart w:id="2575" w:name="_Toc61941937"/>
      <w:bookmarkStart w:id="2576" w:name="_Toc61945048"/>
      <w:bookmarkStart w:id="2577" w:name="_Toc61952881"/>
      <w:bookmarkStart w:id="2578" w:name="_Toc61959109"/>
      <w:bookmarkStart w:id="2579" w:name="_Toc61962225"/>
      <w:bookmarkStart w:id="2580" w:name="_Toc61965339"/>
      <w:bookmarkStart w:id="2581" w:name="_Toc61850442"/>
      <w:bookmarkStart w:id="2582" w:name="_Toc61853494"/>
      <w:bookmarkStart w:id="2583" w:name="_Toc61878481"/>
      <w:bookmarkStart w:id="2584" w:name="_Toc61881583"/>
      <w:bookmarkStart w:id="2585" w:name="_Toc61938828"/>
      <w:bookmarkStart w:id="2586" w:name="_Toc61941938"/>
      <w:bookmarkStart w:id="2587" w:name="_Toc61945049"/>
      <w:bookmarkStart w:id="2588" w:name="_Toc61952882"/>
      <w:bookmarkStart w:id="2589" w:name="_Toc61959110"/>
      <w:bookmarkStart w:id="2590" w:name="_Toc61962226"/>
      <w:bookmarkStart w:id="2591" w:name="_Toc61965340"/>
      <w:bookmarkStart w:id="2592" w:name="_Toc61850447"/>
      <w:bookmarkStart w:id="2593" w:name="_Toc61853499"/>
      <w:bookmarkStart w:id="2594" w:name="_Toc61878486"/>
      <w:bookmarkStart w:id="2595" w:name="_Toc61881588"/>
      <w:bookmarkStart w:id="2596" w:name="_Toc61938833"/>
      <w:bookmarkStart w:id="2597" w:name="_Toc61941943"/>
      <w:bookmarkStart w:id="2598" w:name="_Toc61945054"/>
      <w:bookmarkStart w:id="2599" w:name="_Toc61952887"/>
      <w:bookmarkStart w:id="2600" w:name="_Toc61959115"/>
      <w:bookmarkStart w:id="2601" w:name="_Toc61962231"/>
      <w:bookmarkStart w:id="2602" w:name="_Toc61965345"/>
      <w:bookmarkStart w:id="2603" w:name="_Toc61850450"/>
      <w:bookmarkStart w:id="2604" w:name="_Toc61853502"/>
      <w:bookmarkStart w:id="2605" w:name="_Toc61878489"/>
      <w:bookmarkStart w:id="2606" w:name="_Toc61881591"/>
      <w:bookmarkStart w:id="2607" w:name="_Toc61938836"/>
      <w:bookmarkStart w:id="2608" w:name="_Toc61941946"/>
      <w:bookmarkStart w:id="2609" w:name="_Toc61945057"/>
      <w:bookmarkStart w:id="2610" w:name="_Toc61952890"/>
      <w:bookmarkStart w:id="2611" w:name="_Toc61959118"/>
      <w:bookmarkStart w:id="2612" w:name="_Toc61962234"/>
      <w:bookmarkStart w:id="2613" w:name="_Toc61965348"/>
      <w:bookmarkStart w:id="2614" w:name="_Toc61850451"/>
      <w:bookmarkStart w:id="2615" w:name="_Toc61853503"/>
      <w:bookmarkStart w:id="2616" w:name="_Toc61878490"/>
      <w:bookmarkStart w:id="2617" w:name="_Toc61881592"/>
      <w:bookmarkStart w:id="2618" w:name="_Toc61938837"/>
      <w:bookmarkStart w:id="2619" w:name="_Toc61941947"/>
      <w:bookmarkStart w:id="2620" w:name="_Toc61945058"/>
      <w:bookmarkStart w:id="2621" w:name="_Toc61952891"/>
      <w:bookmarkStart w:id="2622" w:name="_Toc61959119"/>
      <w:bookmarkStart w:id="2623" w:name="_Toc61962235"/>
      <w:bookmarkStart w:id="2624" w:name="_Toc61965349"/>
      <w:bookmarkStart w:id="2625" w:name="_Toc61850453"/>
      <w:bookmarkStart w:id="2626" w:name="_Toc61853505"/>
      <w:bookmarkStart w:id="2627" w:name="_Toc61878492"/>
      <w:bookmarkStart w:id="2628" w:name="_Toc61881594"/>
      <w:bookmarkStart w:id="2629" w:name="_Toc61938839"/>
      <w:bookmarkStart w:id="2630" w:name="_Toc61941949"/>
      <w:bookmarkStart w:id="2631" w:name="_Toc61945060"/>
      <w:bookmarkStart w:id="2632" w:name="_Toc61952893"/>
      <w:bookmarkStart w:id="2633" w:name="_Toc61959121"/>
      <w:bookmarkStart w:id="2634" w:name="_Toc61962237"/>
      <w:bookmarkStart w:id="2635" w:name="_Toc61965351"/>
      <w:bookmarkStart w:id="2636" w:name="_Toc61850454"/>
      <w:bookmarkStart w:id="2637" w:name="_Toc61853506"/>
      <w:bookmarkStart w:id="2638" w:name="_Toc61878493"/>
      <w:bookmarkStart w:id="2639" w:name="_Toc61881595"/>
      <w:bookmarkStart w:id="2640" w:name="_Toc61938840"/>
      <w:bookmarkStart w:id="2641" w:name="_Toc61941950"/>
      <w:bookmarkStart w:id="2642" w:name="_Toc61945061"/>
      <w:bookmarkStart w:id="2643" w:name="_Toc61952894"/>
      <w:bookmarkStart w:id="2644" w:name="_Toc61959122"/>
      <w:bookmarkStart w:id="2645" w:name="_Toc61962238"/>
      <w:bookmarkStart w:id="2646" w:name="_Toc61965352"/>
      <w:bookmarkStart w:id="2647" w:name="_Toc61850490"/>
      <w:bookmarkStart w:id="2648" w:name="_Toc61853542"/>
      <w:bookmarkStart w:id="2649" w:name="_Toc61878529"/>
      <w:bookmarkStart w:id="2650" w:name="_Toc61881631"/>
      <w:bookmarkStart w:id="2651" w:name="_Toc61938876"/>
      <w:bookmarkStart w:id="2652" w:name="_Toc61941986"/>
      <w:bookmarkStart w:id="2653" w:name="_Toc61945097"/>
      <w:bookmarkStart w:id="2654" w:name="_Toc61952930"/>
      <w:bookmarkStart w:id="2655" w:name="_Toc61959158"/>
      <w:bookmarkStart w:id="2656" w:name="_Toc61962274"/>
      <w:bookmarkStart w:id="2657" w:name="_Toc61965388"/>
      <w:bookmarkStart w:id="2658" w:name="_Toc61850498"/>
      <w:bookmarkStart w:id="2659" w:name="_Toc61853550"/>
      <w:bookmarkStart w:id="2660" w:name="_Toc61878537"/>
      <w:bookmarkStart w:id="2661" w:name="_Toc61881639"/>
      <w:bookmarkStart w:id="2662" w:name="_Toc61938884"/>
      <w:bookmarkStart w:id="2663" w:name="_Toc61941994"/>
      <w:bookmarkStart w:id="2664" w:name="_Toc61945105"/>
      <w:bookmarkStart w:id="2665" w:name="_Toc61952938"/>
      <w:bookmarkStart w:id="2666" w:name="_Toc61959166"/>
      <w:bookmarkStart w:id="2667" w:name="_Toc61962282"/>
      <w:bookmarkStart w:id="2668" w:name="_Toc61965396"/>
      <w:bookmarkStart w:id="2669" w:name="_Toc61850499"/>
      <w:bookmarkStart w:id="2670" w:name="_Toc61853551"/>
      <w:bookmarkStart w:id="2671" w:name="_Toc61878538"/>
      <w:bookmarkStart w:id="2672" w:name="_Toc61881640"/>
      <w:bookmarkStart w:id="2673" w:name="_Toc61938885"/>
      <w:bookmarkStart w:id="2674" w:name="_Toc61941995"/>
      <w:bookmarkStart w:id="2675" w:name="_Toc61945106"/>
      <w:bookmarkStart w:id="2676" w:name="_Toc61952939"/>
      <w:bookmarkStart w:id="2677" w:name="_Toc61959167"/>
      <w:bookmarkStart w:id="2678" w:name="_Toc61962283"/>
      <w:bookmarkStart w:id="2679" w:name="_Toc61965397"/>
      <w:bookmarkStart w:id="2680" w:name="_Toc61850504"/>
      <w:bookmarkStart w:id="2681" w:name="_Toc61853556"/>
      <w:bookmarkStart w:id="2682" w:name="_Toc61878543"/>
      <w:bookmarkStart w:id="2683" w:name="_Toc61881645"/>
      <w:bookmarkStart w:id="2684" w:name="_Toc61938890"/>
      <w:bookmarkStart w:id="2685" w:name="_Toc61942000"/>
      <w:bookmarkStart w:id="2686" w:name="_Toc61945111"/>
      <w:bookmarkStart w:id="2687" w:name="_Toc61952944"/>
      <w:bookmarkStart w:id="2688" w:name="_Toc61959172"/>
      <w:bookmarkStart w:id="2689" w:name="_Toc61962288"/>
      <w:bookmarkStart w:id="2690" w:name="_Toc61965402"/>
      <w:bookmarkStart w:id="2691" w:name="_Toc61850514"/>
      <w:bookmarkStart w:id="2692" w:name="_Toc61853566"/>
      <w:bookmarkStart w:id="2693" w:name="_Toc61878553"/>
      <w:bookmarkStart w:id="2694" w:name="_Toc61881655"/>
      <w:bookmarkStart w:id="2695" w:name="_Toc61938900"/>
      <w:bookmarkStart w:id="2696" w:name="_Toc61942010"/>
      <w:bookmarkStart w:id="2697" w:name="_Toc61945121"/>
      <w:bookmarkStart w:id="2698" w:name="_Toc61952954"/>
      <w:bookmarkStart w:id="2699" w:name="_Toc61959182"/>
      <w:bookmarkStart w:id="2700" w:name="_Toc61962298"/>
      <w:bookmarkStart w:id="2701" w:name="_Toc61965412"/>
      <w:bookmarkStart w:id="2702" w:name="_Toc61850522"/>
      <w:bookmarkStart w:id="2703" w:name="_Toc61853574"/>
      <w:bookmarkStart w:id="2704" w:name="_Toc61878561"/>
      <w:bookmarkStart w:id="2705" w:name="_Toc61881663"/>
      <w:bookmarkStart w:id="2706" w:name="_Toc61938908"/>
      <w:bookmarkStart w:id="2707" w:name="_Toc61942018"/>
      <w:bookmarkStart w:id="2708" w:name="_Toc61945129"/>
      <w:bookmarkStart w:id="2709" w:name="_Toc61952962"/>
      <w:bookmarkStart w:id="2710" w:name="_Toc61959190"/>
      <w:bookmarkStart w:id="2711" w:name="_Toc61962306"/>
      <w:bookmarkStart w:id="2712" w:name="_Toc61965420"/>
      <w:bookmarkStart w:id="2713" w:name="_Toc61850532"/>
      <w:bookmarkStart w:id="2714" w:name="_Toc61853584"/>
      <w:bookmarkStart w:id="2715" w:name="_Toc61878571"/>
      <w:bookmarkStart w:id="2716" w:name="_Toc61881673"/>
      <w:bookmarkStart w:id="2717" w:name="_Toc61938918"/>
      <w:bookmarkStart w:id="2718" w:name="_Toc61942028"/>
      <w:bookmarkStart w:id="2719" w:name="_Toc61945139"/>
      <w:bookmarkStart w:id="2720" w:name="_Toc61952972"/>
      <w:bookmarkStart w:id="2721" w:name="_Toc61959200"/>
      <w:bookmarkStart w:id="2722" w:name="_Toc61962316"/>
      <w:bookmarkStart w:id="2723" w:name="_Toc61965430"/>
      <w:bookmarkStart w:id="2724" w:name="_Toc61850542"/>
      <w:bookmarkStart w:id="2725" w:name="_Toc61853594"/>
      <w:bookmarkStart w:id="2726" w:name="_Toc61878581"/>
      <w:bookmarkStart w:id="2727" w:name="_Toc61881683"/>
      <w:bookmarkStart w:id="2728" w:name="_Toc61938928"/>
      <w:bookmarkStart w:id="2729" w:name="_Toc61942038"/>
      <w:bookmarkStart w:id="2730" w:name="_Toc61945149"/>
      <w:bookmarkStart w:id="2731" w:name="_Toc61952982"/>
      <w:bookmarkStart w:id="2732" w:name="_Toc61959210"/>
      <w:bookmarkStart w:id="2733" w:name="_Toc61962326"/>
      <w:bookmarkStart w:id="2734" w:name="_Toc61965440"/>
      <w:bookmarkStart w:id="2735" w:name="_Toc61850547"/>
      <w:bookmarkStart w:id="2736" w:name="_Toc61853599"/>
      <w:bookmarkStart w:id="2737" w:name="_Toc61878586"/>
      <w:bookmarkStart w:id="2738" w:name="_Toc61881688"/>
      <w:bookmarkStart w:id="2739" w:name="_Toc61938933"/>
      <w:bookmarkStart w:id="2740" w:name="_Toc61942043"/>
      <w:bookmarkStart w:id="2741" w:name="_Toc61945154"/>
      <w:bookmarkStart w:id="2742" w:name="_Toc61952987"/>
      <w:bookmarkStart w:id="2743" w:name="_Toc61959215"/>
      <w:bookmarkStart w:id="2744" w:name="_Toc61962331"/>
      <w:bookmarkStart w:id="2745" w:name="_Toc61965445"/>
      <w:bookmarkStart w:id="2746" w:name="_Toc61850553"/>
      <w:bookmarkStart w:id="2747" w:name="_Toc61853605"/>
      <w:bookmarkStart w:id="2748" w:name="_Toc61878592"/>
      <w:bookmarkStart w:id="2749" w:name="_Toc61881694"/>
      <w:bookmarkStart w:id="2750" w:name="_Toc61938939"/>
      <w:bookmarkStart w:id="2751" w:name="_Toc61942049"/>
      <w:bookmarkStart w:id="2752" w:name="_Toc61945160"/>
      <w:bookmarkStart w:id="2753" w:name="_Toc61952993"/>
      <w:bookmarkStart w:id="2754" w:name="_Toc61959221"/>
      <w:bookmarkStart w:id="2755" w:name="_Toc61962337"/>
      <w:bookmarkStart w:id="2756" w:name="_Toc61965451"/>
      <w:bookmarkStart w:id="2757" w:name="_Toc61850554"/>
      <w:bookmarkStart w:id="2758" w:name="_Toc61853606"/>
      <w:bookmarkStart w:id="2759" w:name="_Toc61878593"/>
      <w:bookmarkStart w:id="2760" w:name="_Toc61881695"/>
      <w:bookmarkStart w:id="2761" w:name="_Toc61938940"/>
      <w:bookmarkStart w:id="2762" w:name="_Toc61942050"/>
      <w:bookmarkStart w:id="2763" w:name="_Toc61945161"/>
      <w:bookmarkStart w:id="2764" w:name="_Toc61952994"/>
      <w:bookmarkStart w:id="2765" w:name="_Toc61959222"/>
      <w:bookmarkStart w:id="2766" w:name="_Toc61962338"/>
      <w:bookmarkStart w:id="2767" w:name="_Toc61965452"/>
      <w:bookmarkStart w:id="2768" w:name="_Toc61850556"/>
      <w:bookmarkStart w:id="2769" w:name="_Toc61853608"/>
      <w:bookmarkStart w:id="2770" w:name="_Toc61878595"/>
      <w:bookmarkStart w:id="2771" w:name="_Toc61881697"/>
      <w:bookmarkStart w:id="2772" w:name="_Toc61938942"/>
      <w:bookmarkStart w:id="2773" w:name="_Toc61942052"/>
      <w:bookmarkStart w:id="2774" w:name="_Toc61945163"/>
      <w:bookmarkStart w:id="2775" w:name="_Toc61952996"/>
      <w:bookmarkStart w:id="2776" w:name="_Toc61959224"/>
      <w:bookmarkStart w:id="2777" w:name="_Toc61962340"/>
      <w:bookmarkStart w:id="2778" w:name="_Toc61965454"/>
      <w:bookmarkStart w:id="2779" w:name="_Toc61850557"/>
      <w:bookmarkStart w:id="2780" w:name="_Toc61853609"/>
      <w:bookmarkStart w:id="2781" w:name="_Toc61878596"/>
      <w:bookmarkStart w:id="2782" w:name="_Toc61881698"/>
      <w:bookmarkStart w:id="2783" w:name="_Toc61938943"/>
      <w:bookmarkStart w:id="2784" w:name="_Toc61942053"/>
      <w:bookmarkStart w:id="2785" w:name="_Toc61945164"/>
      <w:bookmarkStart w:id="2786" w:name="_Toc61952997"/>
      <w:bookmarkStart w:id="2787" w:name="_Toc61959225"/>
      <w:bookmarkStart w:id="2788" w:name="_Toc61962341"/>
      <w:bookmarkStart w:id="2789" w:name="_Toc61965455"/>
      <w:bookmarkStart w:id="2790" w:name="_Toc61850565"/>
      <w:bookmarkStart w:id="2791" w:name="_Toc61853617"/>
      <w:bookmarkStart w:id="2792" w:name="_Toc61878604"/>
      <w:bookmarkStart w:id="2793" w:name="_Toc61881706"/>
      <w:bookmarkStart w:id="2794" w:name="_Toc61938951"/>
      <w:bookmarkStart w:id="2795" w:name="_Toc61942061"/>
      <w:bookmarkStart w:id="2796" w:name="_Toc61945172"/>
      <w:bookmarkStart w:id="2797" w:name="_Toc61953005"/>
      <w:bookmarkStart w:id="2798" w:name="_Toc61959233"/>
      <w:bookmarkStart w:id="2799" w:name="_Toc61962349"/>
      <w:bookmarkStart w:id="2800" w:name="_Toc61965463"/>
      <w:bookmarkStart w:id="2801" w:name="_Toc61850566"/>
      <w:bookmarkStart w:id="2802" w:name="_Toc61853618"/>
      <w:bookmarkStart w:id="2803" w:name="_Toc61878605"/>
      <w:bookmarkStart w:id="2804" w:name="_Toc61881707"/>
      <w:bookmarkStart w:id="2805" w:name="_Toc61938952"/>
      <w:bookmarkStart w:id="2806" w:name="_Toc61942062"/>
      <w:bookmarkStart w:id="2807" w:name="_Toc61945173"/>
      <w:bookmarkStart w:id="2808" w:name="_Toc61953006"/>
      <w:bookmarkStart w:id="2809" w:name="_Toc61959234"/>
      <w:bookmarkStart w:id="2810" w:name="_Toc61962350"/>
      <w:bookmarkStart w:id="2811" w:name="_Toc61965464"/>
      <w:bookmarkStart w:id="2812" w:name="_Toc61850569"/>
      <w:bookmarkStart w:id="2813" w:name="_Toc61853621"/>
      <w:bookmarkStart w:id="2814" w:name="_Toc61878608"/>
      <w:bookmarkStart w:id="2815" w:name="_Toc61881710"/>
      <w:bookmarkStart w:id="2816" w:name="_Toc61938955"/>
      <w:bookmarkStart w:id="2817" w:name="_Toc61942065"/>
      <w:bookmarkStart w:id="2818" w:name="_Toc61945176"/>
      <w:bookmarkStart w:id="2819" w:name="_Toc61953009"/>
      <w:bookmarkStart w:id="2820" w:name="_Toc61959237"/>
      <w:bookmarkStart w:id="2821" w:name="_Toc61962353"/>
      <w:bookmarkStart w:id="2822" w:name="_Toc61965467"/>
      <w:bookmarkStart w:id="2823" w:name="_Toc61850570"/>
      <w:bookmarkStart w:id="2824" w:name="_Toc61853622"/>
      <w:bookmarkStart w:id="2825" w:name="_Toc61878609"/>
      <w:bookmarkStart w:id="2826" w:name="_Toc61881711"/>
      <w:bookmarkStart w:id="2827" w:name="_Toc61938956"/>
      <w:bookmarkStart w:id="2828" w:name="_Toc61942066"/>
      <w:bookmarkStart w:id="2829" w:name="_Toc61945177"/>
      <w:bookmarkStart w:id="2830" w:name="_Toc61953010"/>
      <w:bookmarkStart w:id="2831" w:name="_Toc61959238"/>
      <w:bookmarkStart w:id="2832" w:name="_Toc61962354"/>
      <w:bookmarkStart w:id="2833" w:name="_Toc61965468"/>
      <w:bookmarkStart w:id="2834" w:name="_Toc61850576"/>
      <w:bookmarkStart w:id="2835" w:name="_Toc61853628"/>
      <w:bookmarkStart w:id="2836" w:name="_Toc61878615"/>
      <w:bookmarkStart w:id="2837" w:name="_Toc61881717"/>
      <w:bookmarkStart w:id="2838" w:name="_Toc61938962"/>
      <w:bookmarkStart w:id="2839" w:name="_Toc61942072"/>
      <w:bookmarkStart w:id="2840" w:name="_Toc61945183"/>
      <w:bookmarkStart w:id="2841" w:name="_Toc61953016"/>
      <w:bookmarkStart w:id="2842" w:name="_Toc61959244"/>
      <w:bookmarkStart w:id="2843" w:name="_Toc61962360"/>
      <w:bookmarkStart w:id="2844" w:name="_Toc61965474"/>
      <w:bookmarkStart w:id="2845" w:name="_Toc61850577"/>
      <w:bookmarkStart w:id="2846" w:name="_Toc61853629"/>
      <w:bookmarkStart w:id="2847" w:name="_Toc61878616"/>
      <w:bookmarkStart w:id="2848" w:name="_Toc61881718"/>
      <w:bookmarkStart w:id="2849" w:name="_Toc61938963"/>
      <w:bookmarkStart w:id="2850" w:name="_Toc61942073"/>
      <w:bookmarkStart w:id="2851" w:name="_Toc61945184"/>
      <w:bookmarkStart w:id="2852" w:name="_Toc61953017"/>
      <w:bookmarkStart w:id="2853" w:name="_Toc61959245"/>
      <w:bookmarkStart w:id="2854" w:name="_Toc61962361"/>
      <w:bookmarkStart w:id="2855" w:name="_Toc61965475"/>
      <w:bookmarkStart w:id="2856" w:name="_Toc61850582"/>
      <w:bookmarkStart w:id="2857" w:name="_Toc61853634"/>
      <w:bookmarkStart w:id="2858" w:name="_Toc61878621"/>
      <w:bookmarkStart w:id="2859" w:name="_Toc61881723"/>
      <w:bookmarkStart w:id="2860" w:name="_Toc61938968"/>
      <w:bookmarkStart w:id="2861" w:name="_Toc61942078"/>
      <w:bookmarkStart w:id="2862" w:name="_Toc61945189"/>
      <w:bookmarkStart w:id="2863" w:name="_Toc61953022"/>
      <w:bookmarkStart w:id="2864" w:name="_Toc61959250"/>
      <w:bookmarkStart w:id="2865" w:name="_Toc61962366"/>
      <w:bookmarkStart w:id="2866" w:name="_Toc61965480"/>
      <w:bookmarkStart w:id="2867" w:name="_Toc61850585"/>
      <w:bookmarkStart w:id="2868" w:name="_Toc61853637"/>
      <w:bookmarkStart w:id="2869" w:name="_Toc61878624"/>
      <w:bookmarkStart w:id="2870" w:name="_Toc61881726"/>
      <w:bookmarkStart w:id="2871" w:name="_Toc61938971"/>
      <w:bookmarkStart w:id="2872" w:name="_Toc61942081"/>
      <w:bookmarkStart w:id="2873" w:name="_Toc61945192"/>
      <w:bookmarkStart w:id="2874" w:name="_Toc61953025"/>
      <w:bookmarkStart w:id="2875" w:name="_Toc61959253"/>
      <w:bookmarkStart w:id="2876" w:name="_Toc61962369"/>
      <w:bookmarkStart w:id="2877" w:name="_Toc61965483"/>
      <w:bookmarkStart w:id="2878" w:name="_Toc61850586"/>
      <w:bookmarkStart w:id="2879" w:name="_Toc61853638"/>
      <w:bookmarkStart w:id="2880" w:name="_Toc61878625"/>
      <w:bookmarkStart w:id="2881" w:name="_Toc61881727"/>
      <w:bookmarkStart w:id="2882" w:name="_Toc61938972"/>
      <w:bookmarkStart w:id="2883" w:name="_Toc61942082"/>
      <w:bookmarkStart w:id="2884" w:name="_Toc61945193"/>
      <w:bookmarkStart w:id="2885" w:name="_Toc61953026"/>
      <w:bookmarkStart w:id="2886" w:name="_Toc61959254"/>
      <w:bookmarkStart w:id="2887" w:name="_Toc61962370"/>
      <w:bookmarkStart w:id="2888" w:name="_Toc61965484"/>
      <w:bookmarkStart w:id="2889" w:name="_Toc61850589"/>
      <w:bookmarkStart w:id="2890" w:name="_Toc61853641"/>
      <w:bookmarkStart w:id="2891" w:name="_Toc61878628"/>
      <w:bookmarkStart w:id="2892" w:name="_Toc61881730"/>
      <w:bookmarkStart w:id="2893" w:name="_Toc61938975"/>
      <w:bookmarkStart w:id="2894" w:name="_Toc61942085"/>
      <w:bookmarkStart w:id="2895" w:name="_Toc61945196"/>
      <w:bookmarkStart w:id="2896" w:name="_Toc61953029"/>
      <w:bookmarkStart w:id="2897" w:name="_Toc61959257"/>
      <w:bookmarkStart w:id="2898" w:name="_Toc61962373"/>
      <w:bookmarkStart w:id="2899" w:name="_Toc61965487"/>
      <w:bookmarkStart w:id="2900" w:name="_Toc61850590"/>
      <w:bookmarkStart w:id="2901" w:name="_Toc61853642"/>
      <w:bookmarkStart w:id="2902" w:name="_Toc61878629"/>
      <w:bookmarkStart w:id="2903" w:name="_Toc61881731"/>
      <w:bookmarkStart w:id="2904" w:name="_Toc61938976"/>
      <w:bookmarkStart w:id="2905" w:name="_Toc61942086"/>
      <w:bookmarkStart w:id="2906" w:name="_Toc61945197"/>
      <w:bookmarkStart w:id="2907" w:name="_Toc61953030"/>
      <w:bookmarkStart w:id="2908" w:name="_Toc61959258"/>
      <w:bookmarkStart w:id="2909" w:name="_Toc61962374"/>
      <w:bookmarkStart w:id="2910" w:name="_Toc61965488"/>
      <w:bookmarkStart w:id="2911" w:name="_Toc61850596"/>
      <w:bookmarkStart w:id="2912" w:name="_Toc61853648"/>
      <w:bookmarkStart w:id="2913" w:name="_Toc61878635"/>
      <w:bookmarkStart w:id="2914" w:name="_Toc61881737"/>
      <w:bookmarkStart w:id="2915" w:name="_Toc61938982"/>
      <w:bookmarkStart w:id="2916" w:name="_Toc61942092"/>
      <w:bookmarkStart w:id="2917" w:name="_Toc61945203"/>
      <w:bookmarkStart w:id="2918" w:name="_Toc61953036"/>
      <w:bookmarkStart w:id="2919" w:name="_Toc61959264"/>
      <w:bookmarkStart w:id="2920" w:name="_Toc61962380"/>
      <w:bookmarkStart w:id="2921" w:name="_Toc61965494"/>
      <w:bookmarkStart w:id="2922" w:name="_Toc61850597"/>
      <w:bookmarkStart w:id="2923" w:name="_Toc61853649"/>
      <w:bookmarkStart w:id="2924" w:name="_Toc61878636"/>
      <w:bookmarkStart w:id="2925" w:name="_Toc61881738"/>
      <w:bookmarkStart w:id="2926" w:name="_Toc61938983"/>
      <w:bookmarkStart w:id="2927" w:name="_Toc61942093"/>
      <w:bookmarkStart w:id="2928" w:name="_Toc61945204"/>
      <w:bookmarkStart w:id="2929" w:name="_Toc61953037"/>
      <w:bookmarkStart w:id="2930" w:name="_Toc61959265"/>
      <w:bookmarkStart w:id="2931" w:name="_Toc61962381"/>
      <w:bookmarkStart w:id="2932" w:name="_Toc61965495"/>
      <w:bookmarkStart w:id="2933" w:name="_Toc61850625"/>
      <w:bookmarkStart w:id="2934" w:name="_Toc61853677"/>
      <w:bookmarkStart w:id="2935" w:name="_Toc61878664"/>
      <w:bookmarkStart w:id="2936" w:name="_Toc61881766"/>
      <w:bookmarkStart w:id="2937" w:name="_Toc61939011"/>
      <w:bookmarkStart w:id="2938" w:name="_Toc61942121"/>
      <w:bookmarkStart w:id="2939" w:name="_Toc61945232"/>
      <w:bookmarkStart w:id="2940" w:name="_Toc61953065"/>
      <w:bookmarkStart w:id="2941" w:name="_Toc61959293"/>
      <w:bookmarkStart w:id="2942" w:name="_Toc61962409"/>
      <w:bookmarkStart w:id="2943" w:name="_Toc61965523"/>
      <w:bookmarkStart w:id="2944" w:name="_Toc61850626"/>
      <w:bookmarkStart w:id="2945" w:name="_Toc61853678"/>
      <w:bookmarkStart w:id="2946" w:name="_Toc61878665"/>
      <w:bookmarkStart w:id="2947" w:name="_Toc61881767"/>
      <w:bookmarkStart w:id="2948" w:name="_Toc61939012"/>
      <w:bookmarkStart w:id="2949" w:name="_Toc61942122"/>
      <w:bookmarkStart w:id="2950" w:name="_Toc61945233"/>
      <w:bookmarkStart w:id="2951" w:name="_Toc61953066"/>
      <w:bookmarkStart w:id="2952" w:name="_Toc61959294"/>
      <w:bookmarkStart w:id="2953" w:name="_Toc61962410"/>
      <w:bookmarkStart w:id="2954" w:name="_Toc61965524"/>
      <w:bookmarkStart w:id="2955" w:name="_Toc61850627"/>
      <w:bookmarkStart w:id="2956" w:name="_Toc61853679"/>
      <w:bookmarkStart w:id="2957" w:name="_Toc61878666"/>
      <w:bookmarkStart w:id="2958" w:name="_Toc61881768"/>
      <w:bookmarkStart w:id="2959" w:name="_Toc61939013"/>
      <w:bookmarkStart w:id="2960" w:name="_Toc61942123"/>
      <w:bookmarkStart w:id="2961" w:name="_Toc61945234"/>
      <w:bookmarkStart w:id="2962" w:name="_Toc61953067"/>
      <w:bookmarkStart w:id="2963" w:name="_Toc61959295"/>
      <w:bookmarkStart w:id="2964" w:name="_Toc61962411"/>
      <w:bookmarkStart w:id="2965" w:name="_Toc61965525"/>
      <w:bookmarkStart w:id="2966" w:name="_Toc61850628"/>
      <w:bookmarkStart w:id="2967" w:name="_Toc61853680"/>
      <w:bookmarkStart w:id="2968" w:name="_Toc61878667"/>
      <w:bookmarkStart w:id="2969" w:name="_Toc61881769"/>
      <w:bookmarkStart w:id="2970" w:name="_Toc61939014"/>
      <w:bookmarkStart w:id="2971" w:name="_Toc61942124"/>
      <w:bookmarkStart w:id="2972" w:name="_Toc61945235"/>
      <w:bookmarkStart w:id="2973" w:name="_Toc61953068"/>
      <w:bookmarkStart w:id="2974" w:name="_Toc61959296"/>
      <w:bookmarkStart w:id="2975" w:name="_Toc61962412"/>
      <w:bookmarkStart w:id="2976" w:name="_Toc61965526"/>
      <w:bookmarkStart w:id="2977" w:name="_Toc61850629"/>
      <w:bookmarkStart w:id="2978" w:name="_Toc61853681"/>
      <w:bookmarkStart w:id="2979" w:name="_Toc61878668"/>
      <w:bookmarkStart w:id="2980" w:name="_Toc61881770"/>
      <w:bookmarkStart w:id="2981" w:name="_Toc61939015"/>
      <w:bookmarkStart w:id="2982" w:name="_Toc61942125"/>
      <w:bookmarkStart w:id="2983" w:name="_Toc61945236"/>
      <w:bookmarkStart w:id="2984" w:name="_Toc61953069"/>
      <w:bookmarkStart w:id="2985" w:name="_Toc61959297"/>
      <w:bookmarkStart w:id="2986" w:name="_Toc61962413"/>
      <w:bookmarkStart w:id="2987" w:name="_Toc61965527"/>
      <w:bookmarkStart w:id="2988" w:name="_Toc61850633"/>
      <w:bookmarkStart w:id="2989" w:name="_Toc61853685"/>
      <w:bookmarkStart w:id="2990" w:name="_Toc61878672"/>
      <w:bookmarkStart w:id="2991" w:name="_Toc61881774"/>
      <w:bookmarkStart w:id="2992" w:name="_Toc61939019"/>
      <w:bookmarkStart w:id="2993" w:name="_Toc61942129"/>
      <w:bookmarkStart w:id="2994" w:name="_Toc61945240"/>
      <w:bookmarkStart w:id="2995" w:name="_Toc61953073"/>
      <w:bookmarkStart w:id="2996" w:name="_Toc61959301"/>
      <w:bookmarkStart w:id="2997" w:name="_Toc61962417"/>
      <w:bookmarkStart w:id="2998" w:name="_Toc61965531"/>
      <w:bookmarkStart w:id="2999" w:name="_Toc61850635"/>
      <w:bookmarkStart w:id="3000" w:name="_Toc61853687"/>
      <w:bookmarkStart w:id="3001" w:name="_Toc61878674"/>
      <w:bookmarkStart w:id="3002" w:name="_Toc61881776"/>
      <w:bookmarkStart w:id="3003" w:name="_Toc61939021"/>
      <w:bookmarkStart w:id="3004" w:name="_Toc61942131"/>
      <w:bookmarkStart w:id="3005" w:name="_Toc61945242"/>
      <w:bookmarkStart w:id="3006" w:name="_Toc61953075"/>
      <w:bookmarkStart w:id="3007" w:name="_Toc61959303"/>
      <w:bookmarkStart w:id="3008" w:name="_Toc61962419"/>
      <w:bookmarkStart w:id="3009" w:name="_Toc61965533"/>
      <w:bookmarkStart w:id="3010" w:name="_Toc61850681"/>
      <w:bookmarkStart w:id="3011" w:name="_Toc61853733"/>
      <w:bookmarkStart w:id="3012" w:name="_Toc61878720"/>
      <w:bookmarkStart w:id="3013" w:name="_Toc61881822"/>
      <w:bookmarkStart w:id="3014" w:name="_Toc61939067"/>
      <w:bookmarkStart w:id="3015" w:name="_Toc61942177"/>
      <w:bookmarkStart w:id="3016" w:name="_Toc61945288"/>
      <w:bookmarkStart w:id="3017" w:name="_Toc61953121"/>
      <w:bookmarkStart w:id="3018" w:name="_Toc61959349"/>
      <w:bookmarkStart w:id="3019" w:name="_Toc61962465"/>
      <w:bookmarkStart w:id="3020" w:name="_Toc61965579"/>
      <w:bookmarkStart w:id="3021" w:name="_Toc61850684"/>
      <w:bookmarkStart w:id="3022" w:name="_Toc61853736"/>
      <w:bookmarkStart w:id="3023" w:name="_Toc61878723"/>
      <w:bookmarkStart w:id="3024" w:name="_Toc61881825"/>
      <w:bookmarkStart w:id="3025" w:name="_Toc61939070"/>
      <w:bookmarkStart w:id="3026" w:name="_Toc61942180"/>
      <w:bookmarkStart w:id="3027" w:name="_Toc61945291"/>
      <w:bookmarkStart w:id="3028" w:name="_Toc61953124"/>
      <w:bookmarkStart w:id="3029" w:name="_Toc61959352"/>
      <w:bookmarkStart w:id="3030" w:name="_Toc61962468"/>
      <w:bookmarkStart w:id="3031" w:name="_Toc61965582"/>
      <w:bookmarkStart w:id="3032" w:name="_Toc61850685"/>
      <w:bookmarkStart w:id="3033" w:name="_Toc61853737"/>
      <w:bookmarkStart w:id="3034" w:name="_Toc61878724"/>
      <w:bookmarkStart w:id="3035" w:name="_Toc61881826"/>
      <w:bookmarkStart w:id="3036" w:name="_Toc61939071"/>
      <w:bookmarkStart w:id="3037" w:name="_Toc61942181"/>
      <w:bookmarkStart w:id="3038" w:name="_Toc61945292"/>
      <w:bookmarkStart w:id="3039" w:name="_Toc61953125"/>
      <w:bookmarkStart w:id="3040" w:name="_Toc61959353"/>
      <w:bookmarkStart w:id="3041" w:name="_Toc61962469"/>
      <w:bookmarkStart w:id="3042" w:name="_Toc61965583"/>
      <w:bookmarkStart w:id="3043" w:name="_Toc61850686"/>
      <w:bookmarkStart w:id="3044" w:name="_Toc61853738"/>
      <w:bookmarkStart w:id="3045" w:name="_Toc61878725"/>
      <w:bookmarkStart w:id="3046" w:name="_Toc61881827"/>
      <w:bookmarkStart w:id="3047" w:name="_Toc61939072"/>
      <w:bookmarkStart w:id="3048" w:name="_Toc61942182"/>
      <w:bookmarkStart w:id="3049" w:name="_Toc61945293"/>
      <w:bookmarkStart w:id="3050" w:name="_Toc61953126"/>
      <w:bookmarkStart w:id="3051" w:name="_Toc61959354"/>
      <w:bookmarkStart w:id="3052" w:name="_Toc61962470"/>
      <w:bookmarkStart w:id="3053" w:name="_Toc61965584"/>
      <w:bookmarkStart w:id="3054" w:name="_Toc61850687"/>
      <w:bookmarkStart w:id="3055" w:name="_Toc61853739"/>
      <w:bookmarkStart w:id="3056" w:name="_Toc61878726"/>
      <w:bookmarkStart w:id="3057" w:name="_Toc61881828"/>
      <w:bookmarkStart w:id="3058" w:name="_Toc61939073"/>
      <w:bookmarkStart w:id="3059" w:name="_Toc61942183"/>
      <w:bookmarkStart w:id="3060" w:name="_Toc61945294"/>
      <w:bookmarkStart w:id="3061" w:name="_Toc61953127"/>
      <w:bookmarkStart w:id="3062" w:name="_Toc61959355"/>
      <w:bookmarkStart w:id="3063" w:name="_Toc61962471"/>
      <w:bookmarkStart w:id="3064" w:name="_Toc61965585"/>
      <w:bookmarkStart w:id="3065" w:name="_Toc61850688"/>
      <w:bookmarkStart w:id="3066" w:name="_Toc61853740"/>
      <w:bookmarkStart w:id="3067" w:name="_Toc61878727"/>
      <w:bookmarkStart w:id="3068" w:name="_Toc61881829"/>
      <w:bookmarkStart w:id="3069" w:name="_Toc61939074"/>
      <w:bookmarkStart w:id="3070" w:name="_Toc61942184"/>
      <w:bookmarkStart w:id="3071" w:name="_Toc61945295"/>
      <w:bookmarkStart w:id="3072" w:name="_Toc61953128"/>
      <w:bookmarkStart w:id="3073" w:name="_Toc61959356"/>
      <w:bookmarkStart w:id="3074" w:name="_Toc61962472"/>
      <w:bookmarkStart w:id="3075" w:name="_Toc61965586"/>
      <w:bookmarkStart w:id="3076" w:name="_Toc61850689"/>
      <w:bookmarkStart w:id="3077" w:name="_Toc61853741"/>
      <w:bookmarkStart w:id="3078" w:name="_Toc61878728"/>
      <w:bookmarkStart w:id="3079" w:name="_Toc61881830"/>
      <w:bookmarkStart w:id="3080" w:name="_Toc61939075"/>
      <w:bookmarkStart w:id="3081" w:name="_Toc61942185"/>
      <w:bookmarkStart w:id="3082" w:name="_Toc61945296"/>
      <w:bookmarkStart w:id="3083" w:name="_Toc61953129"/>
      <w:bookmarkStart w:id="3084" w:name="_Toc61959357"/>
      <w:bookmarkStart w:id="3085" w:name="_Toc61962473"/>
      <w:bookmarkStart w:id="3086" w:name="_Toc61965587"/>
      <w:bookmarkStart w:id="3087" w:name="_Toc61850690"/>
      <w:bookmarkStart w:id="3088" w:name="_Toc61853742"/>
      <w:bookmarkStart w:id="3089" w:name="_Toc61878729"/>
      <w:bookmarkStart w:id="3090" w:name="_Toc61881831"/>
      <w:bookmarkStart w:id="3091" w:name="_Toc61939076"/>
      <w:bookmarkStart w:id="3092" w:name="_Toc61942186"/>
      <w:bookmarkStart w:id="3093" w:name="_Toc61945297"/>
      <w:bookmarkStart w:id="3094" w:name="_Toc61953130"/>
      <w:bookmarkStart w:id="3095" w:name="_Toc61959358"/>
      <w:bookmarkStart w:id="3096" w:name="_Toc61962474"/>
      <w:bookmarkStart w:id="3097" w:name="_Toc61965588"/>
      <w:bookmarkStart w:id="3098" w:name="_Toc61850691"/>
      <w:bookmarkStart w:id="3099" w:name="_Toc61853743"/>
      <w:bookmarkStart w:id="3100" w:name="_Toc61878730"/>
      <w:bookmarkStart w:id="3101" w:name="_Toc61881832"/>
      <w:bookmarkStart w:id="3102" w:name="_Toc61939077"/>
      <w:bookmarkStart w:id="3103" w:name="_Toc61942187"/>
      <w:bookmarkStart w:id="3104" w:name="_Toc61945298"/>
      <w:bookmarkStart w:id="3105" w:name="_Toc61953131"/>
      <w:bookmarkStart w:id="3106" w:name="_Toc61959359"/>
      <w:bookmarkStart w:id="3107" w:name="_Toc61962475"/>
      <w:bookmarkStart w:id="3108" w:name="_Toc61965589"/>
      <w:bookmarkStart w:id="3109" w:name="_Toc61850692"/>
      <w:bookmarkStart w:id="3110" w:name="_Toc61853744"/>
      <w:bookmarkStart w:id="3111" w:name="_Toc61878731"/>
      <w:bookmarkStart w:id="3112" w:name="_Toc61881833"/>
      <w:bookmarkStart w:id="3113" w:name="_Toc61939078"/>
      <w:bookmarkStart w:id="3114" w:name="_Toc61942188"/>
      <w:bookmarkStart w:id="3115" w:name="_Toc61945299"/>
      <w:bookmarkStart w:id="3116" w:name="_Toc61953132"/>
      <w:bookmarkStart w:id="3117" w:name="_Toc61959360"/>
      <w:bookmarkStart w:id="3118" w:name="_Toc61962476"/>
      <w:bookmarkStart w:id="3119" w:name="_Toc61965590"/>
      <w:bookmarkStart w:id="3120" w:name="_Toc61850780"/>
      <w:bookmarkStart w:id="3121" w:name="_Toc61853832"/>
      <w:bookmarkStart w:id="3122" w:name="_Toc61878819"/>
      <w:bookmarkStart w:id="3123" w:name="_Toc61881921"/>
      <w:bookmarkStart w:id="3124" w:name="_Toc61939166"/>
      <w:bookmarkStart w:id="3125" w:name="_Toc61942276"/>
      <w:bookmarkStart w:id="3126" w:name="_Toc61945387"/>
      <w:bookmarkStart w:id="3127" w:name="_Toc61953220"/>
      <w:bookmarkStart w:id="3128" w:name="_Toc61959448"/>
      <w:bookmarkStart w:id="3129" w:name="_Toc61962564"/>
      <w:bookmarkStart w:id="3130" w:name="_Toc61965678"/>
      <w:bookmarkStart w:id="3131" w:name="_Toc61850784"/>
      <w:bookmarkStart w:id="3132" w:name="_Toc61853836"/>
      <w:bookmarkStart w:id="3133" w:name="_Toc61878823"/>
      <w:bookmarkStart w:id="3134" w:name="_Toc61881925"/>
      <w:bookmarkStart w:id="3135" w:name="_Toc61939170"/>
      <w:bookmarkStart w:id="3136" w:name="_Toc61942280"/>
      <w:bookmarkStart w:id="3137" w:name="_Toc61945391"/>
      <w:bookmarkStart w:id="3138" w:name="_Toc61953224"/>
      <w:bookmarkStart w:id="3139" w:name="_Toc61959452"/>
      <w:bookmarkStart w:id="3140" w:name="_Toc61962568"/>
      <w:bookmarkStart w:id="3141" w:name="_Toc61965682"/>
      <w:bookmarkStart w:id="3142" w:name="_Toc61850787"/>
      <w:bookmarkStart w:id="3143" w:name="_Toc61853839"/>
      <w:bookmarkStart w:id="3144" w:name="_Toc61878826"/>
      <w:bookmarkStart w:id="3145" w:name="_Toc61881928"/>
      <w:bookmarkStart w:id="3146" w:name="_Toc61939173"/>
      <w:bookmarkStart w:id="3147" w:name="_Toc61942283"/>
      <w:bookmarkStart w:id="3148" w:name="_Toc61945394"/>
      <w:bookmarkStart w:id="3149" w:name="_Toc61953227"/>
      <w:bookmarkStart w:id="3150" w:name="_Toc61959455"/>
      <w:bookmarkStart w:id="3151" w:name="_Toc61962571"/>
      <w:bookmarkStart w:id="3152" w:name="_Toc61965685"/>
      <w:bookmarkStart w:id="3153" w:name="_Toc61850788"/>
      <w:bookmarkStart w:id="3154" w:name="_Toc61853840"/>
      <w:bookmarkStart w:id="3155" w:name="_Toc61878827"/>
      <w:bookmarkStart w:id="3156" w:name="_Toc61881929"/>
      <w:bookmarkStart w:id="3157" w:name="_Toc61939174"/>
      <w:bookmarkStart w:id="3158" w:name="_Toc61942284"/>
      <w:bookmarkStart w:id="3159" w:name="_Toc61945395"/>
      <w:bookmarkStart w:id="3160" w:name="_Toc61953228"/>
      <w:bookmarkStart w:id="3161" w:name="_Toc61959456"/>
      <w:bookmarkStart w:id="3162" w:name="_Toc61962572"/>
      <w:bookmarkStart w:id="3163" w:name="_Toc61965686"/>
      <w:bookmarkStart w:id="3164" w:name="_Toc61850790"/>
      <w:bookmarkStart w:id="3165" w:name="_Toc61853842"/>
      <w:bookmarkStart w:id="3166" w:name="_Toc61878829"/>
      <w:bookmarkStart w:id="3167" w:name="_Toc61881931"/>
      <w:bookmarkStart w:id="3168" w:name="_Toc61939176"/>
      <w:bookmarkStart w:id="3169" w:name="_Toc61942286"/>
      <w:bookmarkStart w:id="3170" w:name="_Toc61945397"/>
      <w:bookmarkStart w:id="3171" w:name="_Toc61953230"/>
      <w:bookmarkStart w:id="3172" w:name="_Toc61959458"/>
      <w:bookmarkStart w:id="3173" w:name="_Toc61962574"/>
      <w:bookmarkStart w:id="3174" w:name="_Toc61965688"/>
      <w:bookmarkStart w:id="3175" w:name="_Toc61850793"/>
      <w:bookmarkStart w:id="3176" w:name="_Toc61853845"/>
      <w:bookmarkStart w:id="3177" w:name="_Toc61878832"/>
      <w:bookmarkStart w:id="3178" w:name="_Toc61881934"/>
      <w:bookmarkStart w:id="3179" w:name="_Toc61939179"/>
      <w:bookmarkStart w:id="3180" w:name="_Toc61942289"/>
      <w:bookmarkStart w:id="3181" w:name="_Toc61945400"/>
      <w:bookmarkStart w:id="3182" w:name="_Toc61953233"/>
      <w:bookmarkStart w:id="3183" w:name="_Toc61959461"/>
      <w:bookmarkStart w:id="3184" w:name="_Toc61962577"/>
      <w:bookmarkStart w:id="3185" w:name="_Toc61965691"/>
      <w:bookmarkStart w:id="3186" w:name="_Toc61850794"/>
      <w:bookmarkStart w:id="3187" w:name="_Toc61853846"/>
      <w:bookmarkStart w:id="3188" w:name="_Toc61878833"/>
      <w:bookmarkStart w:id="3189" w:name="_Toc61881935"/>
      <w:bookmarkStart w:id="3190" w:name="_Toc61939180"/>
      <w:bookmarkStart w:id="3191" w:name="_Toc61942290"/>
      <w:bookmarkStart w:id="3192" w:name="_Toc61945401"/>
      <w:bookmarkStart w:id="3193" w:name="_Toc61953234"/>
      <w:bookmarkStart w:id="3194" w:name="_Toc61959462"/>
      <w:bookmarkStart w:id="3195" w:name="_Toc61962578"/>
      <w:bookmarkStart w:id="3196" w:name="_Toc61965692"/>
      <w:bookmarkStart w:id="3197" w:name="_Toc61850797"/>
      <w:bookmarkStart w:id="3198" w:name="_Toc61853849"/>
      <w:bookmarkStart w:id="3199" w:name="_Toc61878836"/>
      <w:bookmarkStart w:id="3200" w:name="_Toc61881938"/>
      <w:bookmarkStart w:id="3201" w:name="_Toc61939183"/>
      <w:bookmarkStart w:id="3202" w:name="_Toc61942293"/>
      <w:bookmarkStart w:id="3203" w:name="_Toc61945404"/>
      <w:bookmarkStart w:id="3204" w:name="_Toc61953237"/>
      <w:bookmarkStart w:id="3205" w:name="_Toc61959465"/>
      <w:bookmarkStart w:id="3206" w:name="_Toc61962581"/>
      <w:bookmarkStart w:id="3207" w:name="_Toc61965695"/>
      <w:bookmarkStart w:id="3208" w:name="_Toc61850798"/>
      <w:bookmarkStart w:id="3209" w:name="_Toc61853850"/>
      <w:bookmarkStart w:id="3210" w:name="_Toc61878837"/>
      <w:bookmarkStart w:id="3211" w:name="_Toc61881939"/>
      <w:bookmarkStart w:id="3212" w:name="_Toc61939184"/>
      <w:bookmarkStart w:id="3213" w:name="_Toc61942294"/>
      <w:bookmarkStart w:id="3214" w:name="_Toc61945405"/>
      <w:bookmarkStart w:id="3215" w:name="_Toc61953238"/>
      <w:bookmarkStart w:id="3216" w:name="_Toc61959466"/>
      <w:bookmarkStart w:id="3217" w:name="_Toc61962582"/>
      <w:bookmarkStart w:id="3218" w:name="_Toc61965696"/>
      <w:bookmarkStart w:id="3219" w:name="_Toc61850804"/>
      <w:bookmarkStart w:id="3220" w:name="_Toc61853856"/>
      <w:bookmarkStart w:id="3221" w:name="_Toc61878843"/>
      <w:bookmarkStart w:id="3222" w:name="_Toc61881945"/>
      <w:bookmarkStart w:id="3223" w:name="_Toc61939190"/>
      <w:bookmarkStart w:id="3224" w:name="_Toc61942300"/>
      <w:bookmarkStart w:id="3225" w:name="_Toc61945411"/>
      <w:bookmarkStart w:id="3226" w:name="_Toc61953244"/>
      <w:bookmarkStart w:id="3227" w:name="_Toc61959472"/>
      <w:bookmarkStart w:id="3228" w:name="_Toc61962588"/>
      <w:bookmarkStart w:id="3229" w:name="_Toc61965702"/>
      <w:bookmarkStart w:id="3230" w:name="_Toc61850805"/>
      <w:bookmarkStart w:id="3231" w:name="_Toc61853857"/>
      <w:bookmarkStart w:id="3232" w:name="_Toc61878844"/>
      <w:bookmarkStart w:id="3233" w:name="_Toc61881946"/>
      <w:bookmarkStart w:id="3234" w:name="_Toc61939191"/>
      <w:bookmarkStart w:id="3235" w:name="_Toc61942301"/>
      <w:bookmarkStart w:id="3236" w:name="_Toc61945412"/>
      <w:bookmarkStart w:id="3237" w:name="_Toc61953245"/>
      <w:bookmarkStart w:id="3238" w:name="_Toc61959473"/>
      <w:bookmarkStart w:id="3239" w:name="_Toc61962589"/>
      <w:bookmarkStart w:id="3240" w:name="_Toc61965703"/>
      <w:bookmarkStart w:id="3241" w:name="_Toc61850808"/>
      <w:bookmarkStart w:id="3242" w:name="_Toc61853860"/>
      <w:bookmarkStart w:id="3243" w:name="_Toc61878847"/>
      <w:bookmarkStart w:id="3244" w:name="_Toc61881949"/>
      <w:bookmarkStart w:id="3245" w:name="_Toc61939194"/>
      <w:bookmarkStart w:id="3246" w:name="_Toc61942304"/>
      <w:bookmarkStart w:id="3247" w:name="_Toc61945415"/>
      <w:bookmarkStart w:id="3248" w:name="_Toc61953248"/>
      <w:bookmarkStart w:id="3249" w:name="_Toc61959476"/>
      <w:bookmarkStart w:id="3250" w:name="_Toc61962592"/>
      <w:bookmarkStart w:id="3251" w:name="_Toc61965706"/>
      <w:bookmarkStart w:id="3252" w:name="_Toc61850812"/>
      <w:bookmarkStart w:id="3253" w:name="_Toc61853864"/>
      <w:bookmarkStart w:id="3254" w:name="_Toc61878851"/>
      <w:bookmarkStart w:id="3255" w:name="_Toc61881953"/>
      <w:bookmarkStart w:id="3256" w:name="_Toc61939198"/>
      <w:bookmarkStart w:id="3257" w:name="_Toc61942308"/>
      <w:bookmarkStart w:id="3258" w:name="_Toc61945419"/>
      <w:bookmarkStart w:id="3259" w:name="_Toc61953252"/>
      <w:bookmarkStart w:id="3260" w:name="_Toc61959480"/>
      <w:bookmarkStart w:id="3261" w:name="_Toc61962596"/>
      <w:bookmarkStart w:id="3262" w:name="_Toc61965710"/>
      <w:bookmarkStart w:id="3263" w:name="_Toc61850817"/>
      <w:bookmarkStart w:id="3264" w:name="_Toc61853869"/>
      <w:bookmarkStart w:id="3265" w:name="_Toc61878856"/>
      <w:bookmarkStart w:id="3266" w:name="_Toc61881958"/>
      <w:bookmarkStart w:id="3267" w:name="_Toc61939203"/>
      <w:bookmarkStart w:id="3268" w:name="_Toc61942313"/>
      <w:bookmarkStart w:id="3269" w:name="_Toc61945424"/>
      <w:bookmarkStart w:id="3270" w:name="_Toc61953257"/>
      <w:bookmarkStart w:id="3271" w:name="_Toc61959485"/>
      <w:bookmarkStart w:id="3272" w:name="_Toc61962601"/>
      <w:bookmarkStart w:id="3273" w:name="_Toc61965715"/>
      <w:bookmarkStart w:id="3274" w:name="_Toc61850831"/>
      <w:bookmarkStart w:id="3275" w:name="_Toc61853883"/>
      <w:bookmarkStart w:id="3276" w:name="_Toc61878870"/>
      <w:bookmarkStart w:id="3277" w:name="_Toc61881972"/>
      <w:bookmarkStart w:id="3278" w:name="_Toc61939217"/>
      <w:bookmarkStart w:id="3279" w:name="_Toc61942327"/>
      <w:bookmarkStart w:id="3280" w:name="_Toc61945438"/>
      <w:bookmarkStart w:id="3281" w:name="_Toc61953271"/>
      <w:bookmarkStart w:id="3282" w:name="_Toc61959499"/>
      <w:bookmarkStart w:id="3283" w:name="_Toc61962615"/>
      <w:bookmarkStart w:id="3284" w:name="_Toc61965729"/>
      <w:bookmarkStart w:id="3285" w:name="_Toc61850833"/>
      <w:bookmarkStart w:id="3286" w:name="_Toc61853885"/>
      <w:bookmarkStart w:id="3287" w:name="_Toc61878872"/>
      <w:bookmarkStart w:id="3288" w:name="_Toc61881974"/>
      <w:bookmarkStart w:id="3289" w:name="_Toc61939219"/>
      <w:bookmarkStart w:id="3290" w:name="_Toc61942329"/>
      <w:bookmarkStart w:id="3291" w:name="_Toc61945440"/>
      <w:bookmarkStart w:id="3292" w:name="_Toc61953273"/>
      <w:bookmarkStart w:id="3293" w:name="_Toc61959501"/>
      <w:bookmarkStart w:id="3294" w:name="_Toc61962617"/>
      <w:bookmarkStart w:id="3295" w:name="_Toc61965731"/>
      <w:bookmarkStart w:id="3296" w:name="_Toc61850834"/>
      <w:bookmarkStart w:id="3297" w:name="_Toc61853886"/>
      <w:bookmarkStart w:id="3298" w:name="_Toc61878873"/>
      <w:bookmarkStart w:id="3299" w:name="_Toc61881975"/>
      <w:bookmarkStart w:id="3300" w:name="_Toc61939220"/>
      <w:bookmarkStart w:id="3301" w:name="_Toc61942330"/>
      <w:bookmarkStart w:id="3302" w:name="_Toc61945441"/>
      <w:bookmarkStart w:id="3303" w:name="_Toc61953274"/>
      <w:bookmarkStart w:id="3304" w:name="_Toc61959502"/>
      <w:bookmarkStart w:id="3305" w:name="_Toc61962618"/>
      <w:bookmarkStart w:id="3306" w:name="_Toc61965732"/>
      <w:bookmarkStart w:id="3307" w:name="_Toc61850838"/>
      <w:bookmarkStart w:id="3308" w:name="_Toc61853890"/>
      <w:bookmarkStart w:id="3309" w:name="_Toc61878877"/>
      <w:bookmarkStart w:id="3310" w:name="_Toc61881979"/>
      <w:bookmarkStart w:id="3311" w:name="_Toc61939224"/>
      <w:bookmarkStart w:id="3312" w:name="_Toc61942334"/>
      <w:bookmarkStart w:id="3313" w:name="_Toc61945445"/>
      <w:bookmarkStart w:id="3314" w:name="_Toc61953278"/>
      <w:bookmarkStart w:id="3315" w:name="_Toc61959506"/>
      <w:bookmarkStart w:id="3316" w:name="_Toc61962622"/>
      <w:bookmarkStart w:id="3317" w:name="_Toc61965736"/>
      <w:bookmarkStart w:id="3318" w:name="_Toc61850839"/>
      <w:bookmarkStart w:id="3319" w:name="_Toc61853891"/>
      <w:bookmarkStart w:id="3320" w:name="_Toc61878878"/>
      <w:bookmarkStart w:id="3321" w:name="_Toc61881980"/>
      <w:bookmarkStart w:id="3322" w:name="_Toc61939225"/>
      <w:bookmarkStart w:id="3323" w:name="_Toc61942335"/>
      <w:bookmarkStart w:id="3324" w:name="_Toc61945446"/>
      <w:bookmarkStart w:id="3325" w:name="_Toc61953279"/>
      <w:bookmarkStart w:id="3326" w:name="_Toc61959507"/>
      <w:bookmarkStart w:id="3327" w:name="_Toc61962623"/>
      <w:bookmarkStart w:id="3328" w:name="_Toc61965737"/>
      <w:bookmarkStart w:id="3329" w:name="_Toc61850842"/>
      <w:bookmarkStart w:id="3330" w:name="_Toc61853894"/>
      <w:bookmarkStart w:id="3331" w:name="_Toc61878881"/>
      <w:bookmarkStart w:id="3332" w:name="_Toc61881983"/>
      <w:bookmarkStart w:id="3333" w:name="_Toc61939228"/>
      <w:bookmarkStart w:id="3334" w:name="_Toc61942338"/>
      <w:bookmarkStart w:id="3335" w:name="_Toc61945449"/>
      <w:bookmarkStart w:id="3336" w:name="_Toc61953282"/>
      <w:bookmarkStart w:id="3337" w:name="_Toc61959510"/>
      <w:bookmarkStart w:id="3338" w:name="_Toc61962626"/>
      <w:bookmarkStart w:id="3339" w:name="_Toc61965740"/>
      <w:bookmarkStart w:id="3340" w:name="_Toc61850845"/>
      <w:bookmarkStart w:id="3341" w:name="_Toc61853897"/>
      <w:bookmarkStart w:id="3342" w:name="_Toc61878884"/>
      <w:bookmarkStart w:id="3343" w:name="_Toc61881986"/>
      <w:bookmarkStart w:id="3344" w:name="_Toc61939231"/>
      <w:bookmarkStart w:id="3345" w:name="_Toc61942341"/>
      <w:bookmarkStart w:id="3346" w:name="_Toc61945452"/>
      <w:bookmarkStart w:id="3347" w:name="_Toc61953285"/>
      <w:bookmarkStart w:id="3348" w:name="_Toc61959513"/>
      <w:bookmarkStart w:id="3349" w:name="_Toc61962629"/>
      <w:bookmarkStart w:id="3350" w:name="_Toc61965743"/>
      <w:bookmarkStart w:id="3351" w:name="_Toc61850846"/>
      <w:bookmarkStart w:id="3352" w:name="_Toc61853898"/>
      <w:bookmarkStart w:id="3353" w:name="_Toc61878885"/>
      <w:bookmarkStart w:id="3354" w:name="_Toc61881987"/>
      <w:bookmarkStart w:id="3355" w:name="_Toc61939232"/>
      <w:bookmarkStart w:id="3356" w:name="_Toc61942342"/>
      <w:bookmarkStart w:id="3357" w:name="_Toc61945453"/>
      <w:bookmarkStart w:id="3358" w:name="_Toc61953286"/>
      <w:bookmarkStart w:id="3359" w:name="_Toc61959514"/>
      <w:bookmarkStart w:id="3360" w:name="_Toc61962630"/>
      <w:bookmarkStart w:id="3361" w:name="_Toc61965744"/>
      <w:bookmarkStart w:id="3362" w:name="_Toc61850850"/>
      <w:bookmarkStart w:id="3363" w:name="_Toc61853902"/>
      <w:bookmarkStart w:id="3364" w:name="_Toc61878889"/>
      <w:bookmarkStart w:id="3365" w:name="_Toc61881991"/>
      <w:bookmarkStart w:id="3366" w:name="_Toc61939236"/>
      <w:bookmarkStart w:id="3367" w:name="_Toc61942346"/>
      <w:bookmarkStart w:id="3368" w:name="_Toc61945457"/>
      <w:bookmarkStart w:id="3369" w:name="_Toc61953290"/>
      <w:bookmarkStart w:id="3370" w:name="_Toc61959518"/>
      <w:bookmarkStart w:id="3371" w:name="_Toc61962634"/>
      <w:bookmarkStart w:id="3372" w:name="_Toc61965748"/>
      <w:bookmarkStart w:id="3373" w:name="_Toc61850854"/>
      <w:bookmarkStart w:id="3374" w:name="_Toc61853906"/>
      <w:bookmarkStart w:id="3375" w:name="_Toc61878893"/>
      <w:bookmarkStart w:id="3376" w:name="_Toc61881995"/>
      <w:bookmarkStart w:id="3377" w:name="_Toc61939240"/>
      <w:bookmarkStart w:id="3378" w:name="_Toc61942350"/>
      <w:bookmarkStart w:id="3379" w:name="_Toc61945461"/>
      <w:bookmarkStart w:id="3380" w:name="_Toc61953294"/>
      <w:bookmarkStart w:id="3381" w:name="_Toc61959522"/>
      <w:bookmarkStart w:id="3382" w:name="_Toc61962638"/>
      <w:bookmarkStart w:id="3383" w:name="_Toc61965752"/>
      <w:bookmarkStart w:id="3384" w:name="_Toc61850855"/>
      <w:bookmarkStart w:id="3385" w:name="_Toc61853907"/>
      <w:bookmarkStart w:id="3386" w:name="_Toc61878894"/>
      <w:bookmarkStart w:id="3387" w:name="_Toc61881996"/>
      <w:bookmarkStart w:id="3388" w:name="_Toc61939241"/>
      <w:bookmarkStart w:id="3389" w:name="_Toc61942351"/>
      <w:bookmarkStart w:id="3390" w:name="_Toc61945462"/>
      <w:bookmarkStart w:id="3391" w:name="_Toc61953295"/>
      <w:bookmarkStart w:id="3392" w:name="_Toc61959523"/>
      <w:bookmarkStart w:id="3393" w:name="_Toc61962639"/>
      <w:bookmarkStart w:id="3394" w:name="_Toc61965753"/>
      <w:bookmarkStart w:id="3395" w:name="_Toc61850857"/>
      <w:bookmarkStart w:id="3396" w:name="_Toc61853909"/>
      <w:bookmarkStart w:id="3397" w:name="_Toc61878896"/>
      <w:bookmarkStart w:id="3398" w:name="_Toc61881998"/>
      <w:bookmarkStart w:id="3399" w:name="_Toc61939243"/>
      <w:bookmarkStart w:id="3400" w:name="_Toc61942353"/>
      <w:bookmarkStart w:id="3401" w:name="_Toc61945464"/>
      <w:bookmarkStart w:id="3402" w:name="_Toc61953297"/>
      <w:bookmarkStart w:id="3403" w:name="_Toc61959525"/>
      <w:bookmarkStart w:id="3404" w:name="_Toc61962641"/>
      <w:bookmarkStart w:id="3405" w:name="_Toc61965755"/>
      <w:bookmarkStart w:id="3406" w:name="_Toc61850858"/>
      <w:bookmarkStart w:id="3407" w:name="_Toc61853910"/>
      <w:bookmarkStart w:id="3408" w:name="_Toc61878897"/>
      <w:bookmarkStart w:id="3409" w:name="_Toc61881999"/>
      <w:bookmarkStart w:id="3410" w:name="_Toc61939244"/>
      <w:bookmarkStart w:id="3411" w:name="_Toc61942354"/>
      <w:bookmarkStart w:id="3412" w:name="_Toc61945465"/>
      <w:bookmarkStart w:id="3413" w:name="_Toc61953298"/>
      <w:bookmarkStart w:id="3414" w:name="_Toc61959526"/>
      <w:bookmarkStart w:id="3415" w:name="_Toc61962642"/>
      <w:bookmarkStart w:id="3416" w:name="_Toc61965756"/>
      <w:bookmarkStart w:id="3417" w:name="_Toc61850864"/>
      <w:bookmarkStart w:id="3418" w:name="_Toc61853916"/>
      <w:bookmarkStart w:id="3419" w:name="_Toc61878903"/>
      <w:bookmarkStart w:id="3420" w:name="_Toc61882005"/>
      <w:bookmarkStart w:id="3421" w:name="_Toc61939250"/>
      <w:bookmarkStart w:id="3422" w:name="_Toc61942360"/>
      <w:bookmarkStart w:id="3423" w:name="_Toc61945471"/>
      <w:bookmarkStart w:id="3424" w:name="_Toc61953304"/>
      <w:bookmarkStart w:id="3425" w:name="_Toc61959532"/>
      <w:bookmarkStart w:id="3426" w:name="_Toc61962648"/>
      <w:bookmarkStart w:id="3427" w:name="_Toc61965762"/>
      <w:bookmarkStart w:id="3428" w:name="_Toc61850873"/>
      <w:bookmarkStart w:id="3429" w:name="_Toc61853925"/>
      <w:bookmarkStart w:id="3430" w:name="_Toc61878912"/>
      <w:bookmarkStart w:id="3431" w:name="_Toc61882014"/>
      <w:bookmarkStart w:id="3432" w:name="_Toc61939259"/>
      <w:bookmarkStart w:id="3433" w:name="_Toc61942369"/>
      <w:bookmarkStart w:id="3434" w:name="_Toc61945480"/>
      <w:bookmarkStart w:id="3435" w:name="_Toc61953313"/>
      <w:bookmarkStart w:id="3436" w:name="_Toc61959541"/>
      <w:bookmarkStart w:id="3437" w:name="_Toc61962657"/>
      <w:bookmarkStart w:id="3438" w:name="_Toc61965771"/>
      <w:bookmarkStart w:id="3439" w:name="_Toc61850874"/>
      <w:bookmarkStart w:id="3440" w:name="_Toc61853926"/>
      <w:bookmarkStart w:id="3441" w:name="_Toc61878913"/>
      <w:bookmarkStart w:id="3442" w:name="_Toc61882015"/>
      <w:bookmarkStart w:id="3443" w:name="_Toc61939260"/>
      <w:bookmarkStart w:id="3444" w:name="_Toc61942370"/>
      <w:bookmarkStart w:id="3445" w:name="_Toc61945481"/>
      <w:bookmarkStart w:id="3446" w:name="_Toc61953314"/>
      <w:bookmarkStart w:id="3447" w:name="_Toc61959542"/>
      <w:bookmarkStart w:id="3448" w:name="_Toc61962658"/>
      <w:bookmarkStart w:id="3449" w:name="_Toc61965772"/>
      <w:bookmarkStart w:id="3450" w:name="_Toc61850905"/>
      <w:bookmarkStart w:id="3451" w:name="_Toc61853957"/>
      <w:bookmarkStart w:id="3452" w:name="_Toc61878944"/>
      <w:bookmarkStart w:id="3453" w:name="_Toc61882046"/>
      <w:bookmarkStart w:id="3454" w:name="_Toc61939291"/>
      <w:bookmarkStart w:id="3455" w:name="_Toc61942401"/>
      <w:bookmarkStart w:id="3456" w:name="_Toc61945512"/>
      <w:bookmarkStart w:id="3457" w:name="_Toc61953345"/>
      <w:bookmarkStart w:id="3458" w:name="_Toc61959573"/>
      <w:bookmarkStart w:id="3459" w:name="_Toc61962689"/>
      <w:bookmarkStart w:id="3460" w:name="_Toc61965803"/>
      <w:bookmarkStart w:id="3461" w:name="_Toc61850909"/>
      <w:bookmarkStart w:id="3462" w:name="_Toc61853961"/>
      <w:bookmarkStart w:id="3463" w:name="_Toc61878948"/>
      <w:bookmarkStart w:id="3464" w:name="_Toc61882050"/>
      <w:bookmarkStart w:id="3465" w:name="_Toc61939295"/>
      <w:bookmarkStart w:id="3466" w:name="_Toc61942405"/>
      <w:bookmarkStart w:id="3467" w:name="_Toc61945516"/>
      <w:bookmarkStart w:id="3468" w:name="_Toc61953349"/>
      <w:bookmarkStart w:id="3469" w:name="_Toc61959577"/>
      <w:bookmarkStart w:id="3470" w:name="_Toc61962693"/>
      <w:bookmarkStart w:id="3471" w:name="_Toc61965807"/>
      <w:bookmarkStart w:id="3472" w:name="_Toc61850913"/>
      <w:bookmarkStart w:id="3473" w:name="_Toc61853965"/>
      <w:bookmarkStart w:id="3474" w:name="_Toc61878952"/>
      <w:bookmarkStart w:id="3475" w:name="_Toc61882054"/>
      <w:bookmarkStart w:id="3476" w:name="_Toc61939299"/>
      <w:bookmarkStart w:id="3477" w:name="_Toc61942409"/>
      <w:bookmarkStart w:id="3478" w:name="_Toc61945520"/>
      <w:bookmarkStart w:id="3479" w:name="_Toc61953353"/>
      <w:bookmarkStart w:id="3480" w:name="_Toc61959581"/>
      <w:bookmarkStart w:id="3481" w:name="_Toc61962697"/>
      <w:bookmarkStart w:id="3482" w:name="_Toc61965811"/>
      <w:bookmarkStart w:id="3483" w:name="_Toc61850965"/>
      <w:bookmarkStart w:id="3484" w:name="_Toc61854017"/>
      <w:bookmarkStart w:id="3485" w:name="_Toc61879004"/>
      <w:bookmarkStart w:id="3486" w:name="_Toc61882106"/>
      <w:bookmarkStart w:id="3487" w:name="_Toc61939351"/>
      <w:bookmarkStart w:id="3488" w:name="_Toc61942461"/>
      <w:bookmarkStart w:id="3489" w:name="_Toc61945572"/>
      <w:bookmarkStart w:id="3490" w:name="_Toc61953405"/>
      <w:bookmarkStart w:id="3491" w:name="_Toc61959633"/>
      <w:bookmarkStart w:id="3492" w:name="_Toc61962749"/>
      <w:bookmarkStart w:id="3493" w:name="_Toc61965863"/>
      <w:bookmarkStart w:id="3494" w:name="_Toc61850968"/>
      <w:bookmarkStart w:id="3495" w:name="_Toc61854020"/>
      <w:bookmarkStart w:id="3496" w:name="_Toc61879007"/>
      <w:bookmarkStart w:id="3497" w:name="_Toc61882109"/>
      <w:bookmarkStart w:id="3498" w:name="_Toc61939354"/>
      <w:bookmarkStart w:id="3499" w:name="_Toc61942464"/>
      <w:bookmarkStart w:id="3500" w:name="_Toc61945575"/>
      <w:bookmarkStart w:id="3501" w:name="_Toc61953408"/>
      <w:bookmarkStart w:id="3502" w:name="_Toc61959636"/>
      <w:bookmarkStart w:id="3503" w:name="_Toc61962752"/>
      <w:bookmarkStart w:id="3504" w:name="_Toc61965866"/>
      <w:bookmarkStart w:id="3505" w:name="_Toc61850971"/>
      <w:bookmarkStart w:id="3506" w:name="_Toc61854023"/>
      <w:bookmarkStart w:id="3507" w:name="_Toc61879010"/>
      <w:bookmarkStart w:id="3508" w:name="_Toc61882112"/>
      <w:bookmarkStart w:id="3509" w:name="_Toc61939357"/>
      <w:bookmarkStart w:id="3510" w:name="_Toc61942467"/>
      <w:bookmarkStart w:id="3511" w:name="_Toc61945578"/>
      <w:bookmarkStart w:id="3512" w:name="_Toc61953411"/>
      <w:bookmarkStart w:id="3513" w:name="_Toc61959639"/>
      <w:bookmarkStart w:id="3514" w:name="_Toc61962755"/>
      <w:bookmarkStart w:id="3515" w:name="_Toc61965869"/>
      <w:bookmarkStart w:id="3516" w:name="_Toc61850974"/>
      <w:bookmarkStart w:id="3517" w:name="_Toc61854026"/>
      <w:bookmarkStart w:id="3518" w:name="_Toc61879013"/>
      <w:bookmarkStart w:id="3519" w:name="_Toc61882115"/>
      <w:bookmarkStart w:id="3520" w:name="_Toc61939360"/>
      <w:bookmarkStart w:id="3521" w:name="_Toc61942470"/>
      <w:bookmarkStart w:id="3522" w:name="_Toc61945581"/>
      <w:bookmarkStart w:id="3523" w:name="_Toc61953414"/>
      <w:bookmarkStart w:id="3524" w:name="_Toc61959642"/>
      <w:bookmarkStart w:id="3525" w:name="_Toc61962758"/>
      <w:bookmarkStart w:id="3526" w:name="_Toc61965872"/>
      <w:bookmarkStart w:id="3527" w:name="_Toc61851049"/>
      <w:bookmarkStart w:id="3528" w:name="_Toc61854101"/>
      <w:bookmarkStart w:id="3529" w:name="_Toc61879088"/>
      <w:bookmarkStart w:id="3530" w:name="_Toc61882190"/>
      <w:bookmarkStart w:id="3531" w:name="_Toc61939435"/>
      <w:bookmarkStart w:id="3532" w:name="_Toc61942545"/>
      <w:bookmarkStart w:id="3533" w:name="_Toc61945656"/>
      <w:bookmarkStart w:id="3534" w:name="_Toc61953489"/>
      <w:bookmarkStart w:id="3535" w:name="_Toc61959717"/>
      <w:bookmarkStart w:id="3536" w:name="_Toc61962833"/>
      <w:bookmarkStart w:id="3537" w:name="_Toc61965947"/>
      <w:bookmarkStart w:id="3538" w:name="_Toc61851052"/>
      <w:bookmarkStart w:id="3539" w:name="_Toc61854104"/>
      <w:bookmarkStart w:id="3540" w:name="_Toc61879091"/>
      <w:bookmarkStart w:id="3541" w:name="_Toc61882193"/>
      <w:bookmarkStart w:id="3542" w:name="_Toc61939438"/>
      <w:bookmarkStart w:id="3543" w:name="_Toc61942548"/>
      <w:bookmarkStart w:id="3544" w:name="_Toc61945659"/>
      <w:bookmarkStart w:id="3545" w:name="_Toc61953492"/>
      <w:bookmarkStart w:id="3546" w:name="_Toc61959720"/>
      <w:bookmarkStart w:id="3547" w:name="_Toc61962836"/>
      <w:bookmarkStart w:id="3548" w:name="_Toc61965950"/>
      <w:bookmarkStart w:id="3549" w:name="_Toc61851056"/>
      <w:bookmarkStart w:id="3550" w:name="_Toc61854108"/>
      <w:bookmarkStart w:id="3551" w:name="_Toc61879095"/>
      <w:bookmarkStart w:id="3552" w:name="_Toc61882197"/>
      <w:bookmarkStart w:id="3553" w:name="_Toc61939442"/>
      <w:bookmarkStart w:id="3554" w:name="_Toc61942552"/>
      <w:bookmarkStart w:id="3555" w:name="_Toc61945663"/>
      <w:bookmarkStart w:id="3556" w:name="_Toc61953496"/>
      <w:bookmarkStart w:id="3557" w:name="_Toc61959724"/>
      <w:bookmarkStart w:id="3558" w:name="_Toc61962840"/>
      <w:bookmarkStart w:id="3559" w:name="_Toc61965954"/>
      <w:bookmarkStart w:id="3560" w:name="_Toc61851057"/>
      <w:bookmarkStart w:id="3561" w:name="_Toc61854109"/>
      <w:bookmarkStart w:id="3562" w:name="_Toc61879096"/>
      <w:bookmarkStart w:id="3563" w:name="_Toc61882198"/>
      <w:bookmarkStart w:id="3564" w:name="_Toc61939443"/>
      <w:bookmarkStart w:id="3565" w:name="_Toc61942553"/>
      <w:bookmarkStart w:id="3566" w:name="_Toc61945664"/>
      <w:bookmarkStart w:id="3567" w:name="_Toc61953497"/>
      <w:bookmarkStart w:id="3568" w:name="_Toc61959725"/>
      <w:bookmarkStart w:id="3569" w:name="_Toc61962841"/>
      <w:bookmarkStart w:id="3570" w:name="_Toc61965955"/>
      <w:bookmarkStart w:id="3571" w:name="_Toc61851058"/>
      <w:bookmarkStart w:id="3572" w:name="_Toc61854110"/>
      <w:bookmarkStart w:id="3573" w:name="_Toc61879097"/>
      <w:bookmarkStart w:id="3574" w:name="_Toc61882199"/>
      <w:bookmarkStart w:id="3575" w:name="_Toc61939444"/>
      <w:bookmarkStart w:id="3576" w:name="_Toc61942554"/>
      <w:bookmarkStart w:id="3577" w:name="_Toc61945665"/>
      <w:bookmarkStart w:id="3578" w:name="_Toc61953498"/>
      <w:bookmarkStart w:id="3579" w:name="_Toc61959726"/>
      <w:bookmarkStart w:id="3580" w:name="_Toc61962842"/>
      <w:bookmarkStart w:id="3581" w:name="_Toc61965956"/>
      <w:bookmarkStart w:id="3582" w:name="_Toc61851064"/>
      <w:bookmarkStart w:id="3583" w:name="_Toc61854116"/>
      <w:bookmarkStart w:id="3584" w:name="_Toc61879103"/>
      <w:bookmarkStart w:id="3585" w:name="_Toc61882205"/>
      <w:bookmarkStart w:id="3586" w:name="_Toc61939450"/>
      <w:bookmarkStart w:id="3587" w:name="_Toc61942560"/>
      <w:bookmarkStart w:id="3588" w:name="_Toc61945671"/>
      <w:bookmarkStart w:id="3589" w:name="_Toc61953504"/>
      <w:bookmarkStart w:id="3590" w:name="_Toc61959732"/>
      <w:bookmarkStart w:id="3591" w:name="_Toc61962848"/>
      <w:bookmarkStart w:id="3592" w:name="_Toc61965962"/>
      <w:bookmarkStart w:id="3593" w:name="_Toc61851074"/>
      <w:bookmarkStart w:id="3594" w:name="_Toc61854126"/>
      <w:bookmarkStart w:id="3595" w:name="_Toc61879113"/>
      <w:bookmarkStart w:id="3596" w:name="_Toc61882215"/>
      <w:bookmarkStart w:id="3597" w:name="_Toc61939460"/>
      <w:bookmarkStart w:id="3598" w:name="_Toc61942570"/>
      <w:bookmarkStart w:id="3599" w:name="_Toc61945681"/>
      <w:bookmarkStart w:id="3600" w:name="_Toc61953514"/>
      <w:bookmarkStart w:id="3601" w:name="_Toc61959742"/>
      <w:bookmarkStart w:id="3602" w:name="_Toc61962858"/>
      <w:bookmarkStart w:id="3603" w:name="_Toc61965972"/>
      <w:bookmarkStart w:id="3604" w:name="_Toc61851086"/>
      <w:bookmarkStart w:id="3605" w:name="_Toc61854138"/>
      <w:bookmarkStart w:id="3606" w:name="_Toc61879125"/>
      <w:bookmarkStart w:id="3607" w:name="_Toc61882227"/>
      <w:bookmarkStart w:id="3608" w:name="_Toc61939472"/>
      <w:bookmarkStart w:id="3609" w:name="_Toc61942582"/>
      <w:bookmarkStart w:id="3610" w:name="_Toc61945693"/>
      <w:bookmarkStart w:id="3611" w:name="_Toc61953526"/>
      <w:bookmarkStart w:id="3612" w:name="_Toc61959754"/>
      <w:bookmarkStart w:id="3613" w:name="_Toc61962870"/>
      <w:bookmarkStart w:id="3614" w:name="_Toc61965984"/>
      <w:bookmarkStart w:id="3615" w:name="_Toc61851087"/>
      <w:bookmarkStart w:id="3616" w:name="_Toc61854139"/>
      <w:bookmarkStart w:id="3617" w:name="_Toc61879126"/>
      <w:bookmarkStart w:id="3618" w:name="_Toc61882228"/>
      <w:bookmarkStart w:id="3619" w:name="_Toc61939473"/>
      <w:bookmarkStart w:id="3620" w:name="_Toc61942583"/>
      <w:bookmarkStart w:id="3621" w:name="_Toc61945694"/>
      <w:bookmarkStart w:id="3622" w:name="_Toc61953527"/>
      <w:bookmarkStart w:id="3623" w:name="_Toc61959755"/>
      <w:bookmarkStart w:id="3624" w:name="_Toc61962871"/>
      <w:bookmarkStart w:id="3625" w:name="_Toc61965985"/>
      <w:bookmarkStart w:id="3626" w:name="_Toc61851092"/>
      <w:bookmarkStart w:id="3627" w:name="_Toc61854144"/>
      <w:bookmarkStart w:id="3628" w:name="_Toc61879131"/>
      <w:bookmarkStart w:id="3629" w:name="_Toc61882233"/>
      <w:bookmarkStart w:id="3630" w:name="_Toc61939478"/>
      <w:bookmarkStart w:id="3631" w:name="_Toc61942588"/>
      <w:bookmarkStart w:id="3632" w:name="_Toc61945699"/>
      <w:bookmarkStart w:id="3633" w:name="_Toc61953532"/>
      <w:bookmarkStart w:id="3634" w:name="_Toc61959760"/>
      <w:bookmarkStart w:id="3635" w:name="_Toc61962876"/>
      <w:bookmarkStart w:id="3636" w:name="_Toc61965990"/>
      <w:bookmarkStart w:id="3637" w:name="_Toc61851097"/>
      <w:bookmarkStart w:id="3638" w:name="_Toc61854149"/>
      <w:bookmarkStart w:id="3639" w:name="_Toc61879136"/>
      <w:bookmarkStart w:id="3640" w:name="_Toc61882238"/>
      <w:bookmarkStart w:id="3641" w:name="_Toc61939483"/>
      <w:bookmarkStart w:id="3642" w:name="_Toc61942593"/>
      <w:bookmarkStart w:id="3643" w:name="_Toc61945704"/>
      <w:bookmarkStart w:id="3644" w:name="_Toc61953537"/>
      <w:bookmarkStart w:id="3645" w:name="_Toc61959765"/>
      <w:bookmarkStart w:id="3646" w:name="_Toc61962881"/>
      <w:bookmarkStart w:id="3647" w:name="_Toc61965995"/>
      <w:bookmarkStart w:id="3648" w:name="_Toc61851100"/>
      <w:bookmarkStart w:id="3649" w:name="_Toc61854152"/>
      <w:bookmarkStart w:id="3650" w:name="_Toc61879139"/>
      <w:bookmarkStart w:id="3651" w:name="_Toc61882241"/>
      <w:bookmarkStart w:id="3652" w:name="_Toc61939486"/>
      <w:bookmarkStart w:id="3653" w:name="_Toc61942596"/>
      <w:bookmarkStart w:id="3654" w:name="_Toc61945707"/>
      <w:bookmarkStart w:id="3655" w:name="_Toc61953540"/>
      <w:bookmarkStart w:id="3656" w:name="_Toc61959768"/>
      <w:bookmarkStart w:id="3657" w:name="_Toc61962884"/>
      <w:bookmarkStart w:id="3658" w:name="_Toc61965998"/>
      <w:bookmarkStart w:id="3659" w:name="_Toc61851102"/>
      <w:bookmarkStart w:id="3660" w:name="_Toc61854154"/>
      <w:bookmarkStart w:id="3661" w:name="_Toc61879141"/>
      <w:bookmarkStart w:id="3662" w:name="_Toc61882243"/>
      <w:bookmarkStart w:id="3663" w:name="_Toc61939488"/>
      <w:bookmarkStart w:id="3664" w:name="_Toc61942598"/>
      <w:bookmarkStart w:id="3665" w:name="_Toc61945709"/>
      <w:bookmarkStart w:id="3666" w:name="_Toc61953542"/>
      <w:bookmarkStart w:id="3667" w:name="_Toc61959770"/>
      <w:bookmarkStart w:id="3668" w:name="_Toc61962886"/>
      <w:bookmarkStart w:id="3669" w:name="_Toc61966000"/>
      <w:bookmarkStart w:id="3670" w:name="_Toc61851107"/>
      <w:bookmarkStart w:id="3671" w:name="_Toc61854159"/>
      <w:bookmarkStart w:id="3672" w:name="_Toc61879146"/>
      <w:bookmarkStart w:id="3673" w:name="_Toc61882248"/>
      <w:bookmarkStart w:id="3674" w:name="_Toc61939493"/>
      <w:bookmarkStart w:id="3675" w:name="_Toc61942603"/>
      <w:bookmarkStart w:id="3676" w:name="_Toc61945714"/>
      <w:bookmarkStart w:id="3677" w:name="_Toc61953547"/>
      <w:bookmarkStart w:id="3678" w:name="_Toc61959775"/>
      <w:bookmarkStart w:id="3679" w:name="_Toc61962891"/>
      <w:bookmarkStart w:id="3680" w:name="_Toc61966005"/>
      <w:bookmarkStart w:id="3681" w:name="_Toc61851122"/>
      <w:bookmarkStart w:id="3682" w:name="_Toc61854174"/>
      <w:bookmarkStart w:id="3683" w:name="_Toc61879161"/>
      <w:bookmarkStart w:id="3684" w:name="_Toc61882263"/>
      <w:bookmarkStart w:id="3685" w:name="_Toc61939508"/>
      <w:bookmarkStart w:id="3686" w:name="_Toc61942618"/>
      <w:bookmarkStart w:id="3687" w:name="_Toc61945729"/>
      <w:bookmarkStart w:id="3688" w:name="_Toc61953562"/>
      <w:bookmarkStart w:id="3689" w:name="_Toc61959790"/>
      <w:bookmarkStart w:id="3690" w:name="_Toc61962906"/>
      <w:bookmarkStart w:id="3691" w:name="_Toc61966020"/>
      <w:bookmarkStart w:id="3692" w:name="_Toc61851126"/>
      <w:bookmarkStart w:id="3693" w:name="_Toc61854178"/>
      <w:bookmarkStart w:id="3694" w:name="_Toc61879165"/>
      <w:bookmarkStart w:id="3695" w:name="_Toc61882267"/>
      <w:bookmarkStart w:id="3696" w:name="_Toc61939512"/>
      <w:bookmarkStart w:id="3697" w:name="_Toc61942622"/>
      <w:bookmarkStart w:id="3698" w:name="_Toc61945733"/>
      <w:bookmarkStart w:id="3699" w:name="_Toc61953566"/>
      <w:bookmarkStart w:id="3700" w:name="_Toc61959794"/>
      <w:bookmarkStart w:id="3701" w:name="_Toc61962910"/>
      <w:bookmarkStart w:id="3702" w:name="_Toc61966024"/>
      <w:bookmarkStart w:id="3703" w:name="_Toc61851129"/>
      <w:bookmarkStart w:id="3704" w:name="_Toc61854181"/>
      <w:bookmarkStart w:id="3705" w:name="_Toc61879168"/>
      <w:bookmarkStart w:id="3706" w:name="_Toc61882270"/>
      <w:bookmarkStart w:id="3707" w:name="_Toc61939515"/>
      <w:bookmarkStart w:id="3708" w:name="_Toc61942625"/>
      <w:bookmarkStart w:id="3709" w:name="_Toc61945736"/>
      <w:bookmarkStart w:id="3710" w:name="_Toc61953569"/>
      <w:bookmarkStart w:id="3711" w:name="_Toc61959797"/>
      <w:bookmarkStart w:id="3712" w:name="_Toc61962913"/>
      <w:bookmarkStart w:id="3713" w:name="_Toc61966027"/>
      <w:bookmarkStart w:id="3714" w:name="_Toc61851131"/>
      <w:bookmarkStart w:id="3715" w:name="_Toc61854183"/>
      <w:bookmarkStart w:id="3716" w:name="_Toc61879170"/>
      <w:bookmarkStart w:id="3717" w:name="_Toc61882272"/>
      <w:bookmarkStart w:id="3718" w:name="_Toc61939517"/>
      <w:bookmarkStart w:id="3719" w:name="_Toc61942627"/>
      <w:bookmarkStart w:id="3720" w:name="_Toc61945738"/>
      <w:bookmarkStart w:id="3721" w:name="_Toc61953571"/>
      <w:bookmarkStart w:id="3722" w:name="_Toc61959799"/>
      <w:bookmarkStart w:id="3723" w:name="_Toc61962915"/>
      <w:bookmarkStart w:id="3724" w:name="_Toc61966029"/>
      <w:bookmarkStart w:id="3725" w:name="_Toc61851136"/>
      <w:bookmarkStart w:id="3726" w:name="_Toc61854188"/>
      <w:bookmarkStart w:id="3727" w:name="_Toc61879175"/>
      <w:bookmarkStart w:id="3728" w:name="_Toc61882277"/>
      <w:bookmarkStart w:id="3729" w:name="_Toc61939522"/>
      <w:bookmarkStart w:id="3730" w:name="_Toc61942632"/>
      <w:bookmarkStart w:id="3731" w:name="_Toc61945743"/>
      <w:bookmarkStart w:id="3732" w:name="_Toc61953576"/>
      <w:bookmarkStart w:id="3733" w:name="_Toc61959804"/>
      <w:bookmarkStart w:id="3734" w:name="_Toc61962920"/>
      <w:bookmarkStart w:id="3735" w:name="_Toc61966034"/>
      <w:bookmarkStart w:id="3736" w:name="_Toc61851137"/>
      <w:bookmarkStart w:id="3737" w:name="_Toc61854189"/>
      <w:bookmarkStart w:id="3738" w:name="_Toc61879176"/>
      <w:bookmarkStart w:id="3739" w:name="_Toc61882278"/>
      <w:bookmarkStart w:id="3740" w:name="_Toc61939523"/>
      <w:bookmarkStart w:id="3741" w:name="_Toc61942633"/>
      <w:bookmarkStart w:id="3742" w:name="_Toc61945744"/>
      <w:bookmarkStart w:id="3743" w:name="_Toc61953577"/>
      <w:bookmarkStart w:id="3744" w:name="_Toc61959805"/>
      <w:bookmarkStart w:id="3745" w:name="_Toc61962921"/>
      <w:bookmarkStart w:id="3746" w:name="_Toc61966035"/>
      <w:bookmarkStart w:id="3747" w:name="_Toc61851141"/>
      <w:bookmarkStart w:id="3748" w:name="_Toc61854193"/>
      <w:bookmarkStart w:id="3749" w:name="_Toc61879180"/>
      <w:bookmarkStart w:id="3750" w:name="_Toc61882282"/>
      <w:bookmarkStart w:id="3751" w:name="_Toc61939527"/>
      <w:bookmarkStart w:id="3752" w:name="_Toc61942637"/>
      <w:bookmarkStart w:id="3753" w:name="_Toc61945748"/>
      <w:bookmarkStart w:id="3754" w:name="_Toc61953581"/>
      <w:bookmarkStart w:id="3755" w:name="_Toc61959809"/>
      <w:bookmarkStart w:id="3756" w:name="_Toc61962925"/>
      <w:bookmarkStart w:id="3757" w:name="_Toc61966039"/>
      <w:bookmarkStart w:id="3758" w:name="_Toc61851145"/>
      <w:bookmarkStart w:id="3759" w:name="_Toc61854197"/>
      <w:bookmarkStart w:id="3760" w:name="_Toc61879184"/>
      <w:bookmarkStart w:id="3761" w:name="_Toc61882286"/>
      <w:bookmarkStart w:id="3762" w:name="_Toc61939531"/>
      <w:bookmarkStart w:id="3763" w:name="_Toc61942641"/>
      <w:bookmarkStart w:id="3764" w:name="_Toc61945752"/>
      <w:bookmarkStart w:id="3765" w:name="_Toc61953585"/>
      <w:bookmarkStart w:id="3766" w:name="_Toc61959813"/>
      <w:bookmarkStart w:id="3767" w:name="_Toc61962929"/>
      <w:bookmarkStart w:id="3768" w:name="_Toc61966043"/>
      <w:bookmarkStart w:id="3769" w:name="_Toc61851148"/>
      <w:bookmarkStart w:id="3770" w:name="_Toc61854200"/>
      <w:bookmarkStart w:id="3771" w:name="_Toc61879187"/>
      <w:bookmarkStart w:id="3772" w:name="_Toc61882289"/>
      <w:bookmarkStart w:id="3773" w:name="_Toc61939534"/>
      <w:bookmarkStart w:id="3774" w:name="_Toc61942644"/>
      <w:bookmarkStart w:id="3775" w:name="_Toc61945755"/>
      <w:bookmarkStart w:id="3776" w:name="_Toc61953588"/>
      <w:bookmarkStart w:id="3777" w:name="_Toc61959816"/>
      <w:bookmarkStart w:id="3778" w:name="_Toc61962932"/>
      <w:bookmarkStart w:id="3779" w:name="_Toc61966046"/>
      <w:bookmarkStart w:id="3780" w:name="_Toc61851152"/>
      <w:bookmarkStart w:id="3781" w:name="_Toc61854204"/>
      <w:bookmarkStart w:id="3782" w:name="_Toc61879191"/>
      <w:bookmarkStart w:id="3783" w:name="_Toc61882293"/>
      <w:bookmarkStart w:id="3784" w:name="_Toc61939538"/>
      <w:bookmarkStart w:id="3785" w:name="_Toc61942648"/>
      <w:bookmarkStart w:id="3786" w:name="_Toc61945759"/>
      <w:bookmarkStart w:id="3787" w:name="_Toc61953592"/>
      <w:bookmarkStart w:id="3788" w:name="_Toc61959820"/>
      <w:bookmarkStart w:id="3789" w:name="_Toc61962936"/>
      <w:bookmarkStart w:id="3790" w:name="_Toc61966050"/>
      <w:bookmarkStart w:id="3791" w:name="_Toc61851162"/>
      <w:bookmarkStart w:id="3792" w:name="_Toc61854214"/>
      <w:bookmarkStart w:id="3793" w:name="_Toc61879201"/>
      <w:bookmarkStart w:id="3794" w:name="_Toc61882303"/>
      <w:bookmarkStart w:id="3795" w:name="_Toc61939548"/>
      <w:bookmarkStart w:id="3796" w:name="_Toc61942658"/>
      <w:bookmarkStart w:id="3797" w:name="_Toc61945769"/>
      <w:bookmarkStart w:id="3798" w:name="_Toc61953602"/>
      <w:bookmarkStart w:id="3799" w:name="_Toc61959830"/>
      <w:bookmarkStart w:id="3800" w:name="_Toc61962946"/>
      <w:bookmarkStart w:id="3801" w:name="_Toc61966060"/>
      <w:bookmarkStart w:id="3802" w:name="_Toc61851166"/>
      <w:bookmarkStart w:id="3803" w:name="_Toc61854218"/>
      <w:bookmarkStart w:id="3804" w:name="_Toc61879205"/>
      <w:bookmarkStart w:id="3805" w:name="_Toc61882307"/>
      <w:bookmarkStart w:id="3806" w:name="_Toc61939552"/>
      <w:bookmarkStart w:id="3807" w:name="_Toc61942662"/>
      <w:bookmarkStart w:id="3808" w:name="_Toc61945773"/>
      <w:bookmarkStart w:id="3809" w:name="_Toc61953606"/>
      <w:bookmarkStart w:id="3810" w:name="_Toc61959834"/>
      <w:bookmarkStart w:id="3811" w:name="_Toc61962950"/>
      <w:bookmarkStart w:id="3812" w:name="_Toc61966064"/>
      <w:bookmarkStart w:id="3813" w:name="_Toc61851168"/>
      <w:bookmarkStart w:id="3814" w:name="_Toc61854220"/>
      <w:bookmarkStart w:id="3815" w:name="_Toc61879207"/>
      <w:bookmarkStart w:id="3816" w:name="_Toc61882309"/>
      <w:bookmarkStart w:id="3817" w:name="_Toc61939554"/>
      <w:bookmarkStart w:id="3818" w:name="_Toc61942664"/>
      <w:bookmarkStart w:id="3819" w:name="_Toc61945775"/>
      <w:bookmarkStart w:id="3820" w:name="_Toc61953608"/>
      <w:bookmarkStart w:id="3821" w:name="_Toc61959836"/>
      <w:bookmarkStart w:id="3822" w:name="_Toc61962952"/>
      <w:bookmarkStart w:id="3823" w:name="_Toc61966066"/>
      <w:bookmarkStart w:id="3824" w:name="_Toc61851173"/>
      <w:bookmarkStart w:id="3825" w:name="_Toc61854225"/>
      <w:bookmarkStart w:id="3826" w:name="_Toc61879212"/>
      <w:bookmarkStart w:id="3827" w:name="_Toc61882314"/>
      <w:bookmarkStart w:id="3828" w:name="_Toc61939559"/>
      <w:bookmarkStart w:id="3829" w:name="_Toc61942669"/>
      <w:bookmarkStart w:id="3830" w:name="_Toc61945780"/>
      <w:bookmarkStart w:id="3831" w:name="_Toc61953613"/>
      <w:bookmarkStart w:id="3832" w:name="_Toc61959841"/>
      <w:bookmarkStart w:id="3833" w:name="_Toc61962957"/>
      <w:bookmarkStart w:id="3834" w:name="_Toc61966071"/>
      <w:bookmarkStart w:id="3835" w:name="_Toc61851174"/>
      <w:bookmarkStart w:id="3836" w:name="_Toc61854226"/>
      <w:bookmarkStart w:id="3837" w:name="_Toc61879213"/>
      <w:bookmarkStart w:id="3838" w:name="_Toc61882315"/>
      <w:bookmarkStart w:id="3839" w:name="_Toc61939560"/>
      <w:bookmarkStart w:id="3840" w:name="_Toc61942670"/>
      <w:bookmarkStart w:id="3841" w:name="_Toc61945781"/>
      <w:bookmarkStart w:id="3842" w:name="_Toc61953614"/>
      <w:bookmarkStart w:id="3843" w:name="_Toc61959842"/>
      <w:bookmarkStart w:id="3844" w:name="_Toc61962958"/>
      <w:bookmarkStart w:id="3845" w:name="_Toc61966072"/>
      <w:bookmarkStart w:id="3846" w:name="_Toc61851176"/>
      <w:bookmarkStart w:id="3847" w:name="_Toc61854228"/>
      <w:bookmarkStart w:id="3848" w:name="_Toc61879215"/>
      <w:bookmarkStart w:id="3849" w:name="_Toc61882317"/>
      <w:bookmarkStart w:id="3850" w:name="_Toc61939562"/>
      <w:bookmarkStart w:id="3851" w:name="_Toc61942672"/>
      <w:bookmarkStart w:id="3852" w:name="_Toc61945783"/>
      <w:bookmarkStart w:id="3853" w:name="_Toc61953616"/>
      <w:bookmarkStart w:id="3854" w:name="_Toc61959844"/>
      <w:bookmarkStart w:id="3855" w:name="_Toc61962960"/>
      <w:bookmarkStart w:id="3856" w:name="_Toc61966074"/>
      <w:bookmarkStart w:id="3857" w:name="_Toc61851182"/>
      <w:bookmarkStart w:id="3858" w:name="_Toc61854234"/>
      <w:bookmarkStart w:id="3859" w:name="_Toc61879221"/>
      <w:bookmarkStart w:id="3860" w:name="_Toc61882323"/>
      <w:bookmarkStart w:id="3861" w:name="_Toc61939568"/>
      <w:bookmarkStart w:id="3862" w:name="_Toc61942678"/>
      <w:bookmarkStart w:id="3863" w:name="_Toc61945789"/>
      <w:bookmarkStart w:id="3864" w:name="_Toc61953622"/>
      <w:bookmarkStart w:id="3865" w:name="_Toc61959850"/>
      <w:bookmarkStart w:id="3866" w:name="_Toc61962966"/>
      <w:bookmarkStart w:id="3867" w:name="_Toc61966080"/>
      <w:bookmarkStart w:id="3868" w:name="_Toc61851185"/>
      <w:bookmarkStart w:id="3869" w:name="_Toc61854237"/>
      <w:bookmarkStart w:id="3870" w:name="_Toc61879224"/>
      <w:bookmarkStart w:id="3871" w:name="_Toc61882326"/>
      <w:bookmarkStart w:id="3872" w:name="_Toc61939571"/>
      <w:bookmarkStart w:id="3873" w:name="_Toc61942681"/>
      <w:bookmarkStart w:id="3874" w:name="_Toc61945792"/>
      <w:bookmarkStart w:id="3875" w:name="_Toc61953625"/>
      <w:bookmarkStart w:id="3876" w:name="_Toc61959853"/>
      <w:bookmarkStart w:id="3877" w:name="_Toc61962969"/>
      <w:bookmarkStart w:id="3878" w:name="_Toc61966083"/>
      <w:bookmarkStart w:id="3879" w:name="_Toc61851186"/>
      <w:bookmarkStart w:id="3880" w:name="_Toc61854238"/>
      <w:bookmarkStart w:id="3881" w:name="_Toc61879225"/>
      <w:bookmarkStart w:id="3882" w:name="_Toc61882327"/>
      <w:bookmarkStart w:id="3883" w:name="_Toc61939572"/>
      <w:bookmarkStart w:id="3884" w:name="_Toc61942682"/>
      <w:bookmarkStart w:id="3885" w:name="_Toc61945793"/>
      <w:bookmarkStart w:id="3886" w:name="_Toc61953626"/>
      <w:bookmarkStart w:id="3887" w:name="_Toc61959854"/>
      <w:bookmarkStart w:id="3888" w:name="_Toc61962970"/>
      <w:bookmarkStart w:id="3889" w:name="_Toc61966084"/>
      <w:bookmarkStart w:id="3890" w:name="_Toc61851188"/>
      <w:bookmarkStart w:id="3891" w:name="_Toc61854240"/>
      <w:bookmarkStart w:id="3892" w:name="_Toc61879227"/>
      <w:bookmarkStart w:id="3893" w:name="_Toc61882329"/>
      <w:bookmarkStart w:id="3894" w:name="_Toc61939574"/>
      <w:bookmarkStart w:id="3895" w:name="_Toc61942684"/>
      <w:bookmarkStart w:id="3896" w:name="_Toc61945795"/>
      <w:bookmarkStart w:id="3897" w:name="_Toc61953628"/>
      <w:bookmarkStart w:id="3898" w:name="_Toc61959856"/>
      <w:bookmarkStart w:id="3899" w:name="_Toc61962972"/>
      <w:bookmarkStart w:id="3900" w:name="_Toc61966086"/>
      <w:bookmarkStart w:id="3901" w:name="_Toc61851189"/>
      <w:bookmarkStart w:id="3902" w:name="_Toc61854241"/>
      <w:bookmarkStart w:id="3903" w:name="_Toc61879228"/>
      <w:bookmarkStart w:id="3904" w:name="_Toc61882330"/>
      <w:bookmarkStart w:id="3905" w:name="_Toc61939575"/>
      <w:bookmarkStart w:id="3906" w:name="_Toc61942685"/>
      <w:bookmarkStart w:id="3907" w:name="_Toc61945796"/>
      <w:bookmarkStart w:id="3908" w:name="_Toc61953629"/>
      <w:bookmarkStart w:id="3909" w:name="_Toc61959857"/>
      <w:bookmarkStart w:id="3910" w:name="_Toc61962973"/>
      <w:bookmarkStart w:id="3911" w:name="_Toc61966087"/>
      <w:bookmarkStart w:id="3912" w:name="_Toc61851190"/>
      <w:bookmarkStart w:id="3913" w:name="_Toc61854242"/>
      <w:bookmarkStart w:id="3914" w:name="_Toc61879229"/>
      <w:bookmarkStart w:id="3915" w:name="_Toc61882331"/>
      <w:bookmarkStart w:id="3916" w:name="_Toc61939576"/>
      <w:bookmarkStart w:id="3917" w:name="_Toc61942686"/>
      <w:bookmarkStart w:id="3918" w:name="_Toc61945797"/>
      <w:bookmarkStart w:id="3919" w:name="_Toc61953630"/>
      <w:bookmarkStart w:id="3920" w:name="_Toc61959858"/>
      <w:bookmarkStart w:id="3921" w:name="_Toc61962974"/>
      <w:bookmarkStart w:id="3922" w:name="_Toc61966088"/>
      <w:bookmarkStart w:id="3923" w:name="_Toc61851193"/>
      <w:bookmarkStart w:id="3924" w:name="_Toc61854245"/>
      <w:bookmarkStart w:id="3925" w:name="_Toc61879232"/>
      <w:bookmarkStart w:id="3926" w:name="_Toc61882334"/>
      <w:bookmarkStart w:id="3927" w:name="_Toc61939579"/>
      <w:bookmarkStart w:id="3928" w:name="_Toc61942689"/>
      <w:bookmarkStart w:id="3929" w:name="_Toc61945800"/>
      <w:bookmarkStart w:id="3930" w:name="_Toc61953633"/>
      <w:bookmarkStart w:id="3931" w:name="_Toc61959861"/>
      <w:bookmarkStart w:id="3932" w:name="_Toc61962977"/>
      <w:bookmarkStart w:id="3933" w:name="_Toc61966091"/>
      <w:bookmarkStart w:id="3934" w:name="_Toc61851195"/>
      <w:bookmarkStart w:id="3935" w:name="_Toc61854247"/>
      <w:bookmarkStart w:id="3936" w:name="_Toc61879234"/>
      <w:bookmarkStart w:id="3937" w:name="_Toc61882336"/>
      <w:bookmarkStart w:id="3938" w:name="_Toc61939581"/>
      <w:bookmarkStart w:id="3939" w:name="_Toc61942691"/>
      <w:bookmarkStart w:id="3940" w:name="_Toc61945802"/>
      <w:bookmarkStart w:id="3941" w:name="_Toc61953635"/>
      <w:bookmarkStart w:id="3942" w:name="_Toc61959863"/>
      <w:bookmarkStart w:id="3943" w:name="_Toc61962979"/>
      <w:bookmarkStart w:id="3944" w:name="_Toc61966093"/>
      <w:bookmarkStart w:id="3945" w:name="_Toc61851198"/>
      <w:bookmarkStart w:id="3946" w:name="_Toc61854250"/>
      <w:bookmarkStart w:id="3947" w:name="_Toc61879237"/>
      <w:bookmarkStart w:id="3948" w:name="_Toc61882339"/>
      <w:bookmarkStart w:id="3949" w:name="_Toc61939584"/>
      <w:bookmarkStart w:id="3950" w:name="_Toc61942694"/>
      <w:bookmarkStart w:id="3951" w:name="_Toc61945805"/>
      <w:bookmarkStart w:id="3952" w:name="_Toc61953638"/>
      <w:bookmarkStart w:id="3953" w:name="_Toc61959866"/>
      <w:bookmarkStart w:id="3954" w:name="_Toc61962982"/>
      <w:bookmarkStart w:id="3955" w:name="_Toc61966096"/>
      <w:bookmarkStart w:id="3956" w:name="_Toc61851203"/>
      <w:bookmarkStart w:id="3957" w:name="_Toc61854255"/>
      <w:bookmarkStart w:id="3958" w:name="_Toc61879242"/>
      <w:bookmarkStart w:id="3959" w:name="_Toc61882344"/>
      <w:bookmarkStart w:id="3960" w:name="_Toc61939589"/>
      <w:bookmarkStart w:id="3961" w:name="_Toc61942699"/>
      <w:bookmarkStart w:id="3962" w:name="_Toc61945810"/>
      <w:bookmarkStart w:id="3963" w:name="_Toc61953643"/>
      <w:bookmarkStart w:id="3964" w:name="_Toc61959871"/>
      <w:bookmarkStart w:id="3965" w:name="_Toc61962987"/>
      <w:bookmarkStart w:id="3966" w:name="_Toc61966101"/>
      <w:bookmarkStart w:id="3967" w:name="_Toc61851204"/>
      <w:bookmarkStart w:id="3968" w:name="_Toc61854256"/>
      <w:bookmarkStart w:id="3969" w:name="_Toc61879243"/>
      <w:bookmarkStart w:id="3970" w:name="_Toc61882345"/>
      <w:bookmarkStart w:id="3971" w:name="_Toc61939590"/>
      <w:bookmarkStart w:id="3972" w:name="_Toc61942700"/>
      <w:bookmarkStart w:id="3973" w:name="_Toc61945811"/>
      <w:bookmarkStart w:id="3974" w:name="_Toc61953644"/>
      <w:bookmarkStart w:id="3975" w:name="_Toc61959872"/>
      <w:bookmarkStart w:id="3976" w:name="_Toc61962988"/>
      <w:bookmarkStart w:id="3977" w:name="_Toc61966102"/>
      <w:bookmarkStart w:id="3978" w:name="_Toc61851205"/>
      <w:bookmarkStart w:id="3979" w:name="_Toc61854257"/>
      <w:bookmarkStart w:id="3980" w:name="_Toc61879244"/>
      <w:bookmarkStart w:id="3981" w:name="_Toc61882346"/>
      <w:bookmarkStart w:id="3982" w:name="_Toc61939591"/>
      <w:bookmarkStart w:id="3983" w:name="_Toc61942701"/>
      <w:bookmarkStart w:id="3984" w:name="_Toc61945812"/>
      <w:bookmarkStart w:id="3985" w:name="_Toc61953645"/>
      <w:bookmarkStart w:id="3986" w:name="_Toc61959873"/>
      <w:bookmarkStart w:id="3987" w:name="_Toc61962989"/>
      <w:bookmarkStart w:id="3988" w:name="_Toc61966103"/>
      <w:bookmarkStart w:id="3989" w:name="_Toc61851206"/>
      <w:bookmarkStart w:id="3990" w:name="_Toc61854258"/>
      <w:bookmarkStart w:id="3991" w:name="_Toc61879245"/>
      <w:bookmarkStart w:id="3992" w:name="_Toc61882347"/>
      <w:bookmarkStart w:id="3993" w:name="_Toc61939592"/>
      <w:bookmarkStart w:id="3994" w:name="_Toc61942702"/>
      <w:bookmarkStart w:id="3995" w:name="_Toc61945813"/>
      <w:bookmarkStart w:id="3996" w:name="_Toc61953646"/>
      <w:bookmarkStart w:id="3997" w:name="_Toc61959874"/>
      <w:bookmarkStart w:id="3998" w:name="_Toc61962990"/>
      <w:bookmarkStart w:id="3999" w:name="_Toc61966104"/>
      <w:bookmarkStart w:id="4000" w:name="_Toc61851207"/>
      <w:bookmarkStart w:id="4001" w:name="_Toc61854259"/>
      <w:bookmarkStart w:id="4002" w:name="_Toc61879246"/>
      <w:bookmarkStart w:id="4003" w:name="_Toc61882348"/>
      <w:bookmarkStart w:id="4004" w:name="_Toc61939593"/>
      <w:bookmarkStart w:id="4005" w:name="_Toc61942703"/>
      <w:bookmarkStart w:id="4006" w:name="_Toc61945814"/>
      <w:bookmarkStart w:id="4007" w:name="_Toc61953647"/>
      <w:bookmarkStart w:id="4008" w:name="_Toc61959875"/>
      <w:bookmarkStart w:id="4009" w:name="_Toc61962991"/>
      <w:bookmarkStart w:id="4010" w:name="_Toc61966105"/>
      <w:bookmarkStart w:id="4011" w:name="_Toc61851208"/>
      <w:bookmarkStart w:id="4012" w:name="_Toc61854260"/>
      <w:bookmarkStart w:id="4013" w:name="_Toc61879247"/>
      <w:bookmarkStart w:id="4014" w:name="_Toc61882349"/>
      <w:bookmarkStart w:id="4015" w:name="_Toc61939594"/>
      <w:bookmarkStart w:id="4016" w:name="_Toc61942704"/>
      <w:bookmarkStart w:id="4017" w:name="_Toc61945815"/>
      <w:bookmarkStart w:id="4018" w:name="_Toc61953648"/>
      <w:bookmarkStart w:id="4019" w:name="_Toc61959876"/>
      <w:bookmarkStart w:id="4020" w:name="_Toc61962992"/>
      <w:bookmarkStart w:id="4021" w:name="_Toc61966106"/>
      <w:bookmarkStart w:id="4022" w:name="_Toc61851209"/>
      <w:bookmarkStart w:id="4023" w:name="_Toc61854261"/>
      <w:bookmarkStart w:id="4024" w:name="_Toc61879248"/>
      <w:bookmarkStart w:id="4025" w:name="_Toc61882350"/>
      <w:bookmarkStart w:id="4026" w:name="_Toc61939595"/>
      <w:bookmarkStart w:id="4027" w:name="_Toc61942705"/>
      <w:bookmarkStart w:id="4028" w:name="_Toc61945816"/>
      <w:bookmarkStart w:id="4029" w:name="_Toc61953649"/>
      <w:bookmarkStart w:id="4030" w:name="_Toc61959877"/>
      <w:bookmarkStart w:id="4031" w:name="_Toc61962993"/>
      <w:bookmarkStart w:id="4032" w:name="_Toc61966107"/>
      <w:bookmarkStart w:id="4033" w:name="_Toc61851210"/>
      <w:bookmarkStart w:id="4034" w:name="_Toc61854262"/>
      <w:bookmarkStart w:id="4035" w:name="_Toc61879249"/>
      <w:bookmarkStart w:id="4036" w:name="_Toc61882351"/>
      <w:bookmarkStart w:id="4037" w:name="_Toc61939596"/>
      <w:bookmarkStart w:id="4038" w:name="_Toc61942706"/>
      <w:bookmarkStart w:id="4039" w:name="_Toc61945817"/>
      <w:bookmarkStart w:id="4040" w:name="_Toc61953650"/>
      <w:bookmarkStart w:id="4041" w:name="_Toc61959878"/>
      <w:bookmarkStart w:id="4042" w:name="_Toc61962994"/>
      <w:bookmarkStart w:id="4043" w:name="_Toc61966108"/>
      <w:bookmarkStart w:id="4044" w:name="_Toc61851212"/>
      <w:bookmarkStart w:id="4045" w:name="_Toc61854264"/>
      <w:bookmarkStart w:id="4046" w:name="_Toc61879251"/>
      <w:bookmarkStart w:id="4047" w:name="_Toc61882353"/>
      <w:bookmarkStart w:id="4048" w:name="_Toc61939598"/>
      <w:bookmarkStart w:id="4049" w:name="_Toc61942708"/>
      <w:bookmarkStart w:id="4050" w:name="_Toc61945819"/>
      <w:bookmarkStart w:id="4051" w:name="_Toc61953652"/>
      <w:bookmarkStart w:id="4052" w:name="_Toc61959880"/>
      <w:bookmarkStart w:id="4053" w:name="_Toc61962996"/>
      <w:bookmarkStart w:id="4054" w:name="_Toc61966110"/>
      <w:bookmarkStart w:id="4055" w:name="_Toc61851215"/>
      <w:bookmarkStart w:id="4056" w:name="_Toc61854267"/>
      <w:bookmarkStart w:id="4057" w:name="_Toc61879254"/>
      <w:bookmarkStart w:id="4058" w:name="_Toc61882356"/>
      <w:bookmarkStart w:id="4059" w:name="_Toc61939601"/>
      <w:bookmarkStart w:id="4060" w:name="_Toc61942711"/>
      <w:bookmarkStart w:id="4061" w:name="_Toc61945822"/>
      <w:bookmarkStart w:id="4062" w:name="_Toc61953655"/>
      <w:bookmarkStart w:id="4063" w:name="_Toc61959883"/>
      <w:bookmarkStart w:id="4064" w:name="_Toc61962999"/>
      <w:bookmarkStart w:id="4065" w:name="_Toc61966113"/>
      <w:bookmarkStart w:id="4066" w:name="_Toc61851217"/>
      <w:bookmarkStart w:id="4067" w:name="_Toc61854269"/>
      <w:bookmarkStart w:id="4068" w:name="_Toc61879256"/>
      <w:bookmarkStart w:id="4069" w:name="_Toc61882358"/>
      <w:bookmarkStart w:id="4070" w:name="_Toc61939603"/>
      <w:bookmarkStart w:id="4071" w:name="_Toc61942713"/>
      <w:bookmarkStart w:id="4072" w:name="_Toc61945824"/>
      <w:bookmarkStart w:id="4073" w:name="_Toc61953657"/>
      <w:bookmarkStart w:id="4074" w:name="_Toc61959885"/>
      <w:bookmarkStart w:id="4075" w:name="_Toc61963001"/>
      <w:bookmarkStart w:id="4076" w:name="_Toc61966115"/>
      <w:bookmarkStart w:id="4077" w:name="_Toc61851224"/>
      <w:bookmarkStart w:id="4078" w:name="_Toc61854276"/>
      <w:bookmarkStart w:id="4079" w:name="_Toc61879263"/>
      <w:bookmarkStart w:id="4080" w:name="_Toc61882365"/>
      <w:bookmarkStart w:id="4081" w:name="_Toc61939610"/>
      <w:bookmarkStart w:id="4082" w:name="_Toc61942720"/>
      <w:bookmarkStart w:id="4083" w:name="_Toc61945831"/>
      <w:bookmarkStart w:id="4084" w:name="_Toc61953664"/>
      <w:bookmarkStart w:id="4085" w:name="_Toc61959892"/>
      <w:bookmarkStart w:id="4086" w:name="_Toc61963008"/>
      <w:bookmarkStart w:id="4087" w:name="_Toc61966122"/>
      <w:bookmarkStart w:id="4088" w:name="_Toc61851229"/>
      <w:bookmarkStart w:id="4089" w:name="_Toc61854281"/>
      <w:bookmarkStart w:id="4090" w:name="_Toc61879268"/>
      <w:bookmarkStart w:id="4091" w:name="_Toc61882370"/>
      <w:bookmarkStart w:id="4092" w:name="_Toc61939615"/>
      <w:bookmarkStart w:id="4093" w:name="_Toc61942725"/>
      <w:bookmarkStart w:id="4094" w:name="_Toc61945836"/>
      <w:bookmarkStart w:id="4095" w:name="_Toc61953669"/>
      <w:bookmarkStart w:id="4096" w:name="_Toc61959897"/>
      <w:bookmarkStart w:id="4097" w:name="_Toc61963013"/>
      <w:bookmarkStart w:id="4098" w:name="_Toc61966127"/>
      <w:bookmarkStart w:id="4099" w:name="_Toc61851231"/>
      <w:bookmarkStart w:id="4100" w:name="_Toc61854283"/>
      <w:bookmarkStart w:id="4101" w:name="_Toc61879270"/>
      <w:bookmarkStart w:id="4102" w:name="_Toc61882372"/>
      <w:bookmarkStart w:id="4103" w:name="_Toc61939617"/>
      <w:bookmarkStart w:id="4104" w:name="_Toc61942727"/>
      <w:bookmarkStart w:id="4105" w:name="_Toc61945838"/>
      <w:bookmarkStart w:id="4106" w:name="_Toc61953671"/>
      <w:bookmarkStart w:id="4107" w:name="_Toc61959899"/>
      <w:bookmarkStart w:id="4108" w:name="_Toc61963015"/>
      <w:bookmarkStart w:id="4109" w:name="_Toc61966129"/>
      <w:bookmarkStart w:id="4110" w:name="_Toc61851232"/>
      <w:bookmarkStart w:id="4111" w:name="_Toc61854284"/>
      <w:bookmarkStart w:id="4112" w:name="_Toc61879271"/>
      <w:bookmarkStart w:id="4113" w:name="_Toc61882373"/>
      <w:bookmarkStart w:id="4114" w:name="_Toc61939618"/>
      <w:bookmarkStart w:id="4115" w:name="_Toc61942728"/>
      <w:bookmarkStart w:id="4116" w:name="_Toc61945839"/>
      <w:bookmarkStart w:id="4117" w:name="_Toc61953672"/>
      <w:bookmarkStart w:id="4118" w:name="_Toc61959900"/>
      <w:bookmarkStart w:id="4119" w:name="_Toc61963016"/>
      <w:bookmarkStart w:id="4120" w:name="_Toc61966130"/>
      <w:bookmarkStart w:id="4121" w:name="_Toc61851234"/>
      <w:bookmarkStart w:id="4122" w:name="_Toc61854286"/>
      <w:bookmarkStart w:id="4123" w:name="_Toc61879273"/>
      <w:bookmarkStart w:id="4124" w:name="_Toc61882375"/>
      <w:bookmarkStart w:id="4125" w:name="_Toc61939620"/>
      <w:bookmarkStart w:id="4126" w:name="_Toc61942730"/>
      <w:bookmarkStart w:id="4127" w:name="_Toc61945841"/>
      <w:bookmarkStart w:id="4128" w:name="_Toc61953674"/>
      <w:bookmarkStart w:id="4129" w:name="_Toc61959902"/>
      <w:bookmarkStart w:id="4130" w:name="_Toc61963018"/>
      <w:bookmarkStart w:id="4131" w:name="_Toc61966132"/>
      <w:bookmarkStart w:id="4132" w:name="_Toc61851235"/>
      <w:bookmarkStart w:id="4133" w:name="_Toc61854287"/>
      <w:bookmarkStart w:id="4134" w:name="_Toc61879274"/>
      <w:bookmarkStart w:id="4135" w:name="_Toc61882376"/>
      <w:bookmarkStart w:id="4136" w:name="_Toc61939621"/>
      <w:bookmarkStart w:id="4137" w:name="_Toc61942731"/>
      <w:bookmarkStart w:id="4138" w:name="_Toc61945842"/>
      <w:bookmarkStart w:id="4139" w:name="_Toc61953675"/>
      <w:bookmarkStart w:id="4140" w:name="_Toc61959903"/>
      <w:bookmarkStart w:id="4141" w:name="_Toc61963019"/>
      <w:bookmarkStart w:id="4142" w:name="_Toc61966133"/>
      <w:bookmarkStart w:id="4143" w:name="_Toc61851237"/>
      <w:bookmarkStart w:id="4144" w:name="_Toc61854289"/>
      <w:bookmarkStart w:id="4145" w:name="_Toc61879276"/>
      <w:bookmarkStart w:id="4146" w:name="_Toc61882378"/>
      <w:bookmarkStart w:id="4147" w:name="_Toc61939623"/>
      <w:bookmarkStart w:id="4148" w:name="_Toc61942733"/>
      <w:bookmarkStart w:id="4149" w:name="_Toc61945844"/>
      <w:bookmarkStart w:id="4150" w:name="_Toc61953677"/>
      <w:bookmarkStart w:id="4151" w:name="_Toc61959905"/>
      <w:bookmarkStart w:id="4152" w:name="_Toc61963021"/>
      <w:bookmarkStart w:id="4153" w:name="_Toc61966135"/>
      <w:bookmarkStart w:id="4154" w:name="_Toc61851239"/>
      <w:bookmarkStart w:id="4155" w:name="_Toc61854291"/>
      <w:bookmarkStart w:id="4156" w:name="_Toc61879278"/>
      <w:bookmarkStart w:id="4157" w:name="_Toc61882380"/>
      <w:bookmarkStart w:id="4158" w:name="_Toc61939625"/>
      <w:bookmarkStart w:id="4159" w:name="_Toc61942735"/>
      <w:bookmarkStart w:id="4160" w:name="_Toc61945846"/>
      <w:bookmarkStart w:id="4161" w:name="_Toc61953679"/>
      <w:bookmarkStart w:id="4162" w:name="_Toc61959907"/>
      <w:bookmarkStart w:id="4163" w:name="_Toc61963023"/>
      <w:bookmarkStart w:id="4164" w:name="_Toc61966137"/>
      <w:bookmarkStart w:id="4165" w:name="_Toc61851241"/>
      <w:bookmarkStart w:id="4166" w:name="_Toc61854293"/>
      <w:bookmarkStart w:id="4167" w:name="_Toc61879280"/>
      <w:bookmarkStart w:id="4168" w:name="_Toc61882382"/>
      <w:bookmarkStart w:id="4169" w:name="_Toc61939627"/>
      <w:bookmarkStart w:id="4170" w:name="_Toc61942737"/>
      <w:bookmarkStart w:id="4171" w:name="_Toc61945848"/>
      <w:bookmarkStart w:id="4172" w:name="_Toc61953681"/>
      <w:bookmarkStart w:id="4173" w:name="_Toc61959909"/>
      <w:bookmarkStart w:id="4174" w:name="_Toc61963025"/>
      <w:bookmarkStart w:id="4175" w:name="_Toc61966139"/>
      <w:bookmarkStart w:id="4176" w:name="_Toc61851247"/>
      <w:bookmarkStart w:id="4177" w:name="_Toc61854299"/>
      <w:bookmarkStart w:id="4178" w:name="_Toc61879286"/>
      <w:bookmarkStart w:id="4179" w:name="_Toc61882388"/>
      <w:bookmarkStart w:id="4180" w:name="_Toc61939633"/>
      <w:bookmarkStart w:id="4181" w:name="_Toc61942743"/>
      <w:bookmarkStart w:id="4182" w:name="_Toc61945854"/>
      <w:bookmarkStart w:id="4183" w:name="_Toc61953687"/>
      <w:bookmarkStart w:id="4184" w:name="_Toc61959915"/>
      <w:bookmarkStart w:id="4185" w:name="_Toc61963031"/>
      <w:bookmarkStart w:id="4186" w:name="_Toc61966145"/>
      <w:bookmarkStart w:id="4187" w:name="_Toc61851252"/>
      <w:bookmarkStart w:id="4188" w:name="_Toc61854304"/>
      <w:bookmarkStart w:id="4189" w:name="_Toc61879291"/>
      <w:bookmarkStart w:id="4190" w:name="_Toc61882393"/>
      <w:bookmarkStart w:id="4191" w:name="_Toc61939638"/>
      <w:bookmarkStart w:id="4192" w:name="_Toc61942748"/>
      <w:bookmarkStart w:id="4193" w:name="_Toc61945859"/>
      <w:bookmarkStart w:id="4194" w:name="_Toc61953692"/>
      <w:bookmarkStart w:id="4195" w:name="_Toc61959920"/>
      <w:bookmarkStart w:id="4196" w:name="_Toc61963036"/>
      <w:bookmarkStart w:id="4197" w:name="_Toc61966150"/>
      <w:bookmarkStart w:id="4198" w:name="_Toc61851254"/>
      <w:bookmarkStart w:id="4199" w:name="_Toc61854306"/>
      <w:bookmarkStart w:id="4200" w:name="_Toc61879293"/>
      <w:bookmarkStart w:id="4201" w:name="_Toc61882395"/>
      <w:bookmarkStart w:id="4202" w:name="_Toc61939640"/>
      <w:bookmarkStart w:id="4203" w:name="_Toc61942750"/>
      <w:bookmarkStart w:id="4204" w:name="_Toc61945861"/>
      <w:bookmarkStart w:id="4205" w:name="_Toc61953694"/>
      <w:bookmarkStart w:id="4206" w:name="_Toc61959922"/>
      <w:bookmarkStart w:id="4207" w:name="_Toc61963038"/>
      <w:bookmarkStart w:id="4208" w:name="_Toc61966152"/>
      <w:bookmarkStart w:id="4209" w:name="_Toc61851256"/>
      <w:bookmarkStart w:id="4210" w:name="_Toc61854308"/>
      <w:bookmarkStart w:id="4211" w:name="_Toc61879295"/>
      <w:bookmarkStart w:id="4212" w:name="_Toc61882397"/>
      <w:bookmarkStart w:id="4213" w:name="_Toc61939642"/>
      <w:bookmarkStart w:id="4214" w:name="_Toc61942752"/>
      <w:bookmarkStart w:id="4215" w:name="_Toc61945863"/>
      <w:bookmarkStart w:id="4216" w:name="_Toc61953696"/>
      <w:bookmarkStart w:id="4217" w:name="_Toc61959924"/>
      <w:bookmarkStart w:id="4218" w:name="_Toc61963040"/>
      <w:bookmarkStart w:id="4219" w:name="_Toc61966154"/>
      <w:bookmarkStart w:id="4220" w:name="_Toc61851264"/>
      <w:bookmarkStart w:id="4221" w:name="_Toc61854316"/>
      <w:bookmarkStart w:id="4222" w:name="_Toc61879303"/>
      <w:bookmarkStart w:id="4223" w:name="_Toc61882405"/>
      <w:bookmarkStart w:id="4224" w:name="_Toc61939650"/>
      <w:bookmarkStart w:id="4225" w:name="_Toc61942760"/>
      <w:bookmarkStart w:id="4226" w:name="_Toc61945871"/>
      <w:bookmarkStart w:id="4227" w:name="_Toc61953704"/>
      <w:bookmarkStart w:id="4228" w:name="_Toc61959932"/>
      <w:bookmarkStart w:id="4229" w:name="_Toc61963048"/>
      <w:bookmarkStart w:id="4230" w:name="_Toc61966162"/>
      <w:bookmarkStart w:id="4231" w:name="_Toc61851267"/>
      <w:bookmarkStart w:id="4232" w:name="_Toc61854319"/>
      <w:bookmarkStart w:id="4233" w:name="_Toc61879306"/>
      <w:bookmarkStart w:id="4234" w:name="_Toc61882408"/>
      <w:bookmarkStart w:id="4235" w:name="_Toc61939653"/>
      <w:bookmarkStart w:id="4236" w:name="_Toc61942763"/>
      <w:bookmarkStart w:id="4237" w:name="_Toc61945874"/>
      <w:bookmarkStart w:id="4238" w:name="_Toc61953707"/>
      <w:bookmarkStart w:id="4239" w:name="_Toc61959935"/>
      <w:bookmarkStart w:id="4240" w:name="_Toc61963051"/>
      <w:bookmarkStart w:id="4241" w:name="_Toc61966165"/>
      <w:bookmarkStart w:id="4242" w:name="_Toc61851269"/>
      <w:bookmarkStart w:id="4243" w:name="_Toc61854321"/>
      <w:bookmarkStart w:id="4244" w:name="_Toc61879308"/>
      <w:bookmarkStart w:id="4245" w:name="_Toc61882410"/>
      <w:bookmarkStart w:id="4246" w:name="_Toc61939655"/>
      <w:bookmarkStart w:id="4247" w:name="_Toc61942765"/>
      <w:bookmarkStart w:id="4248" w:name="_Toc61945876"/>
      <w:bookmarkStart w:id="4249" w:name="_Toc61953709"/>
      <w:bookmarkStart w:id="4250" w:name="_Toc61959937"/>
      <w:bookmarkStart w:id="4251" w:name="_Toc61963053"/>
      <w:bookmarkStart w:id="4252" w:name="_Toc61966167"/>
      <w:bookmarkStart w:id="4253" w:name="_Toc61851287"/>
      <w:bookmarkStart w:id="4254" w:name="_Toc61854339"/>
      <w:bookmarkStart w:id="4255" w:name="_Toc61879326"/>
      <w:bookmarkStart w:id="4256" w:name="_Toc61882428"/>
      <w:bookmarkStart w:id="4257" w:name="_Toc61939673"/>
      <w:bookmarkStart w:id="4258" w:name="_Toc61942783"/>
      <w:bookmarkStart w:id="4259" w:name="_Toc61945894"/>
      <w:bookmarkStart w:id="4260" w:name="_Toc61953727"/>
      <w:bookmarkStart w:id="4261" w:name="_Toc61959955"/>
      <w:bookmarkStart w:id="4262" w:name="_Toc61963071"/>
      <w:bookmarkStart w:id="4263" w:name="_Toc61966185"/>
      <w:bookmarkStart w:id="4264" w:name="_Toc61851288"/>
      <w:bookmarkStart w:id="4265" w:name="_Toc61854340"/>
      <w:bookmarkStart w:id="4266" w:name="_Toc61879327"/>
      <w:bookmarkStart w:id="4267" w:name="_Toc61882429"/>
      <w:bookmarkStart w:id="4268" w:name="_Toc61939674"/>
      <w:bookmarkStart w:id="4269" w:name="_Toc61942784"/>
      <w:bookmarkStart w:id="4270" w:name="_Toc61945895"/>
      <w:bookmarkStart w:id="4271" w:name="_Toc61953728"/>
      <w:bookmarkStart w:id="4272" w:name="_Toc61959956"/>
      <w:bookmarkStart w:id="4273" w:name="_Toc61963072"/>
      <w:bookmarkStart w:id="4274" w:name="_Toc61966186"/>
      <w:bookmarkStart w:id="4275" w:name="_Toc61851291"/>
      <w:bookmarkStart w:id="4276" w:name="_Toc61854343"/>
      <w:bookmarkStart w:id="4277" w:name="_Toc61879330"/>
      <w:bookmarkStart w:id="4278" w:name="_Toc61882432"/>
      <w:bookmarkStart w:id="4279" w:name="_Toc61939677"/>
      <w:bookmarkStart w:id="4280" w:name="_Toc61942787"/>
      <w:bookmarkStart w:id="4281" w:name="_Toc61945898"/>
      <w:bookmarkStart w:id="4282" w:name="_Toc61953731"/>
      <w:bookmarkStart w:id="4283" w:name="_Toc61959959"/>
      <w:bookmarkStart w:id="4284" w:name="_Toc61963075"/>
      <w:bookmarkStart w:id="4285" w:name="_Toc61966189"/>
      <w:bookmarkStart w:id="4286" w:name="_Toc61851297"/>
      <w:bookmarkStart w:id="4287" w:name="_Toc61854349"/>
      <w:bookmarkStart w:id="4288" w:name="_Toc61879336"/>
      <w:bookmarkStart w:id="4289" w:name="_Toc61882438"/>
      <w:bookmarkStart w:id="4290" w:name="_Toc61939683"/>
      <w:bookmarkStart w:id="4291" w:name="_Toc61942793"/>
      <w:bookmarkStart w:id="4292" w:name="_Toc61945904"/>
      <w:bookmarkStart w:id="4293" w:name="_Toc61953737"/>
      <w:bookmarkStart w:id="4294" w:name="_Toc61959965"/>
      <w:bookmarkStart w:id="4295" w:name="_Toc61963081"/>
      <w:bookmarkStart w:id="4296" w:name="_Toc61966195"/>
      <w:bookmarkStart w:id="4297" w:name="_Toc61851303"/>
      <w:bookmarkStart w:id="4298" w:name="_Toc61854355"/>
      <w:bookmarkStart w:id="4299" w:name="_Toc61879342"/>
      <w:bookmarkStart w:id="4300" w:name="_Toc61882444"/>
      <w:bookmarkStart w:id="4301" w:name="_Toc61939689"/>
      <w:bookmarkStart w:id="4302" w:name="_Toc61942799"/>
      <w:bookmarkStart w:id="4303" w:name="_Toc61945910"/>
      <w:bookmarkStart w:id="4304" w:name="_Toc61953743"/>
      <w:bookmarkStart w:id="4305" w:name="_Toc61959971"/>
      <w:bookmarkStart w:id="4306" w:name="_Toc61963087"/>
      <w:bookmarkStart w:id="4307" w:name="_Toc61966201"/>
      <w:bookmarkStart w:id="4308" w:name="_Toc61851304"/>
      <w:bookmarkStart w:id="4309" w:name="_Toc61854356"/>
      <w:bookmarkStart w:id="4310" w:name="_Toc61879343"/>
      <w:bookmarkStart w:id="4311" w:name="_Toc61882445"/>
      <w:bookmarkStart w:id="4312" w:name="_Toc61939690"/>
      <w:bookmarkStart w:id="4313" w:name="_Toc61942800"/>
      <w:bookmarkStart w:id="4314" w:name="_Toc61945911"/>
      <w:bookmarkStart w:id="4315" w:name="_Toc61953744"/>
      <w:bookmarkStart w:id="4316" w:name="_Toc61959972"/>
      <w:bookmarkStart w:id="4317" w:name="_Toc61963088"/>
      <w:bookmarkStart w:id="4318" w:name="_Toc61966202"/>
      <w:bookmarkStart w:id="4319" w:name="_Toc61851305"/>
      <w:bookmarkStart w:id="4320" w:name="_Toc61854357"/>
      <w:bookmarkStart w:id="4321" w:name="_Toc61879344"/>
      <w:bookmarkStart w:id="4322" w:name="_Toc61882446"/>
      <w:bookmarkStart w:id="4323" w:name="_Toc61939691"/>
      <w:bookmarkStart w:id="4324" w:name="_Toc61942801"/>
      <w:bookmarkStart w:id="4325" w:name="_Toc61945912"/>
      <w:bookmarkStart w:id="4326" w:name="_Toc61953745"/>
      <w:bookmarkStart w:id="4327" w:name="_Toc61959973"/>
      <w:bookmarkStart w:id="4328" w:name="_Toc61963089"/>
      <w:bookmarkStart w:id="4329" w:name="_Toc61966203"/>
      <w:bookmarkStart w:id="4330" w:name="_Toc61851307"/>
      <w:bookmarkStart w:id="4331" w:name="_Toc61854359"/>
      <w:bookmarkStart w:id="4332" w:name="_Toc61879346"/>
      <w:bookmarkStart w:id="4333" w:name="_Toc61882448"/>
      <w:bookmarkStart w:id="4334" w:name="_Toc61939693"/>
      <w:bookmarkStart w:id="4335" w:name="_Toc61942803"/>
      <w:bookmarkStart w:id="4336" w:name="_Toc61945914"/>
      <w:bookmarkStart w:id="4337" w:name="_Toc61953747"/>
      <w:bookmarkStart w:id="4338" w:name="_Toc61959975"/>
      <w:bookmarkStart w:id="4339" w:name="_Toc61963091"/>
      <w:bookmarkStart w:id="4340" w:name="_Toc61966205"/>
      <w:bookmarkStart w:id="4341" w:name="_Toc61851309"/>
      <w:bookmarkStart w:id="4342" w:name="_Toc61854361"/>
      <w:bookmarkStart w:id="4343" w:name="_Toc61879348"/>
      <w:bookmarkStart w:id="4344" w:name="_Toc61882450"/>
      <w:bookmarkStart w:id="4345" w:name="_Toc61939695"/>
      <w:bookmarkStart w:id="4346" w:name="_Toc61942805"/>
      <w:bookmarkStart w:id="4347" w:name="_Toc61945916"/>
      <w:bookmarkStart w:id="4348" w:name="_Toc61953749"/>
      <w:bookmarkStart w:id="4349" w:name="_Toc61959977"/>
      <w:bookmarkStart w:id="4350" w:name="_Toc61963093"/>
      <w:bookmarkStart w:id="4351" w:name="_Toc61966207"/>
      <w:bookmarkStart w:id="4352" w:name="_Toc61851312"/>
      <w:bookmarkStart w:id="4353" w:name="_Toc61854364"/>
      <w:bookmarkStart w:id="4354" w:name="_Toc61879351"/>
      <w:bookmarkStart w:id="4355" w:name="_Toc61882453"/>
      <w:bookmarkStart w:id="4356" w:name="_Toc61939698"/>
      <w:bookmarkStart w:id="4357" w:name="_Toc61942808"/>
      <w:bookmarkStart w:id="4358" w:name="_Toc61945919"/>
      <w:bookmarkStart w:id="4359" w:name="_Toc61953752"/>
      <w:bookmarkStart w:id="4360" w:name="_Toc61959980"/>
      <w:bookmarkStart w:id="4361" w:name="_Toc61963096"/>
      <w:bookmarkStart w:id="4362" w:name="_Toc61966210"/>
      <w:bookmarkStart w:id="4363" w:name="_Toc61851318"/>
      <w:bookmarkStart w:id="4364" w:name="_Toc61854370"/>
      <w:bookmarkStart w:id="4365" w:name="_Toc61879357"/>
      <w:bookmarkStart w:id="4366" w:name="_Toc61882459"/>
      <w:bookmarkStart w:id="4367" w:name="_Toc61939704"/>
      <w:bookmarkStart w:id="4368" w:name="_Toc61942814"/>
      <w:bookmarkStart w:id="4369" w:name="_Toc61945925"/>
      <w:bookmarkStart w:id="4370" w:name="_Toc61953758"/>
      <w:bookmarkStart w:id="4371" w:name="_Toc61959986"/>
      <w:bookmarkStart w:id="4372" w:name="_Toc61963102"/>
      <w:bookmarkStart w:id="4373" w:name="_Toc61966216"/>
      <w:bookmarkStart w:id="4374" w:name="_Toc61851322"/>
      <w:bookmarkStart w:id="4375" w:name="_Toc61854374"/>
      <w:bookmarkStart w:id="4376" w:name="_Toc61879361"/>
      <w:bookmarkStart w:id="4377" w:name="_Toc61882463"/>
      <w:bookmarkStart w:id="4378" w:name="_Toc61939708"/>
      <w:bookmarkStart w:id="4379" w:name="_Toc61942818"/>
      <w:bookmarkStart w:id="4380" w:name="_Toc61945929"/>
      <w:bookmarkStart w:id="4381" w:name="_Toc61953762"/>
      <w:bookmarkStart w:id="4382" w:name="_Toc61959990"/>
      <w:bookmarkStart w:id="4383" w:name="_Toc61963106"/>
      <w:bookmarkStart w:id="4384" w:name="_Toc61966220"/>
      <w:bookmarkStart w:id="4385" w:name="_Toc61851323"/>
      <w:bookmarkStart w:id="4386" w:name="_Toc61854375"/>
      <w:bookmarkStart w:id="4387" w:name="_Toc61879362"/>
      <w:bookmarkStart w:id="4388" w:name="_Toc61882464"/>
      <w:bookmarkStart w:id="4389" w:name="_Toc61939709"/>
      <w:bookmarkStart w:id="4390" w:name="_Toc61942819"/>
      <w:bookmarkStart w:id="4391" w:name="_Toc61945930"/>
      <w:bookmarkStart w:id="4392" w:name="_Toc61953763"/>
      <w:bookmarkStart w:id="4393" w:name="_Toc61959991"/>
      <w:bookmarkStart w:id="4394" w:name="_Toc61963107"/>
      <w:bookmarkStart w:id="4395" w:name="_Toc61966221"/>
      <w:bookmarkStart w:id="4396" w:name="_Toc61851325"/>
      <w:bookmarkStart w:id="4397" w:name="_Toc61854377"/>
      <w:bookmarkStart w:id="4398" w:name="_Toc61879364"/>
      <w:bookmarkStart w:id="4399" w:name="_Toc61882466"/>
      <w:bookmarkStart w:id="4400" w:name="_Toc61939711"/>
      <w:bookmarkStart w:id="4401" w:name="_Toc61942821"/>
      <w:bookmarkStart w:id="4402" w:name="_Toc61945932"/>
      <w:bookmarkStart w:id="4403" w:name="_Toc61953765"/>
      <w:bookmarkStart w:id="4404" w:name="_Toc61959993"/>
      <w:bookmarkStart w:id="4405" w:name="_Toc61963109"/>
      <w:bookmarkStart w:id="4406" w:name="_Toc61966223"/>
      <w:bookmarkStart w:id="4407" w:name="_Toc61851326"/>
      <w:bookmarkStart w:id="4408" w:name="_Toc61854378"/>
      <w:bookmarkStart w:id="4409" w:name="_Toc61879365"/>
      <w:bookmarkStart w:id="4410" w:name="_Toc61882467"/>
      <w:bookmarkStart w:id="4411" w:name="_Toc61939712"/>
      <w:bookmarkStart w:id="4412" w:name="_Toc61942822"/>
      <w:bookmarkStart w:id="4413" w:name="_Toc61945933"/>
      <w:bookmarkStart w:id="4414" w:name="_Toc61953766"/>
      <w:bookmarkStart w:id="4415" w:name="_Toc61959994"/>
      <w:bookmarkStart w:id="4416" w:name="_Toc61963110"/>
      <w:bookmarkStart w:id="4417" w:name="_Toc61966224"/>
      <w:bookmarkStart w:id="4418" w:name="_Toc91517430"/>
      <w:bookmarkStart w:id="4419" w:name="_Toc45687829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bookmarkEnd w:id="2511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bookmarkEnd w:id="2674"/>
      <w:bookmarkEnd w:id="2675"/>
      <w:bookmarkEnd w:id="2676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  <w:bookmarkEnd w:id="2873"/>
      <w:bookmarkEnd w:id="2874"/>
      <w:bookmarkEnd w:id="2875"/>
      <w:bookmarkEnd w:id="2876"/>
      <w:bookmarkEnd w:id="2877"/>
      <w:bookmarkEnd w:id="2878"/>
      <w:bookmarkEnd w:id="2879"/>
      <w:bookmarkEnd w:id="2880"/>
      <w:bookmarkEnd w:id="2881"/>
      <w:bookmarkEnd w:id="2882"/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  <w:bookmarkEnd w:id="2904"/>
      <w:bookmarkEnd w:id="2905"/>
      <w:bookmarkEnd w:id="2906"/>
      <w:bookmarkEnd w:id="2907"/>
      <w:bookmarkEnd w:id="2908"/>
      <w:bookmarkEnd w:id="2909"/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  <w:bookmarkEnd w:id="2933"/>
      <w:bookmarkEnd w:id="2934"/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  <w:bookmarkEnd w:id="3047"/>
      <w:bookmarkEnd w:id="3048"/>
      <w:bookmarkEnd w:id="3049"/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  <w:bookmarkEnd w:id="4305"/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r w:rsidRPr="00694AB2">
        <w:t xml:space="preserve">Управление </w:t>
      </w:r>
      <w:r w:rsidR="00D121FA">
        <w:t>информационными системами</w:t>
      </w:r>
      <w:bookmarkEnd w:id="4418"/>
    </w:p>
    <w:p w14:paraId="0D27D56E" w14:textId="77777777" w:rsidR="000F59FB" w:rsidRDefault="000F59FB" w:rsidP="00A652DD">
      <w:pPr>
        <w:pStyle w:val="31"/>
      </w:pPr>
      <w:bookmarkStart w:id="4420" w:name="_Toc75273737"/>
      <w:bookmarkStart w:id="4421" w:name="_Toc75273746"/>
      <w:bookmarkStart w:id="4422" w:name="_Toc75273747"/>
      <w:bookmarkStart w:id="4423" w:name="_Toc75273748"/>
      <w:bookmarkStart w:id="4424" w:name="_Toc75273750"/>
      <w:bookmarkStart w:id="4425" w:name="_Ref509934833"/>
      <w:bookmarkStart w:id="4426" w:name="_Ref75274668"/>
      <w:bookmarkStart w:id="4427" w:name="_Toc91517431"/>
      <w:bookmarkEnd w:id="4420"/>
      <w:bookmarkEnd w:id="4421"/>
      <w:bookmarkEnd w:id="4422"/>
      <w:bookmarkEnd w:id="4423"/>
      <w:bookmarkEnd w:id="4424"/>
      <w:r w:rsidRPr="00694AB2">
        <w:t xml:space="preserve">Просмотр </w:t>
      </w:r>
      <w:r w:rsidR="00180F69" w:rsidRPr="00694AB2">
        <w:t>информационных систем</w:t>
      </w:r>
      <w:r w:rsidR="00623224">
        <w:t xml:space="preserve"> УВ</w:t>
      </w:r>
      <w:bookmarkEnd w:id="4425"/>
      <w:bookmarkEnd w:id="4426"/>
      <w:bookmarkEnd w:id="4427"/>
    </w:p>
    <w:p w14:paraId="4C339DC6" w14:textId="1E78C5FB" w:rsidR="007D4CD7" w:rsidRDefault="00623224" w:rsidP="00380063">
      <w:pPr>
        <w:rPr>
          <w:rFonts w:eastAsiaTheme="minorEastAsia"/>
        </w:rPr>
      </w:pPr>
      <w:r>
        <w:rPr>
          <w:rFonts w:eastAsiaTheme="minorEastAsia"/>
        </w:rPr>
        <w:t>Для просмотра списка доступных вам информационных систем нужно</w:t>
      </w:r>
      <w:r w:rsidR="00661D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выбрать соответствующую карточку из панели быстрых действий на главной странице авторизованного пользователя </w:t>
      </w:r>
      <w:r w:rsidR="00B43761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Откроется станица просмотра списка информационных систем </w:t>
      </w:r>
      <w:r w:rsidR="00B43761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_Ref75274035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20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73389356" w14:textId="77777777" w:rsidR="00994FAB" w:rsidRDefault="00994FAB" w:rsidP="00C3329E">
      <w:pPr>
        <w:ind w:firstLine="0"/>
        <w:rPr>
          <w:rFonts w:eastAsiaTheme="minorEastAsia"/>
        </w:rPr>
      </w:pPr>
    </w:p>
    <w:p w14:paraId="5C794559" w14:textId="77777777" w:rsidR="00994FAB" w:rsidRDefault="00994FAB" w:rsidP="00C3329E">
      <w:pPr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5BF75D5B" wp14:editId="3BC54227">
            <wp:extent cx="6480175" cy="4473575"/>
            <wp:effectExtent l="0" t="0" r="0" b="3175"/>
            <wp:docPr id="1390" name="Рисунок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1F5" w14:textId="6DD21226" w:rsidR="00994FAB" w:rsidRPr="00694AB2" w:rsidRDefault="00994FAB" w:rsidP="00994FAB">
      <w:pPr>
        <w:pStyle w:val="aff4"/>
      </w:pPr>
      <w:bookmarkStart w:id="4428" w:name="_Ref75274035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20</w:t>
      </w:r>
      <w:r w:rsidRPr="00694AB2">
        <w:rPr>
          <w:noProof/>
        </w:rPr>
        <w:fldChar w:fldCharType="end"/>
      </w:r>
      <w:bookmarkEnd w:id="4428"/>
      <w:r w:rsidRPr="00694AB2">
        <w:t xml:space="preserve"> </w:t>
      </w:r>
      <w:r>
        <w:t>– Страница просмотра списка информационных систем</w:t>
      </w:r>
    </w:p>
    <w:p w14:paraId="7762E9AF" w14:textId="77777777" w:rsidR="00623224" w:rsidRDefault="00623224" w:rsidP="00340323">
      <w:pPr>
        <w:pStyle w:val="4"/>
      </w:pPr>
      <w:r>
        <w:t>Поиск</w:t>
      </w:r>
      <w:r w:rsidRPr="00694AB2">
        <w:t xml:space="preserve"> </w:t>
      </w:r>
      <w:r>
        <w:t>информационных систем УВ</w:t>
      </w:r>
    </w:p>
    <w:p w14:paraId="28ABDBEE" w14:textId="77777777" w:rsidR="00B92E65" w:rsidRPr="00C3329E" w:rsidRDefault="00994FAB" w:rsidP="006D111A">
      <w:pPr>
        <w:rPr>
          <w:rFonts w:eastAsiaTheme="minorEastAsia"/>
        </w:rPr>
      </w:pPr>
      <w:r>
        <w:rPr>
          <w:lang w:eastAsia="en-US"/>
        </w:rPr>
        <w:t>Для поиска нужной информационной системы нужно ввести поисковый запрос в строке поиска на странице просмотра списка информационных систем и нажать клавишу «</w:t>
      </w:r>
      <w:r>
        <w:rPr>
          <w:lang w:val="en-US" w:eastAsia="en-US"/>
        </w:rPr>
        <w:t>Enter</w:t>
      </w:r>
      <w:r>
        <w:rPr>
          <w:lang w:eastAsia="en-US"/>
        </w:rPr>
        <w:t>»</w:t>
      </w:r>
      <w:r w:rsidRPr="00C3329E">
        <w:rPr>
          <w:lang w:eastAsia="en-US"/>
        </w:rPr>
        <w:t>.</w:t>
      </w:r>
      <w:r>
        <w:rPr>
          <w:lang w:eastAsia="en-US"/>
        </w:rPr>
        <w:t xml:space="preserve"> В результате выполнения запроса будут отобраны и отображены в списке только те информационные системы, которые соответствуют запросу. Отбор выполняется по содержанию введенной строки в кратком, полном наименовании или в мнемонике информационной системы.</w:t>
      </w:r>
    </w:p>
    <w:p w14:paraId="64210EF4" w14:textId="77777777" w:rsidR="0024377A" w:rsidRPr="00694AB2" w:rsidRDefault="000F59FB" w:rsidP="00340323">
      <w:pPr>
        <w:pStyle w:val="4"/>
      </w:pPr>
      <w:r w:rsidRPr="00694AB2">
        <w:lastRenderedPageBreak/>
        <w:t xml:space="preserve">Просмотр </w:t>
      </w:r>
      <w:r w:rsidR="00EE152E">
        <w:t>данных</w:t>
      </w:r>
      <w:r w:rsidRPr="00694AB2">
        <w:t xml:space="preserve"> </w:t>
      </w:r>
      <w:r w:rsidR="00623224">
        <w:t>информационной системы</w:t>
      </w:r>
    </w:p>
    <w:p w14:paraId="63478A25" w14:textId="20588C41" w:rsidR="00EA0C97" w:rsidRPr="00694AB2" w:rsidRDefault="00C20721" w:rsidP="00C3329E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данных </w:t>
      </w:r>
      <w:r w:rsidR="00B64CCF" w:rsidRPr="00694AB2">
        <w:rPr>
          <w:rFonts w:eastAsiaTheme="minorEastAsia"/>
        </w:rPr>
        <w:t>информационной системы</w:t>
      </w:r>
      <w:r w:rsidRPr="00694AB2">
        <w:rPr>
          <w:rFonts w:eastAsiaTheme="minorEastAsia"/>
        </w:rPr>
        <w:t xml:space="preserve"> </w:t>
      </w:r>
      <w:r w:rsidR="006A4B27">
        <w:rPr>
          <w:rFonts w:eastAsiaTheme="minorEastAsia"/>
        </w:rPr>
        <w:t>нужно перейти к ней по клику на соответствующей записи на странице просмотра списка ИС</w:t>
      </w:r>
      <w:r w:rsidRPr="00694AB2">
        <w:rPr>
          <w:rFonts w:eastAsiaTheme="minorEastAsia"/>
        </w:rPr>
        <w:t xml:space="preserve"> </w:t>
      </w:r>
      <w:r w:rsidR="008B544E">
        <w:rPr>
          <w:rFonts w:eastAsiaTheme="minorEastAsia"/>
        </w:rPr>
        <w:t>(</w:t>
      </w:r>
      <w:r w:rsidR="008B544E">
        <w:rPr>
          <w:rFonts w:eastAsiaTheme="minorEastAsia"/>
        </w:rPr>
        <w:fldChar w:fldCharType="begin"/>
      </w:r>
      <w:r w:rsidR="008B544E">
        <w:rPr>
          <w:rFonts w:eastAsiaTheme="minorEastAsia"/>
        </w:rPr>
        <w:instrText xml:space="preserve"> REF _Ref75274035 \h </w:instrText>
      </w:r>
      <w:r w:rsidR="008B544E">
        <w:rPr>
          <w:rFonts w:eastAsiaTheme="minorEastAsia"/>
        </w:rPr>
      </w:r>
      <w:r w:rsidR="008B544E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20</w:t>
      </w:r>
      <w:r w:rsidR="008B544E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 w:rsidR="006A4B27">
        <w:rPr>
          <w:rFonts w:eastAsiaTheme="minorEastAsia"/>
        </w:rPr>
        <w:t xml:space="preserve"> Откроется вкладка «Сертификаты» на странице просмотра информационной системы</w:t>
      </w:r>
      <w:r w:rsidR="00EA0C97" w:rsidRPr="00694AB2">
        <w:rPr>
          <w:rFonts w:eastAsiaTheme="minorEastAsia"/>
          <w:b/>
          <w:i/>
        </w:rPr>
        <w:t xml:space="preserve"> </w:t>
      </w:r>
      <w:r w:rsidR="00EA0C97" w:rsidRPr="00694AB2">
        <w:rPr>
          <w:rFonts w:eastAsiaTheme="minorEastAsia"/>
        </w:rPr>
        <w:t>(</w:t>
      </w:r>
      <w:r w:rsidR="001E1A16">
        <w:rPr>
          <w:rFonts w:eastAsiaTheme="minorEastAsia"/>
        </w:rPr>
        <w:fldChar w:fldCharType="begin"/>
      </w:r>
      <w:r w:rsidR="001E1A16">
        <w:rPr>
          <w:rFonts w:eastAsiaTheme="minorEastAsia"/>
        </w:rPr>
        <w:instrText xml:space="preserve"> REF  _Ref480471904 \* Lower \h  \* MERGEFORMAT </w:instrText>
      </w:r>
      <w:r w:rsidR="001E1A16">
        <w:rPr>
          <w:rFonts w:eastAsiaTheme="minorEastAsia"/>
        </w:rPr>
      </w:r>
      <w:r w:rsidR="001E1A16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21</w:t>
      </w:r>
      <w:r w:rsidR="001E1A16">
        <w:rPr>
          <w:rFonts w:eastAsiaTheme="minorEastAsia"/>
        </w:rPr>
        <w:fldChar w:fldCharType="end"/>
      </w:r>
      <w:r w:rsidR="00EA0C97" w:rsidRPr="00694AB2">
        <w:rPr>
          <w:rFonts w:eastAsiaTheme="minorEastAsia"/>
        </w:rPr>
        <w:t>).</w:t>
      </w:r>
    </w:p>
    <w:p w14:paraId="4A8B8FAC" w14:textId="77777777" w:rsidR="000071C4" w:rsidRPr="00694AB2" w:rsidRDefault="0020634B" w:rsidP="001E1A16">
      <w:pPr>
        <w:pStyle w:val="aff6"/>
        <w:rPr>
          <w:rFonts w:eastAsiaTheme="minorEastAsia"/>
        </w:rPr>
      </w:pPr>
      <w:r w:rsidRPr="0020634B">
        <w:t xml:space="preserve"> </w:t>
      </w:r>
      <w:r>
        <w:drawing>
          <wp:inline distT="0" distB="0" distL="0" distR="0" wp14:anchorId="1987A0B2" wp14:editId="032C8DEE">
            <wp:extent cx="6480175" cy="4015740"/>
            <wp:effectExtent l="0" t="0" r="0" b="3810"/>
            <wp:docPr id="1384" name="Рисунок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9857" w14:textId="6C6F2F5B" w:rsidR="00EA0C97" w:rsidRDefault="00EA0C97" w:rsidP="001E1A16">
      <w:pPr>
        <w:pStyle w:val="aff4"/>
      </w:pPr>
      <w:bookmarkStart w:id="4429" w:name="_Ref480471904"/>
      <w:r w:rsidRPr="00694AB2">
        <w:t xml:space="preserve">Рисунок </w:t>
      </w:r>
      <w:r w:rsidR="00600ADD" w:rsidRPr="00694AB2">
        <w:rPr>
          <w:noProof/>
        </w:rPr>
        <w:fldChar w:fldCharType="begin"/>
      </w:r>
      <w:r w:rsidR="00600ADD" w:rsidRPr="00694AB2">
        <w:rPr>
          <w:noProof/>
        </w:rPr>
        <w:instrText xml:space="preserve"> SEQ Рисунок \* ARABIC </w:instrText>
      </w:r>
      <w:r w:rsidR="00600ADD" w:rsidRPr="00694AB2">
        <w:rPr>
          <w:noProof/>
        </w:rPr>
        <w:fldChar w:fldCharType="separate"/>
      </w:r>
      <w:r w:rsidR="00E11B25">
        <w:rPr>
          <w:noProof/>
        </w:rPr>
        <w:t>21</w:t>
      </w:r>
      <w:r w:rsidR="00600ADD" w:rsidRPr="00694AB2">
        <w:rPr>
          <w:noProof/>
        </w:rPr>
        <w:fldChar w:fldCharType="end"/>
      </w:r>
      <w:bookmarkEnd w:id="4429"/>
      <w:r w:rsidRPr="00694AB2">
        <w:t xml:space="preserve"> – </w:t>
      </w:r>
      <w:r w:rsidR="00B75F91">
        <w:t>Страница просмотра</w:t>
      </w:r>
      <w:r w:rsidR="00081E59" w:rsidRPr="00694AB2">
        <w:t xml:space="preserve"> </w:t>
      </w:r>
      <w:r w:rsidR="00EE152E">
        <w:t xml:space="preserve">данных </w:t>
      </w:r>
      <w:r w:rsidR="00B75F91">
        <w:t>информационной системы</w:t>
      </w:r>
      <w:r w:rsidR="0020634B">
        <w:t>, вкладка «Сертификаты»</w:t>
      </w:r>
    </w:p>
    <w:p w14:paraId="75C84028" w14:textId="77777777" w:rsidR="00E501F7" w:rsidRDefault="00E501F7" w:rsidP="00E501F7">
      <w:r>
        <w:t>Для просмотра текущих настроек асинхронных статусных уведомлений либо их изменения нужно перейти на вкладку «Настройки уведомлений»</w:t>
      </w:r>
      <w:r w:rsidRPr="005D2990">
        <w:t xml:space="preserve"> (</w:t>
      </w:r>
      <w:r w:rsidR="00FD2140">
        <w:t>Р</w:t>
      </w:r>
      <w:r>
        <w:t>исунок 16).</w:t>
      </w:r>
    </w:p>
    <w:p w14:paraId="1E5236B8" w14:textId="77777777" w:rsidR="00E501F7" w:rsidRPr="005D2990" w:rsidRDefault="00E501F7" w:rsidP="00E501F7">
      <w:r>
        <w:rPr>
          <w:noProof/>
        </w:rPr>
        <w:drawing>
          <wp:inline distT="0" distB="0" distL="0" distR="0" wp14:anchorId="5F4D9EF4" wp14:editId="3FD7D906">
            <wp:extent cx="5509260" cy="30708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F1CE" w14:textId="77777777" w:rsidR="00E501F7" w:rsidRDefault="00E501F7" w:rsidP="00E501F7">
      <w:pPr>
        <w:pStyle w:val="aff4"/>
        <w:jc w:val="both"/>
      </w:pPr>
      <w:r w:rsidRPr="00694AB2">
        <w:lastRenderedPageBreak/>
        <w:t xml:space="preserve">Рисунок </w:t>
      </w:r>
      <w:r>
        <w:rPr>
          <w:noProof/>
        </w:rPr>
        <w:t>16</w:t>
      </w:r>
      <w:r w:rsidRPr="00694AB2">
        <w:rPr>
          <w:noProof/>
        </w:rPr>
        <w:t xml:space="preserve"> </w:t>
      </w:r>
      <w:r w:rsidRPr="00694AB2">
        <w:t xml:space="preserve">– </w:t>
      </w:r>
      <w:r>
        <w:t>Страница просмотра</w:t>
      </w:r>
      <w:r w:rsidRPr="00694AB2">
        <w:t xml:space="preserve"> </w:t>
      </w:r>
      <w:r>
        <w:t>данных информационной системы, вкладка «Настройки уведо</w:t>
      </w:r>
      <w:r w:rsidR="00345550">
        <w:t>м</w:t>
      </w:r>
      <w:r>
        <w:t>лений»</w:t>
      </w:r>
    </w:p>
    <w:p w14:paraId="3F8E582F" w14:textId="77777777" w:rsidR="00345550" w:rsidRDefault="00345550" w:rsidP="00345550">
      <w:r>
        <w:t xml:space="preserve">Для изменения текущих настроек асинхронных статусных уведомлений нужно установить или удалить </w:t>
      </w:r>
      <w:r w:rsidRPr="005D2990">
        <w:t>“</w:t>
      </w:r>
      <w:r>
        <w:t>галочку</w:t>
      </w:r>
      <w:r w:rsidRPr="005D2990">
        <w:t xml:space="preserve">” </w:t>
      </w:r>
      <w:r>
        <w:t>в чекбоксе</w:t>
      </w:r>
      <w:r w:rsidRPr="005D2990">
        <w:t>/</w:t>
      </w:r>
      <w:r w:rsidR="00F43819">
        <w:t>-</w:t>
      </w:r>
      <w:r>
        <w:t>ах напротив одного или нескольких значений</w:t>
      </w:r>
      <w:r w:rsidRPr="005D2990">
        <w:t>:</w:t>
      </w:r>
    </w:p>
    <w:p w14:paraId="52D9CF93" w14:textId="77777777" w:rsidR="00345550" w:rsidRDefault="00345550" w:rsidP="00F126DC">
      <w:pPr>
        <w:pStyle w:val="ac"/>
        <w:numPr>
          <w:ilvl w:val="0"/>
          <w:numId w:val="61"/>
        </w:numPr>
      </w:pPr>
      <w:r>
        <w:t>Постановка сообщений в очередь</w:t>
      </w:r>
    </w:p>
    <w:p w14:paraId="08FD25B4" w14:textId="77777777" w:rsidR="00345550" w:rsidRDefault="00345550" w:rsidP="00F126DC">
      <w:pPr>
        <w:pStyle w:val="ac"/>
        <w:numPr>
          <w:ilvl w:val="0"/>
          <w:numId w:val="61"/>
        </w:numPr>
      </w:pPr>
      <w:r>
        <w:t>Доставка сообщений</w:t>
      </w:r>
    </w:p>
    <w:p w14:paraId="729C220F" w14:textId="77777777" w:rsidR="00345550" w:rsidRDefault="00345550" w:rsidP="00F126DC">
      <w:pPr>
        <w:pStyle w:val="ac"/>
        <w:numPr>
          <w:ilvl w:val="0"/>
          <w:numId w:val="61"/>
        </w:numPr>
      </w:pPr>
      <w:r>
        <w:t>Архивация сообщений</w:t>
      </w:r>
    </w:p>
    <w:p w14:paraId="6AD39813" w14:textId="77777777" w:rsidR="00345550" w:rsidRDefault="00345550" w:rsidP="00F126DC">
      <w:pPr>
        <w:pStyle w:val="ac"/>
        <w:numPr>
          <w:ilvl w:val="0"/>
          <w:numId w:val="61"/>
        </w:numPr>
      </w:pPr>
      <w:r>
        <w:t>Истечение срока хранения сообщений, направленных в адрес информационной системы</w:t>
      </w:r>
    </w:p>
    <w:p w14:paraId="527E1034" w14:textId="77777777" w:rsidR="00345550" w:rsidRPr="00345550" w:rsidRDefault="00345550" w:rsidP="00345550"/>
    <w:p w14:paraId="49408C1B" w14:textId="77777777" w:rsidR="00345550" w:rsidRDefault="00345550" w:rsidP="00345550">
      <w:r>
        <w:t>В случае</w:t>
      </w:r>
      <w:r w:rsidR="00FD2140">
        <w:t xml:space="preserve"> успешного прохождения запроса </w:t>
      </w:r>
      <w:r>
        <w:t>отображается модальное окно с сообщением</w:t>
      </w:r>
      <w:r w:rsidRPr="005D2990">
        <w:t xml:space="preserve">: </w:t>
      </w:r>
      <w:r>
        <w:t>«Настройка успешно применена» (</w:t>
      </w:r>
      <w:r w:rsidR="00FD2140">
        <w:t>Р</w:t>
      </w:r>
      <w:r>
        <w:t xml:space="preserve">исунок 17). </w:t>
      </w:r>
    </w:p>
    <w:p w14:paraId="4C4BD341" w14:textId="77777777" w:rsidR="00345550" w:rsidRPr="00345550" w:rsidRDefault="00345550" w:rsidP="005D2990">
      <w:r>
        <w:rPr>
          <w:noProof/>
        </w:rPr>
        <w:drawing>
          <wp:inline distT="0" distB="0" distL="0" distR="0" wp14:anchorId="56AD989D" wp14:editId="5CC4AC47">
            <wp:extent cx="5539740" cy="356616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5097" w14:textId="77777777" w:rsidR="00345550" w:rsidRDefault="00345550" w:rsidP="00345550">
      <w:pPr>
        <w:pStyle w:val="aff4"/>
        <w:jc w:val="both"/>
      </w:pPr>
      <w:r w:rsidRPr="00694AB2">
        <w:t xml:space="preserve">Рисунок </w:t>
      </w:r>
      <w:r>
        <w:rPr>
          <w:noProof/>
        </w:rPr>
        <w:t>1</w:t>
      </w:r>
      <w:r w:rsidR="00FD2140">
        <w:rPr>
          <w:noProof/>
        </w:rPr>
        <w:t>7</w:t>
      </w:r>
      <w:r w:rsidRPr="00694AB2">
        <w:t xml:space="preserve"> – </w:t>
      </w:r>
      <w:r>
        <w:t>Модальное окно с с</w:t>
      </w:r>
      <w:r w:rsidR="00FD2140">
        <w:t xml:space="preserve">ообщением об успешном изменении </w:t>
      </w:r>
      <w:r w:rsidR="00C55558">
        <w:t>настроек</w:t>
      </w:r>
    </w:p>
    <w:p w14:paraId="1EC45A85" w14:textId="77777777" w:rsidR="00FD2140" w:rsidRPr="00FD2140" w:rsidRDefault="00FD2140" w:rsidP="005D2990">
      <w:r>
        <w:t>Для возвращения на вкладку «Настройки уведомлений» нужно нажать на «крестик» либо на кнопку «Продолжить».</w:t>
      </w:r>
    </w:p>
    <w:p w14:paraId="6DD1537D" w14:textId="77777777" w:rsidR="00E501F7" w:rsidRPr="00E501F7" w:rsidRDefault="00E501F7" w:rsidP="005D2990"/>
    <w:p w14:paraId="127CE4F0" w14:textId="77777777" w:rsidR="00B6188F" w:rsidRPr="00694AB2" w:rsidRDefault="004F1C00" w:rsidP="00A652DD">
      <w:pPr>
        <w:pStyle w:val="31"/>
      </w:pPr>
      <w:bookmarkStart w:id="4430" w:name="_Toc75273768"/>
      <w:bookmarkStart w:id="4431" w:name="_Toc75273769"/>
      <w:bookmarkStart w:id="4432" w:name="_Toc75273770"/>
      <w:bookmarkStart w:id="4433" w:name="_Toc91517432"/>
      <w:bookmarkEnd w:id="4430"/>
      <w:bookmarkEnd w:id="4431"/>
      <w:bookmarkEnd w:id="4432"/>
      <w:r w:rsidRPr="00C3329E">
        <w:rPr>
          <w:rFonts w:ascii="Times New Roman Полужирный" w:hAnsi="Times New Roman Полужирный"/>
        </w:rPr>
        <w:t>Регистрация</w:t>
      </w:r>
      <w:r w:rsidRPr="00694AB2">
        <w:t xml:space="preserve"> </w:t>
      </w:r>
      <w:r w:rsidR="000071C4" w:rsidRPr="00694AB2">
        <w:t>информационной системы</w:t>
      </w:r>
      <w:r w:rsidR="006F7A26" w:rsidRPr="00694AB2">
        <w:t xml:space="preserve"> УВ</w:t>
      </w:r>
      <w:bookmarkEnd w:id="4433"/>
    </w:p>
    <w:p w14:paraId="5C678ED9" w14:textId="77777777" w:rsidR="00A0379C" w:rsidRDefault="00A0379C" w:rsidP="00C3329E">
      <w:r w:rsidRPr="00694AB2">
        <w:rPr>
          <w:rFonts w:eastAsiaTheme="minorEastAsia"/>
        </w:rPr>
        <w:t>Функци</w:t>
      </w:r>
      <w:r w:rsidR="00F702D0" w:rsidRPr="00694AB2">
        <w:rPr>
          <w:rFonts w:eastAsiaTheme="minorEastAsia"/>
        </w:rPr>
        <w:t>я</w:t>
      </w:r>
      <w:r w:rsidRPr="00694AB2">
        <w:rPr>
          <w:rFonts w:eastAsiaTheme="minorEastAsia"/>
        </w:rPr>
        <w:t xml:space="preserve"> </w:t>
      </w:r>
      <w:r w:rsidR="006A4B27">
        <w:rPr>
          <w:rFonts w:eastAsiaTheme="minorEastAsia"/>
        </w:rPr>
        <w:t>регистрации</w:t>
      </w:r>
      <w:r w:rsidR="006A4B27" w:rsidRPr="00694AB2">
        <w:rPr>
          <w:rFonts w:eastAsiaTheme="minorEastAsia"/>
        </w:rPr>
        <w:t xml:space="preserve"> </w:t>
      </w:r>
      <w:r w:rsidRPr="00694AB2">
        <w:rPr>
          <w:rFonts w:eastAsiaTheme="minorEastAsia"/>
          <w:b/>
          <w:i/>
        </w:rPr>
        <w:t>Информационн</w:t>
      </w:r>
      <w:r w:rsidR="006A4B27">
        <w:rPr>
          <w:rFonts w:eastAsiaTheme="minorEastAsia"/>
          <w:b/>
          <w:i/>
        </w:rPr>
        <w:t>ой</w:t>
      </w:r>
      <w:r w:rsidRPr="00694AB2">
        <w:rPr>
          <w:rFonts w:eastAsiaTheme="minorEastAsia"/>
          <w:b/>
          <w:i/>
        </w:rPr>
        <w:t xml:space="preserve"> </w:t>
      </w:r>
      <w:r w:rsidR="006A4B27" w:rsidRPr="00694AB2">
        <w:rPr>
          <w:rFonts w:eastAsiaTheme="minorEastAsia"/>
          <w:b/>
          <w:i/>
        </w:rPr>
        <w:t>систем</w:t>
      </w:r>
      <w:r w:rsidR="006A4B27">
        <w:rPr>
          <w:rFonts w:eastAsiaTheme="minorEastAsia"/>
          <w:b/>
          <w:i/>
        </w:rPr>
        <w:t>ы</w:t>
      </w:r>
      <w:r w:rsidR="006A4B27">
        <w:rPr>
          <w:rFonts w:eastAsiaTheme="minorEastAsia"/>
        </w:rPr>
        <w:t xml:space="preserve"> </w:t>
      </w:r>
      <w:r w:rsidR="0013283D">
        <w:rPr>
          <w:rFonts w:eastAsiaTheme="minorEastAsia"/>
        </w:rPr>
        <w:t xml:space="preserve">доступна пользователям </w:t>
      </w:r>
      <w:r w:rsidR="006A4B27">
        <w:rPr>
          <w:rFonts w:eastAsiaTheme="minorEastAsia"/>
        </w:rPr>
        <w:t>с ролью «</w:t>
      </w:r>
      <w:r w:rsidRPr="006D111A">
        <w:t xml:space="preserve">Представитель </w:t>
      </w:r>
      <w:r w:rsidR="00252095" w:rsidRPr="006D111A">
        <w:t>УВ</w:t>
      </w:r>
      <w:r w:rsidR="006A4B27">
        <w:t>»</w:t>
      </w:r>
      <w:r w:rsidR="00F20C63">
        <w:t>.</w:t>
      </w:r>
    </w:p>
    <w:p w14:paraId="0BDFF580" w14:textId="77777777" w:rsidR="0052373D" w:rsidRPr="00694AB2" w:rsidRDefault="0052373D" w:rsidP="00340323">
      <w:pPr>
        <w:pStyle w:val="4"/>
      </w:pPr>
      <w:bookmarkStart w:id="4434" w:name="_Ref75274237"/>
      <w:r>
        <w:t>Регистрация</w:t>
      </w:r>
      <w:r w:rsidRPr="00694AB2">
        <w:t xml:space="preserve"> ИС УВ </w:t>
      </w:r>
      <w:r>
        <w:t>копированием из исходной среды СМЭВ</w:t>
      </w:r>
      <w:bookmarkEnd w:id="4434"/>
    </w:p>
    <w:p w14:paraId="29D9DABC" w14:textId="77777777" w:rsidR="00DD6FA2" w:rsidRDefault="00A0379C" w:rsidP="00C3329E">
      <w:pPr>
        <w:ind w:firstLine="0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F20C63">
        <w:rPr>
          <w:rFonts w:eastAsiaTheme="minorEastAsia"/>
        </w:rPr>
        <w:t>регистрации</w:t>
      </w:r>
      <w:r w:rsidR="00F20C63" w:rsidRPr="00694AB2">
        <w:rPr>
          <w:rFonts w:eastAsiaTheme="minorEastAsia"/>
        </w:rPr>
        <w:t xml:space="preserve"> </w:t>
      </w:r>
      <w:r w:rsidRPr="00694AB2">
        <w:rPr>
          <w:rFonts w:eastAsiaTheme="minorEastAsia"/>
          <w:b/>
          <w:i/>
        </w:rPr>
        <w:t>Информационной системы</w:t>
      </w:r>
      <w:r w:rsidRPr="00694AB2">
        <w:rPr>
          <w:rFonts w:eastAsiaTheme="minorEastAsia"/>
        </w:rPr>
        <w:t xml:space="preserve"> в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</w:t>
      </w:r>
      <w:r w:rsidR="00F20C63">
        <w:rPr>
          <w:rFonts w:eastAsiaTheme="minorEastAsia"/>
        </w:rPr>
        <w:t>нужно</w:t>
      </w:r>
      <w:r w:rsidR="00DD6FA2">
        <w:rPr>
          <w:rFonts w:eastAsiaTheme="minorEastAsia"/>
        </w:rPr>
        <w:t>:</w:t>
      </w:r>
    </w:p>
    <w:p w14:paraId="25A930B8" w14:textId="77777777" w:rsidR="00F20C63" w:rsidRPr="00DD6FA2" w:rsidRDefault="0052373D" w:rsidP="00F126DC">
      <w:pPr>
        <w:pStyle w:val="ac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</w:rPr>
        <w:lastRenderedPageBreak/>
        <w:t>В</w:t>
      </w:r>
      <w:r w:rsidR="00F20C63" w:rsidRPr="00DD6FA2">
        <w:rPr>
          <w:rFonts w:eastAsiaTheme="minorEastAsia"/>
        </w:rPr>
        <w:t xml:space="preserve">ызвать визард добавления информационной системы. </w:t>
      </w:r>
      <w:r w:rsidR="00122282">
        <w:rPr>
          <w:rFonts w:eastAsiaTheme="minorEastAsia"/>
        </w:rPr>
        <w:t>Это можно сделать</w:t>
      </w:r>
      <w:r w:rsidR="00F20C63" w:rsidRPr="00DD6FA2">
        <w:rPr>
          <w:rFonts w:eastAsiaTheme="minorEastAsia"/>
        </w:rPr>
        <w:t xml:space="preserve"> из разных форм портала, например:</w:t>
      </w:r>
    </w:p>
    <w:p w14:paraId="66BED530" w14:textId="73779068" w:rsidR="00F20C63" w:rsidRDefault="004512FE" w:rsidP="00C3329E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выбрать соответствующую карточку </w:t>
      </w:r>
      <w:r w:rsidR="00F20C63">
        <w:rPr>
          <w:rFonts w:eastAsiaTheme="minorEastAsia"/>
        </w:rPr>
        <w:t>из панели быстрых действий на главной странице авторизованного пользователя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 w:rsidR="00B43761">
        <w:rPr>
          <w:rFonts w:eastAsiaTheme="minorEastAsia"/>
        </w:rPr>
        <w:fldChar w:fldCharType="end"/>
      </w:r>
      <w:r w:rsidR="00F20C63">
        <w:rPr>
          <w:rFonts w:eastAsiaTheme="minorEastAsia"/>
        </w:rPr>
        <w:t>);</w:t>
      </w:r>
    </w:p>
    <w:p w14:paraId="4205842E" w14:textId="77777777" w:rsidR="00DD6FA2" w:rsidRDefault="004512FE" w:rsidP="00C3329E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нажать кнопку добавления </w:t>
      </w:r>
      <w:r w:rsidR="009C6757">
        <w:rPr>
          <w:rFonts w:eastAsiaTheme="minorEastAsia"/>
        </w:rPr>
        <w:t>нового сертификата</w:t>
      </w:r>
      <w:r>
        <w:rPr>
          <w:rFonts w:eastAsiaTheme="minorEastAsia"/>
        </w:rPr>
        <w:t xml:space="preserve"> во вкладке какой-либо среды СМЭВ на странице просмотра списка информационных систем.</w:t>
      </w:r>
    </w:p>
    <w:p w14:paraId="68ACA835" w14:textId="564D99EB" w:rsidR="004512FE" w:rsidRPr="00122282" w:rsidRDefault="00DD6FA2" w:rsidP="00C3329E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  <w:r w:rsidRPr="00122282">
        <w:rPr>
          <w:rFonts w:eastAsiaTheme="minorEastAsia"/>
        </w:rPr>
        <w:t>При вызове визарда из панели быстрых действий н</w:t>
      </w:r>
      <w:r w:rsidR="004512FE" w:rsidRPr="00122282">
        <w:rPr>
          <w:rFonts w:eastAsiaTheme="minorEastAsia"/>
        </w:rPr>
        <w:t xml:space="preserve">а первом шаге </w:t>
      </w:r>
      <w:r>
        <w:rPr>
          <w:rFonts w:eastAsiaTheme="minorEastAsia"/>
        </w:rPr>
        <w:t xml:space="preserve">откроется </w:t>
      </w:r>
      <w:r w:rsidR="004512FE" w:rsidRPr="00122282">
        <w:rPr>
          <w:rFonts w:eastAsiaTheme="minorEastAsia"/>
        </w:rPr>
        <w:t>форма выбора целевой среды СМЭВ, в которой необходимо выполнить регистрацию информационной системы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_Ref75274067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22</w:t>
      </w:r>
      <w:r w:rsidR="00B43761">
        <w:rPr>
          <w:rFonts w:eastAsiaTheme="minorEastAsia"/>
        </w:rPr>
        <w:fldChar w:fldCharType="end"/>
      </w:r>
      <w:r w:rsidR="004512FE" w:rsidRPr="00122282">
        <w:rPr>
          <w:rFonts w:eastAsiaTheme="minorEastAsia"/>
        </w:rPr>
        <w:t>)</w:t>
      </w:r>
    </w:p>
    <w:p w14:paraId="42BDEEBE" w14:textId="77777777" w:rsidR="004512FE" w:rsidRDefault="009B0E58" w:rsidP="00C3329E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noProof/>
        </w:rPr>
        <w:drawing>
          <wp:inline distT="0" distB="0" distL="0" distR="0" wp14:anchorId="0012198E" wp14:editId="516B166E">
            <wp:extent cx="6480175" cy="3039110"/>
            <wp:effectExtent l="0" t="0" r="0" b="8890"/>
            <wp:docPr id="1383" name="Рисунок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C1AC" w14:textId="0E19E932" w:rsidR="009B0E58" w:rsidRPr="00694AB2" w:rsidRDefault="009B0E58" w:rsidP="009B0E58">
      <w:pPr>
        <w:pStyle w:val="aff4"/>
      </w:pPr>
      <w:bookmarkStart w:id="4435" w:name="_Ref75274067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22</w:t>
      </w:r>
      <w:r w:rsidRPr="00694AB2">
        <w:rPr>
          <w:noProof/>
        </w:rPr>
        <w:fldChar w:fldCharType="end"/>
      </w:r>
      <w:bookmarkEnd w:id="4435"/>
      <w:r w:rsidRPr="00694AB2">
        <w:t xml:space="preserve"> – </w:t>
      </w:r>
      <w:r w:rsidR="00DD6FA2">
        <w:t>форма</w:t>
      </w:r>
      <w:r>
        <w:t xml:space="preserve"> выбора целевой среды СМЭВ для регистрации информационной системы</w:t>
      </w:r>
    </w:p>
    <w:p w14:paraId="4C1EA45F" w14:textId="77777777" w:rsidR="009B0E58" w:rsidRDefault="0052373D" w:rsidP="00F126DC">
      <w:pPr>
        <w:pStyle w:val="13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</w:rPr>
        <w:t>В</w:t>
      </w:r>
      <w:r w:rsidR="00DD6FA2">
        <w:rPr>
          <w:rFonts w:eastAsiaTheme="minorEastAsia"/>
        </w:rPr>
        <w:t>ыбрать среду СМЭВ из предложенных вариантов, - например, «Продуктивная среда СМЭВ».</w:t>
      </w:r>
    </w:p>
    <w:p w14:paraId="4E94B5E4" w14:textId="3C44E7BB" w:rsidR="00DD6FA2" w:rsidRDefault="00DD6FA2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Fonts w:eastAsiaTheme="minorEastAsia"/>
        </w:rPr>
        <w:t>Откроется форма выбора способа регистрации ИС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_Ref75274083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3A12BC74" w14:textId="77777777" w:rsidR="00DD6FA2" w:rsidRDefault="00DD6FA2" w:rsidP="00C3329E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4485C7F" wp14:editId="37112FC8">
            <wp:extent cx="6480175" cy="3007360"/>
            <wp:effectExtent l="0" t="0" r="0" b="2540"/>
            <wp:docPr id="1385" name="Рисунок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72B2" w14:textId="7A142AB0" w:rsidR="00DD6FA2" w:rsidRPr="00694AB2" w:rsidRDefault="00DD6FA2" w:rsidP="00DD6FA2">
      <w:pPr>
        <w:pStyle w:val="aff4"/>
      </w:pPr>
      <w:bookmarkStart w:id="4436" w:name="_Ref7527408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23</w:t>
      </w:r>
      <w:r w:rsidRPr="00694AB2">
        <w:rPr>
          <w:noProof/>
        </w:rPr>
        <w:fldChar w:fldCharType="end"/>
      </w:r>
      <w:bookmarkEnd w:id="4436"/>
      <w:r w:rsidRPr="00694AB2">
        <w:t xml:space="preserve"> – </w:t>
      </w:r>
      <w:r>
        <w:t>форма выбора способа регистрации информационной системы</w:t>
      </w:r>
    </w:p>
    <w:p w14:paraId="20411E96" w14:textId="77777777" w:rsidR="00DD6FA2" w:rsidRPr="00C3329E" w:rsidRDefault="0052373D" w:rsidP="00F126DC">
      <w:pPr>
        <w:pStyle w:val="13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</w:rPr>
        <w:t>В</w:t>
      </w:r>
      <w:r w:rsidR="00DD6FA2">
        <w:rPr>
          <w:rFonts w:eastAsiaTheme="minorEastAsia"/>
        </w:rPr>
        <w:t>ыбрать</w:t>
      </w:r>
      <w:r w:rsidR="00817C4D">
        <w:rPr>
          <w:rFonts w:eastAsiaTheme="minorEastAsia"/>
        </w:rPr>
        <w:t xml:space="preserve"> вариант</w:t>
      </w:r>
      <w:r w:rsidR="00DD6FA2">
        <w:rPr>
          <w:rFonts w:eastAsiaTheme="minorEastAsia"/>
        </w:rPr>
        <w:t xml:space="preserve"> </w:t>
      </w:r>
      <w:r w:rsidR="00817C4D">
        <w:rPr>
          <w:rFonts w:eastAsiaTheme="minorEastAsia"/>
        </w:rPr>
        <w:t>«Скопировать из тестовой среды»,</w:t>
      </w:r>
      <w:r w:rsidR="00DD6FA2">
        <w:rPr>
          <w:rFonts w:eastAsiaTheme="minorEastAsia"/>
        </w:rPr>
        <w:t xml:space="preserve"> –</w:t>
      </w:r>
      <w:r w:rsidR="00891DC5">
        <w:rPr>
          <w:rFonts w:eastAsiaTheme="minorEastAsia"/>
        </w:rPr>
        <w:t xml:space="preserve"> если в тестовой среде СМЭВ </w:t>
      </w:r>
      <w:r w:rsidR="00817C4D">
        <w:rPr>
          <w:rFonts w:eastAsiaTheme="minorEastAsia"/>
        </w:rPr>
        <w:t>уже зарегистрирована соответствующая информационная система</w:t>
      </w:r>
      <w:r w:rsidR="00891DC5">
        <w:rPr>
          <w:rFonts w:eastAsiaTheme="minorEastAsia"/>
        </w:rPr>
        <w:t xml:space="preserve">. </w:t>
      </w:r>
    </w:p>
    <w:p w14:paraId="7D3F2725" w14:textId="1E665EF9" w:rsidR="00891DC5" w:rsidRPr="00122282" w:rsidRDefault="00891DC5" w:rsidP="00C3329E">
      <w:pPr>
        <w:pStyle w:val="13"/>
        <w:numPr>
          <w:ilvl w:val="0"/>
          <w:numId w:val="0"/>
        </w:numPr>
        <w:ind w:left="720"/>
        <w:rPr>
          <w:rStyle w:val="ae"/>
          <w:rFonts w:eastAsiaTheme="minorEastAsia"/>
          <w:b w:val="0"/>
          <w:i w:val="0"/>
        </w:rPr>
      </w:pPr>
      <w:r>
        <w:rPr>
          <w:rStyle w:val="ae"/>
          <w:rFonts w:eastAsiaTheme="minorEastAsia"/>
          <w:b w:val="0"/>
          <w:i w:val="0"/>
        </w:rPr>
        <w:t xml:space="preserve">Откроется форма выбора информационной системы из исходной среды </w:t>
      </w:r>
      <w:r w:rsidR="00817C4D">
        <w:rPr>
          <w:rStyle w:val="ae"/>
          <w:rFonts w:eastAsiaTheme="minorEastAsia"/>
          <w:b w:val="0"/>
          <w:i w:val="0"/>
        </w:rPr>
        <w:t>СМЭВ</w:t>
      </w:r>
      <w:r w:rsidR="0052373D"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_Ref75274100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24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 w:rsidR="0052373D">
        <w:rPr>
          <w:rStyle w:val="ae"/>
          <w:rFonts w:eastAsiaTheme="minorEastAsia"/>
          <w:b w:val="0"/>
          <w:i w:val="0"/>
        </w:rPr>
        <w:t>).</w:t>
      </w:r>
      <w:r w:rsidR="00817C4D">
        <w:rPr>
          <w:rStyle w:val="ae"/>
          <w:rFonts w:eastAsiaTheme="minorEastAsia"/>
          <w:b w:val="0"/>
          <w:i w:val="0"/>
        </w:rPr>
        <w:t xml:space="preserve"> </w:t>
      </w:r>
      <w:r w:rsidR="0052373D">
        <w:rPr>
          <w:rStyle w:val="ae"/>
          <w:rFonts w:eastAsiaTheme="minorEastAsia"/>
          <w:b w:val="0"/>
          <w:i w:val="0"/>
        </w:rPr>
        <w:t>В</w:t>
      </w:r>
      <w:r w:rsidR="00817C4D">
        <w:rPr>
          <w:rStyle w:val="ae"/>
          <w:rFonts w:eastAsiaTheme="minorEastAsia"/>
          <w:b w:val="0"/>
          <w:i w:val="0"/>
        </w:rPr>
        <w:t xml:space="preserve"> приведенном примере </w:t>
      </w:r>
      <w:r w:rsidR="0052373D">
        <w:rPr>
          <w:rStyle w:val="ae"/>
          <w:rFonts w:eastAsiaTheme="minorEastAsia"/>
          <w:b w:val="0"/>
          <w:i w:val="0"/>
        </w:rPr>
        <w:t>исходной средой для копирования будет тестовая среда СМЭВ</w:t>
      </w:r>
      <w:r w:rsidR="00817C4D">
        <w:rPr>
          <w:rStyle w:val="ae"/>
          <w:rFonts w:eastAsiaTheme="minorEastAsia"/>
          <w:b w:val="0"/>
          <w:i w:val="0"/>
        </w:rPr>
        <w:t>.</w:t>
      </w:r>
      <w:r>
        <w:rPr>
          <w:rStyle w:val="ae"/>
          <w:rFonts w:eastAsiaTheme="minorEastAsia"/>
          <w:b w:val="0"/>
          <w:i w:val="0"/>
        </w:rPr>
        <w:t xml:space="preserve"> </w:t>
      </w:r>
    </w:p>
    <w:p w14:paraId="7ACDC1A8" w14:textId="77777777" w:rsidR="00891DC5" w:rsidRPr="00122282" w:rsidRDefault="00891DC5" w:rsidP="00C3329E">
      <w:pPr>
        <w:pStyle w:val="13"/>
        <w:numPr>
          <w:ilvl w:val="0"/>
          <w:numId w:val="0"/>
        </w:numPr>
        <w:ind w:left="720"/>
        <w:rPr>
          <w:rFonts w:eastAsiaTheme="minorEastAsia"/>
        </w:rPr>
      </w:pPr>
      <w:r w:rsidRPr="005C0836">
        <w:rPr>
          <w:rStyle w:val="ae"/>
          <w:rFonts w:eastAsiaTheme="minorEastAsia"/>
        </w:rPr>
        <w:t>Примечание:</w:t>
      </w:r>
      <w:r>
        <w:rPr>
          <w:rFonts w:eastAsiaTheme="minorEastAsia"/>
        </w:rPr>
        <w:t xml:space="preserve"> в </w:t>
      </w:r>
      <w:r w:rsidR="00C55558">
        <w:rPr>
          <w:rFonts w:eastAsiaTheme="minorEastAsia"/>
        </w:rPr>
        <w:t>продуктивной</w:t>
      </w:r>
      <w:r>
        <w:rPr>
          <w:rFonts w:eastAsiaTheme="minorEastAsia"/>
        </w:rPr>
        <w:t xml:space="preserve"> среде СМЭВ зарегистрировать информационную систему можно только копированием из тестовой среды СМЭВ. Поэтому если в тестовой среде СМЭВ нет подходящей информационной системы, нужно сначала зарегистрировать ее там, выбрав вариант «Добавить систему в тестовую среду»</w:t>
      </w:r>
      <w:r w:rsidR="0052373D">
        <w:rPr>
          <w:rFonts w:eastAsiaTheme="minorEastAsia"/>
        </w:rPr>
        <w:t xml:space="preserve"> (</w:t>
      </w:r>
      <w:r w:rsidR="0052373D" w:rsidRPr="00C3329E">
        <w:rPr>
          <w:rFonts w:eastAsiaTheme="minorEastAsia"/>
        </w:rPr>
        <w:t>#</w:t>
      </w:r>
      <w:r w:rsidR="0052373D">
        <w:rPr>
          <w:rFonts w:eastAsiaTheme="minorEastAsia"/>
        </w:rPr>
        <w:t>Добавить ссылку)</w:t>
      </w:r>
      <w:r w:rsidR="00817C4D">
        <w:rPr>
          <w:rFonts w:eastAsiaTheme="minorEastAsia"/>
        </w:rPr>
        <w:t>.</w:t>
      </w:r>
    </w:p>
    <w:p w14:paraId="428B36C1" w14:textId="77777777" w:rsidR="00817C4D" w:rsidRDefault="00817C4D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962D59D" wp14:editId="4FA9A63A">
            <wp:extent cx="6480175" cy="3684905"/>
            <wp:effectExtent l="0" t="0" r="0" b="0"/>
            <wp:docPr id="1386" name="Рисунок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532A" w14:textId="5A342A5A" w:rsidR="0052373D" w:rsidRPr="00694AB2" w:rsidRDefault="0052373D" w:rsidP="0052373D">
      <w:pPr>
        <w:pStyle w:val="aff4"/>
      </w:pPr>
      <w:bookmarkStart w:id="4437" w:name="_Ref75274100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24</w:t>
      </w:r>
      <w:r w:rsidRPr="00694AB2">
        <w:rPr>
          <w:noProof/>
        </w:rPr>
        <w:fldChar w:fldCharType="end"/>
      </w:r>
      <w:bookmarkEnd w:id="4437"/>
      <w:r w:rsidRPr="00694AB2">
        <w:t xml:space="preserve"> – </w:t>
      </w:r>
      <w:r>
        <w:t>форма выбора информационной системы для копирования из исходной среды СМЭВ</w:t>
      </w:r>
    </w:p>
    <w:p w14:paraId="7A437647" w14:textId="05C02646" w:rsidR="0052373D" w:rsidRPr="005C0836" w:rsidRDefault="0052373D" w:rsidP="00F126DC">
      <w:pPr>
        <w:pStyle w:val="13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</w:rPr>
        <w:t xml:space="preserve">Выбрать информационную систему из </w:t>
      </w:r>
      <w:r w:rsidR="008308F2">
        <w:rPr>
          <w:rFonts w:eastAsiaTheme="minorEastAsia"/>
        </w:rPr>
        <w:t xml:space="preserve">исходной </w:t>
      </w:r>
      <w:r>
        <w:rPr>
          <w:rFonts w:eastAsiaTheme="minorEastAsia"/>
        </w:rPr>
        <w:t xml:space="preserve">среды СМЭВ. Откроется форма загрузки сертификата </w:t>
      </w:r>
      <w:r w:rsidR="00F5252D">
        <w:rPr>
          <w:rFonts w:eastAsiaTheme="minorEastAsia"/>
        </w:rPr>
        <w:t>электронной подписи</w:t>
      </w:r>
      <w:r>
        <w:rPr>
          <w:rFonts w:eastAsiaTheme="minorEastAsia"/>
        </w:rPr>
        <w:t xml:space="preserve">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_Ref75274111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25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091D8419" w14:textId="77777777" w:rsidR="0052373D" w:rsidRDefault="00F5252D" w:rsidP="00C3329E">
      <w:pPr>
        <w:ind w:firstLine="0"/>
        <w:rPr>
          <w:rStyle w:val="ae"/>
          <w:rFonts w:eastAsiaTheme="minorEastAsia"/>
          <w:szCs w:val="22"/>
        </w:rPr>
      </w:pPr>
      <w:r>
        <w:rPr>
          <w:noProof/>
        </w:rPr>
        <w:lastRenderedPageBreak/>
        <w:drawing>
          <wp:inline distT="0" distB="0" distL="0" distR="0" wp14:anchorId="3A5ACFC5" wp14:editId="48E18418">
            <wp:extent cx="6480175" cy="4553585"/>
            <wp:effectExtent l="0" t="0" r="0" b="0"/>
            <wp:docPr id="1389" name="Рисунок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61C3" w14:textId="6F8050B2" w:rsidR="00F5252D" w:rsidRPr="00694AB2" w:rsidRDefault="00F5252D" w:rsidP="00F5252D">
      <w:pPr>
        <w:pStyle w:val="aff4"/>
      </w:pPr>
      <w:bookmarkStart w:id="4438" w:name="_Ref7527411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25</w:t>
      </w:r>
      <w:r w:rsidRPr="00694AB2">
        <w:rPr>
          <w:noProof/>
        </w:rPr>
        <w:fldChar w:fldCharType="end"/>
      </w:r>
      <w:bookmarkEnd w:id="4438"/>
      <w:r w:rsidRPr="00694AB2">
        <w:t xml:space="preserve"> – </w:t>
      </w:r>
      <w:r>
        <w:t>форма загрузки сертификата электронной подписи</w:t>
      </w:r>
      <w:r w:rsidR="000762F3">
        <w:t xml:space="preserve">, </w:t>
      </w:r>
      <w:r>
        <w:t>до загрузки сертификата</w:t>
      </w:r>
    </w:p>
    <w:p w14:paraId="4EF055E6" w14:textId="13FA27BF" w:rsidR="00997EA8" w:rsidRDefault="00F5252D" w:rsidP="00F126DC">
      <w:pPr>
        <w:pStyle w:val="ac"/>
        <w:numPr>
          <w:ilvl w:val="0"/>
          <w:numId w:val="57"/>
        </w:numPr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>Выбрать файл сертификата с расширением «.</w:t>
      </w:r>
      <w:r>
        <w:rPr>
          <w:rStyle w:val="ae"/>
          <w:rFonts w:eastAsiaTheme="minorEastAsia"/>
          <w:b w:val="0"/>
          <w:i w:val="0"/>
          <w:lang w:val="en-US"/>
        </w:rPr>
        <w:t>cer</w:t>
      </w:r>
      <w:r>
        <w:rPr>
          <w:rStyle w:val="ae"/>
          <w:rFonts w:eastAsiaTheme="minorEastAsia"/>
          <w:b w:val="0"/>
          <w:i w:val="0"/>
        </w:rPr>
        <w:t>», в соответствии с требованиями, указанными на форме</w:t>
      </w:r>
      <w:r w:rsidR="00997EA8"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_Ref75274122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26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 w:rsidR="00997EA8">
        <w:rPr>
          <w:rStyle w:val="ae"/>
          <w:rFonts w:eastAsiaTheme="minorEastAsia"/>
          <w:b w:val="0"/>
          <w:i w:val="0"/>
        </w:rPr>
        <w:t>).</w:t>
      </w:r>
    </w:p>
    <w:p w14:paraId="751C2D25" w14:textId="77777777" w:rsidR="00997EA8" w:rsidRPr="00997EA8" w:rsidRDefault="00997EA8" w:rsidP="00C3329E">
      <w:pPr>
        <w:ind w:left="360" w:firstLine="0"/>
        <w:rPr>
          <w:rStyle w:val="ae"/>
          <w:rFonts w:eastAsiaTheme="minorEastAsia"/>
          <w:b w:val="0"/>
          <w:i w:val="0"/>
        </w:rPr>
      </w:pPr>
      <w:r>
        <w:rPr>
          <w:noProof/>
        </w:rPr>
        <w:lastRenderedPageBreak/>
        <w:drawing>
          <wp:inline distT="0" distB="0" distL="0" distR="0" wp14:anchorId="0E956A28" wp14:editId="1516476B">
            <wp:extent cx="6480175" cy="4511040"/>
            <wp:effectExtent l="0" t="0" r="0" b="3810"/>
            <wp:docPr id="1388" name="Рисунок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E76A" w14:textId="5E3AC4BF" w:rsidR="00997EA8" w:rsidRPr="00694AB2" w:rsidRDefault="00997EA8" w:rsidP="00997EA8">
      <w:pPr>
        <w:pStyle w:val="aff4"/>
      </w:pPr>
      <w:bookmarkStart w:id="4439" w:name="_Ref75274122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26</w:t>
      </w:r>
      <w:r w:rsidRPr="00694AB2">
        <w:rPr>
          <w:noProof/>
        </w:rPr>
        <w:fldChar w:fldCharType="end"/>
      </w:r>
      <w:bookmarkEnd w:id="4439"/>
      <w:r w:rsidRPr="00694AB2">
        <w:t xml:space="preserve"> – </w:t>
      </w:r>
      <w:r>
        <w:t>выбор файла сертификата электронной подписи для загрузки</w:t>
      </w:r>
    </w:p>
    <w:p w14:paraId="0546BAD5" w14:textId="2C9E96FA" w:rsidR="00F5252D" w:rsidRDefault="00F5252D" w:rsidP="00C3329E">
      <w:pPr>
        <w:pStyle w:val="ac"/>
        <w:ind w:left="720"/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 xml:space="preserve">На форме </w:t>
      </w:r>
      <w:r w:rsidR="00C16305">
        <w:rPr>
          <w:rStyle w:val="ae"/>
          <w:rFonts w:eastAsiaTheme="minorEastAsia"/>
          <w:b w:val="0"/>
          <w:i w:val="0"/>
        </w:rPr>
        <w:t>появится имя и размер</w:t>
      </w:r>
      <w:r>
        <w:rPr>
          <w:rStyle w:val="ae"/>
          <w:rFonts w:eastAsiaTheme="minorEastAsia"/>
          <w:b w:val="0"/>
          <w:i w:val="0"/>
        </w:rPr>
        <w:t xml:space="preserve"> выбранн</w:t>
      </w:r>
      <w:r w:rsidR="00C16305">
        <w:rPr>
          <w:rStyle w:val="ae"/>
          <w:rFonts w:eastAsiaTheme="minorEastAsia"/>
          <w:b w:val="0"/>
          <w:i w:val="0"/>
        </w:rPr>
        <w:t>ого</w:t>
      </w:r>
      <w:r>
        <w:rPr>
          <w:rStyle w:val="ae"/>
          <w:rFonts w:eastAsiaTheme="minorEastAsia"/>
          <w:b w:val="0"/>
          <w:i w:val="0"/>
        </w:rPr>
        <w:t xml:space="preserve"> файл</w:t>
      </w:r>
      <w:r w:rsidR="00C16305">
        <w:rPr>
          <w:rStyle w:val="ae"/>
          <w:rFonts w:eastAsiaTheme="minorEastAsia"/>
          <w:b w:val="0"/>
          <w:i w:val="0"/>
        </w:rPr>
        <w:t>а</w:t>
      </w:r>
      <w:r>
        <w:rPr>
          <w:rStyle w:val="ae"/>
          <w:rFonts w:eastAsiaTheme="minorEastAsia"/>
          <w:b w:val="0"/>
          <w:i w:val="0"/>
        </w:rPr>
        <w:t xml:space="preserve">, а в списке требований к сертификату будут проставлены отметки о результатах прохождения проверок, по каждому из перечисленных </w:t>
      </w:r>
      <w:r w:rsidR="00C55558">
        <w:rPr>
          <w:rStyle w:val="ae"/>
          <w:rFonts w:eastAsiaTheme="minorEastAsia"/>
          <w:b w:val="0"/>
          <w:i w:val="0"/>
        </w:rPr>
        <w:t>пунктов</w:t>
      </w:r>
      <w:r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_Ref75274138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27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</w:p>
    <w:p w14:paraId="057A3162" w14:textId="77777777" w:rsidR="00997EA8" w:rsidRDefault="00997EA8">
      <w:pPr>
        <w:rPr>
          <w:rFonts w:eastAsiaTheme="minorEastAsia"/>
        </w:rPr>
      </w:pPr>
    </w:p>
    <w:p w14:paraId="3BC53253" w14:textId="77777777" w:rsidR="00997EA8" w:rsidRPr="00C3329E" w:rsidRDefault="00997EA8" w:rsidP="00C3329E">
      <w:pPr>
        <w:ind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2BE80E8" wp14:editId="3163FE21">
            <wp:extent cx="6480175" cy="4064635"/>
            <wp:effectExtent l="0" t="0" r="0" b="0"/>
            <wp:docPr id="1392" name="Рисунок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7D0F" w14:textId="3EA4B9A8" w:rsidR="00997EA8" w:rsidRPr="00694AB2" w:rsidRDefault="00997EA8" w:rsidP="00997EA8">
      <w:pPr>
        <w:pStyle w:val="aff4"/>
      </w:pPr>
      <w:bookmarkStart w:id="4440" w:name="_Ref75274138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27</w:t>
      </w:r>
      <w:r w:rsidRPr="00694AB2">
        <w:rPr>
          <w:noProof/>
        </w:rPr>
        <w:fldChar w:fldCharType="end"/>
      </w:r>
      <w:bookmarkEnd w:id="4440"/>
      <w:r w:rsidRPr="00694AB2">
        <w:t xml:space="preserve"> – </w:t>
      </w:r>
      <w:r>
        <w:t>форма загрузки сер</w:t>
      </w:r>
      <w:r w:rsidR="000762F3">
        <w:t xml:space="preserve">тификата электронной подписи, </w:t>
      </w:r>
      <w:r>
        <w:t xml:space="preserve">после загрузки сертификата и </w:t>
      </w:r>
      <w:r w:rsidR="00C55558">
        <w:t>успешного</w:t>
      </w:r>
      <w:r>
        <w:t xml:space="preserve"> прохождения всех проверок</w:t>
      </w:r>
    </w:p>
    <w:p w14:paraId="0752794D" w14:textId="22572B6D" w:rsidR="00C16305" w:rsidRDefault="00C16305" w:rsidP="00F126DC">
      <w:pPr>
        <w:pStyle w:val="ac"/>
        <w:numPr>
          <w:ilvl w:val="0"/>
          <w:numId w:val="57"/>
        </w:numPr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>Нажать кнопку «Продолжить». Откроется форма проверки введенных данных и подтверждения действия по регистрации информационной системы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_Ref75274151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28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</w:p>
    <w:p w14:paraId="02043214" w14:textId="77777777" w:rsidR="00C16305" w:rsidRDefault="00C16305">
      <w:pPr>
        <w:rPr>
          <w:rFonts w:eastAsiaTheme="minorEastAsia"/>
        </w:rPr>
      </w:pPr>
    </w:p>
    <w:p w14:paraId="7601D818" w14:textId="77777777" w:rsidR="00C16305" w:rsidRPr="00C3329E" w:rsidRDefault="00C16305" w:rsidP="00C3329E">
      <w:pPr>
        <w:ind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418F427" wp14:editId="2C5B76E7">
            <wp:extent cx="6480175" cy="4017010"/>
            <wp:effectExtent l="0" t="0" r="0" b="2540"/>
            <wp:docPr id="1393" name="Рисунок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FEB7" w14:textId="211E4F65" w:rsidR="00C16305" w:rsidRPr="00694AB2" w:rsidRDefault="00C16305" w:rsidP="00C16305">
      <w:pPr>
        <w:pStyle w:val="aff4"/>
      </w:pPr>
      <w:bookmarkStart w:id="4441" w:name="_Ref7527415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28</w:t>
      </w:r>
      <w:r w:rsidRPr="00694AB2">
        <w:rPr>
          <w:noProof/>
        </w:rPr>
        <w:fldChar w:fldCharType="end"/>
      </w:r>
      <w:bookmarkEnd w:id="4441"/>
      <w:r w:rsidRPr="00694AB2">
        <w:t xml:space="preserve"> – </w:t>
      </w:r>
      <w:r>
        <w:t xml:space="preserve">форма проверки данных и </w:t>
      </w:r>
      <w:r>
        <w:rPr>
          <w:rStyle w:val="ae"/>
          <w:rFonts w:eastAsiaTheme="minorEastAsia"/>
          <w:b w:val="0"/>
          <w:i w:val="0"/>
        </w:rPr>
        <w:t>подтверждения действия по регистрации информационной системы</w:t>
      </w:r>
    </w:p>
    <w:p w14:paraId="0FF795EA" w14:textId="747C8328" w:rsidR="007C7D11" w:rsidRDefault="00C16305" w:rsidP="00F126DC">
      <w:pPr>
        <w:pStyle w:val="ac"/>
        <w:numPr>
          <w:ilvl w:val="0"/>
          <w:numId w:val="57"/>
        </w:numPr>
        <w:rPr>
          <w:rFonts w:eastAsiaTheme="minorEastAsia"/>
        </w:rPr>
      </w:pPr>
      <w:r>
        <w:rPr>
          <w:rFonts w:eastAsiaTheme="minorEastAsia"/>
        </w:rPr>
        <w:t xml:space="preserve">Нажать кнопку «Да, уверен», если введенные данные верны и выбран верный сертификат. </w:t>
      </w:r>
    </w:p>
    <w:p w14:paraId="283EE6E9" w14:textId="77777777" w:rsidR="007C7D11" w:rsidRDefault="007C7D11" w:rsidP="00C3329E">
      <w:pPr>
        <w:pStyle w:val="ac"/>
        <w:ind w:left="720"/>
        <w:rPr>
          <w:rFonts w:eastAsiaTheme="minorEastAsia"/>
        </w:rPr>
      </w:pPr>
    </w:p>
    <w:p w14:paraId="102D3544" w14:textId="77777777" w:rsidR="00887A4C" w:rsidRDefault="00C16305" w:rsidP="00C3329E">
      <w:pPr>
        <w:pStyle w:val="ac"/>
        <w:ind w:left="720"/>
        <w:rPr>
          <w:rFonts w:eastAsiaTheme="minorEastAsia"/>
        </w:rPr>
      </w:pPr>
      <w:r>
        <w:rPr>
          <w:rFonts w:eastAsiaTheme="minorEastAsia"/>
        </w:rPr>
        <w:t xml:space="preserve">Откроется </w:t>
      </w:r>
      <w:r w:rsidR="00642922">
        <w:rPr>
          <w:rFonts w:eastAsiaTheme="minorEastAsia"/>
        </w:rPr>
        <w:t>страница</w:t>
      </w:r>
      <w:r>
        <w:rPr>
          <w:rFonts w:eastAsiaTheme="minorEastAsia"/>
        </w:rPr>
        <w:t xml:space="preserve"> просмотра списка информационных систем</w:t>
      </w:r>
      <w:r w:rsidR="00642922">
        <w:rPr>
          <w:rFonts w:eastAsiaTheme="minorEastAsia"/>
        </w:rPr>
        <w:t xml:space="preserve"> на</w:t>
      </w:r>
      <w:r>
        <w:rPr>
          <w:rFonts w:eastAsiaTheme="minorEastAsia"/>
        </w:rPr>
        <w:t xml:space="preserve"> вкладк</w:t>
      </w:r>
      <w:r w:rsidR="00642922">
        <w:rPr>
          <w:rFonts w:eastAsiaTheme="minorEastAsia"/>
        </w:rPr>
        <w:t>е</w:t>
      </w:r>
      <w:r>
        <w:rPr>
          <w:rFonts w:eastAsiaTheme="minorEastAsia"/>
        </w:rPr>
        <w:t xml:space="preserve"> </w:t>
      </w:r>
      <w:r w:rsidR="00642922">
        <w:rPr>
          <w:rFonts w:eastAsiaTheme="minorEastAsia"/>
        </w:rPr>
        <w:t>той среды СМЭВ, в которой выполнена</w:t>
      </w:r>
      <w:r>
        <w:rPr>
          <w:rFonts w:eastAsiaTheme="minorEastAsia"/>
        </w:rPr>
        <w:t xml:space="preserve"> </w:t>
      </w:r>
      <w:r w:rsidR="00642922">
        <w:rPr>
          <w:rFonts w:eastAsiaTheme="minorEastAsia"/>
        </w:rPr>
        <w:t>регистрация</w:t>
      </w:r>
      <w:r>
        <w:rPr>
          <w:rFonts w:eastAsiaTheme="minorEastAsia"/>
        </w:rPr>
        <w:t>. В списке можно найти только что зарегистрированную информационную систему.</w:t>
      </w:r>
    </w:p>
    <w:p w14:paraId="31612328" w14:textId="77777777" w:rsidR="00C16305" w:rsidRPr="00122282" w:rsidRDefault="00887A4C" w:rsidP="00C3329E">
      <w:pPr>
        <w:pStyle w:val="ac"/>
        <w:ind w:left="720"/>
        <w:rPr>
          <w:rStyle w:val="ae"/>
          <w:rFonts w:eastAsiaTheme="minorEastAsia"/>
          <w:b w:val="0"/>
          <w:i w:val="0"/>
        </w:rPr>
      </w:pPr>
      <w:r w:rsidRPr="00C3329E">
        <w:rPr>
          <w:rStyle w:val="ae"/>
          <w:rFonts w:eastAsiaTheme="minorEastAsia"/>
        </w:rPr>
        <w:t xml:space="preserve">Примечание: </w:t>
      </w:r>
      <w:r>
        <w:rPr>
          <w:rStyle w:val="ae"/>
          <w:rFonts w:eastAsiaTheme="minorEastAsia"/>
          <w:b w:val="0"/>
          <w:i w:val="0"/>
        </w:rPr>
        <w:t>если нужно что-то изменить, воспользуйтесь кнопкой «Вернуться» в левом верхнем углу формы. А для отмены регистрации ИС нужно нажать кнопку «Нет, отменить действие». Тогда откроется форма, из которой был вызван текущий визард.</w:t>
      </w:r>
    </w:p>
    <w:p w14:paraId="768E8ADF" w14:textId="77777777" w:rsidR="0098129F" w:rsidRDefault="0098129F" w:rsidP="00C3329E">
      <w:pPr>
        <w:ind w:firstLine="0"/>
        <w:rPr>
          <w:rStyle w:val="ae"/>
          <w:rFonts w:eastAsiaTheme="minorEastAsia"/>
        </w:rPr>
      </w:pPr>
    </w:p>
    <w:p w14:paraId="557288F1" w14:textId="77777777" w:rsidR="00122282" w:rsidRDefault="00DD6FA2" w:rsidP="00C3329E">
      <w:pPr>
        <w:ind w:firstLine="0"/>
        <w:rPr>
          <w:rFonts w:eastAsiaTheme="minorEastAsia"/>
        </w:rPr>
      </w:pPr>
      <w:r w:rsidRPr="00C3329E">
        <w:rPr>
          <w:rStyle w:val="ae"/>
          <w:rFonts w:eastAsiaTheme="minorEastAsia"/>
        </w:rPr>
        <w:t>Примечание:</w:t>
      </w:r>
      <w:r>
        <w:rPr>
          <w:rFonts w:eastAsiaTheme="minorEastAsia"/>
        </w:rPr>
        <w:t xml:space="preserve"> н</w:t>
      </w:r>
      <w:r w:rsidR="004512FE">
        <w:rPr>
          <w:rFonts w:eastAsiaTheme="minorEastAsia"/>
        </w:rPr>
        <w:t xml:space="preserve">екоторые шаги визарда могут быть пропущены, если запрашиваемые в них данные становятся известны из контекста. Например, шаг с уточнением целевой среды СМЭВ для регистрации ИС будет пропущен при вызове визарда добавления информационной системы из вкладки какой0либо среды СМЭВ на странице списка информационных систем. </w:t>
      </w:r>
    </w:p>
    <w:p w14:paraId="25FC702D" w14:textId="77777777" w:rsidR="00122282" w:rsidRPr="00694AB2" w:rsidRDefault="00122282" w:rsidP="00F126DC">
      <w:pPr>
        <w:pStyle w:val="4"/>
        <w:numPr>
          <w:ilvl w:val="3"/>
          <w:numId w:val="58"/>
        </w:numPr>
      </w:pPr>
      <w:r>
        <w:t>Регистрация</w:t>
      </w:r>
      <w:r w:rsidRPr="00694AB2">
        <w:t xml:space="preserve"> </w:t>
      </w:r>
      <w:r>
        <w:t xml:space="preserve">новой </w:t>
      </w:r>
      <w:r w:rsidRPr="00694AB2">
        <w:t xml:space="preserve">ИС УВ </w:t>
      </w:r>
      <w:r>
        <w:t>в целевой среде СМЭВ</w:t>
      </w:r>
    </w:p>
    <w:p w14:paraId="60683408" w14:textId="2A5E1B5D" w:rsidR="00122282" w:rsidRPr="00C3329E" w:rsidRDefault="0058280E" w:rsidP="00C3329E">
      <w:pPr>
        <w:rPr>
          <w:rFonts w:eastAsiaTheme="minorEastAsia"/>
          <w:szCs w:val="22"/>
        </w:rPr>
      </w:pPr>
      <w:r>
        <w:rPr>
          <w:rFonts w:eastAsiaTheme="minorEastAsia"/>
        </w:rPr>
        <w:t>П</w:t>
      </w:r>
      <w:r w:rsidRPr="005C0836">
        <w:rPr>
          <w:rFonts w:eastAsiaTheme="minorEastAsia"/>
        </w:rPr>
        <w:t xml:space="preserve">о аналогии со </w:t>
      </w:r>
      <w:r>
        <w:rPr>
          <w:rFonts w:eastAsiaTheme="minorEastAsia"/>
        </w:rPr>
        <w:t xml:space="preserve">сценарием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E11B25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Pr="005C0836">
        <w:rPr>
          <w:rFonts w:eastAsiaTheme="minorEastAsia"/>
          <w:szCs w:val="22"/>
        </w:rPr>
        <w:t>)</w:t>
      </w:r>
      <w:r>
        <w:rPr>
          <w:rFonts w:eastAsiaTheme="minorEastAsia"/>
          <w:szCs w:val="22"/>
        </w:rPr>
        <w:t xml:space="preserve"> </w:t>
      </w:r>
      <w:r>
        <w:rPr>
          <w:rFonts w:eastAsiaTheme="minorEastAsia"/>
        </w:rPr>
        <w:t>д</w:t>
      </w:r>
      <w:r w:rsidR="00122282" w:rsidRPr="00C3329E">
        <w:rPr>
          <w:rFonts w:eastAsiaTheme="minorEastAsia"/>
        </w:rPr>
        <w:t>ля того, чтобы зарегистрировать новую информационную систему в тестовой среде или в среде разработки СМЭВ</w:t>
      </w:r>
      <w:r>
        <w:rPr>
          <w:rFonts w:eastAsiaTheme="minorEastAsia"/>
        </w:rPr>
        <w:t>,</w:t>
      </w:r>
      <w:r w:rsidR="00122282" w:rsidRPr="00C3329E">
        <w:rPr>
          <w:rFonts w:eastAsiaTheme="minorEastAsia"/>
        </w:rPr>
        <w:t xml:space="preserve"> нужно:</w:t>
      </w:r>
      <w:r w:rsidR="000762F3" w:rsidRPr="00C3329E">
        <w:rPr>
          <w:rFonts w:eastAsiaTheme="minorEastAsia"/>
        </w:rPr>
        <w:t xml:space="preserve"> </w:t>
      </w:r>
    </w:p>
    <w:p w14:paraId="18A0EDE7" w14:textId="77777777" w:rsidR="000762F3" w:rsidRDefault="000762F3" w:rsidP="00F126DC">
      <w:pPr>
        <w:pStyle w:val="ac"/>
        <w:numPr>
          <w:ilvl w:val="0"/>
          <w:numId w:val="59"/>
        </w:numPr>
        <w:rPr>
          <w:rStyle w:val="ae"/>
          <w:rFonts w:eastAsiaTheme="minorEastAsia"/>
          <w:b w:val="0"/>
          <w:i w:val="0"/>
        </w:rPr>
      </w:pPr>
      <w:r w:rsidRPr="00C3329E">
        <w:rPr>
          <w:rStyle w:val="ae"/>
          <w:rFonts w:eastAsiaTheme="minorEastAsia"/>
          <w:b w:val="0"/>
          <w:i w:val="0"/>
        </w:rPr>
        <w:t>Вызвать визард добавления информационной системы.</w:t>
      </w:r>
    </w:p>
    <w:p w14:paraId="70D365F8" w14:textId="77777777" w:rsidR="000762F3" w:rsidRDefault="000762F3" w:rsidP="00F126DC">
      <w:pPr>
        <w:pStyle w:val="13"/>
        <w:numPr>
          <w:ilvl w:val="0"/>
          <w:numId w:val="59"/>
        </w:numPr>
        <w:rPr>
          <w:rFonts w:eastAsiaTheme="minorEastAsia"/>
        </w:rPr>
      </w:pPr>
      <w:r>
        <w:rPr>
          <w:rFonts w:eastAsiaTheme="minorEastAsia"/>
        </w:rPr>
        <w:t>Выбрать среду СМЭВ из предложенных вариантов, - например, «Тестовая среда СМЭВ».</w:t>
      </w:r>
    </w:p>
    <w:p w14:paraId="78FBDDFE" w14:textId="6FE5B35C" w:rsidR="000762F3" w:rsidRDefault="000762F3" w:rsidP="000762F3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Fonts w:eastAsiaTheme="minorEastAsia"/>
        </w:rPr>
        <w:t>Откроется форма выбора способа регистрации ИС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_Ref75274083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71803FB3" w14:textId="77777777" w:rsidR="000762F3" w:rsidRPr="005C0836" w:rsidRDefault="000762F3" w:rsidP="00F126DC">
      <w:pPr>
        <w:pStyle w:val="13"/>
        <w:numPr>
          <w:ilvl w:val="0"/>
          <w:numId w:val="5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Выбрать вариант «Добавить новую систему в тестовую среду». </w:t>
      </w:r>
    </w:p>
    <w:p w14:paraId="60189B8E" w14:textId="215828D5" w:rsidR="000762F3" w:rsidRDefault="000762F3" w:rsidP="000762F3">
      <w:pPr>
        <w:pStyle w:val="13"/>
        <w:numPr>
          <w:ilvl w:val="0"/>
          <w:numId w:val="0"/>
        </w:numPr>
        <w:ind w:left="720"/>
        <w:rPr>
          <w:rStyle w:val="ae"/>
          <w:rFonts w:eastAsiaTheme="minorEastAsia"/>
          <w:b w:val="0"/>
          <w:i w:val="0"/>
        </w:rPr>
      </w:pPr>
      <w:r>
        <w:rPr>
          <w:rStyle w:val="ae"/>
          <w:rFonts w:eastAsiaTheme="minorEastAsia"/>
          <w:b w:val="0"/>
          <w:i w:val="0"/>
        </w:rPr>
        <w:t>Откроется форма ввода данных информационной системы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_Ref75274280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29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 xml:space="preserve">). </w:t>
      </w:r>
    </w:p>
    <w:p w14:paraId="2B147539" w14:textId="77777777" w:rsidR="000762F3" w:rsidRPr="00122282" w:rsidRDefault="000762F3" w:rsidP="00C3329E">
      <w:pPr>
        <w:pStyle w:val="13"/>
        <w:numPr>
          <w:ilvl w:val="0"/>
          <w:numId w:val="0"/>
        </w:numPr>
        <w:rPr>
          <w:rStyle w:val="ae"/>
          <w:rFonts w:eastAsiaTheme="minorEastAsia"/>
          <w:b w:val="0"/>
          <w:i w:val="0"/>
        </w:rPr>
      </w:pPr>
      <w:r>
        <w:rPr>
          <w:noProof/>
        </w:rPr>
        <w:drawing>
          <wp:inline distT="0" distB="0" distL="0" distR="0" wp14:anchorId="4BED43A0" wp14:editId="68482471">
            <wp:extent cx="6480175" cy="2663190"/>
            <wp:effectExtent l="0" t="0" r="0" b="3810"/>
            <wp:docPr id="1359" name="Рисунок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CEFE" w14:textId="69030E7A" w:rsidR="000762F3" w:rsidRPr="00C3329E" w:rsidRDefault="000762F3" w:rsidP="00C3329E">
      <w:pPr>
        <w:pStyle w:val="aff4"/>
        <w:rPr>
          <w:rFonts w:eastAsiaTheme="minorEastAsia"/>
        </w:rPr>
      </w:pPr>
      <w:bookmarkStart w:id="4442" w:name="_Ref75274280"/>
      <w:bookmarkStart w:id="4443" w:name="_Ref75274255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29</w:t>
      </w:r>
      <w:r w:rsidRPr="00694AB2">
        <w:rPr>
          <w:noProof/>
        </w:rPr>
        <w:fldChar w:fldCharType="end"/>
      </w:r>
      <w:bookmarkEnd w:id="4442"/>
      <w:r w:rsidRPr="00694AB2">
        <w:t xml:space="preserve"> – </w:t>
      </w:r>
      <w:r>
        <w:t xml:space="preserve">форма </w:t>
      </w:r>
      <w:r>
        <w:rPr>
          <w:rStyle w:val="ae"/>
          <w:rFonts w:eastAsiaTheme="minorEastAsia"/>
          <w:b w:val="0"/>
          <w:i w:val="0"/>
        </w:rPr>
        <w:t>ввода данных информационной системы, с незаполненными полями</w:t>
      </w:r>
      <w:bookmarkEnd w:id="4443"/>
    </w:p>
    <w:p w14:paraId="53CEC475" w14:textId="701E1FC2" w:rsidR="000762F3" w:rsidRDefault="000762F3" w:rsidP="00F126DC">
      <w:pPr>
        <w:pStyle w:val="ac"/>
        <w:numPr>
          <w:ilvl w:val="0"/>
          <w:numId w:val="59"/>
        </w:numPr>
        <w:rPr>
          <w:rFonts w:eastAsiaTheme="minorEastAsia"/>
        </w:rPr>
      </w:pPr>
      <w:r w:rsidRPr="00C3329E">
        <w:rPr>
          <w:rFonts w:eastAsiaTheme="minorEastAsia"/>
        </w:rPr>
        <w:t>Ввести краткое и полное наименование</w:t>
      </w:r>
      <w:r>
        <w:rPr>
          <w:rFonts w:eastAsiaTheme="minorEastAsia"/>
        </w:rPr>
        <w:t xml:space="preserve"> </w:t>
      </w:r>
      <w:r w:rsidRPr="00C3329E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_Ref75274344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30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3E53A2B5" w14:textId="77777777" w:rsidR="000762F3" w:rsidRPr="00C3329E" w:rsidRDefault="000762F3" w:rsidP="00C3329E">
      <w:pPr>
        <w:rPr>
          <w:rFonts w:eastAsiaTheme="minorEastAsia"/>
        </w:rPr>
      </w:pPr>
    </w:p>
    <w:p w14:paraId="2995CA4E" w14:textId="77777777" w:rsidR="000762F3" w:rsidRDefault="000762F3" w:rsidP="00C3329E">
      <w:pPr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32AB02A8" wp14:editId="6591A751">
            <wp:extent cx="6480175" cy="2628265"/>
            <wp:effectExtent l="0" t="0" r="0" b="635"/>
            <wp:docPr id="1374" name="Рисунок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AB2" w:rsidDel="00F20C63">
        <w:rPr>
          <w:rFonts w:eastAsiaTheme="minorEastAsia"/>
        </w:rPr>
        <w:t xml:space="preserve"> </w:t>
      </w:r>
    </w:p>
    <w:p w14:paraId="727ECFED" w14:textId="45B906AA" w:rsidR="000762F3" w:rsidRDefault="000762F3" w:rsidP="000762F3">
      <w:pPr>
        <w:pStyle w:val="aff4"/>
        <w:rPr>
          <w:rStyle w:val="ae"/>
          <w:rFonts w:eastAsiaTheme="minorEastAsia"/>
          <w:b w:val="0"/>
          <w:i w:val="0"/>
        </w:rPr>
      </w:pPr>
      <w:bookmarkStart w:id="4444" w:name="_Ref75274344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30</w:t>
      </w:r>
      <w:r w:rsidRPr="00694AB2">
        <w:rPr>
          <w:noProof/>
        </w:rPr>
        <w:fldChar w:fldCharType="end"/>
      </w:r>
      <w:bookmarkEnd w:id="4444"/>
      <w:r w:rsidRPr="00694AB2">
        <w:t xml:space="preserve"> – </w:t>
      </w:r>
      <w:r>
        <w:t xml:space="preserve">форма </w:t>
      </w:r>
      <w:r>
        <w:rPr>
          <w:rStyle w:val="ae"/>
          <w:rFonts w:eastAsiaTheme="minorEastAsia"/>
          <w:b w:val="0"/>
          <w:i w:val="0"/>
        </w:rPr>
        <w:t>ввода данных информационной системы, с заполненными полями</w:t>
      </w:r>
    </w:p>
    <w:p w14:paraId="05FB9CC7" w14:textId="1412469C" w:rsidR="000762F3" w:rsidRDefault="000762F3" w:rsidP="00F126DC">
      <w:pPr>
        <w:pStyle w:val="13"/>
        <w:numPr>
          <w:ilvl w:val="0"/>
          <w:numId w:val="59"/>
        </w:numPr>
        <w:rPr>
          <w:rFonts w:eastAsiaTheme="minorEastAsia"/>
        </w:rPr>
      </w:pPr>
      <w:r w:rsidRPr="000762F3">
        <w:rPr>
          <w:rFonts w:eastAsiaTheme="minorEastAsia"/>
        </w:rPr>
        <w:t>Нажать кнопку «Продолжить»</w:t>
      </w:r>
      <w:r>
        <w:rPr>
          <w:rFonts w:eastAsiaTheme="minorEastAsia"/>
        </w:rPr>
        <w:t>. Откроется форма загрузки сертификата электронной подписи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_Ref75274138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27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</w:p>
    <w:p w14:paraId="20BA4481" w14:textId="4AAE6EAD" w:rsidR="000762F3" w:rsidRPr="00C3329E" w:rsidRDefault="000762F3" w:rsidP="00F126DC">
      <w:pPr>
        <w:pStyle w:val="ac"/>
        <w:numPr>
          <w:ilvl w:val="0"/>
          <w:numId w:val="59"/>
        </w:numPr>
        <w:rPr>
          <w:rFonts w:eastAsiaTheme="minorEastAsia"/>
        </w:rPr>
      </w:pPr>
      <w:r w:rsidRPr="00C3329E">
        <w:rPr>
          <w:rFonts w:eastAsiaTheme="minorEastAsia"/>
        </w:rPr>
        <w:t xml:space="preserve">Выполнить шаги 5-7 сценария </w:t>
      </w:r>
      <w:r w:rsidR="0058280E" w:rsidRPr="00C3329E">
        <w:rPr>
          <w:rFonts w:eastAsiaTheme="minorEastAsia"/>
          <w:szCs w:val="22"/>
        </w:rPr>
        <w:t>регистрации ИС УВ копиро</w:t>
      </w:r>
      <w:r w:rsidR="00B43761" w:rsidRPr="00C3329E">
        <w:rPr>
          <w:rFonts w:eastAsiaTheme="minorEastAsia"/>
          <w:szCs w:val="22"/>
        </w:rPr>
        <w:t>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E11B25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="0058280E" w:rsidRPr="00C3329E">
        <w:rPr>
          <w:rFonts w:eastAsiaTheme="minorEastAsia"/>
          <w:szCs w:val="22"/>
        </w:rPr>
        <w:t>).</w:t>
      </w:r>
    </w:p>
    <w:p w14:paraId="24E2C3E9" w14:textId="77777777" w:rsidR="00B6188F" w:rsidRDefault="001D15C1" w:rsidP="00A652DD">
      <w:pPr>
        <w:pStyle w:val="31"/>
      </w:pPr>
      <w:bookmarkStart w:id="4445" w:name="_Toc75273830"/>
      <w:bookmarkStart w:id="4446" w:name="_Toc75273831"/>
      <w:bookmarkStart w:id="4447" w:name="_Toc75273832"/>
      <w:bookmarkStart w:id="4448" w:name="_Toc75273833"/>
      <w:bookmarkStart w:id="4449" w:name="_Toc75273835"/>
      <w:bookmarkStart w:id="4450" w:name="_Toc75273836"/>
      <w:bookmarkStart w:id="4451" w:name="_Toc75273840"/>
      <w:bookmarkStart w:id="4452" w:name="_Toc75273841"/>
      <w:bookmarkStart w:id="4453" w:name="_Toc75273842"/>
      <w:bookmarkStart w:id="4454" w:name="_Ref509929246"/>
      <w:bookmarkStart w:id="4455" w:name="_Toc91517433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r w:rsidRPr="00694AB2">
        <w:lastRenderedPageBreak/>
        <w:t>Добавление</w:t>
      </w:r>
      <w:r w:rsidR="006F7A26" w:rsidRPr="00694AB2">
        <w:t xml:space="preserve"> сертификат</w:t>
      </w:r>
      <w:r w:rsidR="00F702D0" w:rsidRPr="00694AB2">
        <w:t>а</w:t>
      </w:r>
      <w:r w:rsidR="006F7A26" w:rsidRPr="00694AB2">
        <w:t xml:space="preserve"> ИС УВ</w:t>
      </w:r>
      <w:bookmarkEnd w:id="4454"/>
      <w:bookmarkEnd w:id="4455"/>
    </w:p>
    <w:p w14:paraId="2A827A38" w14:textId="3760CB60" w:rsidR="00606328" w:rsidRPr="005C0836" w:rsidRDefault="00606328" w:rsidP="00606328">
      <w:pPr>
        <w:rPr>
          <w:rFonts w:eastAsiaTheme="minorEastAsia"/>
          <w:szCs w:val="22"/>
        </w:rPr>
      </w:pPr>
      <w:r>
        <w:rPr>
          <w:rFonts w:eastAsiaTheme="minorEastAsia"/>
        </w:rPr>
        <w:t>П</w:t>
      </w:r>
      <w:r w:rsidRPr="005C0836">
        <w:rPr>
          <w:rFonts w:eastAsiaTheme="minorEastAsia"/>
        </w:rPr>
        <w:t xml:space="preserve">о аналогии со </w:t>
      </w:r>
      <w:r>
        <w:rPr>
          <w:rFonts w:eastAsiaTheme="minorEastAsia"/>
        </w:rPr>
        <w:t xml:space="preserve">сценарием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E11B25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Pr="005C0836">
        <w:rPr>
          <w:rFonts w:eastAsiaTheme="minorEastAsia"/>
          <w:szCs w:val="22"/>
        </w:rPr>
        <w:t>)</w:t>
      </w:r>
      <w:r>
        <w:rPr>
          <w:rFonts w:eastAsiaTheme="minorEastAsia"/>
          <w:szCs w:val="22"/>
        </w:rPr>
        <w:t xml:space="preserve"> </w:t>
      </w:r>
      <w:r>
        <w:rPr>
          <w:rFonts w:eastAsiaTheme="minorEastAsia"/>
        </w:rPr>
        <w:t>д</w:t>
      </w:r>
      <w:r w:rsidRPr="005C0836">
        <w:rPr>
          <w:rFonts w:eastAsiaTheme="minorEastAsia"/>
        </w:rPr>
        <w:t>ля того, чтобы зарегистрировать новую информационную систему в тестовой среде или в среде разработки СМЭВ</w:t>
      </w:r>
      <w:r>
        <w:rPr>
          <w:rFonts w:eastAsiaTheme="minorEastAsia"/>
        </w:rPr>
        <w:t>,</w:t>
      </w:r>
      <w:r w:rsidRPr="005C0836">
        <w:rPr>
          <w:rFonts w:eastAsiaTheme="minorEastAsia"/>
        </w:rPr>
        <w:t xml:space="preserve"> нужно: </w:t>
      </w:r>
    </w:p>
    <w:p w14:paraId="6A976F23" w14:textId="77777777" w:rsidR="00606328" w:rsidRPr="00DD6FA2" w:rsidRDefault="00606328" w:rsidP="00F126DC">
      <w:pPr>
        <w:pStyle w:val="ac"/>
        <w:numPr>
          <w:ilvl w:val="0"/>
          <w:numId w:val="60"/>
        </w:numPr>
        <w:rPr>
          <w:rFonts w:eastAsiaTheme="minorEastAsia"/>
        </w:rPr>
      </w:pPr>
      <w:r>
        <w:rPr>
          <w:rFonts w:eastAsiaTheme="minorEastAsia"/>
        </w:rPr>
        <w:t>В</w:t>
      </w:r>
      <w:r w:rsidRPr="00DD6FA2">
        <w:rPr>
          <w:rFonts w:eastAsiaTheme="minorEastAsia"/>
        </w:rPr>
        <w:t xml:space="preserve">ызвать визард добавления информационной системы. </w:t>
      </w:r>
      <w:r>
        <w:rPr>
          <w:rFonts w:eastAsiaTheme="minorEastAsia"/>
        </w:rPr>
        <w:t>Это можно сделать</w:t>
      </w:r>
      <w:r w:rsidRPr="00DD6FA2">
        <w:rPr>
          <w:rFonts w:eastAsiaTheme="minorEastAsia"/>
        </w:rPr>
        <w:t xml:space="preserve"> из разных форм портала, например:</w:t>
      </w:r>
    </w:p>
    <w:p w14:paraId="4E8F85C7" w14:textId="4D943600" w:rsidR="00606328" w:rsidRDefault="00606328" w:rsidP="00606328">
      <w:pPr>
        <w:pStyle w:val="13"/>
        <w:rPr>
          <w:rFonts w:eastAsiaTheme="minorEastAsia"/>
        </w:rPr>
      </w:pPr>
      <w:r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);</w:t>
      </w:r>
    </w:p>
    <w:p w14:paraId="730C0AFE" w14:textId="00003E5A" w:rsidR="00606328" w:rsidRDefault="00606328" w:rsidP="00606328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нажать кнопку </w:t>
      </w:r>
      <w:r w:rsidR="00EE152E">
        <w:rPr>
          <w:rFonts w:eastAsiaTheme="minorEastAsia"/>
        </w:rPr>
        <w:t>«Новый сертификат»</w:t>
      </w:r>
      <w:r>
        <w:rPr>
          <w:rFonts w:eastAsiaTheme="minorEastAsia"/>
        </w:rPr>
        <w:t xml:space="preserve"> во вкладке </w:t>
      </w:r>
      <w:r w:rsidR="00EE152E">
        <w:rPr>
          <w:rFonts w:eastAsiaTheme="minorEastAsia"/>
        </w:rPr>
        <w:t>«Сертификаты»</w:t>
      </w:r>
      <w:r>
        <w:rPr>
          <w:rFonts w:eastAsiaTheme="minorEastAsia"/>
        </w:rPr>
        <w:t xml:space="preserve"> на странице просмотра </w:t>
      </w:r>
      <w:r w:rsidR="00EE152E">
        <w:rPr>
          <w:rFonts w:eastAsiaTheme="minorEastAsia"/>
        </w:rPr>
        <w:t xml:space="preserve">данных </w:t>
      </w:r>
      <w:r>
        <w:rPr>
          <w:rFonts w:eastAsiaTheme="minorEastAsia"/>
        </w:rPr>
        <w:t>информационн</w:t>
      </w:r>
      <w:r w:rsidR="00EE152E">
        <w:rPr>
          <w:rFonts w:eastAsiaTheme="minorEastAsia"/>
        </w:rPr>
        <w:t>ой</w:t>
      </w:r>
      <w:r>
        <w:rPr>
          <w:rFonts w:eastAsiaTheme="minorEastAsia"/>
        </w:rPr>
        <w:t xml:space="preserve"> систем</w:t>
      </w:r>
      <w:r w:rsidR="00EE152E">
        <w:rPr>
          <w:rFonts w:eastAsiaTheme="minorEastAsia"/>
        </w:rPr>
        <w:t>ы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_Ref480471904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21</w:t>
      </w:r>
      <w:r w:rsidR="00B43761">
        <w:rPr>
          <w:rFonts w:eastAsiaTheme="minorEastAsia"/>
        </w:rPr>
        <w:fldChar w:fldCharType="end"/>
      </w:r>
      <w:r w:rsidR="00EE152E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300E9B19" w14:textId="77777777" w:rsidR="00606328" w:rsidRDefault="00606328" w:rsidP="00606328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  <w:r w:rsidRPr="00122282">
        <w:rPr>
          <w:rFonts w:eastAsiaTheme="minorEastAsia"/>
        </w:rPr>
        <w:t xml:space="preserve">При вызове визарда из панели быстрых действий на первом шаге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целевой среды СМЭВ, в которой необходимо выполнить </w:t>
      </w:r>
      <w:r w:rsidR="00EE152E">
        <w:rPr>
          <w:rFonts w:eastAsiaTheme="minorEastAsia"/>
        </w:rPr>
        <w:t>добавление сертификата ЭП</w:t>
      </w:r>
      <w:r w:rsidR="00B43761">
        <w:rPr>
          <w:rFonts w:eastAsiaTheme="minorEastAsia"/>
        </w:rPr>
        <w:t>.</w:t>
      </w:r>
    </w:p>
    <w:p w14:paraId="3B60EC6B" w14:textId="77777777" w:rsidR="00EE152E" w:rsidRDefault="00EE152E" w:rsidP="00F126DC">
      <w:pPr>
        <w:pStyle w:val="13"/>
        <w:numPr>
          <w:ilvl w:val="0"/>
          <w:numId w:val="60"/>
        </w:numPr>
        <w:rPr>
          <w:rFonts w:eastAsiaTheme="minorEastAsia"/>
        </w:rPr>
      </w:pPr>
      <w:r>
        <w:rPr>
          <w:rFonts w:eastAsiaTheme="minorEastAsia"/>
        </w:rPr>
        <w:t>Выбрать среду СМЭВ из предложенных вариантов, например, «Тестовая среда СМЭВ».</w:t>
      </w:r>
    </w:p>
    <w:p w14:paraId="105A92A6" w14:textId="6FE6D267" w:rsidR="00EE152E" w:rsidRDefault="00EE152E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Style w:val="ae"/>
          <w:rFonts w:eastAsiaTheme="minorEastAsia"/>
          <w:b w:val="0"/>
          <w:i w:val="0"/>
        </w:rPr>
        <w:t>Откроется форма выбора информационной системы из целевой среды СМЭВ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_Ref75274461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31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  <w:r>
        <w:rPr>
          <w:rFonts w:eastAsiaTheme="minorEastAsia"/>
        </w:rPr>
        <w:t xml:space="preserve"> </w:t>
      </w:r>
    </w:p>
    <w:p w14:paraId="7DB8B29B" w14:textId="2B5E66D6" w:rsidR="008308F2" w:rsidRPr="00C3329E" w:rsidRDefault="008308F2" w:rsidP="00F126DC">
      <w:pPr>
        <w:pStyle w:val="13"/>
        <w:numPr>
          <w:ilvl w:val="0"/>
          <w:numId w:val="60"/>
        </w:numPr>
        <w:rPr>
          <w:rFonts w:eastAsiaTheme="minorEastAsia"/>
        </w:rPr>
      </w:pPr>
      <w:r>
        <w:rPr>
          <w:rFonts w:eastAsiaTheme="minorEastAsia"/>
        </w:rPr>
        <w:t>Выбрать информационную систему. Откроется форма загрузки сертификата электронной подписи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_Ref75274138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27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31A8EF60" w14:textId="77777777" w:rsidR="00F43AD7" w:rsidRDefault="00F43AD7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noProof/>
        </w:rPr>
        <w:drawing>
          <wp:inline distT="0" distB="0" distL="0" distR="0" wp14:anchorId="1FCCC8C9" wp14:editId="0E3F9240">
            <wp:extent cx="6480175" cy="3333750"/>
            <wp:effectExtent l="0" t="0" r="0" b="0"/>
            <wp:docPr id="1387" name="Рисунок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1483" w14:textId="04151441" w:rsidR="007C7D11" w:rsidRPr="00694AB2" w:rsidRDefault="007C7D11" w:rsidP="007C7D11">
      <w:pPr>
        <w:pStyle w:val="aff4"/>
      </w:pPr>
      <w:bookmarkStart w:id="4456" w:name="_Ref7527446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31</w:t>
      </w:r>
      <w:r w:rsidRPr="00694AB2">
        <w:rPr>
          <w:noProof/>
        </w:rPr>
        <w:fldChar w:fldCharType="end"/>
      </w:r>
      <w:bookmarkEnd w:id="4456"/>
      <w:r w:rsidRPr="00694AB2">
        <w:t xml:space="preserve"> – </w:t>
      </w:r>
      <w:r>
        <w:t>форма выбора информационной системы для добавления сертификата ЭП</w:t>
      </w:r>
    </w:p>
    <w:p w14:paraId="06C3A8E1" w14:textId="79EE66E6" w:rsidR="007C7D11" w:rsidRPr="005C0836" w:rsidRDefault="007C7D11" w:rsidP="00F126DC">
      <w:pPr>
        <w:pStyle w:val="ac"/>
        <w:numPr>
          <w:ilvl w:val="0"/>
          <w:numId w:val="60"/>
        </w:numPr>
        <w:rPr>
          <w:rFonts w:eastAsiaTheme="minorEastAsia"/>
        </w:rPr>
      </w:pPr>
      <w:r w:rsidRPr="005C0836">
        <w:rPr>
          <w:rFonts w:eastAsiaTheme="minorEastAsia"/>
        </w:rPr>
        <w:t xml:space="preserve">Выполнить шаги 5-7 сценария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E11B25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Pr="005C0836">
        <w:rPr>
          <w:rFonts w:eastAsiaTheme="minorEastAsia"/>
          <w:szCs w:val="22"/>
        </w:rPr>
        <w:t>).</w:t>
      </w:r>
    </w:p>
    <w:p w14:paraId="1B327790" w14:textId="35F6E77B" w:rsidR="007C7D11" w:rsidRPr="00122282" w:rsidRDefault="00642922" w:rsidP="00C3329E">
      <w:pPr>
        <w:pStyle w:val="ac"/>
        <w:ind w:left="720"/>
        <w:rPr>
          <w:rFonts w:eastAsiaTheme="minorEastAsia"/>
        </w:rPr>
      </w:pPr>
      <w:r w:rsidRPr="00642922">
        <w:rPr>
          <w:rFonts w:eastAsiaTheme="minorEastAsia"/>
        </w:rPr>
        <w:t>Откроется вкладка «Сертификаты» на странице просмотра информационной системы</w:t>
      </w:r>
      <w:r w:rsidR="008308F2">
        <w:rPr>
          <w:rFonts w:eastAsiaTheme="minorEastAsia"/>
        </w:rPr>
        <w:t xml:space="preserve"> </w:t>
      </w:r>
      <w:r w:rsidRPr="00642922">
        <w:rPr>
          <w:rFonts w:eastAsiaTheme="minorEastAsia"/>
        </w:rPr>
        <w:t>(</w:t>
      </w:r>
      <w:r w:rsidRPr="00642922">
        <w:rPr>
          <w:rFonts w:eastAsiaTheme="minorEastAsia"/>
        </w:rPr>
        <w:fldChar w:fldCharType="begin"/>
      </w:r>
      <w:r w:rsidRPr="00642922">
        <w:rPr>
          <w:rFonts w:eastAsiaTheme="minorEastAsia"/>
        </w:rPr>
        <w:instrText xml:space="preserve"> REF  _Ref480471904 \* Lower \h  \* MERGEFORMAT </w:instrText>
      </w:r>
      <w:r w:rsidRPr="00642922">
        <w:rPr>
          <w:rFonts w:eastAsiaTheme="minorEastAsia"/>
        </w:rPr>
      </w:r>
      <w:r w:rsidRPr="00642922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21</w:t>
      </w:r>
      <w:r w:rsidRPr="00642922">
        <w:rPr>
          <w:rFonts w:eastAsiaTheme="minorEastAsia"/>
        </w:rPr>
        <w:fldChar w:fldCharType="end"/>
      </w:r>
      <w:r w:rsidRPr="00642922">
        <w:rPr>
          <w:rFonts w:eastAsiaTheme="minorEastAsia"/>
        </w:rPr>
        <w:t>)</w:t>
      </w:r>
      <w:r w:rsidR="008308F2">
        <w:rPr>
          <w:rFonts w:eastAsiaTheme="minorEastAsia"/>
        </w:rPr>
        <w:t>, выбранной на шаге 3</w:t>
      </w:r>
      <w:r w:rsidRPr="00642922">
        <w:rPr>
          <w:rFonts w:eastAsiaTheme="minorEastAsia"/>
        </w:rPr>
        <w:t>.</w:t>
      </w:r>
      <w:r>
        <w:rPr>
          <w:rFonts w:eastAsiaTheme="minorEastAsia"/>
        </w:rPr>
        <w:t xml:space="preserve"> На форме можно увидеть только что добавленный сертификат.</w:t>
      </w:r>
    </w:p>
    <w:p w14:paraId="7A218F26" w14:textId="77777777" w:rsidR="00D12F30" w:rsidRPr="00694AB2" w:rsidRDefault="00D12F30" w:rsidP="00A652DD">
      <w:pPr>
        <w:pStyle w:val="31"/>
      </w:pPr>
      <w:bookmarkStart w:id="4457" w:name="_Toc75273844"/>
      <w:bookmarkStart w:id="4458" w:name="_Toc75273845"/>
      <w:bookmarkStart w:id="4459" w:name="_Toc75273846"/>
      <w:bookmarkStart w:id="4460" w:name="_Toc75273847"/>
      <w:bookmarkStart w:id="4461" w:name="_Toc75273848"/>
      <w:bookmarkStart w:id="4462" w:name="_Toc75273849"/>
      <w:bookmarkStart w:id="4463" w:name="_Toc75273854"/>
      <w:bookmarkStart w:id="4464" w:name="_Toc75273855"/>
      <w:bookmarkStart w:id="4465" w:name="_Toc75273856"/>
      <w:bookmarkStart w:id="4466" w:name="_Toc75273857"/>
      <w:bookmarkStart w:id="4467" w:name="_Toc75273858"/>
      <w:bookmarkStart w:id="4468" w:name="_Toc37057849"/>
      <w:bookmarkStart w:id="4469" w:name="_Toc37058073"/>
      <w:bookmarkStart w:id="4470" w:name="_Toc37057850"/>
      <w:bookmarkStart w:id="4471" w:name="_Toc37058074"/>
      <w:bookmarkStart w:id="4472" w:name="_Toc37057851"/>
      <w:bookmarkStart w:id="4473" w:name="_Toc37058075"/>
      <w:bookmarkStart w:id="4474" w:name="_Toc37057852"/>
      <w:bookmarkStart w:id="4475" w:name="_Toc37058076"/>
      <w:bookmarkStart w:id="4476" w:name="_Toc37057854"/>
      <w:bookmarkStart w:id="4477" w:name="_Toc37058078"/>
      <w:bookmarkStart w:id="4478" w:name="_Toc37057855"/>
      <w:bookmarkStart w:id="4479" w:name="_Toc37058079"/>
      <w:bookmarkStart w:id="4480" w:name="_Toc37057857"/>
      <w:bookmarkStart w:id="4481" w:name="_Toc37058081"/>
      <w:bookmarkStart w:id="4482" w:name="_Toc37057858"/>
      <w:bookmarkStart w:id="4483" w:name="_Toc37058082"/>
      <w:bookmarkStart w:id="4484" w:name="_Toc37057860"/>
      <w:bookmarkStart w:id="4485" w:name="_Toc37058084"/>
      <w:bookmarkStart w:id="4486" w:name="_Toc37057861"/>
      <w:bookmarkStart w:id="4487" w:name="_Toc37058085"/>
      <w:bookmarkStart w:id="4488" w:name="_Toc37057862"/>
      <w:bookmarkStart w:id="4489" w:name="_Toc37058086"/>
      <w:bookmarkStart w:id="4490" w:name="_Toc37057864"/>
      <w:bookmarkStart w:id="4491" w:name="_Toc37058088"/>
      <w:bookmarkStart w:id="4492" w:name="_Toc37057866"/>
      <w:bookmarkStart w:id="4493" w:name="_Toc37058090"/>
      <w:bookmarkStart w:id="4494" w:name="_Toc37057868"/>
      <w:bookmarkStart w:id="4495" w:name="_Toc37058092"/>
      <w:bookmarkStart w:id="4496" w:name="_Toc37057869"/>
      <w:bookmarkStart w:id="4497" w:name="_Toc37058093"/>
      <w:bookmarkStart w:id="4498" w:name="_Toc37057872"/>
      <w:bookmarkStart w:id="4499" w:name="_Toc37058096"/>
      <w:bookmarkStart w:id="4500" w:name="_Toc37057873"/>
      <w:bookmarkStart w:id="4501" w:name="_Toc37058097"/>
      <w:bookmarkStart w:id="4502" w:name="_Toc37057874"/>
      <w:bookmarkStart w:id="4503" w:name="_Toc37058098"/>
      <w:bookmarkStart w:id="4504" w:name="_Toc37057877"/>
      <w:bookmarkStart w:id="4505" w:name="_Toc37058101"/>
      <w:bookmarkStart w:id="4506" w:name="_Toc37057878"/>
      <w:bookmarkStart w:id="4507" w:name="_Toc37058102"/>
      <w:bookmarkStart w:id="4508" w:name="_Toc37057879"/>
      <w:bookmarkStart w:id="4509" w:name="_Toc37058103"/>
      <w:bookmarkStart w:id="4510" w:name="_Toc37057880"/>
      <w:bookmarkStart w:id="4511" w:name="_Toc37058104"/>
      <w:bookmarkStart w:id="4512" w:name="_Toc37057881"/>
      <w:bookmarkStart w:id="4513" w:name="_Toc37058105"/>
      <w:bookmarkStart w:id="4514" w:name="_Toc37057883"/>
      <w:bookmarkStart w:id="4515" w:name="_Toc37058107"/>
      <w:bookmarkStart w:id="4516" w:name="_Toc37057884"/>
      <w:bookmarkStart w:id="4517" w:name="_Toc37058108"/>
      <w:bookmarkStart w:id="4518" w:name="_Toc37057887"/>
      <w:bookmarkStart w:id="4519" w:name="_Toc37058111"/>
      <w:bookmarkStart w:id="4520" w:name="_Toc532295887"/>
      <w:bookmarkStart w:id="4521" w:name="_Ref44535977"/>
      <w:bookmarkStart w:id="4522" w:name="_Toc91517434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r w:rsidRPr="00694AB2">
        <w:lastRenderedPageBreak/>
        <w:t xml:space="preserve">Редактирование </w:t>
      </w:r>
      <w:r w:rsidR="00FF4D65" w:rsidRPr="00694AB2">
        <w:t xml:space="preserve">информационной системы </w:t>
      </w:r>
      <w:r w:rsidRPr="00694AB2">
        <w:t>УВ</w:t>
      </w:r>
      <w:bookmarkEnd w:id="4520"/>
      <w:bookmarkEnd w:id="4521"/>
      <w:bookmarkEnd w:id="4522"/>
    </w:p>
    <w:p w14:paraId="75D65051" w14:textId="51295182" w:rsidR="00782FDE" w:rsidRPr="00694AB2" w:rsidRDefault="00782FDE" w:rsidP="00C66EE0">
      <w:pPr>
        <w:spacing w:line="360" w:lineRule="auto"/>
        <w:rPr>
          <w:rFonts w:eastAsiaTheme="minorEastAsia"/>
        </w:rPr>
      </w:pPr>
      <w:r w:rsidRPr="00694AB2">
        <w:rPr>
          <w:rFonts w:eastAsiaTheme="minorEastAsia"/>
        </w:rPr>
        <w:t>Функция редактирования</w:t>
      </w:r>
      <w:r>
        <w:rPr>
          <w:rFonts w:eastAsiaTheme="minorEastAsia"/>
        </w:rPr>
        <w:t xml:space="preserve"> </w:t>
      </w:r>
      <w:r w:rsidRPr="00694AB2">
        <w:rPr>
          <w:rFonts w:eastAsiaTheme="minorEastAsia"/>
          <w:b/>
          <w:i/>
        </w:rPr>
        <w:t>Информационн</w:t>
      </w:r>
      <w:r>
        <w:rPr>
          <w:rFonts w:eastAsiaTheme="minorEastAsia"/>
          <w:b/>
          <w:i/>
        </w:rPr>
        <w:t>ой</w:t>
      </w:r>
      <w:r w:rsidRPr="00694AB2">
        <w:rPr>
          <w:rFonts w:eastAsiaTheme="minorEastAsia"/>
          <w:b/>
          <w:i/>
        </w:rPr>
        <w:t xml:space="preserve"> систем</w:t>
      </w:r>
      <w:r>
        <w:rPr>
          <w:rFonts w:eastAsiaTheme="minorEastAsia"/>
          <w:b/>
          <w:i/>
        </w:rPr>
        <w:t>ы</w:t>
      </w:r>
      <w:r w:rsidRPr="00694AB2">
        <w:rPr>
          <w:rFonts w:eastAsiaTheme="minorEastAsia"/>
        </w:rPr>
        <w:t xml:space="preserve"> доступна пользователям с </w:t>
      </w:r>
      <w:r>
        <w:rPr>
          <w:rFonts w:eastAsiaTheme="minorEastAsia"/>
        </w:rPr>
        <w:t>р</w:t>
      </w:r>
      <w:r w:rsidRPr="00694AB2">
        <w:rPr>
          <w:rFonts w:eastAsiaTheme="minorEastAsia"/>
        </w:rPr>
        <w:t>олями</w:t>
      </w:r>
      <w:r>
        <w:rPr>
          <w:rFonts w:eastAsiaTheme="minorEastAsia"/>
        </w:rPr>
        <w:t xml:space="preserve"> в ЛК УВ</w:t>
      </w:r>
      <w:r w:rsidRPr="00694AB2">
        <w:rPr>
          <w:rFonts w:eastAsiaTheme="minorEastAsia"/>
        </w:rPr>
        <w:t>:</w:t>
      </w:r>
    </w:p>
    <w:p w14:paraId="39D4252B" w14:textId="77777777" w:rsidR="00782FDE" w:rsidRPr="006D111A" w:rsidRDefault="00782FDE" w:rsidP="00C66EE0">
      <w:pPr>
        <w:pStyle w:val="13"/>
      </w:pPr>
      <w:r w:rsidRPr="006D111A">
        <w:t>Представитель УВ;</w:t>
      </w:r>
    </w:p>
    <w:p w14:paraId="1AA2B246" w14:textId="77777777" w:rsidR="00782FDE" w:rsidRPr="006D111A" w:rsidRDefault="00782FDE" w:rsidP="00C66EE0">
      <w:pPr>
        <w:pStyle w:val="13"/>
      </w:pPr>
      <w:r>
        <w:t>Представитель разработчика.</w:t>
      </w:r>
    </w:p>
    <w:p w14:paraId="6E9DDE20" w14:textId="6F752F23" w:rsidR="00782FDE" w:rsidRDefault="00782FDE" w:rsidP="00C66EE0">
      <w:pPr>
        <w:spacing w:line="360" w:lineRule="auto"/>
        <w:rPr>
          <w:rFonts w:eastAsia="Calibri"/>
          <w:lang w:eastAsia="en-US"/>
        </w:rPr>
      </w:pPr>
      <w:r w:rsidRPr="00694AB2">
        <w:rPr>
          <w:rFonts w:eastAsiaTheme="minorEastAsia"/>
        </w:rPr>
        <w:t xml:space="preserve">Пользователь с ролью </w:t>
      </w:r>
      <w:r w:rsidR="0031065F">
        <w:rPr>
          <w:rFonts w:eastAsiaTheme="minorEastAsia"/>
        </w:rPr>
        <w:t>«</w:t>
      </w:r>
      <w:r w:rsidRPr="00C66EE0">
        <w:rPr>
          <w:rFonts w:eastAsia="Calibri"/>
          <w:lang w:eastAsia="en-US"/>
        </w:rPr>
        <w:t>Представитель УВ</w:t>
      </w:r>
      <w:r w:rsidR="0031065F">
        <w:rPr>
          <w:rFonts w:eastAsia="Calibri"/>
          <w:lang w:eastAsia="en-US"/>
        </w:rPr>
        <w:t>»</w:t>
      </w:r>
      <w:r w:rsidRPr="00694AB2">
        <w:rPr>
          <w:rFonts w:eastAsia="Calibri"/>
          <w:b/>
          <w:i/>
          <w:lang w:eastAsia="en-US"/>
        </w:rPr>
        <w:t xml:space="preserve"> </w:t>
      </w:r>
      <w:r w:rsidRPr="00694AB2">
        <w:rPr>
          <w:rFonts w:eastAsia="Calibri"/>
          <w:lang w:eastAsia="en-US"/>
        </w:rPr>
        <w:t>и</w:t>
      </w:r>
      <w:r>
        <w:rPr>
          <w:rFonts w:eastAsia="Calibri"/>
          <w:lang w:eastAsia="en-US"/>
        </w:rPr>
        <w:t>ли</w:t>
      </w:r>
      <w:r w:rsidRPr="00694AB2">
        <w:rPr>
          <w:rFonts w:eastAsia="Calibri"/>
          <w:lang w:eastAsia="en-US"/>
        </w:rPr>
        <w:t xml:space="preserve"> </w:t>
      </w:r>
      <w:r w:rsidR="0031065F">
        <w:rPr>
          <w:rFonts w:eastAsia="Calibri"/>
          <w:lang w:eastAsia="en-US"/>
        </w:rPr>
        <w:t>«</w:t>
      </w:r>
      <w:r w:rsidRPr="00C66EE0">
        <w:rPr>
          <w:rFonts w:eastAsia="Calibri"/>
          <w:lang w:eastAsia="en-US"/>
        </w:rPr>
        <w:t>Представитель разработчика</w:t>
      </w:r>
      <w:r w:rsidR="0031065F">
        <w:rPr>
          <w:rFonts w:eastAsia="Calibri"/>
          <w:lang w:eastAsia="en-US"/>
        </w:rPr>
        <w:t>»</w:t>
      </w:r>
      <w:r w:rsidRPr="00694AB2">
        <w:rPr>
          <w:rFonts w:eastAsia="Calibri"/>
          <w:b/>
          <w:i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может редактировать </w:t>
      </w:r>
      <w:r>
        <w:rPr>
          <w:rFonts w:eastAsia="Calibri"/>
          <w:lang w:eastAsia="en-US"/>
        </w:rPr>
        <w:t xml:space="preserve">данные </w:t>
      </w:r>
      <w:r w:rsidR="0031065F">
        <w:rPr>
          <w:rFonts w:eastAsia="Calibri"/>
          <w:lang w:eastAsia="en-US"/>
        </w:rPr>
        <w:t>и</w:t>
      </w:r>
      <w:r w:rsidRPr="00C66EE0">
        <w:rPr>
          <w:rFonts w:eastAsia="Calibri"/>
          <w:lang w:eastAsia="en-US"/>
        </w:rPr>
        <w:t>нформационных систем</w:t>
      </w:r>
      <w:r>
        <w:rPr>
          <w:rFonts w:eastAsia="Calibri"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только для своего </w:t>
      </w:r>
      <w:r>
        <w:rPr>
          <w:rFonts w:eastAsia="Calibri"/>
          <w:lang w:eastAsia="en-US"/>
        </w:rPr>
        <w:t>УВ</w:t>
      </w:r>
      <w:r w:rsidRPr="00694AB2">
        <w:rPr>
          <w:rFonts w:eastAsia="Calibri"/>
          <w:lang w:eastAsia="en-US"/>
        </w:rPr>
        <w:t>.</w:t>
      </w:r>
    </w:p>
    <w:p w14:paraId="395F6265" w14:textId="14F45363" w:rsidR="00782FDE" w:rsidRDefault="00782FDE" w:rsidP="00C66EE0">
      <w:pPr>
        <w:spacing w:line="360" w:lineRule="auto"/>
        <w:rPr>
          <w:rFonts w:eastAsia="Calibri"/>
          <w:lang w:eastAsia="en-US"/>
        </w:rPr>
      </w:pPr>
      <w:r>
        <w:rPr>
          <w:rFonts w:eastAsia="Calibri"/>
          <w:lang w:eastAsia="en-US"/>
        </w:rPr>
        <w:t>Для редактирования доступны краткое и полное наименовани</w:t>
      </w:r>
      <w:r w:rsidR="00A54386">
        <w:rPr>
          <w:rFonts w:eastAsia="Calibri"/>
          <w:lang w:eastAsia="en-US"/>
        </w:rPr>
        <w:t>я</w:t>
      </w:r>
      <w:r>
        <w:rPr>
          <w:rFonts w:eastAsia="Calibri"/>
          <w:lang w:eastAsia="en-US"/>
        </w:rPr>
        <w:t xml:space="preserve"> информационных систем, зарегистрированных в среде разработки, тестовой и продуктивной средах СМЭВ.</w:t>
      </w:r>
    </w:p>
    <w:p w14:paraId="67E84285" w14:textId="607B140E" w:rsidR="00EC3DED" w:rsidRDefault="00EC3DED" w:rsidP="00C66EE0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Д</w:t>
      </w:r>
      <w:r w:rsidRPr="00EC3DED">
        <w:rPr>
          <w:rFonts w:eastAsiaTheme="minorEastAsia"/>
        </w:rPr>
        <w:t xml:space="preserve">ля того, чтобы </w:t>
      </w:r>
      <w:r>
        <w:rPr>
          <w:rFonts w:eastAsiaTheme="minorEastAsia"/>
        </w:rPr>
        <w:t>отредактировать данные</w:t>
      </w:r>
      <w:r w:rsidRPr="00EC3DED">
        <w:rPr>
          <w:rFonts w:eastAsiaTheme="minorEastAsia"/>
        </w:rPr>
        <w:t xml:space="preserve"> информационн</w:t>
      </w:r>
      <w:r>
        <w:rPr>
          <w:rFonts w:eastAsiaTheme="minorEastAsia"/>
        </w:rPr>
        <w:t>ой</w:t>
      </w:r>
      <w:r w:rsidRPr="00EC3DED">
        <w:rPr>
          <w:rFonts w:eastAsiaTheme="minorEastAsia"/>
        </w:rPr>
        <w:t xml:space="preserve"> систем</w:t>
      </w:r>
      <w:r>
        <w:rPr>
          <w:rFonts w:eastAsiaTheme="minorEastAsia"/>
        </w:rPr>
        <w:t>ы</w:t>
      </w:r>
      <w:r w:rsidRPr="00EC3DE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</w:t>
      </w:r>
      <w:r w:rsidRPr="00EC3DED">
        <w:rPr>
          <w:rFonts w:eastAsiaTheme="minorEastAsia"/>
        </w:rPr>
        <w:t>среде разработки</w:t>
      </w:r>
      <w:r>
        <w:rPr>
          <w:rFonts w:eastAsiaTheme="minorEastAsia"/>
        </w:rPr>
        <w:t>,</w:t>
      </w:r>
      <w:r w:rsidRPr="00EC3DED">
        <w:rPr>
          <w:rFonts w:eastAsiaTheme="minorEastAsia"/>
        </w:rPr>
        <w:t xml:space="preserve"> в тестовой среде или в </w:t>
      </w:r>
      <w:r>
        <w:rPr>
          <w:rFonts w:eastAsiaTheme="minorEastAsia"/>
        </w:rPr>
        <w:t xml:space="preserve">продуктивной среде </w:t>
      </w:r>
      <w:r w:rsidRPr="00EC3DED">
        <w:rPr>
          <w:rFonts w:eastAsiaTheme="minorEastAsia"/>
        </w:rPr>
        <w:t xml:space="preserve">СМЭВ, нужно: </w:t>
      </w:r>
    </w:p>
    <w:p w14:paraId="07B89EFA" w14:textId="050C277C" w:rsidR="00EC3DED" w:rsidRDefault="00EC3DED" w:rsidP="00C66EE0">
      <w:pPr>
        <w:pStyle w:val="ac"/>
        <w:numPr>
          <w:ilvl w:val="0"/>
          <w:numId w:val="79"/>
        </w:numPr>
        <w:spacing w:line="360" w:lineRule="auto"/>
        <w:rPr>
          <w:rFonts w:eastAsiaTheme="minorEastAsia"/>
        </w:rPr>
      </w:pPr>
      <w:r>
        <w:rPr>
          <w:rFonts w:eastAsiaTheme="minorEastAsia"/>
        </w:rPr>
        <w:t>В</w:t>
      </w:r>
      <w:r w:rsidRPr="00DD6FA2">
        <w:rPr>
          <w:rFonts w:eastAsiaTheme="minorEastAsia"/>
        </w:rPr>
        <w:t xml:space="preserve">ызвать визард </w:t>
      </w:r>
      <w:r>
        <w:rPr>
          <w:rFonts w:eastAsiaTheme="minorEastAsia"/>
        </w:rPr>
        <w:t>редактирования</w:t>
      </w:r>
      <w:r w:rsidRPr="00DD6FA2">
        <w:rPr>
          <w:rFonts w:eastAsiaTheme="minorEastAsia"/>
        </w:rPr>
        <w:t xml:space="preserve"> информационной системы</w:t>
      </w:r>
      <w:r>
        <w:rPr>
          <w:rFonts w:eastAsiaTheme="minorEastAsia"/>
        </w:rPr>
        <w:t>, нажав кнопку «Редактировать» на странице просмотра данных информационной системы</w:t>
      </w:r>
      <w:r w:rsidRPr="00DD6FA2">
        <w:rPr>
          <w:rFonts w:eastAsiaTheme="minorEastAsia"/>
        </w:rPr>
        <w:t xml:space="preserve"> </w:t>
      </w:r>
      <w:r>
        <w:rPr>
          <w:rFonts w:eastAsiaTheme="minorEastAsia"/>
        </w:rPr>
        <w:t>в нужной среде</w:t>
      </w:r>
      <w:r w:rsidR="00826D9C">
        <w:rPr>
          <w:rFonts w:eastAsiaTheme="minorEastAsia"/>
        </w:rPr>
        <w:t xml:space="preserve"> (</w:t>
      </w:r>
      <w:r w:rsidR="0031065F">
        <w:rPr>
          <w:rFonts w:eastAsiaTheme="minorEastAsia"/>
        </w:rPr>
        <w:fldChar w:fldCharType="begin"/>
      </w:r>
      <w:r w:rsidR="0031065F">
        <w:rPr>
          <w:rFonts w:eastAsiaTheme="minorEastAsia"/>
        </w:rPr>
        <w:instrText xml:space="preserve"> REF _Ref91516163 \h </w:instrText>
      </w:r>
      <w:r w:rsidR="0031065F">
        <w:rPr>
          <w:rFonts w:eastAsiaTheme="minorEastAsia"/>
        </w:rPr>
      </w:r>
      <w:r w:rsidR="0031065F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32</w:t>
      </w:r>
      <w:r w:rsidR="0031065F">
        <w:rPr>
          <w:rFonts w:eastAsiaTheme="minorEastAsia"/>
        </w:rPr>
        <w:fldChar w:fldCharType="end"/>
      </w:r>
      <w:r w:rsidR="00826D9C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1BA95437" w14:textId="575A550A" w:rsidR="00826D9C" w:rsidRDefault="00FE0AAE" w:rsidP="00C66EE0">
      <w:pPr>
        <w:jc w:val="center"/>
        <w:rPr>
          <w:rFonts w:eastAsiaTheme="minorEastAsia"/>
        </w:rPr>
      </w:pPr>
      <w:r w:rsidRPr="00FE0AAE">
        <w:rPr>
          <w:rFonts w:eastAsiaTheme="minorEastAsia"/>
          <w:noProof/>
        </w:rPr>
        <w:drawing>
          <wp:inline distT="0" distB="0" distL="0" distR="0" wp14:anchorId="1B9C44DD" wp14:editId="3AE9EDE7">
            <wp:extent cx="5778784" cy="2733533"/>
            <wp:effectExtent l="0" t="0" r="0" b="0"/>
            <wp:docPr id="534" name="Рисунок 534" descr="C:\Users\nadezhda.kulikova\Desktop\редактирование И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dezhda.kulikova\Desktop\редактирование ИС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575" cy="273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3F3BE" w14:textId="0E290CC2" w:rsidR="00FE0AAE" w:rsidRPr="00C66EE0" w:rsidRDefault="00FE0AAE" w:rsidP="00C66EE0">
      <w:pPr>
        <w:pStyle w:val="aff4"/>
        <w:spacing w:line="360" w:lineRule="auto"/>
      </w:pPr>
      <w:bookmarkStart w:id="4523" w:name="_Ref9151616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32</w:t>
      </w:r>
      <w:r w:rsidRPr="00694AB2">
        <w:rPr>
          <w:noProof/>
        </w:rPr>
        <w:fldChar w:fldCharType="end"/>
      </w:r>
      <w:bookmarkEnd w:id="4523"/>
      <w:r w:rsidRPr="00694AB2">
        <w:t xml:space="preserve"> – </w:t>
      </w:r>
      <w:r w:rsidR="0031065F">
        <w:t>с</w:t>
      </w:r>
      <w:r w:rsidR="0031065F" w:rsidRPr="0031065F">
        <w:t>траница просмотра данных информационной системы с кнопкой «Редактировать»</w:t>
      </w:r>
    </w:p>
    <w:p w14:paraId="2893424C" w14:textId="507A772C" w:rsidR="00EC3DED" w:rsidRDefault="00EC3DED" w:rsidP="00C66EE0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  <w:r w:rsidRPr="00122282">
        <w:rPr>
          <w:rFonts w:eastAsiaTheme="minorEastAsia"/>
        </w:rPr>
        <w:t xml:space="preserve">При вызове визарда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</w:t>
      </w:r>
      <w:r>
        <w:rPr>
          <w:rFonts w:eastAsiaTheme="minorEastAsia"/>
        </w:rPr>
        <w:t>редактирования данных</w:t>
      </w:r>
      <w:r w:rsidRPr="00122282">
        <w:rPr>
          <w:rFonts w:eastAsiaTheme="minorEastAsia"/>
        </w:rPr>
        <w:t xml:space="preserve">, в которой необходимо выполнить </w:t>
      </w:r>
      <w:r>
        <w:rPr>
          <w:rFonts w:eastAsiaTheme="minorEastAsia"/>
        </w:rPr>
        <w:t>изменения информационной системы</w:t>
      </w:r>
      <w:r w:rsidR="00FE0AAE">
        <w:rPr>
          <w:rFonts w:eastAsiaTheme="minorEastAsia"/>
        </w:rPr>
        <w:t xml:space="preserve"> (</w:t>
      </w:r>
      <w:r w:rsidR="0031065F">
        <w:rPr>
          <w:rFonts w:eastAsiaTheme="minorEastAsia"/>
        </w:rPr>
        <w:fldChar w:fldCharType="begin"/>
      </w:r>
      <w:r w:rsidR="0031065F">
        <w:rPr>
          <w:rFonts w:eastAsiaTheme="minorEastAsia"/>
        </w:rPr>
        <w:instrText xml:space="preserve"> REF _Ref44536026 \h </w:instrText>
      </w:r>
      <w:r w:rsidR="0031065F">
        <w:rPr>
          <w:rFonts w:eastAsiaTheme="minorEastAsia"/>
        </w:rPr>
      </w:r>
      <w:r w:rsidR="0031065F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33</w:t>
      </w:r>
      <w:r w:rsidR="0031065F">
        <w:rPr>
          <w:rFonts w:eastAsiaTheme="minorEastAsia"/>
        </w:rPr>
        <w:fldChar w:fldCharType="end"/>
      </w:r>
      <w:r w:rsidR="00FE0AAE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492058D4" w14:textId="6DDCFFB6" w:rsidR="00D12F30" w:rsidRPr="00694AB2" w:rsidRDefault="005F210B" w:rsidP="00C66EE0">
      <w:pPr>
        <w:pStyle w:val="aff6"/>
        <w:spacing w:line="360" w:lineRule="auto"/>
        <w:rPr>
          <w:rFonts w:eastAsiaTheme="minorEastAsia"/>
        </w:rPr>
      </w:pPr>
      <w:r w:rsidRPr="005F210B">
        <w:rPr>
          <w:rFonts w:eastAsiaTheme="minorEastAsia"/>
        </w:rPr>
        <w:lastRenderedPageBreak/>
        <w:drawing>
          <wp:inline distT="0" distB="0" distL="0" distR="0" wp14:anchorId="43D272E8" wp14:editId="42FB63B1">
            <wp:extent cx="5735818" cy="2932597"/>
            <wp:effectExtent l="0" t="0" r="0" b="1270"/>
            <wp:docPr id="529" name="Рисунок 529" descr="C:\Users\nadezhda.kulikova\Desktop\редактирование ИС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dezhda.kulikova\Desktop\редактирование ИС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43" cy="293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210B" w:rsidDel="005F210B">
        <w:rPr>
          <w:rFonts w:eastAsiaTheme="minorEastAsia"/>
        </w:rPr>
        <w:t xml:space="preserve"> </w:t>
      </w:r>
    </w:p>
    <w:p w14:paraId="78FC9E6B" w14:textId="7B53D01C" w:rsidR="00D12F30" w:rsidRPr="00694AB2" w:rsidRDefault="00D12F30" w:rsidP="00C66EE0">
      <w:pPr>
        <w:pStyle w:val="aff4"/>
        <w:spacing w:line="360" w:lineRule="auto"/>
      </w:pPr>
      <w:bookmarkStart w:id="4524" w:name="_Ref4453602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E11B25">
        <w:rPr>
          <w:noProof/>
        </w:rPr>
        <w:t>33</w:t>
      </w:r>
      <w:r w:rsidR="008448E1" w:rsidRPr="00694AB2">
        <w:rPr>
          <w:noProof/>
        </w:rPr>
        <w:fldChar w:fldCharType="end"/>
      </w:r>
      <w:bookmarkEnd w:id="4524"/>
      <w:r w:rsidRPr="00694AB2">
        <w:t xml:space="preserve"> – </w:t>
      </w:r>
      <w:r w:rsidR="0031065F">
        <w:t>ф</w:t>
      </w:r>
      <w:r w:rsidR="00826D9C">
        <w:t>орма</w:t>
      </w:r>
      <w:r w:rsidR="00826D9C" w:rsidRPr="00694AB2">
        <w:t xml:space="preserve"> </w:t>
      </w:r>
      <w:r w:rsidRPr="00694AB2">
        <w:t xml:space="preserve">редактирования </w:t>
      </w:r>
      <w:r w:rsidR="00A54386">
        <w:t xml:space="preserve">данных </w:t>
      </w:r>
      <w:r w:rsidRPr="00694AB2">
        <w:t>информационной системы</w:t>
      </w:r>
    </w:p>
    <w:p w14:paraId="0E56742C" w14:textId="5BEB5E3D" w:rsidR="00D12F30" w:rsidRPr="00C66EE0" w:rsidRDefault="00D12F30" w:rsidP="00C66EE0">
      <w:pPr>
        <w:pStyle w:val="ac"/>
        <w:numPr>
          <w:ilvl w:val="0"/>
          <w:numId w:val="79"/>
        </w:numPr>
        <w:spacing w:line="360" w:lineRule="auto"/>
        <w:rPr>
          <w:rFonts w:eastAsiaTheme="minorEastAsia"/>
        </w:rPr>
      </w:pPr>
      <w:r w:rsidRPr="00C66EE0">
        <w:rPr>
          <w:rFonts w:eastAsiaTheme="minorEastAsia"/>
        </w:rPr>
        <w:t xml:space="preserve">На </w:t>
      </w:r>
      <w:r w:rsidR="00826D9C" w:rsidRPr="00C66EE0">
        <w:rPr>
          <w:rFonts w:eastAsiaTheme="minorEastAsia"/>
        </w:rPr>
        <w:t xml:space="preserve">форме </w:t>
      </w:r>
      <w:r w:rsidR="0064696F" w:rsidRPr="00C66EE0">
        <w:rPr>
          <w:rFonts w:eastAsiaTheme="minorEastAsia"/>
        </w:rPr>
        <w:t xml:space="preserve">редактирования </w:t>
      </w:r>
      <w:r w:rsidR="00A54386">
        <w:rPr>
          <w:rFonts w:eastAsiaTheme="minorEastAsia"/>
        </w:rPr>
        <w:t xml:space="preserve">данных </w:t>
      </w:r>
      <w:r w:rsidR="0064696F" w:rsidRPr="00C66EE0">
        <w:rPr>
          <w:rFonts w:eastAsiaTheme="minorEastAsia"/>
        </w:rPr>
        <w:t>информационной системы</w:t>
      </w:r>
      <w:r w:rsidRPr="00C66EE0">
        <w:rPr>
          <w:rFonts w:eastAsiaTheme="minorEastAsia"/>
        </w:rPr>
        <w:t>,</w:t>
      </w:r>
      <w:r w:rsidRPr="00C66EE0">
        <w:rPr>
          <w:rFonts w:eastAsiaTheme="minorEastAsia"/>
          <w:b/>
          <w:i/>
        </w:rPr>
        <w:t xml:space="preserve"> </w:t>
      </w:r>
      <w:r w:rsidRPr="00C66EE0">
        <w:rPr>
          <w:rFonts w:eastAsiaTheme="minorEastAsia"/>
        </w:rPr>
        <w:t xml:space="preserve">если требуется, </w:t>
      </w:r>
      <w:r w:rsidR="00826D9C" w:rsidRPr="00C66EE0">
        <w:rPr>
          <w:rFonts w:eastAsiaTheme="minorEastAsia"/>
        </w:rPr>
        <w:t>внес</w:t>
      </w:r>
      <w:r w:rsidR="00826D9C">
        <w:rPr>
          <w:rFonts w:eastAsiaTheme="minorEastAsia"/>
        </w:rPr>
        <w:t>ти</w:t>
      </w:r>
      <w:r w:rsidR="00826D9C" w:rsidRPr="00C66EE0">
        <w:rPr>
          <w:rFonts w:eastAsiaTheme="minorEastAsia"/>
        </w:rPr>
        <w:t xml:space="preserve"> </w:t>
      </w:r>
      <w:r w:rsidRPr="00C66EE0">
        <w:rPr>
          <w:rFonts w:eastAsiaTheme="minorEastAsia"/>
        </w:rPr>
        <w:t>изменения в поля:</w:t>
      </w:r>
    </w:p>
    <w:p w14:paraId="25B374DB" w14:textId="6F8B25DF" w:rsidR="00D12F30" w:rsidRPr="006D111A" w:rsidRDefault="00826D9C" w:rsidP="00C66EE0">
      <w:pPr>
        <w:pStyle w:val="13"/>
      </w:pPr>
      <w:r>
        <w:t xml:space="preserve">Краткое </w:t>
      </w:r>
      <w:r w:rsidR="00073221">
        <w:t>наименование.</w:t>
      </w:r>
    </w:p>
    <w:p w14:paraId="2AC61009" w14:textId="44882837" w:rsidR="00826D9C" w:rsidRPr="00C66EE0" w:rsidRDefault="00826D9C" w:rsidP="00C66EE0">
      <w:pPr>
        <w:pStyle w:val="13"/>
      </w:pPr>
      <w:r>
        <w:t xml:space="preserve">Полное </w:t>
      </w:r>
      <w:r w:rsidR="00073221">
        <w:t>наименование.</w:t>
      </w:r>
    </w:p>
    <w:p w14:paraId="7E60DBEA" w14:textId="256F5EEE" w:rsidR="005F210B" w:rsidRDefault="005F210B" w:rsidP="00C66EE0">
      <w:pPr>
        <w:pStyle w:val="13"/>
        <w:numPr>
          <w:ilvl w:val="0"/>
          <w:numId w:val="79"/>
        </w:numPr>
        <w:rPr>
          <w:rFonts w:eastAsiaTheme="minorEastAsia"/>
        </w:rPr>
      </w:pPr>
      <w:r w:rsidRPr="005F210B">
        <w:rPr>
          <w:rFonts w:eastAsiaTheme="minorEastAsia"/>
        </w:rPr>
        <w:t xml:space="preserve">Нажать кнопку «Продолжить». Откроется форма проверки введенных данных и подтверждения действия по </w:t>
      </w:r>
      <w:r>
        <w:rPr>
          <w:rFonts w:eastAsiaTheme="minorEastAsia"/>
        </w:rPr>
        <w:t>изменению</w:t>
      </w:r>
      <w:r w:rsidRPr="005F210B">
        <w:rPr>
          <w:rFonts w:eastAsiaTheme="minorEastAsia"/>
        </w:rPr>
        <w:t xml:space="preserve"> информационной системы</w:t>
      </w:r>
      <w:r w:rsidR="00A54386">
        <w:rPr>
          <w:rFonts w:eastAsiaTheme="minorEastAsia"/>
        </w:rPr>
        <w:t xml:space="preserve"> (</w:t>
      </w:r>
      <w:r w:rsidR="00A54386">
        <w:rPr>
          <w:rFonts w:eastAsiaTheme="minorEastAsia"/>
        </w:rPr>
        <w:fldChar w:fldCharType="begin"/>
      </w:r>
      <w:r w:rsidR="00A54386">
        <w:rPr>
          <w:rFonts w:eastAsiaTheme="minorEastAsia"/>
        </w:rPr>
        <w:instrText xml:space="preserve"> REF _Ref91516658 \h </w:instrText>
      </w:r>
      <w:r w:rsidR="00A54386">
        <w:rPr>
          <w:rFonts w:eastAsiaTheme="minorEastAsia"/>
        </w:rPr>
      </w:r>
      <w:r w:rsidR="00A54386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34</w:t>
      </w:r>
      <w:r w:rsidR="00A54386">
        <w:rPr>
          <w:rFonts w:eastAsiaTheme="minorEastAsia"/>
        </w:rPr>
        <w:fldChar w:fldCharType="end"/>
      </w:r>
      <w:r w:rsidR="00A54386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69426D39" w14:textId="0FD8FA66" w:rsidR="00FE0AAE" w:rsidRDefault="00FE0AAE" w:rsidP="00C66EE0">
      <w:pPr>
        <w:pStyle w:val="13"/>
        <w:numPr>
          <w:ilvl w:val="0"/>
          <w:numId w:val="0"/>
        </w:numPr>
        <w:ind w:left="720"/>
        <w:jc w:val="center"/>
        <w:rPr>
          <w:rFonts w:eastAsiaTheme="minorEastAsia"/>
        </w:rPr>
      </w:pPr>
      <w:r w:rsidRPr="00FE0AAE">
        <w:rPr>
          <w:rFonts w:eastAsiaTheme="minorEastAsia"/>
          <w:noProof/>
        </w:rPr>
        <w:drawing>
          <wp:inline distT="0" distB="0" distL="0" distR="0" wp14:anchorId="091052A7" wp14:editId="0E78DFCA">
            <wp:extent cx="5411796" cy="3368983"/>
            <wp:effectExtent l="0" t="0" r="0" b="3175"/>
            <wp:docPr id="531" name="Рисунок 531" descr="C:\Users\nadezhda.kulikova\Desktop\редактирование ис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dezhda.kulikova\Desktop\редактирование ис 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354" cy="338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E035" w14:textId="7BA519C8" w:rsidR="00FE0AAE" w:rsidRPr="00694AB2" w:rsidRDefault="00FE0AAE" w:rsidP="00FE0AAE">
      <w:pPr>
        <w:pStyle w:val="aff4"/>
        <w:spacing w:line="360" w:lineRule="auto"/>
      </w:pPr>
      <w:bookmarkStart w:id="4525" w:name="_Ref91516658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34</w:t>
      </w:r>
      <w:r w:rsidRPr="00694AB2">
        <w:rPr>
          <w:noProof/>
        </w:rPr>
        <w:fldChar w:fldCharType="end"/>
      </w:r>
      <w:bookmarkEnd w:id="4525"/>
      <w:r w:rsidRPr="00694AB2">
        <w:t xml:space="preserve"> – </w:t>
      </w:r>
      <w:r w:rsidR="0031065F">
        <w:t xml:space="preserve">форма проверки данных и </w:t>
      </w:r>
      <w:r w:rsidR="0031065F">
        <w:rPr>
          <w:rStyle w:val="ae"/>
          <w:rFonts w:eastAsiaTheme="minorEastAsia"/>
          <w:b w:val="0"/>
          <w:i w:val="0"/>
        </w:rPr>
        <w:t>подтверждения действия поизменению информационной системы</w:t>
      </w:r>
    </w:p>
    <w:p w14:paraId="120ADAAC" w14:textId="77777777" w:rsidR="00FE0AAE" w:rsidRDefault="00FE0AAE" w:rsidP="00C66EE0">
      <w:pPr>
        <w:pStyle w:val="13"/>
        <w:numPr>
          <w:ilvl w:val="0"/>
          <w:numId w:val="0"/>
        </w:numPr>
        <w:ind w:left="720"/>
        <w:jc w:val="center"/>
        <w:rPr>
          <w:rFonts w:eastAsiaTheme="minorEastAsia"/>
        </w:rPr>
      </w:pPr>
    </w:p>
    <w:p w14:paraId="64E19B7D" w14:textId="31BCFE53" w:rsidR="005F210B" w:rsidRDefault="005F210B" w:rsidP="00C66EE0">
      <w:pPr>
        <w:pStyle w:val="13"/>
        <w:numPr>
          <w:ilvl w:val="0"/>
          <w:numId w:val="79"/>
        </w:numPr>
        <w:rPr>
          <w:rFonts w:eastAsiaTheme="minorEastAsia"/>
        </w:rPr>
      </w:pPr>
      <w:r w:rsidRPr="005F210B">
        <w:rPr>
          <w:rFonts w:eastAsiaTheme="minorEastAsia"/>
        </w:rPr>
        <w:t>Нажать кнопку «Да, уверен», если введенные данные верны</w:t>
      </w:r>
      <w:r>
        <w:rPr>
          <w:rFonts w:eastAsiaTheme="minorEastAsia"/>
        </w:rPr>
        <w:t xml:space="preserve">. </w:t>
      </w:r>
      <w:r w:rsidRPr="005F210B">
        <w:rPr>
          <w:rFonts w:eastAsiaTheme="minorEastAsia"/>
        </w:rPr>
        <w:t>В случае успешного изменения данных отображается модальное окно с сообщением: «Изменения успешно сохранены»</w:t>
      </w:r>
      <w:r w:rsidR="00A54386">
        <w:rPr>
          <w:rFonts w:eastAsiaTheme="minorEastAsia"/>
        </w:rPr>
        <w:t xml:space="preserve"> (</w:t>
      </w:r>
      <w:r w:rsidR="00A54386">
        <w:rPr>
          <w:rFonts w:eastAsiaTheme="minorEastAsia"/>
        </w:rPr>
        <w:fldChar w:fldCharType="begin"/>
      </w:r>
      <w:r w:rsidR="00A54386">
        <w:rPr>
          <w:rFonts w:eastAsiaTheme="minorEastAsia"/>
        </w:rPr>
        <w:instrText xml:space="preserve"> REF _Ref91516703 \h </w:instrText>
      </w:r>
      <w:r w:rsidR="00A54386">
        <w:rPr>
          <w:rFonts w:eastAsiaTheme="minorEastAsia"/>
        </w:rPr>
      </w:r>
      <w:r w:rsidR="00A54386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35</w:t>
      </w:r>
      <w:r w:rsidR="00A54386">
        <w:rPr>
          <w:rFonts w:eastAsiaTheme="minorEastAsia"/>
        </w:rPr>
        <w:fldChar w:fldCharType="end"/>
      </w:r>
      <w:r w:rsidR="00A54386">
        <w:rPr>
          <w:rFonts w:eastAsiaTheme="minorEastAsia"/>
        </w:rPr>
        <w:t>)</w:t>
      </w:r>
      <w:r w:rsidRPr="005F210B">
        <w:rPr>
          <w:rFonts w:eastAsiaTheme="minorEastAsia"/>
        </w:rPr>
        <w:t>.</w:t>
      </w:r>
    </w:p>
    <w:p w14:paraId="6AAE4E73" w14:textId="77777777" w:rsidR="00826D9C" w:rsidRDefault="00826D9C" w:rsidP="00C66EE0">
      <w:pPr>
        <w:spacing w:line="360" w:lineRule="auto"/>
        <w:rPr>
          <w:rStyle w:val="ae"/>
          <w:rFonts w:eastAsiaTheme="minorEastAsia"/>
          <w:b w:val="0"/>
          <w:i w:val="0"/>
        </w:rPr>
      </w:pPr>
    </w:p>
    <w:p w14:paraId="212B5233" w14:textId="0E9EE979" w:rsidR="00826D9C" w:rsidRDefault="00FE0AAE" w:rsidP="00C66EE0">
      <w:pPr>
        <w:spacing w:line="360" w:lineRule="auto"/>
        <w:jc w:val="center"/>
        <w:rPr>
          <w:rStyle w:val="ae"/>
          <w:rFonts w:eastAsiaTheme="minorEastAsia"/>
          <w:b w:val="0"/>
          <w:i w:val="0"/>
        </w:rPr>
      </w:pPr>
      <w:r w:rsidRPr="00FE0AAE">
        <w:rPr>
          <w:rStyle w:val="ae"/>
          <w:rFonts w:eastAsiaTheme="minorEastAsia"/>
          <w:b w:val="0"/>
          <w:i w:val="0"/>
          <w:noProof/>
        </w:rPr>
        <w:drawing>
          <wp:inline distT="0" distB="0" distL="0" distR="0" wp14:anchorId="197A2018" wp14:editId="0C77E1FF">
            <wp:extent cx="4969070" cy="2756219"/>
            <wp:effectExtent l="0" t="0" r="3175" b="6350"/>
            <wp:docPr id="532" name="Рисунок 532" descr="C:\Users\nadezhda.kulikova\Desktop\ис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dezhda.kulikova\Desktop\ис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552" cy="276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A57CF" w14:textId="172C88DC" w:rsidR="00826D9C" w:rsidRPr="00C66EE0" w:rsidRDefault="00FE0AAE" w:rsidP="00C66EE0">
      <w:pPr>
        <w:pStyle w:val="aff4"/>
        <w:spacing w:line="360" w:lineRule="auto"/>
        <w:rPr>
          <w:rStyle w:val="ae"/>
          <w:b w:val="0"/>
          <w:i w:val="0"/>
          <w:iCs w:val="0"/>
        </w:rPr>
      </w:pPr>
      <w:bookmarkStart w:id="4526" w:name="_Ref9151670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35</w:t>
      </w:r>
      <w:r w:rsidRPr="00694AB2">
        <w:rPr>
          <w:noProof/>
        </w:rPr>
        <w:fldChar w:fldCharType="end"/>
      </w:r>
      <w:bookmarkEnd w:id="4526"/>
      <w:r w:rsidRPr="00694AB2">
        <w:t xml:space="preserve"> – </w:t>
      </w:r>
      <w:r w:rsidR="0031065F">
        <w:t>модальное окно с сообщением об успешном изменении данных</w:t>
      </w:r>
    </w:p>
    <w:p w14:paraId="3E16F170" w14:textId="57C8ECDC" w:rsidR="005F210B" w:rsidRDefault="005F210B" w:rsidP="00C66EE0">
      <w:pPr>
        <w:spacing w:line="360" w:lineRule="auto"/>
        <w:rPr>
          <w:rFonts w:eastAsiaTheme="minorEastAsia"/>
        </w:rPr>
      </w:pPr>
      <w:r>
        <w:rPr>
          <w:rStyle w:val="ae"/>
          <w:rFonts w:eastAsiaTheme="minorEastAsia"/>
          <w:b w:val="0"/>
          <w:i w:val="0"/>
        </w:rPr>
        <w:t xml:space="preserve">После нажатия на кнопку «Продолжить» откроется </w:t>
      </w:r>
      <w:r w:rsidR="0031065F">
        <w:rPr>
          <w:rStyle w:val="ae"/>
          <w:rFonts w:eastAsiaTheme="minorEastAsia"/>
          <w:b w:val="0"/>
          <w:i w:val="0"/>
        </w:rPr>
        <w:t>страница просмотра</w:t>
      </w:r>
      <w:r>
        <w:rPr>
          <w:rStyle w:val="ae"/>
          <w:rFonts w:eastAsiaTheme="minorEastAsia"/>
          <w:b w:val="0"/>
          <w:i w:val="0"/>
        </w:rPr>
        <w:t xml:space="preserve"> информационной системы с новыми данными</w:t>
      </w:r>
      <w:r w:rsidR="00A54386">
        <w:rPr>
          <w:rStyle w:val="ae"/>
          <w:rFonts w:eastAsiaTheme="minorEastAsia"/>
          <w:b w:val="0"/>
          <w:i w:val="0"/>
        </w:rPr>
        <w:t xml:space="preserve"> (</w:t>
      </w:r>
      <w:r w:rsidR="00A54386">
        <w:rPr>
          <w:rStyle w:val="ae"/>
          <w:rFonts w:eastAsiaTheme="minorEastAsia"/>
          <w:b w:val="0"/>
          <w:i w:val="0"/>
        </w:rPr>
        <w:fldChar w:fldCharType="begin"/>
      </w:r>
      <w:r w:rsidR="00A54386">
        <w:rPr>
          <w:rStyle w:val="ae"/>
          <w:rFonts w:eastAsiaTheme="minorEastAsia"/>
          <w:b w:val="0"/>
          <w:i w:val="0"/>
        </w:rPr>
        <w:instrText xml:space="preserve"> REF _Ref44536246 \h </w:instrText>
      </w:r>
      <w:r w:rsidR="00A54386">
        <w:rPr>
          <w:rStyle w:val="ae"/>
          <w:rFonts w:eastAsiaTheme="minorEastAsia"/>
          <w:b w:val="0"/>
          <w:i w:val="0"/>
        </w:rPr>
      </w:r>
      <w:r w:rsidR="00A54386">
        <w:rPr>
          <w:rStyle w:val="ae"/>
          <w:rFonts w:eastAsiaTheme="minorEastAsia"/>
          <w:b w:val="0"/>
          <w:i w:val="0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36</w:t>
      </w:r>
      <w:r w:rsidR="00A54386">
        <w:rPr>
          <w:rStyle w:val="ae"/>
          <w:rFonts w:eastAsiaTheme="minorEastAsia"/>
          <w:b w:val="0"/>
          <w:i w:val="0"/>
        </w:rPr>
        <w:fldChar w:fldCharType="end"/>
      </w:r>
      <w:r w:rsidR="00A54386">
        <w:rPr>
          <w:rStyle w:val="ae"/>
          <w:rFonts w:eastAsiaTheme="minorEastAsia"/>
          <w:b w:val="0"/>
          <w:i w:val="0"/>
        </w:rPr>
        <w:t>)</w:t>
      </w:r>
      <w:r>
        <w:rPr>
          <w:rStyle w:val="ae"/>
          <w:rFonts w:eastAsiaTheme="minorEastAsia"/>
          <w:b w:val="0"/>
          <w:i w:val="0"/>
        </w:rPr>
        <w:t>.</w:t>
      </w:r>
    </w:p>
    <w:p w14:paraId="36592618" w14:textId="2456E696" w:rsidR="00D12F30" w:rsidRPr="00694AB2" w:rsidRDefault="00FE0AAE" w:rsidP="005017DD">
      <w:pPr>
        <w:pStyle w:val="aff6"/>
        <w:rPr>
          <w:lang w:eastAsia="en-US"/>
        </w:rPr>
      </w:pPr>
      <w:r w:rsidRPr="00FE0AAE">
        <w:drawing>
          <wp:inline distT="0" distB="0" distL="0" distR="0" wp14:anchorId="55F9B649" wp14:editId="1BBB6498">
            <wp:extent cx="6480175" cy="2993135"/>
            <wp:effectExtent l="0" t="0" r="0" b="0"/>
            <wp:docPr id="533" name="Рисунок 533" descr="C:\Users\nadezhda.kulikova\Desktop\ис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dezhda.kulikova\Desktop\ис5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9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35EC" w14:textId="274D78C0" w:rsidR="00664C7E" w:rsidRPr="00694AB2" w:rsidRDefault="00D12F30" w:rsidP="005017DD">
      <w:pPr>
        <w:pStyle w:val="aff4"/>
      </w:pPr>
      <w:bookmarkStart w:id="4527" w:name="_Ref4453624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E11B25">
        <w:rPr>
          <w:noProof/>
        </w:rPr>
        <w:t>36</w:t>
      </w:r>
      <w:r w:rsidR="008448E1" w:rsidRPr="00694AB2">
        <w:rPr>
          <w:noProof/>
        </w:rPr>
        <w:fldChar w:fldCharType="end"/>
      </w:r>
      <w:bookmarkEnd w:id="4527"/>
      <w:r w:rsidRPr="00694AB2">
        <w:t xml:space="preserve"> – Отредактированны</w:t>
      </w:r>
      <w:r w:rsidR="005010BC" w:rsidRPr="00694AB2">
        <w:t>е данные информационной системы</w:t>
      </w:r>
    </w:p>
    <w:p w14:paraId="367C51FC" w14:textId="77777777" w:rsidR="005E7427" w:rsidRPr="00694AB2" w:rsidRDefault="005E7427" w:rsidP="00A652DD">
      <w:pPr>
        <w:pStyle w:val="31"/>
      </w:pPr>
      <w:bookmarkStart w:id="4528" w:name="_Toc75273862"/>
      <w:bookmarkStart w:id="4529" w:name="_Toc75273864"/>
      <w:bookmarkStart w:id="4530" w:name="_Toc75273865"/>
      <w:bookmarkStart w:id="4531" w:name="_Toc75273867"/>
      <w:bookmarkStart w:id="4532" w:name="_Toc62062160"/>
      <w:bookmarkStart w:id="4533" w:name="_Toc62062485"/>
      <w:bookmarkStart w:id="4534" w:name="_Toc37057890"/>
      <w:bookmarkStart w:id="4535" w:name="_Toc37058114"/>
      <w:bookmarkStart w:id="4536" w:name="_Toc91517435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r w:rsidRPr="00694AB2">
        <w:lastRenderedPageBreak/>
        <w:t xml:space="preserve">Задание </w:t>
      </w:r>
      <w:r w:rsidR="00762A92" w:rsidRPr="00910ECC">
        <w:t>пароля для доступа к</w:t>
      </w:r>
      <w:r w:rsidRPr="00694AB2">
        <w:t xml:space="preserve"> </w:t>
      </w:r>
      <w:r w:rsidR="00762A92" w:rsidRPr="00910ECC">
        <w:t>файловому</w:t>
      </w:r>
      <w:r w:rsidRPr="00694AB2">
        <w:t xml:space="preserve"> </w:t>
      </w:r>
      <w:r w:rsidR="00762A92" w:rsidRPr="00694AB2">
        <w:t>хранилищ</w:t>
      </w:r>
      <w:r w:rsidR="00762A92" w:rsidRPr="00910ECC">
        <w:t>у</w:t>
      </w:r>
      <w:r w:rsidR="00762A92" w:rsidRPr="00694AB2">
        <w:t xml:space="preserve"> </w:t>
      </w:r>
      <w:r w:rsidRPr="00694AB2">
        <w:t>для ИС</w:t>
      </w:r>
      <w:bookmarkEnd w:id="4536"/>
    </w:p>
    <w:p w14:paraId="5A6213AD" w14:textId="7A254E58" w:rsidR="00705389" w:rsidRDefault="007E09A1" w:rsidP="00FC3740">
      <w:pPr>
        <w:rPr>
          <w:lang w:eastAsia="en-US"/>
        </w:rPr>
      </w:pPr>
      <w:r w:rsidRPr="004A6D8E">
        <w:rPr>
          <w:lang w:eastAsia="en-US"/>
        </w:rPr>
        <w:t xml:space="preserve">В СМЭВ </w:t>
      </w:r>
      <w:r>
        <w:rPr>
          <w:lang w:eastAsia="en-US"/>
        </w:rPr>
        <w:t>предусмотрена</w:t>
      </w:r>
      <w:r w:rsidRPr="004A6D8E">
        <w:rPr>
          <w:lang w:eastAsia="en-US"/>
        </w:rPr>
        <w:t xml:space="preserve"> возможность передачи файлов отдельно от </w:t>
      </w:r>
      <w:r>
        <w:rPr>
          <w:lang w:eastAsia="en-US"/>
        </w:rPr>
        <w:t>СМЭВ документа, вложениями для которого они являются</w:t>
      </w:r>
      <w:r w:rsidRPr="004A6D8E">
        <w:rPr>
          <w:lang w:eastAsia="en-US"/>
        </w:rPr>
        <w:t xml:space="preserve">. Для этого используется </w:t>
      </w:r>
      <w:r>
        <w:rPr>
          <w:lang w:eastAsia="en-US"/>
        </w:rPr>
        <w:t>ф</w:t>
      </w:r>
      <w:r w:rsidRPr="004A6D8E">
        <w:rPr>
          <w:lang w:eastAsia="en-US"/>
        </w:rPr>
        <w:t>айловое хранилище СМЭВ</w:t>
      </w:r>
      <w:r w:rsidR="00AC6F79">
        <w:rPr>
          <w:lang w:eastAsia="en-US"/>
        </w:rPr>
        <w:t xml:space="preserve"> </w:t>
      </w:r>
      <w:r w:rsidR="00AC6F79" w:rsidRPr="00694AB2">
        <w:rPr>
          <w:lang w:eastAsia="en-US"/>
        </w:rPr>
        <w:t>(далее по тексту</w:t>
      </w:r>
      <w:r w:rsidR="00AC6F79">
        <w:rPr>
          <w:lang w:eastAsia="en-US"/>
        </w:rPr>
        <w:t xml:space="preserve"> сокращенно</w:t>
      </w:r>
      <w:r w:rsidR="00AC6F79" w:rsidRPr="00694AB2">
        <w:rPr>
          <w:lang w:eastAsia="en-US"/>
        </w:rPr>
        <w:t xml:space="preserve"> – «ФХ»)</w:t>
      </w:r>
      <w:r w:rsidRPr="004A6D8E">
        <w:rPr>
          <w:lang w:eastAsia="en-US"/>
        </w:rPr>
        <w:t xml:space="preserve">. Использование </w:t>
      </w:r>
      <w:r w:rsidR="002A552E">
        <w:rPr>
          <w:lang w:eastAsia="en-US"/>
        </w:rPr>
        <w:t>ФХ</w:t>
      </w:r>
      <w:r w:rsidRPr="004A6D8E">
        <w:rPr>
          <w:lang w:eastAsia="en-US"/>
        </w:rPr>
        <w:t xml:space="preserve"> обязательно, если суммарный объем</w:t>
      </w:r>
      <w:r>
        <w:rPr>
          <w:lang w:eastAsia="en-US"/>
        </w:rPr>
        <w:t xml:space="preserve"> СМЭВ заголовка и</w:t>
      </w:r>
      <w:r w:rsidRPr="004A6D8E">
        <w:rPr>
          <w:lang w:eastAsia="en-US"/>
        </w:rPr>
        <w:t xml:space="preserve"> </w:t>
      </w:r>
      <w:r>
        <w:rPr>
          <w:lang w:eastAsia="en-US"/>
        </w:rPr>
        <w:t xml:space="preserve">передаваемых </w:t>
      </w:r>
      <w:r w:rsidRPr="004A6D8E">
        <w:rPr>
          <w:lang w:eastAsia="en-US"/>
        </w:rPr>
        <w:t>вложений</w:t>
      </w:r>
      <w:r>
        <w:rPr>
          <w:lang w:eastAsia="en-US"/>
        </w:rPr>
        <w:t xml:space="preserve"> </w:t>
      </w:r>
      <w:r w:rsidRPr="004A6D8E">
        <w:rPr>
          <w:lang w:eastAsia="en-US"/>
        </w:rPr>
        <w:t>превышает 5 М</w:t>
      </w:r>
      <w:r>
        <w:rPr>
          <w:lang w:eastAsia="en-US"/>
        </w:rPr>
        <w:t>Б.</w:t>
      </w:r>
      <w:r w:rsidR="00705389">
        <w:rPr>
          <w:lang w:eastAsia="en-US"/>
        </w:rPr>
        <w:t xml:space="preserve"> Примечание: подробнее об этом можно узнать из документа </w:t>
      </w:r>
      <w:r w:rsidR="00705389" w:rsidRPr="00FC3740">
        <w:rPr>
          <w:lang w:eastAsia="en-US"/>
        </w:rPr>
        <w:t>«</w:t>
      </w:r>
      <w:r w:rsidR="00705389">
        <w:rPr>
          <w:lang w:eastAsia="en-US"/>
        </w:rPr>
        <w:t xml:space="preserve">Методические рекомендации по работе с СМЭВ» (см. </w:t>
      </w:r>
      <w:r w:rsidR="00AC6F79">
        <w:rPr>
          <w:lang w:eastAsia="en-US"/>
        </w:rPr>
        <w:t xml:space="preserve">ссылку в </w:t>
      </w:r>
      <w:r w:rsidR="00705389">
        <w:rPr>
          <w:lang w:eastAsia="en-US"/>
        </w:rPr>
        <w:t>подраздел</w:t>
      </w:r>
      <w:r w:rsidR="00AC6F79">
        <w:rPr>
          <w:lang w:eastAsia="en-US"/>
        </w:rPr>
        <w:t>е</w:t>
      </w:r>
      <w:r w:rsidR="00705389">
        <w:rPr>
          <w:lang w:eastAsia="en-US"/>
        </w:rPr>
        <w:t xml:space="preserve"> </w:t>
      </w:r>
      <w:r w:rsidR="00705389">
        <w:rPr>
          <w:lang w:eastAsia="en-US"/>
        </w:rPr>
        <w:fldChar w:fldCharType="begin"/>
      </w:r>
      <w:r w:rsidR="00705389">
        <w:rPr>
          <w:lang w:eastAsia="en-US"/>
        </w:rPr>
        <w:instrText xml:space="preserve"> REF _Ref62057106 \w \h </w:instrText>
      </w:r>
      <w:r w:rsidR="00AC6F79">
        <w:rPr>
          <w:lang w:eastAsia="en-US"/>
        </w:rPr>
        <w:instrText xml:space="preserve"> \* MERGEFORMAT </w:instrText>
      </w:r>
      <w:r w:rsidR="00705389">
        <w:rPr>
          <w:lang w:eastAsia="en-US"/>
        </w:rPr>
      </w:r>
      <w:r w:rsidR="00705389">
        <w:rPr>
          <w:lang w:eastAsia="en-US"/>
        </w:rPr>
        <w:fldChar w:fldCharType="separate"/>
      </w:r>
      <w:r w:rsidR="00E11B25">
        <w:rPr>
          <w:lang w:eastAsia="en-US"/>
        </w:rPr>
        <w:t>1.4</w:t>
      </w:r>
      <w:r w:rsidR="00705389">
        <w:rPr>
          <w:lang w:eastAsia="en-US"/>
        </w:rPr>
        <w:fldChar w:fldCharType="end"/>
      </w:r>
      <w:r w:rsidR="00705389">
        <w:rPr>
          <w:lang w:eastAsia="en-US"/>
        </w:rPr>
        <w:t xml:space="preserve"> </w:t>
      </w:r>
      <w:r w:rsidR="00705389">
        <w:rPr>
          <w:lang w:eastAsia="en-US"/>
        </w:rPr>
        <w:fldChar w:fldCharType="begin"/>
      </w:r>
      <w:r w:rsidR="00705389">
        <w:rPr>
          <w:lang w:eastAsia="en-US"/>
        </w:rPr>
        <w:instrText xml:space="preserve"> REF _Ref62057108 \h </w:instrText>
      </w:r>
      <w:r w:rsidR="00AC6F79">
        <w:rPr>
          <w:lang w:eastAsia="en-US"/>
        </w:rPr>
        <w:instrText xml:space="preserve"> \* MERGEFORMAT </w:instrText>
      </w:r>
      <w:r w:rsidR="00705389">
        <w:rPr>
          <w:lang w:eastAsia="en-US"/>
        </w:rPr>
      </w:r>
      <w:r w:rsidR="00705389">
        <w:rPr>
          <w:lang w:eastAsia="en-US"/>
        </w:rPr>
        <w:fldChar w:fldCharType="separate"/>
      </w:r>
      <w:r w:rsidR="00E11B25" w:rsidRPr="00694AB2">
        <w:rPr>
          <w:lang w:eastAsia="en-US"/>
        </w:rPr>
        <w:t>Перечень эксплуатационной документации, с которой необходимо ознакомиться пользователю</w:t>
      </w:r>
      <w:r w:rsidR="00705389">
        <w:rPr>
          <w:lang w:eastAsia="en-US"/>
        </w:rPr>
        <w:fldChar w:fldCharType="end"/>
      </w:r>
      <w:r w:rsidR="00705389">
        <w:rPr>
          <w:lang w:eastAsia="en-US"/>
        </w:rPr>
        <w:t>).</w:t>
      </w:r>
    </w:p>
    <w:p w14:paraId="7F99B999" w14:textId="77777777" w:rsidR="00714EF3" w:rsidRPr="00E55096" w:rsidRDefault="007E09A1" w:rsidP="00FC3740">
      <w:pPr>
        <w:rPr>
          <w:lang w:eastAsia="en-US"/>
        </w:rPr>
      </w:pPr>
      <w:r>
        <w:rPr>
          <w:lang w:eastAsia="en-US"/>
        </w:rPr>
        <w:t xml:space="preserve">По умолчанию для сохранения и загрузки файлов вложений в ФХ используется общее пространство ФХ, доступное всем ИС УВ через учетную запись </w:t>
      </w:r>
      <w:r w:rsidR="002A552E">
        <w:rPr>
          <w:lang w:eastAsia="en-US"/>
        </w:rPr>
        <w:t>«</w:t>
      </w:r>
      <w:r w:rsidRPr="00FC3740">
        <w:rPr>
          <w:lang w:eastAsia="en-US"/>
        </w:rPr>
        <w:t>anonymous</w:t>
      </w:r>
      <w:r w:rsidR="002A552E">
        <w:rPr>
          <w:lang w:eastAsia="en-US"/>
        </w:rPr>
        <w:t>»</w:t>
      </w:r>
      <w:r w:rsidRPr="00FC3740">
        <w:rPr>
          <w:lang w:eastAsia="en-US"/>
        </w:rPr>
        <w:t xml:space="preserve">. </w:t>
      </w:r>
      <w:r>
        <w:rPr>
          <w:lang w:eastAsia="en-US"/>
        </w:rPr>
        <w:t xml:space="preserve">Но </w:t>
      </w:r>
      <w:r w:rsidR="00AC6F79">
        <w:rPr>
          <w:lang w:eastAsia="en-US"/>
        </w:rPr>
        <w:t xml:space="preserve">в СМЭВ </w:t>
      </w:r>
      <w:r>
        <w:rPr>
          <w:lang w:eastAsia="en-US"/>
        </w:rPr>
        <w:t xml:space="preserve">предусмотрена </w:t>
      </w:r>
      <w:r w:rsidR="002A552E">
        <w:rPr>
          <w:lang w:eastAsia="en-US"/>
        </w:rPr>
        <w:t xml:space="preserve">также и </w:t>
      </w:r>
      <w:r>
        <w:rPr>
          <w:lang w:eastAsia="en-US"/>
        </w:rPr>
        <w:t xml:space="preserve">возможность использования обособленного пространства ФХ, выделенного для </w:t>
      </w:r>
      <w:r w:rsidR="00AC6F79">
        <w:rPr>
          <w:lang w:eastAsia="en-US"/>
        </w:rPr>
        <w:t>конкретной</w:t>
      </w:r>
      <w:r>
        <w:rPr>
          <w:lang w:eastAsia="en-US"/>
        </w:rPr>
        <w:t xml:space="preserve"> информационной системы. </w:t>
      </w:r>
      <w:r w:rsidR="00AC6F79">
        <w:rPr>
          <w:lang w:eastAsia="en-US"/>
        </w:rPr>
        <w:t>Для этого необходимо наличие учетной записи информационной системы в файловом хранилище.</w:t>
      </w:r>
    </w:p>
    <w:p w14:paraId="4772160C" w14:textId="77777777" w:rsidR="002A552E" w:rsidRDefault="00AC6F79" w:rsidP="006D111A">
      <w:pPr>
        <w:rPr>
          <w:lang w:eastAsia="en-US"/>
        </w:rPr>
      </w:pPr>
      <w:r>
        <w:rPr>
          <w:lang w:eastAsia="en-US"/>
        </w:rPr>
        <w:t>Для</w:t>
      </w:r>
      <w:r w:rsidR="005E7427" w:rsidRPr="00694AB2">
        <w:rPr>
          <w:lang w:eastAsia="en-US"/>
        </w:rPr>
        <w:t xml:space="preserve"> </w:t>
      </w:r>
      <w:r>
        <w:rPr>
          <w:lang w:eastAsia="en-US"/>
        </w:rPr>
        <w:t xml:space="preserve">создания учетной записи </w:t>
      </w:r>
      <w:r w:rsidR="002A552E">
        <w:rPr>
          <w:lang w:eastAsia="en-US"/>
        </w:rPr>
        <w:t>ИС в ФХ в ЛК УВ нужно задать для нее ло</w:t>
      </w:r>
      <w:r w:rsidR="008B66DB">
        <w:rPr>
          <w:lang w:eastAsia="en-US"/>
        </w:rPr>
        <w:t>г</w:t>
      </w:r>
      <w:r w:rsidR="002A552E">
        <w:rPr>
          <w:lang w:eastAsia="en-US"/>
        </w:rPr>
        <w:t>ин и пароль.</w:t>
      </w:r>
    </w:p>
    <w:p w14:paraId="7EC4A0C0" w14:textId="77777777" w:rsidR="00B849B6" w:rsidRDefault="00B849B6" w:rsidP="006D111A">
      <w:pPr>
        <w:rPr>
          <w:lang w:eastAsia="en-US"/>
        </w:rPr>
      </w:pPr>
      <w:r>
        <w:rPr>
          <w:lang w:eastAsia="en-US"/>
        </w:rPr>
        <w:t>Логин учетной записи ИС в ФХ всегда совпадает с мнемоникой ИС УВ и не может быть изменен в ЛК УВ.</w:t>
      </w:r>
    </w:p>
    <w:p w14:paraId="5857D026" w14:textId="77777777" w:rsidR="005F2BA9" w:rsidRDefault="005E7427" w:rsidP="006D111A">
      <w:pPr>
        <w:rPr>
          <w:lang w:eastAsia="en-US"/>
        </w:rPr>
      </w:pPr>
      <w:r w:rsidRPr="00694AB2">
        <w:rPr>
          <w:lang w:eastAsia="en-US"/>
        </w:rPr>
        <w:t xml:space="preserve">Для задания пароля </w:t>
      </w:r>
      <w:r w:rsidR="005F2BA9">
        <w:rPr>
          <w:lang w:eastAsia="en-US"/>
        </w:rPr>
        <w:t xml:space="preserve">учетной записи ИС для доступа к ФХ </w:t>
      </w:r>
      <w:r w:rsidR="005F2BA9" w:rsidRPr="00694AB2">
        <w:t>необходимо выполнить следующие действия</w:t>
      </w:r>
      <w:r w:rsidR="005F2BA9">
        <w:t xml:space="preserve">: </w:t>
      </w:r>
    </w:p>
    <w:p w14:paraId="3BD918F2" w14:textId="7983E133" w:rsidR="005E7427" w:rsidRPr="00694AB2" w:rsidRDefault="005F2BA9" w:rsidP="00F126DC">
      <w:pPr>
        <w:pStyle w:val="ac"/>
        <w:numPr>
          <w:ilvl w:val="0"/>
          <w:numId w:val="50"/>
        </w:numPr>
        <w:rPr>
          <w:lang w:eastAsia="en-US"/>
        </w:rPr>
      </w:pPr>
      <w:r>
        <w:rPr>
          <w:lang w:eastAsia="en-US"/>
        </w:rPr>
        <w:t>Н</w:t>
      </w:r>
      <w:r w:rsidRPr="00694AB2">
        <w:rPr>
          <w:lang w:eastAsia="en-US"/>
        </w:rPr>
        <w:t xml:space="preserve">а </w:t>
      </w:r>
      <w:r w:rsidR="000209F5" w:rsidRPr="00910ECC">
        <w:rPr>
          <w:lang w:eastAsia="en-US"/>
        </w:rPr>
        <w:t xml:space="preserve">странице </w:t>
      </w:r>
      <w:r w:rsidR="00B849B6">
        <w:rPr>
          <w:lang w:eastAsia="en-US"/>
        </w:rPr>
        <w:t xml:space="preserve">быстрых действий выбрать плашку </w:t>
      </w:r>
      <w:r w:rsidR="00B849B6" w:rsidRPr="00B849B6">
        <w:rPr>
          <w:b/>
          <w:bCs/>
          <w:i/>
          <w:iCs/>
          <w:lang w:eastAsia="en-US"/>
        </w:rPr>
        <w:t>Установить пароль файлового хранилища</w:t>
      </w:r>
      <w:r w:rsidR="005E7427" w:rsidRPr="00694AB2">
        <w:rPr>
          <w:lang w:eastAsia="en-US"/>
        </w:rPr>
        <w:t xml:space="preserve"> </w:t>
      </w:r>
      <w:r w:rsidR="00B849B6">
        <w:rPr>
          <w:lang w:eastAsia="en-US"/>
        </w:rPr>
        <w:t xml:space="preserve">и нажать кнопку </w:t>
      </w:r>
      <w:r w:rsidR="00B849B6" w:rsidRPr="00B849B6">
        <w:rPr>
          <w:b/>
          <w:bCs/>
          <w:i/>
          <w:iCs/>
          <w:lang w:eastAsia="en-US"/>
        </w:rPr>
        <w:t>Выбрать</w:t>
      </w:r>
      <w:r w:rsidR="00B849B6">
        <w:rPr>
          <w:lang w:eastAsia="en-US"/>
        </w:rPr>
        <w:t xml:space="preserve"> </w:t>
      </w:r>
      <w:r w:rsidR="005E7427" w:rsidRPr="00694AB2">
        <w:rPr>
          <w:lang w:eastAsia="en-US"/>
        </w:rPr>
        <w:t>(</w:t>
      </w:r>
      <w:r w:rsidR="00141368">
        <w:rPr>
          <w:lang w:eastAsia="en-US"/>
        </w:rPr>
        <w:t xml:space="preserve">см. </w:t>
      </w:r>
      <w:r w:rsidR="00141368">
        <w:rPr>
          <w:lang w:eastAsia="en-US"/>
        </w:rPr>
        <w:fldChar w:fldCharType="begin"/>
      </w:r>
      <w:r w:rsidR="00141368">
        <w:rPr>
          <w:lang w:eastAsia="en-US"/>
        </w:rPr>
        <w:instrText xml:space="preserve"> REF _Ref536716854 \h </w:instrText>
      </w:r>
      <w:r w:rsidR="00141368">
        <w:rPr>
          <w:lang w:eastAsia="en-US"/>
        </w:rPr>
      </w:r>
      <w:r w:rsidR="00141368">
        <w:rPr>
          <w:lang w:eastAsia="en-US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37</w:t>
      </w:r>
      <w:r w:rsidR="00141368">
        <w:rPr>
          <w:lang w:eastAsia="en-US"/>
        </w:rPr>
        <w:fldChar w:fldCharType="end"/>
      </w:r>
      <w:r w:rsidR="005E7427" w:rsidRPr="00694AB2">
        <w:rPr>
          <w:lang w:eastAsia="en-US"/>
        </w:rPr>
        <w:t>)</w:t>
      </w:r>
      <w:r w:rsidR="00496EBB" w:rsidRPr="00694AB2">
        <w:rPr>
          <w:lang w:eastAsia="en-US"/>
        </w:rPr>
        <w:t>.</w:t>
      </w:r>
    </w:p>
    <w:p w14:paraId="129EDF46" w14:textId="77777777" w:rsidR="00AB56F1" w:rsidRDefault="00AB56F1" w:rsidP="001954A9">
      <w:pPr>
        <w:pStyle w:val="aff6"/>
      </w:pPr>
      <w:r w:rsidRPr="00AB56F1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</w:p>
    <w:p w14:paraId="73E82E5C" w14:textId="77777777" w:rsidR="005E7427" w:rsidRDefault="005E7427" w:rsidP="001954A9">
      <w:pPr>
        <w:pStyle w:val="aff6"/>
        <w:rPr>
          <w:lang w:eastAsia="en-US"/>
        </w:rPr>
      </w:pPr>
    </w:p>
    <w:p w14:paraId="2D476686" w14:textId="77777777" w:rsidR="00B849B6" w:rsidRPr="00B849B6" w:rsidRDefault="00B849B6" w:rsidP="00B849B6">
      <w:pPr>
        <w:pStyle w:val="aff6"/>
        <w:rPr>
          <w:lang w:eastAsia="en-US"/>
        </w:rPr>
      </w:pPr>
      <w:r>
        <w:drawing>
          <wp:inline distT="0" distB="0" distL="0" distR="0" wp14:anchorId="540879EB" wp14:editId="643A1FAF">
            <wp:extent cx="6480175" cy="6052185"/>
            <wp:effectExtent l="0" t="0" r="0" b="5715"/>
            <wp:docPr id="1379" name="Picture 13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Picture 1379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FA1F" w14:textId="5FB88252" w:rsidR="005E7427" w:rsidRPr="00694AB2" w:rsidRDefault="005E7427" w:rsidP="001954A9">
      <w:pPr>
        <w:pStyle w:val="aff4"/>
      </w:pPr>
      <w:bookmarkStart w:id="4537" w:name="_Ref536716854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E11B25">
        <w:rPr>
          <w:noProof/>
        </w:rPr>
        <w:t>37</w:t>
      </w:r>
      <w:r w:rsidR="008448E1" w:rsidRPr="00694AB2">
        <w:rPr>
          <w:noProof/>
        </w:rPr>
        <w:fldChar w:fldCharType="end"/>
      </w:r>
      <w:bookmarkEnd w:id="4537"/>
      <w:r w:rsidRPr="00694AB2">
        <w:t xml:space="preserve"> – </w:t>
      </w:r>
      <w:r w:rsidR="00B849B6">
        <w:t>Плашка Установить пароль файлового хранилища</w:t>
      </w:r>
    </w:p>
    <w:p w14:paraId="366C5021" w14:textId="32F91134" w:rsidR="00B849B6" w:rsidRDefault="00B849B6" w:rsidP="00FC3740">
      <w:pPr>
        <w:pStyle w:val="ac"/>
        <w:ind w:left="1571"/>
        <w:rPr>
          <w:rFonts w:eastAsiaTheme="minorEastAsia"/>
        </w:rPr>
      </w:pPr>
      <w:r>
        <w:rPr>
          <w:rFonts w:eastAsiaTheme="minorEastAsia"/>
        </w:rPr>
        <w:t>Отобразится страница выбора среды СМЭВ, в файловом хранилище которой необходимо установить или изменить пароль учетной записи ИС УВ (</w:t>
      </w:r>
      <w:r w:rsidR="00141368">
        <w:rPr>
          <w:rFonts w:eastAsiaTheme="minorEastAsia"/>
        </w:rPr>
        <w:t xml:space="preserve">см. </w:t>
      </w:r>
      <w:r w:rsidR="00141368">
        <w:rPr>
          <w:rFonts w:eastAsiaTheme="minorEastAsia"/>
        </w:rPr>
        <w:fldChar w:fldCharType="begin"/>
      </w:r>
      <w:r w:rsidR="00141368">
        <w:rPr>
          <w:rFonts w:eastAsiaTheme="minorEastAsia"/>
        </w:rPr>
        <w:instrText xml:space="preserve"> REF _Ref87180943 \h </w:instrText>
      </w:r>
      <w:r w:rsidR="00141368">
        <w:rPr>
          <w:rFonts w:eastAsiaTheme="minorEastAsia"/>
        </w:rPr>
      </w:r>
      <w:r w:rsidR="00141368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38</w:t>
      </w:r>
      <w:r w:rsidR="0014136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744AC5CC" w14:textId="77777777" w:rsidR="00B849B6" w:rsidRDefault="00B849B6" w:rsidP="00B849B6">
      <w:pPr>
        <w:pStyle w:val="aff6"/>
      </w:pPr>
      <w:r>
        <w:lastRenderedPageBreak/>
        <w:drawing>
          <wp:inline distT="0" distB="0" distL="0" distR="0" wp14:anchorId="24DE6B52" wp14:editId="03C7EE1A">
            <wp:extent cx="4705350" cy="3695700"/>
            <wp:effectExtent l="0" t="0" r="0" b="0"/>
            <wp:docPr id="459" name="Picture 4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Graphical user interface, application, Team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0BB5" w14:textId="39B4E0BC" w:rsidR="00B849B6" w:rsidRDefault="00B849B6" w:rsidP="00B849B6">
      <w:pPr>
        <w:pStyle w:val="a7"/>
        <w:jc w:val="center"/>
      </w:pPr>
      <w:bookmarkStart w:id="4538" w:name="_Ref87180943"/>
      <w:r>
        <w:t xml:space="preserve">Рисунок </w:t>
      </w:r>
      <w:fldSimple w:instr=" SEQ Рисунок \* ARABIC ">
        <w:r w:rsidR="00E11B25">
          <w:rPr>
            <w:noProof/>
          </w:rPr>
          <w:t>38</w:t>
        </w:r>
      </w:fldSimple>
      <w:bookmarkEnd w:id="4538"/>
      <w:r>
        <w:t xml:space="preserve"> </w:t>
      </w:r>
      <w:r>
        <w:softHyphen/>
      </w:r>
      <w:r w:rsidR="00141368">
        <w:t xml:space="preserve">– </w:t>
      </w:r>
      <w:r w:rsidR="00BF6BAB">
        <w:t>Страница</w:t>
      </w:r>
      <w:r w:rsidR="00141368">
        <w:t xml:space="preserve"> выбора среды СМЭВ</w:t>
      </w:r>
    </w:p>
    <w:p w14:paraId="6B350E78" w14:textId="77777777" w:rsidR="00141368" w:rsidRPr="00141368" w:rsidRDefault="00141368" w:rsidP="00BF6BAB">
      <w:pPr>
        <w:rPr>
          <w:rFonts w:eastAsiaTheme="minorEastAsia"/>
        </w:rPr>
      </w:pPr>
    </w:p>
    <w:p w14:paraId="6D790B33" w14:textId="77777777" w:rsidR="00BF6BAB" w:rsidRPr="001B5099" w:rsidRDefault="00705DC8" w:rsidP="00F126DC">
      <w:pPr>
        <w:pStyle w:val="ac"/>
        <w:numPr>
          <w:ilvl w:val="0"/>
          <w:numId w:val="50"/>
        </w:numPr>
        <w:rPr>
          <w:lang w:eastAsia="en-US"/>
        </w:rPr>
      </w:pPr>
      <w:r w:rsidRPr="001B5099">
        <w:rPr>
          <w:lang w:eastAsia="en-US"/>
        </w:rPr>
        <w:t>Н</w:t>
      </w:r>
      <w:r w:rsidR="00BF6BAB" w:rsidRPr="001B5099">
        <w:rPr>
          <w:lang w:eastAsia="en-US"/>
        </w:rPr>
        <w:t>ажать на кнопку, соответствующую среде СМЭВ.</w:t>
      </w:r>
    </w:p>
    <w:p w14:paraId="57AF9C3C" w14:textId="4E88E369" w:rsidR="00BF6BAB" w:rsidRDefault="00BF6BAB" w:rsidP="00BF6BAB">
      <w:pPr>
        <w:pStyle w:val="ac"/>
        <w:ind w:left="1571"/>
        <w:rPr>
          <w:rFonts w:eastAsiaTheme="minorEastAsia"/>
        </w:rPr>
      </w:pPr>
      <w:r>
        <w:rPr>
          <w:rFonts w:eastAsiaTheme="minorEastAsia"/>
        </w:rPr>
        <w:t>Отобразится страница выбора ИС УВ, зарегистрированных в выбранной среде СМЭВ (см.</w:t>
      </w:r>
      <w:r w:rsidR="00705DC8">
        <w:rPr>
          <w:rFonts w:eastAsiaTheme="minorEastAsia"/>
        </w:rPr>
        <w:t xml:space="preserve"> </w:t>
      </w:r>
      <w:r w:rsidR="00705DC8">
        <w:rPr>
          <w:rFonts w:eastAsiaTheme="minorEastAsia"/>
        </w:rPr>
        <w:fldChar w:fldCharType="begin"/>
      </w:r>
      <w:r w:rsidR="00705DC8">
        <w:rPr>
          <w:rFonts w:eastAsiaTheme="minorEastAsia"/>
        </w:rPr>
        <w:instrText xml:space="preserve"> REF _Ref87249105 \h </w:instrText>
      </w:r>
      <w:r w:rsidR="00705DC8">
        <w:rPr>
          <w:rFonts w:eastAsiaTheme="minorEastAsia"/>
        </w:rPr>
      </w:r>
      <w:r w:rsidR="00705DC8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39</w:t>
      </w:r>
      <w:r w:rsidR="00705DC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07099B9E" w14:textId="77777777" w:rsidR="00EB3578" w:rsidRDefault="00EB3578" w:rsidP="00EB3578">
      <w:pPr>
        <w:pStyle w:val="aff6"/>
      </w:pPr>
      <w:r>
        <w:drawing>
          <wp:inline distT="0" distB="0" distL="0" distR="0" wp14:anchorId="28060F99" wp14:editId="0B91243F">
            <wp:extent cx="6480175" cy="3725545"/>
            <wp:effectExtent l="0" t="0" r="0" b="8255"/>
            <wp:docPr id="1347" name="Picture 13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Picture 1347" descr="Graphical user interface, application, Team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AC81" w14:textId="4EA9793B" w:rsidR="00EB3578" w:rsidRPr="00EB3578" w:rsidRDefault="00EB3578" w:rsidP="00EB3578">
      <w:pPr>
        <w:pStyle w:val="a7"/>
        <w:jc w:val="center"/>
      </w:pPr>
      <w:bookmarkStart w:id="4539" w:name="_Ref87249105"/>
      <w:r>
        <w:t xml:space="preserve">Рисунок </w:t>
      </w:r>
      <w:fldSimple w:instr=" SEQ Рисунок \* ARABIC ">
        <w:r w:rsidR="00E11B25">
          <w:rPr>
            <w:noProof/>
          </w:rPr>
          <w:t>39</w:t>
        </w:r>
      </w:fldSimple>
      <w:bookmarkEnd w:id="4539"/>
      <w:r>
        <w:t xml:space="preserve"> </w:t>
      </w:r>
      <w:r>
        <w:softHyphen/>
        <w:t>– Страница выбора ИС УВ</w:t>
      </w:r>
    </w:p>
    <w:p w14:paraId="201D9BDE" w14:textId="77777777" w:rsidR="00705DC8" w:rsidRPr="00705DC8" w:rsidRDefault="00705DC8" w:rsidP="00F126DC">
      <w:pPr>
        <w:pStyle w:val="ac"/>
        <w:numPr>
          <w:ilvl w:val="0"/>
          <w:numId w:val="50"/>
        </w:numPr>
        <w:rPr>
          <w:rFonts w:eastAsiaTheme="minorEastAsia"/>
        </w:rPr>
      </w:pPr>
      <w:r w:rsidRPr="001B5099">
        <w:lastRenderedPageBreak/>
        <w:t>Нажать на кнопку, соответствующую ИС УВ, для которой нужно установить или</w:t>
      </w:r>
      <w:r>
        <w:rPr>
          <w:rFonts w:eastAsiaTheme="minorEastAsia"/>
        </w:rPr>
        <w:t xml:space="preserve"> изменить пароль доступа к ФХ.</w:t>
      </w:r>
    </w:p>
    <w:p w14:paraId="2AF166AC" w14:textId="1B3E031A" w:rsidR="004E28B3" w:rsidRDefault="00496EBB" w:rsidP="00FC3740">
      <w:pPr>
        <w:pStyle w:val="ac"/>
        <w:ind w:left="1571"/>
        <w:rPr>
          <w:rFonts w:eastAsiaTheme="minorEastAsia"/>
        </w:rPr>
      </w:pPr>
      <w:r w:rsidRPr="00FC3740">
        <w:rPr>
          <w:rFonts w:eastAsiaTheme="minorEastAsia"/>
        </w:rPr>
        <w:t xml:space="preserve">Отобразится страница </w:t>
      </w:r>
      <w:r w:rsidR="00705DC8" w:rsidRPr="001B5099">
        <w:rPr>
          <w:b/>
          <w:bCs/>
          <w:i/>
          <w:iCs/>
        </w:rPr>
        <w:t>Установить пароль файлового хранилища</w:t>
      </w:r>
      <w:r w:rsidR="00705DC8">
        <w:t xml:space="preserve"> (см. </w:t>
      </w:r>
      <w:r w:rsidR="00705DC8">
        <w:fldChar w:fldCharType="begin"/>
      </w:r>
      <w:r w:rsidR="00705DC8">
        <w:instrText xml:space="preserve"> REF _Ref87249532 \h </w:instrText>
      </w:r>
      <w:r w:rsidR="00705DC8">
        <w:fldChar w:fldCharType="separate"/>
      </w:r>
      <w:r w:rsidR="00E11B25">
        <w:t xml:space="preserve">Рисунок </w:t>
      </w:r>
      <w:r w:rsidR="00E11B25">
        <w:rPr>
          <w:noProof/>
        </w:rPr>
        <w:t>40</w:t>
      </w:r>
      <w:r w:rsidR="00705DC8">
        <w:fldChar w:fldCharType="end"/>
      </w:r>
      <w:r w:rsidR="00705DC8">
        <w:t>)</w:t>
      </w:r>
      <w:r w:rsidRPr="00FC3740">
        <w:rPr>
          <w:rFonts w:eastAsiaTheme="minorEastAsia"/>
        </w:rPr>
        <w:t xml:space="preserve">. </w:t>
      </w:r>
    </w:p>
    <w:p w14:paraId="09FC91DB" w14:textId="77777777" w:rsidR="00705DC8" w:rsidRDefault="00705DC8" w:rsidP="00705DC8">
      <w:pPr>
        <w:pStyle w:val="aff6"/>
      </w:pPr>
      <w:r>
        <w:drawing>
          <wp:inline distT="0" distB="0" distL="0" distR="0" wp14:anchorId="5A28392F" wp14:editId="5426B809">
            <wp:extent cx="6480175" cy="3549015"/>
            <wp:effectExtent l="0" t="0" r="0" b="0"/>
            <wp:docPr id="469" name="Picture 4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28F8" w14:textId="0C6009E8" w:rsidR="005F2BA9" w:rsidRDefault="00705DC8" w:rsidP="00705DC8">
      <w:pPr>
        <w:pStyle w:val="a7"/>
        <w:jc w:val="center"/>
        <w:rPr>
          <w:rFonts w:eastAsiaTheme="minorEastAsia"/>
        </w:rPr>
      </w:pPr>
      <w:bookmarkStart w:id="4540" w:name="_Ref87249532"/>
      <w:r>
        <w:t xml:space="preserve">Рисунок </w:t>
      </w:r>
      <w:fldSimple w:instr=" SEQ Рисунок \* ARABIC ">
        <w:r w:rsidR="00E11B25">
          <w:rPr>
            <w:noProof/>
          </w:rPr>
          <w:t>40</w:t>
        </w:r>
      </w:fldSimple>
      <w:bookmarkEnd w:id="4540"/>
      <w:r>
        <w:t xml:space="preserve"> – Страница Установить пароль файлового хранилища</w:t>
      </w:r>
    </w:p>
    <w:p w14:paraId="70172705" w14:textId="77777777" w:rsidR="00AA7698" w:rsidRDefault="005F2BA9" w:rsidP="00705DC8">
      <w:pPr>
        <w:pStyle w:val="ac"/>
        <w:ind w:left="1571"/>
        <w:rPr>
          <w:rFonts w:eastAsiaTheme="minorEastAsia"/>
        </w:rPr>
      </w:pPr>
      <w:r w:rsidRPr="00FC3740">
        <w:rPr>
          <w:rFonts w:eastAsiaTheme="minorEastAsia"/>
        </w:rPr>
        <w:t xml:space="preserve">Страница </w:t>
      </w:r>
      <w:r w:rsidR="00705DC8">
        <w:rPr>
          <w:rFonts w:eastAsiaTheme="minorEastAsia"/>
          <w:b/>
          <w:i/>
        </w:rPr>
        <w:t>Установить пароль файлового хранилища</w:t>
      </w:r>
      <w:r w:rsidRPr="00FC3740">
        <w:rPr>
          <w:rFonts w:eastAsiaTheme="minorEastAsia"/>
          <w:b/>
          <w:i/>
        </w:rPr>
        <w:t xml:space="preserve"> </w:t>
      </w:r>
      <w:r w:rsidRPr="00FC3740">
        <w:rPr>
          <w:rFonts w:eastAsiaTheme="minorEastAsia"/>
        </w:rPr>
        <w:t>содержит следующие элементы:</w:t>
      </w:r>
    </w:p>
    <w:p w14:paraId="38548497" w14:textId="79ABFD22" w:rsidR="005F2BA9" w:rsidRPr="00AA7698" w:rsidRDefault="00705DC8" w:rsidP="00830CDD">
      <w:pPr>
        <w:pStyle w:val="13"/>
        <w:ind w:left="1865"/>
      </w:pPr>
      <w:r>
        <w:rPr>
          <w:b/>
          <w:i/>
        </w:rPr>
        <w:t>Вернуться</w:t>
      </w:r>
      <w:r w:rsidR="005F2BA9" w:rsidRPr="00830CDD">
        <w:t xml:space="preserve"> </w:t>
      </w:r>
      <w:r w:rsidR="005F2BA9" w:rsidRPr="00AA7698">
        <w:t xml:space="preserve">– кнопка, по нажатию которой происходит возврат на страницу </w:t>
      </w:r>
      <w:r w:rsidRPr="00AA7698">
        <w:t xml:space="preserve">выбора </w:t>
      </w:r>
      <w:r w:rsidR="005F2BA9" w:rsidRPr="00AA7698">
        <w:t>информационной системы;</w:t>
      </w:r>
    </w:p>
    <w:p w14:paraId="1D6F6E2C" w14:textId="561AFAA9" w:rsidR="005F2BA9" w:rsidRDefault="00705DC8" w:rsidP="00FC3740">
      <w:pPr>
        <w:pStyle w:val="13"/>
        <w:ind w:left="1865"/>
      </w:pPr>
      <w:r>
        <w:rPr>
          <w:b/>
          <w:i/>
        </w:rPr>
        <w:t>Новый пароль</w:t>
      </w:r>
      <w:r w:rsidRPr="00694AB2">
        <w:rPr>
          <w:b/>
          <w:i/>
        </w:rPr>
        <w:t xml:space="preserve"> </w:t>
      </w:r>
      <w:r w:rsidR="005F2BA9" w:rsidRPr="00694AB2">
        <w:t>– текстовое поле для задания пароля доступа</w:t>
      </w:r>
      <w:r>
        <w:t xml:space="preserve"> ИС УВ</w:t>
      </w:r>
      <w:r w:rsidR="005F2BA9" w:rsidRPr="00694AB2">
        <w:t xml:space="preserve"> на ФХ </w:t>
      </w:r>
      <w:r w:rsidR="005F2BA9">
        <w:t>в текущей среде СМЭВ</w:t>
      </w:r>
      <w:r w:rsidR="006D2C93">
        <w:t xml:space="preserve">. Пароль должен содержать не менее 6 знаков, в том числе не менее одной прописной буквы, не менее одной строчной буквы, не менее одной цифры и не менее одного из следующих спецсимволов </w:t>
      </w:r>
      <w:r w:rsidR="008E6A63" w:rsidRPr="00830CDD">
        <w:t>~!@#$%^&amp;*+-/.,\{}[]();:|?&lt;&gt;="`</w:t>
      </w:r>
      <w:r w:rsidR="006D2C93">
        <w:t xml:space="preserve">. Для просмотра вводимого пароля нужно нажать значок </w:t>
      </w:r>
      <w:r w:rsidR="006D2C93">
        <w:rPr>
          <w:noProof/>
        </w:rPr>
        <w:drawing>
          <wp:inline distT="0" distB="0" distL="0" distR="0" wp14:anchorId="6C6F03B0" wp14:editId="79ED6FA5">
            <wp:extent cx="390525" cy="285750"/>
            <wp:effectExtent l="0" t="0" r="9525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C93">
        <w:t xml:space="preserve"> в правой части текстового поля</w:t>
      </w:r>
      <w:r w:rsidR="005F2BA9" w:rsidRPr="00694AB2">
        <w:t>;</w:t>
      </w:r>
    </w:p>
    <w:p w14:paraId="56E2553D" w14:textId="77777777" w:rsidR="00705DC8" w:rsidRPr="00694AB2" w:rsidRDefault="00705DC8" w:rsidP="00FC3740">
      <w:pPr>
        <w:pStyle w:val="13"/>
        <w:ind w:left="1865"/>
      </w:pPr>
      <w:r>
        <w:rPr>
          <w:b/>
          <w:i/>
        </w:rPr>
        <w:t xml:space="preserve">Подтвердите пароль </w:t>
      </w:r>
      <w:r>
        <w:t>– текстовое поле для повторного ввода пароля;</w:t>
      </w:r>
    </w:p>
    <w:p w14:paraId="43ECFB66" w14:textId="77777777" w:rsidR="005F2BA9" w:rsidRPr="00FC3740" w:rsidRDefault="00705DC8" w:rsidP="00FC3740">
      <w:pPr>
        <w:pStyle w:val="13"/>
        <w:ind w:left="1865"/>
        <w:rPr>
          <w:b/>
          <w:i/>
        </w:rPr>
      </w:pPr>
      <w:r>
        <w:rPr>
          <w:b/>
          <w:i/>
        </w:rPr>
        <w:t>Продолжить</w:t>
      </w:r>
      <w:r w:rsidRPr="00694AB2">
        <w:rPr>
          <w:b/>
          <w:i/>
        </w:rPr>
        <w:t xml:space="preserve"> </w:t>
      </w:r>
      <w:r w:rsidR="005F2BA9" w:rsidRPr="00FC3740">
        <w:rPr>
          <w:b/>
          <w:i/>
        </w:rPr>
        <w:t xml:space="preserve">– </w:t>
      </w:r>
      <w:r w:rsidR="005F2BA9" w:rsidRPr="00FC3740">
        <w:t xml:space="preserve">кнопка </w:t>
      </w:r>
      <w:r>
        <w:t>перехода к следующему шагу визарда</w:t>
      </w:r>
      <w:r w:rsidR="005F2BA9" w:rsidRPr="00FC3740">
        <w:t>.</w:t>
      </w:r>
    </w:p>
    <w:p w14:paraId="757543A8" w14:textId="77777777" w:rsidR="00B6188F" w:rsidRPr="00463FC3" w:rsidRDefault="00B6188F" w:rsidP="00872744">
      <w:pPr>
        <w:pStyle w:val="aff6"/>
        <w:rPr>
          <w:lang w:eastAsia="en-US"/>
        </w:rPr>
      </w:pPr>
    </w:p>
    <w:p w14:paraId="2EB16870" w14:textId="77777777" w:rsidR="00633884" w:rsidRDefault="00D34F87" w:rsidP="00F126DC">
      <w:pPr>
        <w:pStyle w:val="ac"/>
        <w:numPr>
          <w:ilvl w:val="0"/>
          <w:numId w:val="50"/>
        </w:numPr>
        <w:rPr>
          <w:lang w:eastAsia="en-US"/>
        </w:rPr>
      </w:pPr>
      <w:r>
        <w:rPr>
          <w:lang w:eastAsia="en-US"/>
        </w:rPr>
        <w:t xml:space="preserve">Заполнить поля </w:t>
      </w:r>
      <w:r w:rsidR="00705DC8">
        <w:rPr>
          <w:rStyle w:val="ae"/>
        </w:rPr>
        <w:t>Новый пароль</w:t>
      </w:r>
      <w:r w:rsidR="00705DC8">
        <w:rPr>
          <w:lang w:eastAsia="en-US"/>
        </w:rPr>
        <w:t xml:space="preserve"> </w:t>
      </w:r>
      <w:r>
        <w:rPr>
          <w:lang w:eastAsia="en-US"/>
        </w:rPr>
        <w:t xml:space="preserve">и </w:t>
      </w:r>
      <w:r w:rsidR="00705DC8">
        <w:rPr>
          <w:rStyle w:val="ae"/>
        </w:rPr>
        <w:t>Подтвердите пароль</w:t>
      </w:r>
      <w:r w:rsidR="00705DC8">
        <w:rPr>
          <w:lang w:eastAsia="en-US"/>
        </w:rPr>
        <w:t xml:space="preserve"> </w:t>
      </w:r>
      <w:r>
        <w:rPr>
          <w:lang w:eastAsia="en-US"/>
        </w:rPr>
        <w:t>и н</w:t>
      </w:r>
      <w:r w:rsidR="00B46C14">
        <w:rPr>
          <w:lang w:eastAsia="en-US"/>
        </w:rPr>
        <w:t xml:space="preserve">ажать кнопку </w:t>
      </w:r>
      <w:r w:rsidR="00705DC8">
        <w:rPr>
          <w:rStyle w:val="ae"/>
        </w:rPr>
        <w:t>Продолжить</w:t>
      </w:r>
      <w:r w:rsidR="00B46C14">
        <w:rPr>
          <w:lang w:eastAsia="en-US"/>
        </w:rPr>
        <w:t xml:space="preserve">. </w:t>
      </w:r>
    </w:p>
    <w:p w14:paraId="67005372" w14:textId="0969CE21" w:rsidR="00DA4E2E" w:rsidRPr="00694AB2" w:rsidRDefault="00B46C14" w:rsidP="00633884">
      <w:pPr>
        <w:ind w:left="1211" w:firstLine="0"/>
        <w:rPr>
          <w:lang w:eastAsia="en-US"/>
        </w:rPr>
      </w:pPr>
      <w:r>
        <w:rPr>
          <w:lang w:eastAsia="en-US"/>
        </w:rPr>
        <w:t>О</w:t>
      </w:r>
      <w:r w:rsidRPr="00694AB2">
        <w:rPr>
          <w:lang w:eastAsia="en-US"/>
        </w:rPr>
        <w:t xml:space="preserve">тобразится </w:t>
      </w:r>
      <w:r w:rsidR="00633884">
        <w:rPr>
          <w:lang w:eastAsia="en-US"/>
        </w:rPr>
        <w:t>страница подтверждения установки/изменения пароля файлового хранилища</w:t>
      </w:r>
      <w:r w:rsidR="00DA4E2E" w:rsidRPr="00694AB2">
        <w:rPr>
          <w:lang w:eastAsia="en-US"/>
        </w:rPr>
        <w:t xml:space="preserve"> (</w:t>
      </w:r>
      <w:r w:rsidR="00633884">
        <w:rPr>
          <w:lang w:eastAsia="en-US"/>
        </w:rPr>
        <w:t xml:space="preserve">см. </w:t>
      </w:r>
      <w:r w:rsidR="00633884">
        <w:rPr>
          <w:lang w:eastAsia="en-US"/>
        </w:rPr>
        <w:fldChar w:fldCharType="begin"/>
      </w:r>
      <w:r w:rsidR="00633884">
        <w:rPr>
          <w:lang w:eastAsia="en-US"/>
        </w:rPr>
        <w:instrText xml:space="preserve"> REF _Ref536716855 \h </w:instrText>
      </w:r>
      <w:r w:rsidR="00633884">
        <w:rPr>
          <w:lang w:eastAsia="en-US"/>
        </w:rPr>
      </w:r>
      <w:r w:rsidR="00633884">
        <w:rPr>
          <w:lang w:eastAsia="en-US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41</w:t>
      </w:r>
      <w:r w:rsidR="00633884">
        <w:rPr>
          <w:lang w:eastAsia="en-US"/>
        </w:rPr>
        <w:fldChar w:fldCharType="end"/>
      </w:r>
      <w:r w:rsidR="00DA4E2E" w:rsidRPr="00694AB2">
        <w:rPr>
          <w:lang w:eastAsia="en-US"/>
        </w:rPr>
        <w:t>)</w:t>
      </w:r>
      <w:r w:rsidR="00872744">
        <w:rPr>
          <w:lang w:eastAsia="en-US"/>
        </w:rPr>
        <w:t>.</w:t>
      </w:r>
    </w:p>
    <w:p w14:paraId="128E368D" w14:textId="77777777" w:rsidR="00DA4E2E" w:rsidRDefault="00AB56F1" w:rsidP="009B1C32">
      <w:pPr>
        <w:pStyle w:val="aff6"/>
      </w:pPr>
      <w:r w:rsidRPr="00AB56F1">
        <w:lastRenderedPageBreak/>
        <w:t xml:space="preserve"> </w:t>
      </w:r>
    </w:p>
    <w:p w14:paraId="74CF758B" w14:textId="77777777" w:rsidR="00633884" w:rsidRPr="00633884" w:rsidRDefault="00633884" w:rsidP="001B5099">
      <w:pPr>
        <w:pStyle w:val="aff4"/>
      </w:pPr>
      <w:r>
        <w:rPr>
          <w:noProof/>
        </w:rPr>
        <w:drawing>
          <wp:inline distT="0" distB="0" distL="0" distR="0" wp14:anchorId="24E0FEC2" wp14:editId="669A2F04">
            <wp:extent cx="6480175" cy="4001135"/>
            <wp:effectExtent l="0" t="0" r="0" b="0"/>
            <wp:docPr id="472" name="Picture 47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Graphical user interface, text, application, Team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49C9" w14:textId="0E98832D" w:rsidR="00DA4E2E" w:rsidRPr="00694AB2" w:rsidRDefault="00DA4E2E" w:rsidP="009B1C32">
      <w:pPr>
        <w:pStyle w:val="aff4"/>
      </w:pPr>
      <w:bookmarkStart w:id="4541" w:name="_Ref536716855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E11B25">
        <w:rPr>
          <w:noProof/>
        </w:rPr>
        <w:t>41</w:t>
      </w:r>
      <w:r w:rsidR="008448E1" w:rsidRPr="00694AB2">
        <w:rPr>
          <w:noProof/>
        </w:rPr>
        <w:fldChar w:fldCharType="end"/>
      </w:r>
      <w:bookmarkEnd w:id="4541"/>
      <w:r w:rsidRPr="00694AB2">
        <w:t xml:space="preserve"> – </w:t>
      </w:r>
      <w:r w:rsidR="00633884">
        <w:t>Страница подтверждения установки/изменения пароля файлового хранилища</w:t>
      </w:r>
    </w:p>
    <w:p w14:paraId="25647A44" w14:textId="77777777" w:rsidR="00DA4E2E" w:rsidRPr="00694AB2" w:rsidRDefault="00633884" w:rsidP="006D111A">
      <w:r>
        <w:t>Страница</w:t>
      </w:r>
      <w:r w:rsidRPr="00694AB2">
        <w:t xml:space="preserve"> </w:t>
      </w:r>
      <w:r>
        <w:rPr>
          <w:b/>
          <w:i/>
        </w:rPr>
        <w:t>Подтверждение установки/изменения пароля файлового хранища</w:t>
      </w:r>
      <w:r w:rsidR="00DA4E2E" w:rsidRPr="00694AB2">
        <w:rPr>
          <w:b/>
          <w:i/>
        </w:rPr>
        <w:t xml:space="preserve"> </w:t>
      </w:r>
      <w:r w:rsidR="00DA4E2E" w:rsidRPr="00694AB2">
        <w:t xml:space="preserve">содержит следующие элементы: </w:t>
      </w:r>
    </w:p>
    <w:p w14:paraId="1AB338CE" w14:textId="77777777" w:rsidR="00DA4E2E" w:rsidRDefault="00633884" w:rsidP="00E349B7">
      <w:pPr>
        <w:pStyle w:val="13"/>
      </w:pPr>
      <w:r>
        <w:rPr>
          <w:b/>
          <w:i/>
        </w:rPr>
        <w:t>Наименование среды СМЭВ</w:t>
      </w:r>
      <w:r w:rsidR="00E57EF7" w:rsidRPr="00694AB2">
        <w:t xml:space="preserve"> – </w:t>
      </w:r>
      <w:r>
        <w:t>наименование среды СМЭВ, в файловом хранилище которой изменяется учетная запись ИС УВ</w:t>
      </w:r>
      <w:r w:rsidR="00505205" w:rsidRPr="00694AB2">
        <w:t>;</w:t>
      </w:r>
    </w:p>
    <w:p w14:paraId="6896EFDB" w14:textId="77777777" w:rsidR="00633884" w:rsidRDefault="00633884" w:rsidP="00E349B7">
      <w:pPr>
        <w:pStyle w:val="13"/>
      </w:pPr>
      <w:r>
        <w:rPr>
          <w:b/>
          <w:i/>
        </w:rPr>
        <w:t>Краткое наименование информационной системы</w:t>
      </w:r>
      <w:r>
        <w:t xml:space="preserve"> – наименование ИС УВ, для которой изменяется учетная запись в файловом хранилище;</w:t>
      </w:r>
    </w:p>
    <w:p w14:paraId="017C872B" w14:textId="77777777" w:rsidR="00633884" w:rsidRPr="00694AB2" w:rsidRDefault="00633884" w:rsidP="00E349B7">
      <w:pPr>
        <w:pStyle w:val="13"/>
      </w:pPr>
      <w:r>
        <w:rPr>
          <w:b/>
          <w:i/>
        </w:rPr>
        <w:t>Новый пароль</w:t>
      </w:r>
      <w:r>
        <w:t xml:space="preserve"> – значение нового пароля учетной записи ИС УВ в ФХ. Для того, чтобы прочитать значение пароля, необходимо нажать ссылку </w:t>
      </w:r>
      <w:r w:rsidRPr="001B5099">
        <w:rPr>
          <w:b/>
          <w:bCs/>
          <w:i/>
          <w:iCs/>
        </w:rPr>
        <w:t>Показать пароль</w:t>
      </w:r>
      <w:r>
        <w:t>;</w:t>
      </w:r>
    </w:p>
    <w:p w14:paraId="215A3199" w14:textId="2B8F86C7" w:rsidR="00505205" w:rsidRPr="00694AB2" w:rsidRDefault="00633884" w:rsidP="00E349B7">
      <w:pPr>
        <w:pStyle w:val="13"/>
      </w:pPr>
      <w:r>
        <w:rPr>
          <w:b/>
          <w:i/>
        </w:rPr>
        <w:t>Да, я уверен</w:t>
      </w:r>
      <w:r w:rsidRPr="00694AB2">
        <w:t xml:space="preserve"> </w:t>
      </w:r>
      <w:r w:rsidR="00505205" w:rsidRPr="00694AB2">
        <w:t xml:space="preserve">– кнопка, по нажатию которой </w:t>
      </w:r>
      <w:r>
        <w:t xml:space="preserve">произойдет изменение пароля учетной записи ИС УВ в ФХ и отобразится всплывающее окно с резульатом изменения (см. </w:t>
      </w:r>
      <w:r>
        <w:fldChar w:fldCharType="begin"/>
      </w:r>
      <w:r>
        <w:instrText xml:space="preserve"> REF _Ref72842910 \h </w:instrText>
      </w:r>
      <w: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42</w:t>
      </w:r>
      <w:r>
        <w:fldChar w:fldCharType="end"/>
      </w:r>
      <w:r>
        <w:t>)</w:t>
      </w:r>
      <w:r w:rsidR="00505205" w:rsidRPr="00694AB2">
        <w:t>.</w:t>
      </w:r>
    </w:p>
    <w:p w14:paraId="1C2D7E2C" w14:textId="77777777" w:rsidR="00505205" w:rsidRPr="00694AB2" w:rsidRDefault="006D2C93" w:rsidP="00E349B7">
      <w:pPr>
        <w:pStyle w:val="13"/>
      </w:pPr>
      <w:r>
        <w:rPr>
          <w:b/>
          <w:i/>
        </w:rPr>
        <w:t>Нет, отменить действие</w:t>
      </w:r>
      <w:r w:rsidRPr="00694AB2">
        <w:rPr>
          <w:b/>
          <w:i/>
        </w:rPr>
        <w:t xml:space="preserve"> </w:t>
      </w:r>
      <w:r w:rsidR="00505205" w:rsidRPr="00694AB2">
        <w:t xml:space="preserve">– кнопка, по нажатию которой отобразится страница </w:t>
      </w:r>
      <w:r>
        <w:rPr>
          <w:b/>
          <w:i/>
        </w:rPr>
        <w:t>Установить пароль файлового хранилища</w:t>
      </w:r>
      <w:r w:rsidR="00505205" w:rsidRPr="00694AB2">
        <w:t>.</w:t>
      </w:r>
    </w:p>
    <w:p w14:paraId="184E16D2" w14:textId="77777777" w:rsidR="005A59E9" w:rsidRPr="00FC3740" w:rsidRDefault="005A59E9" w:rsidP="00FC3740">
      <w:pPr>
        <w:rPr>
          <w:lang w:eastAsia="en-US"/>
        </w:rPr>
      </w:pPr>
    </w:p>
    <w:p w14:paraId="06CE344C" w14:textId="77777777" w:rsidR="005A59E9" w:rsidRDefault="005A59E9" w:rsidP="00FC3740">
      <w:pPr>
        <w:pStyle w:val="aff6"/>
        <w:ind w:left="1571"/>
        <w:jc w:val="both"/>
        <w:rPr>
          <w:lang w:eastAsia="en-US"/>
        </w:rPr>
      </w:pPr>
    </w:p>
    <w:p w14:paraId="2FB8F3B5" w14:textId="77777777" w:rsidR="00633884" w:rsidRPr="00633884" w:rsidRDefault="00633884" w:rsidP="001B5099">
      <w:pPr>
        <w:pStyle w:val="aff4"/>
        <w:rPr>
          <w:lang w:eastAsia="en-US"/>
        </w:rPr>
      </w:pPr>
      <w:r>
        <w:rPr>
          <w:noProof/>
        </w:rPr>
        <w:drawing>
          <wp:inline distT="0" distB="0" distL="0" distR="0" wp14:anchorId="440AA4CA" wp14:editId="6760A848">
            <wp:extent cx="6480175" cy="4236085"/>
            <wp:effectExtent l="0" t="0" r="0" b="0"/>
            <wp:docPr id="473" name="Picture 4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 descr="Graphical user interface, text, application, chat or text messag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2967" w14:textId="0983F460" w:rsidR="005A59E9" w:rsidRDefault="005A59E9" w:rsidP="00FC3740">
      <w:pPr>
        <w:pStyle w:val="aff4"/>
      </w:pPr>
      <w:bookmarkStart w:id="4542" w:name="_Ref72842910"/>
      <w:r w:rsidRPr="00694AB2">
        <w:t xml:space="preserve">Рисунок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Рисунок \* ARABIC </w:instrText>
      </w:r>
      <w:r w:rsidR="00D94A78">
        <w:rPr>
          <w:noProof/>
        </w:rPr>
        <w:fldChar w:fldCharType="separate"/>
      </w:r>
      <w:r w:rsidR="00E11B25">
        <w:rPr>
          <w:noProof/>
        </w:rPr>
        <w:t>42</w:t>
      </w:r>
      <w:r w:rsidR="00D94A78">
        <w:rPr>
          <w:noProof/>
        </w:rPr>
        <w:fldChar w:fldCharType="end"/>
      </w:r>
      <w:bookmarkEnd w:id="4542"/>
      <w:r w:rsidRPr="00694AB2">
        <w:t xml:space="preserve"> – Сообщение об </w:t>
      </w:r>
      <w:r w:rsidR="00633884">
        <w:t>успешном изменении пароля учетной записи ИС УВ в ФХ</w:t>
      </w:r>
    </w:p>
    <w:p w14:paraId="34C330EB" w14:textId="77777777" w:rsidR="006D2C93" w:rsidRDefault="006D2C93" w:rsidP="00FC3740"/>
    <w:p w14:paraId="3F387718" w14:textId="7B48113A" w:rsidR="006D2C93" w:rsidRDefault="006D2C93" w:rsidP="00FC3740">
      <w:r>
        <w:t xml:space="preserve">Пароль учетной записи ИС УВ в ФХ можно также изменить на </w:t>
      </w:r>
      <w:r w:rsidR="00BE1EF9">
        <w:t xml:space="preserve">закладке </w:t>
      </w:r>
      <w:r w:rsidR="00BE1EF9" w:rsidRPr="00BE1EF9">
        <w:rPr>
          <w:b/>
          <w:bCs/>
        </w:rPr>
        <w:t>Файловое хранилище</w:t>
      </w:r>
      <w:r w:rsidR="00BE1EF9">
        <w:t xml:space="preserve"> </w:t>
      </w:r>
      <w:r>
        <w:t>страниц</w:t>
      </w:r>
      <w:r w:rsidR="00BE1EF9">
        <w:t>ы</w:t>
      </w:r>
      <w:r>
        <w:t xml:space="preserve"> просмотра информационной системы (см. </w:t>
      </w:r>
      <w:r w:rsidR="008662C0">
        <w:fldChar w:fldCharType="begin"/>
      </w:r>
      <w:r w:rsidR="008662C0">
        <w:instrText xml:space="preserve"> REF _Ref87252230 \h </w:instrText>
      </w:r>
      <w:r w:rsidR="008662C0">
        <w:fldChar w:fldCharType="separate"/>
      </w:r>
      <w:r w:rsidR="00E11B25">
        <w:t xml:space="preserve">Рисунок </w:t>
      </w:r>
      <w:r w:rsidR="00E11B25">
        <w:rPr>
          <w:noProof/>
        </w:rPr>
        <w:t>43</w:t>
      </w:r>
      <w:r w:rsidR="008662C0">
        <w:fldChar w:fldCharType="end"/>
      </w:r>
      <w:r>
        <w:t>).</w:t>
      </w:r>
    </w:p>
    <w:p w14:paraId="743DB7BF" w14:textId="77777777" w:rsidR="00073C05" w:rsidRDefault="00073C05" w:rsidP="00073C05">
      <w:pPr>
        <w:pStyle w:val="aff6"/>
      </w:pPr>
      <w:r w:rsidRPr="00073C05">
        <w:lastRenderedPageBreak/>
        <w:drawing>
          <wp:inline distT="0" distB="0" distL="0" distR="0" wp14:anchorId="0224B644" wp14:editId="5570F597">
            <wp:extent cx="6480175" cy="3832860"/>
            <wp:effectExtent l="0" t="0" r="0" b="0"/>
            <wp:docPr id="506" name="Picture 5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0707" w14:textId="41E86817" w:rsidR="00073C05" w:rsidRDefault="00073C05" w:rsidP="00073C05">
      <w:pPr>
        <w:pStyle w:val="a7"/>
        <w:jc w:val="center"/>
      </w:pPr>
      <w:bookmarkStart w:id="4543" w:name="_Ref87252230"/>
      <w:r>
        <w:t xml:space="preserve">Рисунок </w:t>
      </w:r>
      <w:fldSimple w:instr=" SEQ Рисунок \* ARABIC ">
        <w:r w:rsidR="00E11B25">
          <w:rPr>
            <w:noProof/>
          </w:rPr>
          <w:t>43</w:t>
        </w:r>
      </w:fldSimple>
      <w:bookmarkEnd w:id="4543"/>
      <w:r>
        <w:t xml:space="preserve"> – Закладка Файловое хранилище страницы информационной системы</w:t>
      </w:r>
    </w:p>
    <w:p w14:paraId="017DA66F" w14:textId="77777777" w:rsidR="00073C05" w:rsidRDefault="00073C05" w:rsidP="00073C05">
      <w:r>
        <w:t xml:space="preserve">Для изменения пароля в существующей учетной записи ИС УВ в ФХ необходимо нажать ссылку </w:t>
      </w:r>
      <w:r w:rsidRPr="001B5099">
        <w:rPr>
          <w:b/>
          <w:bCs/>
          <w:i/>
          <w:iCs/>
        </w:rPr>
        <w:t>Изменить пароль</w:t>
      </w:r>
      <w:r>
        <w:t>.</w:t>
      </w:r>
    </w:p>
    <w:p w14:paraId="4C66B2C9" w14:textId="513C9627" w:rsidR="008662C0" w:rsidRDefault="008662C0" w:rsidP="008662C0">
      <w:r>
        <w:rPr>
          <w:lang w:eastAsia="en-US"/>
        </w:rPr>
        <w:t xml:space="preserve">Отображается </w:t>
      </w:r>
      <w:r>
        <w:t xml:space="preserve">страница Установить пароль файлового хранилища (см. </w:t>
      </w:r>
      <w:r>
        <w:fldChar w:fldCharType="begin"/>
      </w:r>
      <w:r>
        <w:instrText xml:space="preserve"> REF _Ref87249532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40</w:t>
      </w:r>
      <w:r>
        <w:fldChar w:fldCharType="end"/>
      </w:r>
      <w:r>
        <w:t>).</w:t>
      </w:r>
    </w:p>
    <w:p w14:paraId="1AE5A748" w14:textId="4EBE2252" w:rsidR="00073C05" w:rsidRDefault="00073C05" w:rsidP="00073C05">
      <w:r>
        <w:t xml:space="preserve">Если учетная запись ИС УВ в ФХ еще не создавалась, то на странице будет отображена ссылка </w:t>
      </w:r>
      <w:r w:rsidRPr="001B5099">
        <w:rPr>
          <w:b/>
          <w:bCs/>
          <w:i/>
          <w:iCs/>
        </w:rPr>
        <w:t>Добавить</w:t>
      </w:r>
      <w:r>
        <w:t xml:space="preserve"> (см. </w:t>
      </w:r>
      <w:r w:rsidR="008662C0">
        <w:fldChar w:fldCharType="begin"/>
      </w:r>
      <w:r w:rsidR="008662C0">
        <w:instrText xml:space="preserve"> REF _Ref87252139 \h </w:instrText>
      </w:r>
      <w:r w:rsidR="008662C0">
        <w:fldChar w:fldCharType="separate"/>
      </w:r>
      <w:r w:rsidR="00E11B25">
        <w:t xml:space="preserve">Рисунок </w:t>
      </w:r>
      <w:r w:rsidR="00E11B25">
        <w:rPr>
          <w:noProof/>
        </w:rPr>
        <w:t>44</w:t>
      </w:r>
      <w:r w:rsidR="008662C0">
        <w:fldChar w:fldCharType="end"/>
      </w:r>
      <w:r>
        <w:t>).</w:t>
      </w:r>
    </w:p>
    <w:p w14:paraId="774F476D" w14:textId="77777777" w:rsidR="00073C05" w:rsidRDefault="00073C05" w:rsidP="00073C05">
      <w:pPr>
        <w:pStyle w:val="aff6"/>
      </w:pPr>
      <w:r w:rsidRPr="00073C05">
        <w:lastRenderedPageBreak/>
        <w:drawing>
          <wp:inline distT="0" distB="0" distL="0" distR="0" wp14:anchorId="698A861C" wp14:editId="0247D25E">
            <wp:extent cx="6480175" cy="3832860"/>
            <wp:effectExtent l="0" t="0" r="0" b="0"/>
            <wp:docPr id="508" name="Picture 5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0B5F" w14:textId="158AD999" w:rsidR="00073C05" w:rsidRPr="00073C05" w:rsidRDefault="00073C05" w:rsidP="008662C0">
      <w:pPr>
        <w:pStyle w:val="a7"/>
        <w:jc w:val="center"/>
      </w:pPr>
      <w:bookmarkStart w:id="4544" w:name="_Ref87252139"/>
      <w:r>
        <w:t xml:space="preserve">Рисунок </w:t>
      </w:r>
      <w:fldSimple w:instr=" SEQ Рисунок \* ARABIC ">
        <w:r w:rsidR="00E11B25">
          <w:rPr>
            <w:noProof/>
          </w:rPr>
          <w:t>44</w:t>
        </w:r>
      </w:fldSimple>
      <w:bookmarkEnd w:id="4544"/>
      <w:r>
        <w:t xml:space="preserve"> – Закладка Файловое хранилище страницы информационной системы </w:t>
      </w:r>
      <w:r w:rsidR="008662C0">
        <w:t>для отсутствующей учетной записи ИС УВ в ФХ</w:t>
      </w:r>
    </w:p>
    <w:p w14:paraId="79E50F34" w14:textId="77777777" w:rsidR="008662C0" w:rsidRDefault="008662C0" w:rsidP="00FC3740">
      <w:pPr>
        <w:rPr>
          <w:lang w:eastAsia="en-US"/>
        </w:rPr>
      </w:pPr>
      <w:r>
        <w:rPr>
          <w:lang w:eastAsia="en-US"/>
        </w:rPr>
        <w:t xml:space="preserve">Для добавления учетной записи ИС УВ в ФХ необходимо нажать ссылку </w:t>
      </w:r>
      <w:r w:rsidRPr="008662C0">
        <w:rPr>
          <w:b/>
          <w:bCs/>
          <w:i/>
          <w:iCs/>
          <w:lang w:eastAsia="en-US"/>
        </w:rPr>
        <w:t>Добавить</w:t>
      </w:r>
      <w:r>
        <w:rPr>
          <w:lang w:eastAsia="en-US"/>
        </w:rPr>
        <w:t>.</w:t>
      </w:r>
    </w:p>
    <w:p w14:paraId="638539F8" w14:textId="0214F043" w:rsidR="008662C0" w:rsidRDefault="008662C0" w:rsidP="00FC3740">
      <w:pPr>
        <w:rPr>
          <w:lang w:eastAsia="en-US"/>
        </w:rPr>
      </w:pPr>
      <w:r>
        <w:rPr>
          <w:lang w:eastAsia="en-US"/>
        </w:rPr>
        <w:t xml:space="preserve">Отображается </w:t>
      </w:r>
      <w:r>
        <w:t xml:space="preserve">страница Установить пароль файлового хранилища (см. </w:t>
      </w:r>
      <w:r>
        <w:fldChar w:fldCharType="begin"/>
      </w:r>
      <w:r>
        <w:instrText xml:space="preserve"> REF _Ref87249532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40</w:t>
      </w:r>
      <w:r>
        <w:fldChar w:fldCharType="end"/>
      </w:r>
      <w:r>
        <w:t>).</w:t>
      </w:r>
    </w:p>
    <w:p w14:paraId="090DD782" w14:textId="77777777" w:rsidR="00BE1EF9" w:rsidRPr="00FC3740" w:rsidRDefault="00BE1EF9" w:rsidP="00FC3740">
      <w:pPr>
        <w:rPr>
          <w:lang w:eastAsia="en-US"/>
        </w:rPr>
      </w:pPr>
      <w:r>
        <w:rPr>
          <w:lang w:eastAsia="en-US"/>
        </w:rPr>
        <w:t>Установка или изменение пароля производится в описанном выше порядке.</w:t>
      </w:r>
    </w:p>
    <w:p w14:paraId="731145BA" w14:textId="316CD1E1" w:rsidR="00762A92" w:rsidRPr="00694AB2" w:rsidRDefault="00762A92" w:rsidP="00A652DD">
      <w:pPr>
        <w:pStyle w:val="31"/>
      </w:pPr>
      <w:bookmarkStart w:id="4545" w:name="_Toc61851335"/>
      <w:bookmarkStart w:id="4546" w:name="_Toc61854387"/>
      <w:bookmarkStart w:id="4547" w:name="_Toc61879374"/>
      <w:bookmarkStart w:id="4548" w:name="_Toc61882476"/>
      <w:bookmarkStart w:id="4549" w:name="_Toc61939721"/>
      <w:bookmarkStart w:id="4550" w:name="_Toc61942831"/>
      <w:bookmarkStart w:id="4551" w:name="_Toc61945942"/>
      <w:bookmarkStart w:id="4552" w:name="_Toc61953779"/>
      <w:bookmarkStart w:id="4553" w:name="_Toc61960007"/>
      <w:bookmarkStart w:id="4554" w:name="_Toc61963123"/>
      <w:bookmarkStart w:id="4555" w:name="_Toc61966237"/>
      <w:bookmarkStart w:id="4556" w:name="_Toc61851336"/>
      <w:bookmarkStart w:id="4557" w:name="_Toc61854388"/>
      <w:bookmarkStart w:id="4558" w:name="_Toc61879375"/>
      <w:bookmarkStart w:id="4559" w:name="_Toc61882477"/>
      <w:bookmarkStart w:id="4560" w:name="_Toc61939722"/>
      <w:bookmarkStart w:id="4561" w:name="_Toc61942832"/>
      <w:bookmarkStart w:id="4562" w:name="_Toc61945943"/>
      <w:bookmarkStart w:id="4563" w:name="_Toc61953780"/>
      <w:bookmarkStart w:id="4564" w:name="_Toc61960008"/>
      <w:bookmarkStart w:id="4565" w:name="_Toc61963124"/>
      <w:bookmarkStart w:id="4566" w:name="_Toc61966238"/>
      <w:bookmarkStart w:id="4567" w:name="_Toc61851337"/>
      <w:bookmarkStart w:id="4568" w:name="_Toc61854389"/>
      <w:bookmarkStart w:id="4569" w:name="_Toc61879376"/>
      <w:bookmarkStart w:id="4570" w:name="_Toc61882478"/>
      <w:bookmarkStart w:id="4571" w:name="_Toc61939723"/>
      <w:bookmarkStart w:id="4572" w:name="_Toc61942833"/>
      <w:bookmarkStart w:id="4573" w:name="_Toc61945944"/>
      <w:bookmarkStart w:id="4574" w:name="_Toc61953781"/>
      <w:bookmarkStart w:id="4575" w:name="_Toc61960009"/>
      <w:bookmarkStart w:id="4576" w:name="_Toc61963125"/>
      <w:bookmarkStart w:id="4577" w:name="_Toc61966239"/>
      <w:bookmarkStart w:id="4578" w:name="_Toc61851339"/>
      <w:bookmarkStart w:id="4579" w:name="_Toc61854391"/>
      <w:bookmarkStart w:id="4580" w:name="_Toc61879378"/>
      <w:bookmarkStart w:id="4581" w:name="_Toc61882480"/>
      <w:bookmarkStart w:id="4582" w:name="_Toc61939725"/>
      <w:bookmarkStart w:id="4583" w:name="_Toc61942835"/>
      <w:bookmarkStart w:id="4584" w:name="_Toc61945946"/>
      <w:bookmarkStart w:id="4585" w:name="_Toc61953783"/>
      <w:bookmarkStart w:id="4586" w:name="_Toc61960011"/>
      <w:bookmarkStart w:id="4587" w:name="_Toc61963127"/>
      <w:bookmarkStart w:id="4588" w:name="_Toc61966241"/>
      <w:bookmarkStart w:id="4589" w:name="_Toc61851345"/>
      <w:bookmarkStart w:id="4590" w:name="_Toc61854397"/>
      <w:bookmarkStart w:id="4591" w:name="_Toc61879384"/>
      <w:bookmarkStart w:id="4592" w:name="_Toc61882486"/>
      <w:bookmarkStart w:id="4593" w:name="_Toc61939731"/>
      <w:bookmarkStart w:id="4594" w:name="_Toc61942841"/>
      <w:bookmarkStart w:id="4595" w:name="_Toc61945952"/>
      <w:bookmarkStart w:id="4596" w:name="_Toc61953789"/>
      <w:bookmarkStart w:id="4597" w:name="_Toc61960017"/>
      <w:bookmarkStart w:id="4598" w:name="_Toc61963133"/>
      <w:bookmarkStart w:id="4599" w:name="_Toc61966247"/>
      <w:bookmarkStart w:id="4600" w:name="_Toc61851346"/>
      <w:bookmarkStart w:id="4601" w:name="_Toc61854398"/>
      <w:bookmarkStart w:id="4602" w:name="_Toc61879385"/>
      <w:bookmarkStart w:id="4603" w:name="_Toc61882487"/>
      <w:bookmarkStart w:id="4604" w:name="_Toc61939732"/>
      <w:bookmarkStart w:id="4605" w:name="_Toc61942842"/>
      <w:bookmarkStart w:id="4606" w:name="_Toc61945953"/>
      <w:bookmarkStart w:id="4607" w:name="_Toc61953790"/>
      <w:bookmarkStart w:id="4608" w:name="_Toc61960018"/>
      <w:bookmarkStart w:id="4609" w:name="_Toc61963134"/>
      <w:bookmarkStart w:id="4610" w:name="_Toc61966248"/>
      <w:bookmarkStart w:id="4611" w:name="_Toc61851347"/>
      <w:bookmarkStart w:id="4612" w:name="_Toc61854399"/>
      <w:bookmarkStart w:id="4613" w:name="_Toc61879386"/>
      <w:bookmarkStart w:id="4614" w:name="_Toc61882488"/>
      <w:bookmarkStart w:id="4615" w:name="_Toc61939733"/>
      <w:bookmarkStart w:id="4616" w:name="_Toc61942843"/>
      <w:bookmarkStart w:id="4617" w:name="_Toc61945954"/>
      <w:bookmarkStart w:id="4618" w:name="_Toc61953791"/>
      <w:bookmarkStart w:id="4619" w:name="_Toc61960019"/>
      <w:bookmarkStart w:id="4620" w:name="_Toc61963135"/>
      <w:bookmarkStart w:id="4621" w:name="_Toc61966249"/>
      <w:bookmarkStart w:id="4622" w:name="_Toc61851349"/>
      <w:bookmarkStart w:id="4623" w:name="_Toc61854401"/>
      <w:bookmarkStart w:id="4624" w:name="_Toc61879388"/>
      <w:bookmarkStart w:id="4625" w:name="_Toc61882490"/>
      <w:bookmarkStart w:id="4626" w:name="_Toc61939735"/>
      <w:bookmarkStart w:id="4627" w:name="_Toc61942845"/>
      <w:bookmarkStart w:id="4628" w:name="_Toc61945956"/>
      <w:bookmarkStart w:id="4629" w:name="_Toc61953793"/>
      <w:bookmarkStart w:id="4630" w:name="_Toc61960021"/>
      <w:bookmarkStart w:id="4631" w:name="_Toc61963137"/>
      <w:bookmarkStart w:id="4632" w:name="_Toc61966251"/>
      <w:bookmarkStart w:id="4633" w:name="_Toc61851350"/>
      <w:bookmarkStart w:id="4634" w:name="_Toc61854402"/>
      <w:bookmarkStart w:id="4635" w:name="_Toc61879389"/>
      <w:bookmarkStart w:id="4636" w:name="_Toc61882491"/>
      <w:bookmarkStart w:id="4637" w:name="_Toc61939736"/>
      <w:bookmarkStart w:id="4638" w:name="_Toc61942846"/>
      <w:bookmarkStart w:id="4639" w:name="_Toc61945957"/>
      <w:bookmarkStart w:id="4640" w:name="_Toc61953794"/>
      <w:bookmarkStart w:id="4641" w:name="_Toc61960022"/>
      <w:bookmarkStart w:id="4642" w:name="_Toc61963138"/>
      <w:bookmarkStart w:id="4643" w:name="_Toc61966252"/>
      <w:bookmarkStart w:id="4644" w:name="_Toc61851360"/>
      <w:bookmarkStart w:id="4645" w:name="_Toc61854412"/>
      <w:bookmarkStart w:id="4646" w:name="_Toc61879399"/>
      <w:bookmarkStart w:id="4647" w:name="_Toc61882501"/>
      <w:bookmarkStart w:id="4648" w:name="_Toc61939746"/>
      <w:bookmarkStart w:id="4649" w:name="_Toc61942856"/>
      <w:bookmarkStart w:id="4650" w:name="_Toc61945967"/>
      <w:bookmarkStart w:id="4651" w:name="_Toc61953804"/>
      <w:bookmarkStart w:id="4652" w:name="_Toc61960032"/>
      <w:bookmarkStart w:id="4653" w:name="_Toc61963148"/>
      <w:bookmarkStart w:id="4654" w:name="_Toc61966262"/>
      <w:bookmarkStart w:id="4655" w:name="_Toc61851361"/>
      <w:bookmarkStart w:id="4656" w:name="_Toc61854413"/>
      <w:bookmarkStart w:id="4657" w:name="_Toc61879400"/>
      <w:bookmarkStart w:id="4658" w:name="_Toc61882502"/>
      <w:bookmarkStart w:id="4659" w:name="_Toc61939747"/>
      <w:bookmarkStart w:id="4660" w:name="_Toc61942857"/>
      <w:bookmarkStart w:id="4661" w:name="_Toc61945968"/>
      <w:bookmarkStart w:id="4662" w:name="_Toc61953805"/>
      <w:bookmarkStart w:id="4663" w:name="_Toc61960033"/>
      <w:bookmarkStart w:id="4664" w:name="_Toc61963149"/>
      <w:bookmarkStart w:id="4665" w:name="_Toc61966263"/>
      <w:bookmarkStart w:id="4666" w:name="_Toc61851366"/>
      <w:bookmarkStart w:id="4667" w:name="_Toc61854418"/>
      <w:bookmarkStart w:id="4668" w:name="_Toc61879405"/>
      <w:bookmarkStart w:id="4669" w:name="_Toc61882507"/>
      <w:bookmarkStart w:id="4670" w:name="_Toc61939752"/>
      <w:bookmarkStart w:id="4671" w:name="_Toc61942862"/>
      <w:bookmarkStart w:id="4672" w:name="_Toc61945973"/>
      <w:bookmarkStart w:id="4673" w:name="_Toc61953810"/>
      <w:bookmarkStart w:id="4674" w:name="_Toc61960038"/>
      <w:bookmarkStart w:id="4675" w:name="_Toc61963154"/>
      <w:bookmarkStart w:id="4676" w:name="_Toc61966268"/>
      <w:bookmarkStart w:id="4677" w:name="_Toc61851367"/>
      <w:bookmarkStart w:id="4678" w:name="_Toc61854419"/>
      <w:bookmarkStart w:id="4679" w:name="_Toc61879406"/>
      <w:bookmarkStart w:id="4680" w:name="_Toc61882508"/>
      <w:bookmarkStart w:id="4681" w:name="_Toc61939753"/>
      <w:bookmarkStart w:id="4682" w:name="_Toc61942863"/>
      <w:bookmarkStart w:id="4683" w:name="_Toc61945974"/>
      <w:bookmarkStart w:id="4684" w:name="_Toc61953811"/>
      <w:bookmarkStart w:id="4685" w:name="_Toc61960039"/>
      <w:bookmarkStart w:id="4686" w:name="_Toc61963155"/>
      <w:bookmarkStart w:id="4687" w:name="_Toc61966269"/>
      <w:bookmarkStart w:id="4688" w:name="_Toc61851368"/>
      <w:bookmarkStart w:id="4689" w:name="_Toc61854420"/>
      <w:bookmarkStart w:id="4690" w:name="_Toc61879407"/>
      <w:bookmarkStart w:id="4691" w:name="_Toc61882509"/>
      <w:bookmarkStart w:id="4692" w:name="_Toc61939754"/>
      <w:bookmarkStart w:id="4693" w:name="_Toc61942864"/>
      <w:bookmarkStart w:id="4694" w:name="_Toc61945975"/>
      <w:bookmarkStart w:id="4695" w:name="_Toc61953812"/>
      <w:bookmarkStart w:id="4696" w:name="_Toc61960040"/>
      <w:bookmarkStart w:id="4697" w:name="_Toc61963156"/>
      <w:bookmarkStart w:id="4698" w:name="_Toc61966270"/>
      <w:bookmarkStart w:id="4699" w:name="_Toc61851370"/>
      <w:bookmarkStart w:id="4700" w:name="_Toc61854422"/>
      <w:bookmarkStart w:id="4701" w:name="_Toc61879409"/>
      <w:bookmarkStart w:id="4702" w:name="_Toc61882511"/>
      <w:bookmarkStart w:id="4703" w:name="_Toc61939756"/>
      <w:bookmarkStart w:id="4704" w:name="_Toc61942866"/>
      <w:bookmarkStart w:id="4705" w:name="_Toc61945977"/>
      <w:bookmarkStart w:id="4706" w:name="_Toc61953814"/>
      <w:bookmarkStart w:id="4707" w:name="_Toc61960042"/>
      <w:bookmarkStart w:id="4708" w:name="_Toc61963158"/>
      <w:bookmarkStart w:id="4709" w:name="_Toc61966272"/>
      <w:bookmarkStart w:id="4710" w:name="_Toc37057896"/>
      <w:bookmarkStart w:id="4711" w:name="_Toc37058120"/>
      <w:bookmarkStart w:id="4712" w:name="_Toc61851379"/>
      <w:bookmarkStart w:id="4713" w:name="_Toc61854431"/>
      <w:bookmarkStart w:id="4714" w:name="_Toc61879418"/>
      <w:bookmarkStart w:id="4715" w:name="_Toc61882520"/>
      <w:bookmarkStart w:id="4716" w:name="_Toc61939765"/>
      <w:bookmarkStart w:id="4717" w:name="_Toc61942875"/>
      <w:bookmarkStart w:id="4718" w:name="_Toc61945986"/>
      <w:bookmarkStart w:id="4719" w:name="_Toc61953823"/>
      <w:bookmarkStart w:id="4720" w:name="_Toc61960051"/>
      <w:bookmarkStart w:id="4721" w:name="_Toc61963167"/>
      <w:bookmarkStart w:id="4722" w:name="_Toc61966281"/>
      <w:bookmarkStart w:id="4723" w:name="_Toc61851380"/>
      <w:bookmarkStart w:id="4724" w:name="_Toc61854432"/>
      <w:bookmarkStart w:id="4725" w:name="_Toc61879419"/>
      <w:bookmarkStart w:id="4726" w:name="_Toc61882521"/>
      <w:bookmarkStart w:id="4727" w:name="_Toc61939766"/>
      <w:bookmarkStart w:id="4728" w:name="_Toc61942876"/>
      <w:bookmarkStart w:id="4729" w:name="_Toc61945987"/>
      <w:bookmarkStart w:id="4730" w:name="_Toc61953824"/>
      <w:bookmarkStart w:id="4731" w:name="_Toc61960052"/>
      <w:bookmarkStart w:id="4732" w:name="_Toc61963168"/>
      <w:bookmarkStart w:id="4733" w:name="_Toc61966282"/>
      <w:bookmarkStart w:id="4734" w:name="_Toc61851381"/>
      <w:bookmarkStart w:id="4735" w:name="_Toc61854433"/>
      <w:bookmarkStart w:id="4736" w:name="_Toc61879420"/>
      <w:bookmarkStart w:id="4737" w:name="_Toc61882522"/>
      <w:bookmarkStart w:id="4738" w:name="_Toc61939767"/>
      <w:bookmarkStart w:id="4739" w:name="_Toc61942877"/>
      <w:bookmarkStart w:id="4740" w:name="_Toc61945988"/>
      <w:bookmarkStart w:id="4741" w:name="_Toc61953825"/>
      <w:bookmarkStart w:id="4742" w:name="_Toc61960053"/>
      <w:bookmarkStart w:id="4743" w:name="_Toc61963169"/>
      <w:bookmarkStart w:id="4744" w:name="_Toc61966283"/>
      <w:bookmarkStart w:id="4745" w:name="_Toc61851383"/>
      <w:bookmarkStart w:id="4746" w:name="_Toc61854435"/>
      <w:bookmarkStart w:id="4747" w:name="_Toc61879422"/>
      <w:bookmarkStart w:id="4748" w:name="_Toc61882524"/>
      <w:bookmarkStart w:id="4749" w:name="_Toc61939769"/>
      <w:bookmarkStart w:id="4750" w:name="_Toc61942879"/>
      <w:bookmarkStart w:id="4751" w:name="_Toc61945990"/>
      <w:bookmarkStart w:id="4752" w:name="_Toc61953827"/>
      <w:bookmarkStart w:id="4753" w:name="_Toc61960055"/>
      <w:bookmarkStart w:id="4754" w:name="_Toc61963171"/>
      <w:bookmarkStart w:id="4755" w:name="_Toc61966285"/>
      <w:bookmarkStart w:id="4756" w:name="_Toc61851389"/>
      <w:bookmarkStart w:id="4757" w:name="_Toc61854441"/>
      <w:bookmarkStart w:id="4758" w:name="_Toc61879428"/>
      <w:bookmarkStart w:id="4759" w:name="_Toc61882530"/>
      <w:bookmarkStart w:id="4760" w:name="_Toc61939775"/>
      <w:bookmarkStart w:id="4761" w:name="_Toc61942885"/>
      <w:bookmarkStart w:id="4762" w:name="_Toc61945996"/>
      <w:bookmarkStart w:id="4763" w:name="_Toc61953833"/>
      <w:bookmarkStart w:id="4764" w:name="_Toc61960061"/>
      <w:bookmarkStart w:id="4765" w:name="_Toc61963177"/>
      <w:bookmarkStart w:id="4766" w:name="_Toc61966291"/>
      <w:bookmarkStart w:id="4767" w:name="_Toc44528538"/>
      <w:bookmarkStart w:id="4768" w:name="_Toc44570819"/>
      <w:bookmarkStart w:id="4769" w:name="_Toc44576225"/>
      <w:bookmarkStart w:id="4770" w:name="_Toc44577775"/>
      <w:bookmarkStart w:id="4771" w:name="_Toc44528539"/>
      <w:bookmarkStart w:id="4772" w:name="_Toc44570820"/>
      <w:bookmarkStart w:id="4773" w:name="_Toc44576226"/>
      <w:bookmarkStart w:id="4774" w:name="_Toc44577776"/>
      <w:bookmarkStart w:id="4775" w:name="_Toc44528540"/>
      <w:bookmarkStart w:id="4776" w:name="_Toc44570821"/>
      <w:bookmarkStart w:id="4777" w:name="_Toc44576227"/>
      <w:bookmarkStart w:id="4778" w:name="_Toc44577777"/>
      <w:bookmarkStart w:id="4779" w:name="_Toc44528541"/>
      <w:bookmarkStart w:id="4780" w:name="_Toc44570822"/>
      <w:bookmarkStart w:id="4781" w:name="_Toc44576228"/>
      <w:bookmarkStart w:id="4782" w:name="_Toc44577778"/>
      <w:bookmarkStart w:id="4783" w:name="_Toc44528543"/>
      <w:bookmarkStart w:id="4784" w:name="_Toc44570824"/>
      <w:bookmarkStart w:id="4785" w:name="_Toc44576230"/>
      <w:bookmarkStart w:id="4786" w:name="_Toc44577780"/>
      <w:bookmarkStart w:id="4787" w:name="_Toc44528544"/>
      <w:bookmarkStart w:id="4788" w:name="_Toc44570825"/>
      <w:bookmarkStart w:id="4789" w:name="_Toc44576231"/>
      <w:bookmarkStart w:id="4790" w:name="_Toc44577781"/>
      <w:bookmarkStart w:id="4791" w:name="_Toc44528546"/>
      <w:bookmarkStart w:id="4792" w:name="_Toc44570827"/>
      <w:bookmarkStart w:id="4793" w:name="_Toc44576233"/>
      <w:bookmarkStart w:id="4794" w:name="_Toc44577783"/>
      <w:bookmarkStart w:id="4795" w:name="_Toc44528547"/>
      <w:bookmarkStart w:id="4796" w:name="_Toc44570828"/>
      <w:bookmarkStart w:id="4797" w:name="_Toc44576234"/>
      <w:bookmarkStart w:id="4798" w:name="_Toc44577784"/>
      <w:bookmarkStart w:id="4799" w:name="_Toc44528549"/>
      <w:bookmarkStart w:id="4800" w:name="_Toc44570830"/>
      <w:bookmarkStart w:id="4801" w:name="_Toc44576236"/>
      <w:bookmarkStart w:id="4802" w:name="_Toc44577786"/>
      <w:bookmarkStart w:id="4803" w:name="_Toc44528550"/>
      <w:bookmarkStart w:id="4804" w:name="_Toc44570831"/>
      <w:bookmarkStart w:id="4805" w:name="_Toc44576237"/>
      <w:bookmarkStart w:id="4806" w:name="_Toc44577787"/>
      <w:bookmarkStart w:id="4807" w:name="_Toc61851396"/>
      <w:bookmarkStart w:id="4808" w:name="_Toc61854448"/>
      <w:bookmarkStart w:id="4809" w:name="_Toc61879435"/>
      <w:bookmarkStart w:id="4810" w:name="_Toc61882537"/>
      <w:bookmarkStart w:id="4811" w:name="_Toc61939782"/>
      <w:bookmarkStart w:id="4812" w:name="_Toc61942892"/>
      <w:bookmarkStart w:id="4813" w:name="_Toc61946003"/>
      <w:bookmarkStart w:id="4814" w:name="_Toc61953840"/>
      <w:bookmarkStart w:id="4815" w:name="_Toc61960068"/>
      <w:bookmarkStart w:id="4816" w:name="_Toc61963184"/>
      <w:bookmarkStart w:id="4817" w:name="_Toc61966298"/>
      <w:bookmarkStart w:id="4818" w:name="_Toc61851399"/>
      <w:bookmarkStart w:id="4819" w:name="_Toc61854451"/>
      <w:bookmarkStart w:id="4820" w:name="_Toc61879438"/>
      <w:bookmarkStart w:id="4821" w:name="_Toc61882540"/>
      <w:bookmarkStart w:id="4822" w:name="_Toc61939785"/>
      <w:bookmarkStart w:id="4823" w:name="_Toc61942895"/>
      <w:bookmarkStart w:id="4824" w:name="_Toc61946006"/>
      <w:bookmarkStart w:id="4825" w:name="_Toc61953843"/>
      <w:bookmarkStart w:id="4826" w:name="_Toc61960071"/>
      <w:bookmarkStart w:id="4827" w:name="_Toc61963187"/>
      <w:bookmarkStart w:id="4828" w:name="_Toc61966301"/>
      <w:bookmarkStart w:id="4829" w:name="_Toc61851400"/>
      <w:bookmarkStart w:id="4830" w:name="_Toc61854452"/>
      <w:bookmarkStart w:id="4831" w:name="_Toc61879439"/>
      <w:bookmarkStart w:id="4832" w:name="_Toc61882541"/>
      <w:bookmarkStart w:id="4833" w:name="_Toc61939786"/>
      <w:bookmarkStart w:id="4834" w:name="_Toc61942896"/>
      <w:bookmarkStart w:id="4835" w:name="_Toc61946007"/>
      <w:bookmarkStart w:id="4836" w:name="_Toc61953844"/>
      <w:bookmarkStart w:id="4837" w:name="_Toc61960072"/>
      <w:bookmarkStart w:id="4838" w:name="_Toc61963188"/>
      <w:bookmarkStart w:id="4839" w:name="_Toc61966302"/>
      <w:bookmarkStart w:id="4840" w:name="_Toc61851405"/>
      <w:bookmarkStart w:id="4841" w:name="_Toc61854457"/>
      <w:bookmarkStart w:id="4842" w:name="_Toc61879444"/>
      <w:bookmarkStart w:id="4843" w:name="_Toc61882546"/>
      <w:bookmarkStart w:id="4844" w:name="_Toc61939791"/>
      <w:bookmarkStart w:id="4845" w:name="_Toc61942901"/>
      <w:bookmarkStart w:id="4846" w:name="_Toc61946012"/>
      <w:bookmarkStart w:id="4847" w:name="_Toc61953849"/>
      <w:bookmarkStart w:id="4848" w:name="_Toc61960077"/>
      <w:bookmarkStart w:id="4849" w:name="_Toc61963193"/>
      <w:bookmarkStart w:id="4850" w:name="_Toc61966307"/>
      <w:bookmarkStart w:id="4851" w:name="_Toc61851407"/>
      <w:bookmarkStart w:id="4852" w:name="_Toc61854459"/>
      <w:bookmarkStart w:id="4853" w:name="_Toc61879446"/>
      <w:bookmarkStart w:id="4854" w:name="_Toc61882548"/>
      <w:bookmarkStart w:id="4855" w:name="_Toc61939793"/>
      <w:bookmarkStart w:id="4856" w:name="_Toc61942903"/>
      <w:bookmarkStart w:id="4857" w:name="_Toc61946014"/>
      <w:bookmarkStart w:id="4858" w:name="_Toc61953851"/>
      <w:bookmarkStart w:id="4859" w:name="_Toc61960079"/>
      <w:bookmarkStart w:id="4860" w:name="_Toc61963195"/>
      <w:bookmarkStart w:id="4861" w:name="_Toc61966309"/>
      <w:bookmarkStart w:id="4862" w:name="_Toc61851408"/>
      <w:bookmarkStart w:id="4863" w:name="_Toc61854460"/>
      <w:bookmarkStart w:id="4864" w:name="_Toc61879447"/>
      <w:bookmarkStart w:id="4865" w:name="_Toc61882549"/>
      <w:bookmarkStart w:id="4866" w:name="_Toc61939794"/>
      <w:bookmarkStart w:id="4867" w:name="_Toc61942904"/>
      <w:bookmarkStart w:id="4868" w:name="_Toc61946015"/>
      <w:bookmarkStart w:id="4869" w:name="_Toc61953852"/>
      <w:bookmarkStart w:id="4870" w:name="_Toc61960080"/>
      <w:bookmarkStart w:id="4871" w:name="_Toc61963196"/>
      <w:bookmarkStart w:id="4872" w:name="_Toc61966310"/>
      <w:bookmarkStart w:id="4873" w:name="_Toc61851411"/>
      <w:bookmarkStart w:id="4874" w:name="_Toc61854463"/>
      <w:bookmarkStart w:id="4875" w:name="_Toc61879450"/>
      <w:bookmarkStart w:id="4876" w:name="_Toc61882552"/>
      <w:bookmarkStart w:id="4877" w:name="_Toc61939797"/>
      <w:bookmarkStart w:id="4878" w:name="_Toc61942907"/>
      <w:bookmarkStart w:id="4879" w:name="_Toc61946018"/>
      <w:bookmarkStart w:id="4880" w:name="_Toc61953855"/>
      <w:bookmarkStart w:id="4881" w:name="_Toc61960083"/>
      <w:bookmarkStart w:id="4882" w:name="_Toc61963199"/>
      <w:bookmarkStart w:id="4883" w:name="_Toc61966313"/>
      <w:bookmarkStart w:id="4884" w:name="_Toc61851418"/>
      <w:bookmarkStart w:id="4885" w:name="_Toc61854470"/>
      <w:bookmarkStart w:id="4886" w:name="_Toc61879457"/>
      <w:bookmarkStart w:id="4887" w:name="_Toc61882559"/>
      <w:bookmarkStart w:id="4888" w:name="_Toc61939804"/>
      <w:bookmarkStart w:id="4889" w:name="_Toc61942914"/>
      <w:bookmarkStart w:id="4890" w:name="_Toc61946025"/>
      <w:bookmarkStart w:id="4891" w:name="_Toc61953862"/>
      <w:bookmarkStart w:id="4892" w:name="_Toc61960090"/>
      <w:bookmarkStart w:id="4893" w:name="_Toc61963206"/>
      <w:bookmarkStart w:id="4894" w:name="_Toc61966320"/>
      <w:bookmarkStart w:id="4895" w:name="_Toc61851422"/>
      <w:bookmarkStart w:id="4896" w:name="_Toc61854474"/>
      <w:bookmarkStart w:id="4897" w:name="_Toc61879461"/>
      <w:bookmarkStart w:id="4898" w:name="_Toc61882563"/>
      <w:bookmarkStart w:id="4899" w:name="_Toc61939808"/>
      <w:bookmarkStart w:id="4900" w:name="_Toc61942918"/>
      <w:bookmarkStart w:id="4901" w:name="_Toc61946029"/>
      <w:bookmarkStart w:id="4902" w:name="_Toc61953866"/>
      <w:bookmarkStart w:id="4903" w:name="_Toc61960094"/>
      <w:bookmarkStart w:id="4904" w:name="_Toc61963210"/>
      <w:bookmarkStart w:id="4905" w:name="_Toc61966324"/>
      <w:bookmarkStart w:id="4906" w:name="_Toc61851423"/>
      <w:bookmarkStart w:id="4907" w:name="_Toc61854475"/>
      <w:bookmarkStart w:id="4908" w:name="_Toc61879462"/>
      <w:bookmarkStart w:id="4909" w:name="_Toc61882564"/>
      <w:bookmarkStart w:id="4910" w:name="_Toc61939809"/>
      <w:bookmarkStart w:id="4911" w:name="_Toc61942919"/>
      <w:bookmarkStart w:id="4912" w:name="_Toc61946030"/>
      <w:bookmarkStart w:id="4913" w:name="_Toc61953867"/>
      <w:bookmarkStart w:id="4914" w:name="_Toc61960095"/>
      <w:bookmarkStart w:id="4915" w:name="_Toc61963211"/>
      <w:bookmarkStart w:id="4916" w:name="_Toc61966325"/>
      <w:bookmarkStart w:id="4917" w:name="_Toc61851424"/>
      <w:bookmarkStart w:id="4918" w:name="_Toc61854476"/>
      <w:bookmarkStart w:id="4919" w:name="_Toc61879463"/>
      <w:bookmarkStart w:id="4920" w:name="_Toc61882565"/>
      <w:bookmarkStart w:id="4921" w:name="_Toc61939810"/>
      <w:bookmarkStart w:id="4922" w:name="_Toc61942920"/>
      <w:bookmarkStart w:id="4923" w:name="_Toc61946031"/>
      <w:bookmarkStart w:id="4924" w:name="_Toc61953868"/>
      <w:bookmarkStart w:id="4925" w:name="_Toc61960096"/>
      <w:bookmarkStart w:id="4926" w:name="_Toc61963212"/>
      <w:bookmarkStart w:id="4927" w:name="_Toc61966326"/>
      <w:bookmarkStart w:id="4928" w:name="_Toc61851426"/>
      <w:bookmarkStart w:id="4929" w:name="_Toc61854478"/>
      <w:bookmarkStart w:id="4930" w:name="_Toc61879465"/>
      <w:bookmarkStart w:id="4931" w:name="_Toc61882567"/>
      <w:bookmarkStart w:id="4932" w:name="_Toc61939812"/>
      <w:bookmarkStart w:id="4933" w:name="_Toc61942922"/>
      <w:bookmarkStart w:id="4934" w:name="_Toc61946033"/>
      <w:bookmarkStart w:id="4935" w:name="_Toc61953870"/>
      <w:bookmarkStart w:id="4936" w:name="_Toc61960098"/>
      <w:bookmarkStart w:id="4937" w:name="_Toc61963214"/>
      <w:bookmarkStart w:id="4938" w:name="_Toc61966328"/>
      <w:bookmarkStart w:id="4939" w:name="_Toc61851427"/>
      <w:bookmarkStart w:id="4940" w:name="_Toc61854479"/>
      <w:bookmarkStart w:id="4941" w:name="_Toc61879466"/>
      <w:bookmarkStart w:id="4942" w:name="_Toc61882568"/>
      <w:bookmarkStart w:id="4943" w:name="_Toc61939813"/>
      <w:bookmarkStart w:id="4944" w:name="_Toc61942923"/>
      <w:bookmarkStart w:id="4945" w:name="_Toc61946034"/>
      <w:bookmarkStart w:id="4946" w:name="_Toc61953871"/>
      <w:bookmarkStart w:id="4947" w:name="_Toc61960099"/>
      <w:bookmarkStart w:id="4948" w:name="_Toc61963215"/>
      <w:bookmarkStart w:id="4949" w:name="_Toc61966329"/>
      <w:bookmarkStart w:id="4950" w:name="_Toc61851428"/>
      <w:bookmarkStart w:id="4951" w:name="_Toc61854480"/>
      <w:bookmarkStart w:id="4952" w:name="_Toc61879467"/>
      <w:bookmarkStart w:id="4953" w:name="_Toc61882569"/>
      <w:bookmarkStart w:id="4954" w:name="_Toc61939814"/>
      <w:bookmarkStart w:id="4955" w:name="_Toc61942924"/>
      <w:bookmarkStart w:id="4956" w:name="_Toc61946035"/>
      <w:bookmarkStart w:id="4957" w:name="_Toc61953872"/>
      <w:bookmarkStart w:id="4958" w:name="_Toc61960100"/>
      <w:bookmarkStart w:id="4959" w:name="_Toc61963216"/>
      <w:bookmarkStart w:id="4960" w:name="_Toc61966330"/>
      <w:bookmarkStart w:id="4961" w:name="_Toc61851430"/>
      <w:bookmarkStart w:id="4962" w:name="_Toc61854482"/>
      <w:bookmarkStart w:id="4963" w:name="_Toc61879469"/>
      <w:bookmarkStart w:id="4964" w:name="_Toc61882571"/>
      <w:bookmarkStart w:id="4965" w:name="_Toc61939816"/>
      <w:bookmarkStart w:id="4966" w:name="_Toc61942926"/>
      <w:bookmarkStart w:id="4967" w:name="_Toc61946037"/>
      <w:bookmarkStart w:id="4968" w:name="_Toc61953874"/>
      <w:bookmarkStart w:id="4969" w:name="_Toc61960102"/>
      <w:bookmarkStart w:id="4970" w:name="_Toc61963218"/>
      <w:bookmarkStart w:id="4971" w:name="_Toc61966332"/>
      <w:bookmarkStart w:id="4972" w:name="_Toc61851432"/>
      <w:bookmarkStart w:id="4973" w:name="_Toc61854484"/>
      <w:bookmarkStart w:id="4974" w:name="_Toc61879471"/>
      <w:bookmarkStart w:id="4975" w:name="_Toc61882573"/>
      <w:bookmarkStart w:id="4976" w:name="_Toc61939818"/>
      <w:bookmarkStart w:id="4977" w:name="_Toc61942928"/>
      <w:bookmarkStart w:id="4978" w:name="_Toc61946039"/>
      <w:bookmarkStart w:id="4979" w:name="_Toc61953876"/>
      <w:bookmarkStart w:id="4980" w:name="_Toc61960104"/>
      <w:bookmarkStart w:id="4981" w:name="_Toc61963220"/>
      <w:bookmarkStart w:id="4982" w:name="_Toc61966334"/>
      <w:bookmarkStart w:id="4983" w:name="_Toc61851436"/>
      <w:bookmarkStart w:id="4984" w:name="_Toc61854488"/>
      <w:bookmarkStart w:id="4985" w:name="_Toc61879475"/>
      <w:bookmarkStart w:id="4986" w:name="_Toc61882577"/>
      <w:bookmarkStart w:id="4987" w:name="_Toc61939822"/>
      <w:bookmarkStart w:id="4988" w:name="_Toc61942932"/>
      <w:bookmarkStart w:id="4989" w:name="_Toc61946043"/>
      <w:bookmarkStart w:id="4990" w:name="_Toc61953880"/>
      <w:bookmarkStart w:id="4991" w:name="_Toc61960108"/>
      <w:bookmarkStart w:id="4992" w:name="_Toc61963224"/>
      <w:bookmarkStart w:id="4993" w:name="_Toc61966338"/>
      <w:bookmarkStart w:id="4994" w:name="_Toc61851442"/>
      <w:bookmarkStart w:id="4995" w:name="_Toc61854494"/>
      <w:bookmarkStart w:id="4996" w:name="_Toc61879481"/>
      <w:bookmarkStart w:id="4997" w:name="_Toc61882583"/>
      <w:bookmarkStart w:id="4998" w:name="_Toc61939828"/>
      <w:bookmarkStart w:id="4999" w:name="_Toc61942938"/>
      <w:bookmarkStart w:id="5000" w:name="_Toc61946049"/>
      <w:bookmarkStart w:id="5001" w:name="_Toc61953886"/>
      <w:bookmarkStart w:id="5002" w:name="_Toc61960114"/>
      <w:bookmarkStart w:id="5003" w:name="_Toc61963230"/>
      <w:bookmarkStart w:id="5004" w:name="_Toc61966344"/>
      <w:bookmarkStart w:id="5005" w:name="_Toc61851445"/>
      <w:bookmarkStart w:id="5006" w:name="_Toc61854497"/>
      <w:bookmarkStart w:id="5007" w:name="_Toc61879484"/>
      <w:bookmarkStart w:id="5008" w:name="_Toc61882586"/>
      <w:bookmarkStart w:id="5009" w:name="_Toc61939831"/>
      <w:bookmarkStart w:id="5010" w:name="_Toc61942941"/>
      <w:bookmarkStart w:id="5011" w:name="_Toc61946052"/>
      <w:bookmarkStart w:id="5012" w:name="_Toc61953889"/>
      <w:bookmarkStart w:id="5013" w:name="_Toc61960117"/>
      <w:bookmarkStart w:id="5014" w:name="_Toc61963233"/>
      <w:bookmarkStart w:id="5015" w:name="_Toc61966347"/>
      <w:bookmarkStart w:id="5016" w:name="_Toc61851448"/>
      <w:bookmarkStart w:id="5017" w:name="_Toc61854500"/>
      <w:bookmarkStart w:id="5018" w:name="_Toc61879487"/>
      <w:bookmarkStart w:id="5019" w:name="_Toc61882589"/>
      <w:bookmarkStart w:id="5020" w:name="_Toc61939834"/>
      <w:bookmarkStart w:id="5021" w:name="_Toc61942944"/>
      <w:bookmarkStart w:id="5022" w:name="_Toc61946055"/>
      <w:bookmarkStart w:id="5023" w:name="_Toc61953892"/>
      <w:bookmarkStart w:id="5024" w:name="_Toc61960120"/>
      <w:bookmarkStart w:id="5025" w:name="_Toc61963236"/>
      <w:bookmarkStart w:id="5026" w:name="_Toc61966350"/>
      <w:bookmarkStart w:id="5027" w:name="_Toc61851449"/>
      <w:bookmarkStart w:id="5028" w:name="_Toc61854501"/>
      <w:bookmarkStart w:id="5029" w:name="_Toc61879488"/>
      <w:bookmarkStart w:id="5030" w:name="_Toc61882590"/>
      <w:bookmarkStart w:id="5031" w:name="_Toc61939835"/>
      <w:bookmarkStart w:id="5032" w:name="_Toc61942945"/>
      <w:bookmarkStart w:id="5033" w:name="_Toc61946056"/>
      <w:bookmarkStart w:id="5034" w:name="_Toc61953893"/>
      <w:bookmarkStart w:id="5035" w:name="_Toc61960121"/>
      <w:bookmarkStart w:id="5036" w:name="_Toc61963237"/>
      <w:bookmarkStart w:id="5037" w:name="_Toc61966351"/>
      <w:bookmarkStart w:id="5038" w:name="_Toc61851451"/>
      <w:bookmarkStart w:id="5039" w:name="_Toc61854503"/>
      <w:bookmarkStart w:id="5040" w:name="_Toc61879490"/>
      <w:bookmarkStart w:id="5041" w:name="_Toc61882592"/>
      <w:bookmarkStart w:id="5042" w:name="_Toc61939837"/>
      <w:bookmarkStart w:id="5043" w:name="_Toc61942947"/>
      <w:bookmarkStart w:id="5044" w:name="_Toc61946058"/>
      <w:bookmarkStart w:id="5045" w:name="_Toc61953895"/>
      <w:bookmarkStart w:id="5046" w:name="_Toc61960123"/>
      <w:bookmarkStart w:id="5047" w:name="_Toc61963239"/>
      <w:bookmarkStart w:id="5048" w:name="_Toc61966353"/>
      <w:bookmarkStart w:id="5049" w:name="_Toc61851452"/>
      <w:bookmarkStart w:id="5050" w:name="_Toc61854504"/>
      <w:bookmarkStart w:id="5051" w:name="_Toc61879491"/>
      <w:bookmarkStart w:id="5052" w:name="_Toc61882593"/>
      <w:bookmarkStart w:id="5053" w:name="_Toc61939838"/>
      <w:bookmarkStart w:id="5054" w:name="_Toc61942948"/>
      <w:bookmarkStart w:id="5055" w:name="_Toc61946059"/>
      <w:bookmarkStart w:id="5056" w:name="_Toc61953896"/>
      <w:bookmarkStart w:id="5057" w:name="_Toc61960124"/>
      <w:bookmarkStart w:id="5058" w:name="_Toc61963240"/>
      <w:bookmarkStart w:id="5059" w:name="_Toc61966354"/>
      <w:bookmarkStart w:id="5060" w:name="_Toc61851453"/>
      <w:bookmarkStart w:id="5061" w:name="_Toc61854505"/>
      <w:bookmarkStart w:id="5062" w:name="_Toc61879492"/>
      <w:bookmarkStart w:id="5063" w:name="_Toc61882594"/>
      <w:bookmarkStart w:id="5064" w:name="_Toc61939839"/>
      <w:bookmarkStart w:id="5065" w:name="_Toc61942949"/>
      <w:bookmarkStart w:id="5066" w:name="_Toc61946060"/>
      <w:bookmarkStart w:id="5067" w:name="_Toc61953897"/>
      <w:bookmarkStart w:id="5068" w:name="_Toc61960125"/>
      <w:bookmarkStart w:id="5069" w:name="_Toc61963241"/>
      <w:bookmarkStart w:id="5070" w:name="_Toc61966355"/>
      <w:bookmarkStart w:id="5071" w:name="_Toc61851455"/>
      <w:bookmarkStart w:id="5072" w:name="_Toc61854507"/>
      <w:bookmarkStart w:id="5073" w:name="_Toc61879494"/>
      <w:bookmarkStart w:id="5074" w:name="_Toc61882596"/>
      <w:bookmarkStart w:id="5075" w:name="_Toc61939841"/>
      <w:bookmarkStart w:id="5076" w:name="_Toc61942951"/>
      <w:bookmarkStart w:id="5077" w:name="_Toc61946062"/>
      <w:bookmarkStart w:id="5078" w:name="_Toc61953899"/>
      <w:bookmarkStart w:id="5079" w:name="_Toc61960127"/>
      <w:bookmarkStart w:id="5080" w:name="_Toc61963243"/>
      <w:bookmarkStart w:id="5081" w:name="_Toc61966357"/>
      <w:bookmarkStart w:id="5082" w:name="_Toc61851456"/>
      <w:bookmarkStart w:id="5083" w:name="_Toc61854508"/>
      <w:bookmarkStart w:id="5084" w:name="_Toc61879495"/>
      <w:bookmarkStart w:id="5085" w:name="_Toc61882597"/>
      <w:bookmarkStart w:id="5086" w:name="_Toc61939842"/>
      <w:bookmarkStart w:id="5087" w:name="_Toc61942952"/>
      <w:bookmarkStart w:id="5088" w:name="_Toc61946063"/>
      <w:bookmarkStart w:id="5089" w:name="_Toc61953900"/>
      <w:bookmarkStart w:id="5090" w:name="_Toc61960128"/>
      <w:bookmarkStart w:id="5091" w:name="_Toc61963244"/>
      <w:bookmarkStart w:id="5092" w:name="_Toc61966358"/>
      <w:bookmarkStart w:id="5093" w:name="_Toc61851462"/>
      <w:bookmarkStart w:id="5094" w:name="_Toc61854514"/>
      <w:bookmarkStart w:id="5095" w:name="_Toc61879501"/>
      <w:bookmarkStart w:id="5096" w:name="_Toc61882603"/>
      <w:bookmarkStart w:id="5097" w:name="_Toc61939848"/>
      <w:bookmarkStart w:id="5098" w:name="_Toc61942958"/>
      <w:bookmarkStart w:id="5099" w:name="_Toc61946069"/>
      <w:bookmarkStart w:id="5100" w:name="_Toc61953906"/>
      <w:bookmarkStart w:id="5101" w:name="_Toc61960134"/>
      <w:bookmarkStart w:id="5102" w:name="_Toc61963250"/>
      <w:bookmarkStart w:id="5103" w:name="_Toc61966364"/>
      <w:bookmarkStart w:id="5104" w:name="_Toc61851464"/>
      <w:bookmarkStart w:id="5105" w:name="_Toc61854516"/>
      <w:bookmarkStart w:id="5106" w:name="_Toc61879503"/>
      <w:bookmarkStart w:id="5107" w:name="_Toc61882605"/>
      <w:bookmarkStart w:id="5108" w:name="_Toc61939850"/>
      <w:bookmarkStart w:id="5109" w:name="_Toc61942960"/>
      <w:bookmarkStart w:id="5110" w:name="_Toc61946071"/>
      <w:bookmarkStart w:id="5111" w:name="_Toc61953908"/>
      <w:bookmarkStart w:id="5112" w:name="_Toc61960136"/>
      <w:bookmarkStart w:id="5113" w:name="_Toc61963252"/>
      <w:bookmarkStart w:id="5114" w:name="_Toc61966366"/>
      <w:bookmarkStart w:id="5115" w:name="_Toc61851465"/>
      <w:bookmarkStart w:id="5116" w:name="_Toc61854517"/>
      <w:bookmarkStart w:id="5117" w:name="_Toc61879504"/>
      <w:bookmarkStart w:id="5118" w:name="_Toc61882606"/>
      <w:bookmarkStart w:id="5119" w:name="_Toc61939851"/>
      <w:bookmarkStart w:id="5120" w:name="_Toc61942961"/>
      <w:bookmarkStart w:id="5121" w:name="_Toc61946072"/>
      <w:bookmarkStart w:id="5122" w:name="_Toc61953909"/>
      <w:bookmarkStart w:id="5123" w:name="_Toc61960137"/>
      <w:bookmarkStart w:id="5124" w:name="_Toc61963253"/>
      <w:bookmarkStart w:id="5125" w:name="_Toc61966367"/>
      <w:bookmarkStart w:id="5126" w:name="_Toc61851469"/>
      <w:bookmarkStart w:id="5127" w:name="_Toc61854521"/>
      <w:bookmarkStart w:id="5128" w:name="_Toc61879508"/>
      <w:bookmarkStart w:id="5129" w:name="_Toc61882610"/>
      <w:bookmarkStart w:id="5130" w:name="_Toc61939855"/>
      <w:bookmarkStart w:id="5131" w:name="_Toc61942965"/>
      <w:bookmarkStart w:id="5132" w:name="_Toc61946076"/>
      <w:bookmarkStart w:id="5133" w:name="_Toc61953913"/>
      <w:bookmarkStart w:id="5134" w:name="_Toc61960141"/>
      <w:bookmarkStart w:id="5135" w:name="_Toc61963257"/>
      <w:bookmarkStart w:id="5136" w:name="_Toc61966371"/>
      <w:bookmarkStart w:id="5137" w:name="_Toc61851472"/>
      <w:bookmarkStart w:id="5138" w:name="_Toc61854524"/>
      <w:bookmarkStart w:id="5139" w:name="_Toc61879511"/>
      <w:bookmarkStart w:id="5140" w:name="_Toc61882613"/>
      <w:bookmarkStart w:id="5141" w:name="_Toc61939858"/>
      <w:bookmarkStart w:id="5142" w:name="_Toc61942968"/>
      <w:bookmarkStart w:id="5143" w:name="_Toc61946079"/>
      <w:bookmarkStart w:id="5144" w:name="_Toc61953916"/>
      <w:bookmarkStart w:id="5145" w:name="_Toc61960144"/>
      <w:bookmarkStart w:id="5146" w:name="_Toc61963260"/>
      <w:bookmarkStart w:id="5147" w:name="_Toc61966374"/>
      <w:bookmarkStart w:id="5148" w:name="_Toc61851473"/>
      <w:bookmarkStart w:id="5149" w:name="_Toc61854525"/>
      <w:bookmarkStart w:id="5150" w:name="_Toc61879512"/>
      <w:bookmarkStart w:id="5151" w:name="_Toc61882614"/>
      <w:bookmarkStart w:id="5152" w:name="_Toc61939859"/>
      <w:bookmarkStart w:id="5153" w:name="_Toc61942969"/>
      <w:bookmarkStart w:id="5154" w:name="_Toc61946080"/>
      <w:bookmarkStart w:id="5155" w:name="_Toc61953917"/>
      <w:bookmarkStart w:id="5156" w:name="_Toc61960145"/>
      <w:bookmarkStart w:id="5157" w:name="_Toc61963261"/>
      <w:bookmarkStart w:id="5158" w:name="_Toc61966375"/>
      <w:bookmarkStart w:id="5159" w:name="_Toc61851474"/>
      <w:bookmarkStart w:id="5160" w:name="_Toc61854526"/>
      <w:bookmarkStart w:id="5161" w:name="_Toc61879513"/>
      <w:bookmarkStart w:id="5162" w:name="_Toc61882615"/>
      <w:bookmarkStart w:id="5163" w:name="_Toc61939860"/>
      <w:bookmarkStart w:id="5164" w:name="_Toc61942970"/>
      <w:bookmarkStart w:id="5165" w:name="_Toc61946081"/>
      <w:bookmarkStart w:id="5166" w:name="_Toc61953918"/>
      <w:bookmarkStart w:id="5167" w:name="_Toc61960146"/>
      <w:bookmarkStart w:id="5168" w:name="_Toc61963262"/>
      <w:bookmarkStart w:id="5169" w:name="_Toc61966376"/>
      <w:bookmarkStart w:id="5170" w:name="_Toc61851475"/>
      <w:bookmarkStart w:id="5171" w:name="_Toc61854527"/>
      <w:bookmarkStart w:id="5172" w:name="_Toc61879514"/>
      <w:bookmarkStart w:id="5173" w:name="_Toc61882616"/>
      <w:bookmarkStart w:id="5174" w:name="_Toc61939861"/>
      <w:bookmarkStart w:id="5175" w:name="_Toc61942971"/>
      <w:bookmarkStart w:id="5176" w:name="_Toc61946082"/>
      <w:bookmarkStart w:id="5177" w:name="_Toc61953919"/>
      <w:bookmarkStart w:id="5178" w:name="_Toc61960147"/>
      <w:bookmarkStart w:id="5179" w:name="_Toc61963263"/>
      <w:bookmarkStart w:id="5180" w:name="_Toc61966377"/>
      <w:bookmarkStart w:id="5181" w:name="_Toc61851477"/>
      <w:bookmarkStart w:id="5182" w:name="_Toc61854529"/>
      <w:bookmarkStart w:id="5183" w:name="_Toc61879516"/>
      <w:bookmarkStart w:id="5184" w:name="_Toc61882618"/>
      <w:bookmarkStart w:id="5185" w:name="_Toc61939863"/>
      <w:bookmarkStart w:id="5186" w:name="_Toc61942973"/>
      <w:bookmarkStart w:id="5187" w:name="_Toc61946084"/>
      <w:bookmarkStart w:id="5188" w:name="_Toc61953921"/>
      <w:bookmarkStart w:id="5189" w:name="_Toc61960149"/>
      <w:bookmarkStart w:id="5190" w:name="_Toc61963265"/>
      <w:bookmarkStart w:id="5191" w:name="_Toc61966379"/>
      <w:bookmarkStart w:id="5192" w:name="_Toc61851478"/>
      <w:bookmarkStart w:id="5193" w:name="_Toc61854530"/>
      <w:bookmarkStart w:id="5194" w:name="_Toc61879517"/>
      <w:bookmarkStart w:id="5195" w:name="_Toc61882619"/>
      <w:bookmarkStart w:id="5196" w:name="_Toc61939864"/>
      <w:bookmarkStart w:id="5197" w:name="_Toc61942974"/>
      <w:bookmarkStart w:id="5198" w:name="_Toc61946085"/>
      <w:bookmarkStart w:id="5199" w:name="_Toc61953922"/>
      <w:bookmarkStart w:id="5200" w:name="_Toc61960150"/>
      <w:bookmarkStart w:id="5201" w:name="_Toc61963266"/>
      <w:bookmarkStart w:id="5202" w:name="_Toc61966380"/>
      <w:bookmarkStart w:id="5203" w:name="_Toc61851479"/>
      <w:bookmarkStart w:id="5204" w:name="_Toc61854531"/>
      <w:bookmarkStart w:id="5205" w:name="_Toc61879518"/>
      <w:bookmarkStart w:id="5206" w:name="_Toc61882620"/>
      <w:bookmarkStart w:id="5207" w:name="_Toc61939865"/>
      <w:bookmarkStart w:id="5208" w:name="_Toc61942975"/>
      <w:bookmarkStart w:id="5209" w:name="_Toc61946086"/>
      <w:bookmarkStart w:id="5210" w:name="_Toc61953923"/>
      <w:bookmarkStart w:id="5211" w:name="_Toc61960151"/>
      <w:bookmarkStart w:id="5212" w:name="_Toc61963267"/>
      <w:bookmarkStart w:id="5213" w:name="_Toc61966381"/>
      <w:bookmarkStart w:id="5214" w:name="_Toc41377516"/>
      <w:bookmarkStart w:id="5215" w:name="_Toc41378757"/>
      <w:bookmarkStart w:id="5216" w:name="_Toc41385825"/>
      <w:bookmarkStart w:id="5217" w:name="_Toc41890075"/>
      <w:bookmarkStart w:id="5218" w:name="_Toc41891580"/>
      <w:bookmarkStart w:id="5219" w:name="_Toc41897210"/>
      <w:bookmarkStart w:id="5220" w:name="_Toc41897999"/>
      <w:bookmarkStart w:id="5221" w:name="_Toc41898787"/>
      <w:bookmarkStart w:id="5222" w:name="_Toc41908136"/>
      <w:bookmarkStart w:id="5223" w:name="_Toc41913002"/>
      <w:bookmarkStart w:id="5224" w:name="_Toc41913792"/>
      <w:bookmarkStart w:id="5225" w:name="_Toc41914581"/>
      <w:bookmarkStart w:id="5226" w:name="_Toc61851483"/>
      <w:bookmarkStart w:id="5227" w:name="_Toc61854535"/>
      <w:bookmarkStart w:id="5228" w:name="_Toc61879522"/>
      <w:bookmarkStart w:id="5229" w:name="_Toc61882624"/>
      <w:bookmarkStart w:id="5230" w:name="_Toc61939869"/>
      <w:bookmarkStart w:id="5231" w:name="_Toc61942979"/>
      <w:bookmarkStart w:id="5232" w:name="_Toc61946090"/>
      <w:bookmarkStart w:id="5233" w:name="_Toc61953927"/>
      <w:bookmarkStart w:id="5234" w:name="_Toc61960155"/>
      <w:bookmarkStart w:id="5235" w:name="_Toc61963271"/>
      <w:bookmarkStart w:id="5236" w:name="_Toc61966385"/>
      <w:bookmarkStart w:id="5237" w:name="_Toc61851484"/>
      <w:bookmarkStart w:id="5238" w:name="_Toc61854536"/>
      <w:bookmarkStart w:id="5239" w:name="_Toc61879523"/>
      <w:bookmarkStart w:id="5240" w:name="_Toc61882625"/>
      <w:bookmarkStart w:id="5241" w:name="_Toc61939870"/>
      <w:bookmarkStart w:id="5242" w:name="_Toc61942980"/>
      <w:bookmarkStart w:id="5243" w:name="_Toc61946091"/>
      <w:bookmarkStart w:id="5244" w:name="_Toc61953928"/>
      <w:bookmarkStart w:id="5245" w:name="_Toc61960156"/>
      <w:bookmarkStart w:id="5246" w:name="_Toc61963272"/>
      <w:bookmarkStart w:id="5247" w:name="_Toc61966386"/>
      <w:bookmarkStart w:id="5248" w:name="_Toc61851485"/>
      <w:bookmarkStart w:id="5249" w:name="_Toc61854537"/>
      <w:bookmarkStart w:id="5250" w:name="_Toc61879524"/>
      <w:bookmarkStart w:id="5251" w:name="_Toc61882626"/>
      <w:bookmarkStart w:id="5252" w:name="_Toc61939871"/>
      <w:bookmarkStart w:id="5253" w:name="_Toc61942981"/>
      <w:bookmarkStart w:id="5254" w:name="_Toc61946092"/>
      <w:bookmarkStart w:id="5255" w:name="_Toc61953929"/>
      <w:bookmarkStart w:id="5256" w:name="_Toc61960157"/>
      <w:bookmarkStart w:id="5257" w:name="_Toc61963273"/>
      <w:bookmarkStart w:id="5258" w:name="_Toc61966387"/>
      <w:bookmarkStart w:id="5259" w:name="_Toc61851490"/>
      <w:bookmarkStart w:id="5260" w:name="_Toc61854542"/>
      <w:bookmarkStart w:id="5261" w:name="_Toc61879529"/>
      <w:bookmarkStart w:id="5262" w:name="_Toc61882631"/>
      <w:bookmarkStart w:id="5263" w:name="_Toc61939876"/>
      <w:bookmarkStart w:id="5264" w:name="_Toc61942986"/>
      <w:bookmarkStart w:id="5265" w:name="_Toc61946097"/>
      <w:bookmarkStart w:id="5266" w:name="_Toc61953934"/>
      <w:bookmarkStart w:id="5267" w:name="_Toc61960162"/>
      <w:bookmarkStart w:id="5268" w:name="_Toc61963278"/>
      <w:bookmarkStart w:id="5269" w:name="_Toc61966392"/>
      <w:bookmarkStart w:id="5270" w:name="_Toc61851491"/>
      <w:bookmarkStart w:id="5271" w:name="_Toc61854543"/>
      <w:bookmarkStart w:id="5272" w:name="_Toc61879530"/>
      <w:bookmarkStart w:id="5273" w:name="_Toc61882632"/>
      <w:bookmarkStart w:id="5274" w:name="_Toc61939877"/>
      <w:bookmarkStart w:id="5275" w:name="_Toc61942987"/>
      <w:bookmarkStart w:id="5276" w:name="_Toc61946098"/>
      <w:bookmarkStart w:id="5277" w:name="_Toc61953935"/>
      <w:bookmarkStart w:id="5278" w:name="_Toc61960163"/>
      <w:bookmarkStart w:id="5279" w:name="_Toc61963279"/>
      <w:bookmarkStart w:id="5280" w:name="_Toc61966393"/>
      <w:bookmarkStart w:id="5281" w:name="_Toc61851492"/>
      <w:bookmarkStart w:id="5282" w:name="_Toc61854544"/>
      <w:bookmarkStart w:id="5283" w:name="_Toc61879531"/>
      <w:bookmarkStart w:id="5284" w:name="_Toc61882633"/>
      <w:bookmarkStart w:id="5285" w:name="_Toc61939878"/>
      <w:bookmarkStart w:id="5286" w:name="_Toc61942988"/>
      <w:bookmarkStart w:id="5287" w:name="_Toc61946099"/>
      <w:bookmarkStart w:id="5288" w:name="_Toc61953936"/>
      <w:bookmarkStart w:id="5289" w:name="_Toc61960164"/>
      <w:bookmarkStart w:id="5290" w:name="_Toc61963280"/>
      <w:bookmarkStart w:id="5291" w:name="_Toc61966394"/>
      <w:bookmarkStart w:id="5292" w:name="_Toc61851493"/>
      <w:bookmarkStart w:id="5293" w:name="_Toc61854545"/>
      <w:bookmarkStart w:id="5294" w:name="_Toc61879532"/>
      <w:bookmarkStart w:id="5295" w:name="_Toc61882634"/>
      <w:bookmarkStart w:id="5296" w:name="_Toc61939879"/>
      <w:bookmarkStart w:id="5297" w:name="_Toc61942989"/>
      <w:bookmarkStart w:id="5298" w:name="_Toc61946100"/>
      <w:bookmarkStart w:id="5299" w:name="_Toc61953937"/>
      <w:bookmarkStart w:id="5300" w:name="_Toc61960165"/>
      <w:bookmarkStart w:id="5301" w:name="_Toc61963281"/>
      <w:bookmarkStart w:id="5302" w:name="_Toc61966395"/>
      <w:bookmarkStart w:id="5303" w:name="_Toc61851494"/>
      <w:bookmarkStart w:id="5304" w:name="_Toc61854546"/>
      <w:bookmarkStart w:id="5305" w:name="_Toc61879533"/>
      <w:bookmarkStart w:id="5306" w:name="_Toc61882635"/>
      <w:bookmarkStart w:id="5307" w:name="_Toc61939880"/>
      <w:bookmarkStart w:id="5308" w:name="_Toc61942990"/>
      <w:bookmarkStart w:id="5309" w:name="_Toc61946101"/>
      <w:bookmarkStart w:id="5310" w:name="_Toc61953938"/>
      <w:bookmarkStart w:id="5311" w:name="_Toc61960166"/>
      <w:bookmarkStart w:id="5312" w:name="_Toc61963282"/>
      <w:bookmarkStart w:id="5313" w:name="_Toc61966396"/>
      <w:bookmarkStart w:id="5314" w:name="_Toc61851495"/>
      <w:bookmarkStart w:id="5315" w:name="_Toc61854547"/>
      <w:bookmarkStart w:id="5316" w:name="_Toc61879534"/>
      <w:bookmarkStart w:id="5317" w:name="_Toc61882636"/>
      <w:bookmarkStart w:id="5318" w:name="_Toc61939881"/>
      <w:bookmarkStart w:id="5319" w:name="_Toc61942991"/>
      <w:bookmarkStart w:id="5320" w:name="_Toc61946102"/>
      <w:bookmarkStart w:id="5321" w:name="_Toc61953939"/>
      <w:bookmarkStart w:id="5322" w:name="_Toc61960167"/>
      <w:bookmarkStart w:id="5323" w:name="_Toc61963283"/>
      <w:bookmarkStart w:id="5324" w:name="_Toc61966397"/>
      <w:bookmarkStart w:id="5325" w:name="_Toc61851537"/>
      <w:bookmarkStart w:id="5326" w:name="_Toc61854589"/>
      <w:bookmarkStart w:id="5327" w:name="_Toc61879576"/>
      <w:bookmarkStart w:id="5328" w:name="_Toc61882678"/>
      <w:bookmarkStart w:id="5329" w:name="_Toc61939923"/>
      <w:bookmarkStart w:id="5330" w:name="_Toc61943033"/>
      <w:bookmarkStart w:id="5331" w:name="_Toc61946144"/>
      <w:bookmarkStart w:id="5332" w:name="_Toc61953981"/>
      <w:bookmarkStart w:id="5333" w:name="_Toc61960209"/>
      <w:bookmarkStart w:id="5334" w:name="_Toc61963325"/>
      <w:bookmarkStart w:id="5335" w:name="_Toc61966439"/>
      <w:bookmarkStart w:id="5336" w:name="_Toc61851538"/>
      <w:bookmarkStart w:id="5337" w:name="_Toc61854590"/>
      <w:bookmarkStart w:id="5338" w:name="_Toc61879577"/>
      <w:bookmarkStart w:id="5339" w:name="_Toc61882679"/>
      <w:bookmarkStart w:id="5340" w:name="_Toc61939924"/>
      <w:bookmarkStart w:id="5341" w:name="_Toc61943034"/>
      <w:bookmarkStart w:id="5342" w:name="_Toc61946145"/>
      <w:bookmarkStart w:id="5343" w:name="_Toc61953982"/>
      <w:bookmarkStart w:id="5344" w:name="_Toc61960210"/>
      <w:bookmarkStart w:id="5345" w:name="_Toc61963326"/>
      <w:bookmarkStart w:id="5346" w:name="_Toc61966440"/>
      <w:bookmarkStart w:id="5347" w:name="_Toc61851539"/>
      <w:bookmarkStart w:id="5348" w:name="_Toc61854591"/>
      <w:bookmarkStart w:id="5349" w:name="_Toc61879578"/>
      <w:bookmarkStart w:id="5350" w:name="_Toc61882680"/>
      <w:bookmarkStart w:id="5351" w:name="_Toc61939925"/>
      <w:bookmarkStart w:id="5352" w:name="_Toc61943035"/>
      <w:bookmarkStart w:id="5353" w:name="_Toc61946146"/>
      <w:bookmarkStart w:id="5354" w:name="_Toc61953983"/>
      <w:bookmarkStart w:id="5355" w:name="_Toc61960211"/>
      <w:bookmarkStart w:id="5356" w:name="_Toc61963327"/>
      <w:bookmarkStart w:id="5357" w:name="_Toc61966441"/>
      <w:bookmarkStart w:id="5358" w:name="_Toc61851544"/>
      <w:bookmarkStart w:id="5359" w:name="_Toc61854596"/>
      <w:bookmarkStart w:id="5360" w:name="_Toc61879583"/>
      <w:bookmarkStart w:id="5361" w:name="_Toc61882685"/>
      <w:bookmarkStart w:id="5362" w:name="_Toc61939930"/>
      <w:bookmarkStart w:id="5363" w:name="_Toc61943040"/>
      <w:bookmarkStart w:id="5364" w:name="_Toc61946151"/>
      <w:bookmarkStart w:id="5365" w:name="_Toc61953988"/>
      <w:bookmarkStart w:id="5366" w:name="_Toc61960216"/>
      <w:bookmarkStart w:id="5367" w:name="_Toc61963332"/>
      <w:bookmarkStart w:id="5368" w:name="_Toc61966446"/>
      <w:bookmarkStart w:id="5369" w:name="_Toc61851547"/>
      <w:bookmarkStart w:id="5370" w:name="_Toc61854599"/>
      <w:bookmarkStart w:id="5371" w:name="_Toc61879586"/>
      <w:bookmarkStart w:id="5372" w:name="_Toc61882688"/>
      <w:bookmarkStart w:id="5373" w:name="_Toc61939933"/>
      <w:bookmarkStart w:id="5374" w:name="_Toc61943043"/>
      <w:bookmarkStart w:id="5375" w:name="_Toc61946154"/>
      <w:bookmarkStart w:id="5376" w:name="_Toc61953991"/>
      <w:bookmarkStart w:id="5377" w:name="_Toc61960219"/>
      <w:bookmarkStart w:id="5378" w:name="_Toc61963335"/>
      <w:bookmarkStart w:id="5379" w:name="_Toc61966449"/>
      <w:bookmarkStart w:id="5380" w:name="_Toc61851550"/>
      <w:bookmarkStart w:id="5381" w:name="_Toc61854602"/>
      <w:bookmarkStart w:id="5382" w:name="_Toc61879589"/>
      <w:bookmarkStart w:id="5383" w:name="_Toc61882691"/>
      <w:bookmarkStart w:id="5384" w:name="_Toc61939936"/>
      <w:bookmarkStart w:id="5385" w:name="_Toc61943046"/>
      <w:bookmarkStart w:id="5386" w:name="_Toc61946157"/>
      <w:bookmarkStart w:id="5387" w:name="_Toc61953994"/>
      <w:bookmarkStart w:id="5388" w:name="_Toc61960222"/>
      <w:bookmarkStart w:id="5389" w:name="_Toc61963338"/>
      <w:bookmarkStart w:id="5390" w:name="_Toc61966452"/>
      <w:bookmarkStart w:id="5391" w:name="_Toc61851618"/>
      <w:bookmarkStart w:id="5392" w:name="_Toc61854670"/>
      <w:bookmarkStart w:id="5393" w:name="_Toc61879657"/>
      <w:bookmarkStart w:id="5394" w:name="_Toc61882759"/>
      <w:bookmarkStart w:id="5395" w:name="_Toc61940004"/>
      <w:bookmarkStart w:id="5396" w:name="_Toc61943114"/>
      <w:bookmarkStart w:id="5397" w:name="_Toc61946225"/>
      <w:bookmarkStart w:id="5398" w:name="_Toc61954062"/>
      <w:bookmarkStart w:id="5399" w:name="_Toc61960290"/>
      <w:bookmarkStart w:id="5400" w:name="_Toc61963406"/>
      <w:bookmarkStart w:id="5401" w:name="_Toc61966520"/>
      <w:bookmarkStart w:id="5402" w:name="_Toc61851623"/>
      <w:bookmarkStart w:id="5403" w:name="_Toc61854675"/>
      <w:bookmarkStart w:id="5404" w:name="_Toc61879662"/>
      <w:bookmarkStart w:id="5405" w:name="_Toc61882764"/>
      <w:bookmarkStart w:id="5406" w:name="_Toc61940009"/>
      <w:bookmarkStart w:id="5407" w:name="_Toc61943119"/>
      <w:bookmarkStart w:id="5408" w:name="_Toc61946230"/>
      <w:bookmarkStart w:id="5409" w:name="_Toc61954067"/>
      <w:bookmarkStart w:id="5410" w:name="_Toc61960295"/>
      <w:bookmarkStart w:id="5411" w:name="_Toc61963411"/>
      <w:bookmarkStart w:id="5412" w:name="_Toc61966525"/>
      <w:bookmarkStart w:id="5413" w:name="_Toc61851625"/>
      <w:bookmarkStart w:id="5414" w:name="_Toc61854677"/>
      <w:bookmarkStart w:id="5415" w:name="_Toc61879664"/>
      <w:bookmarkStart w:id="5416" w:name="_Toc61882766"/>
      <w:bookmarkStart w:id="5417" w:name="_Toc61940011"/>
      <w:bookmarkStart w:id="5418" w:name="_Toc61943121"/>
      <w:bookmarkStart w:id="5419" w:name="_Toc61946232"/>
      <w:bookmarkStart w:id="5420" w:name="_Toc61954069"/>
      <w:bookmarkStart w:id="5421" w:name="_Toc61960297"/>
      <w:bookmarkStart w:id="5422" w:name="_Toc61963413"/>
      <w:bookmarkStart w:id="5423" w:name="_Toc61966527"/>
      <w:bookmarkStart w:id="5424" w:name="_Toc61851627"/>
      <w:bookmarkStart w:id="5425" w:name="_Toc61854679"/>
      <w:bookmarkStart w:id="5426" w:name="_Toc61879666"/>
      <w:bookmarkStart w:id="5427" w:name="_Toc61882768"/>
      <w:bookmarkStart w:id="5428" w:name="_Toc61940013"/>
      <w:bookmarkStart w:id="5429" w:name="_Toc61943123"/>
      <w:bookmarkStart w:id="5430" w:name="_Toc61946234"/>
      <w:bookmarkStart w:id="5431" w:name="_Toc61954071"/>
      <w:bookmarkStart w:id="5432" w:name="_Toc61960299"/>
      <w:bookmarkStart w:id="5433" w:name="_Toc61963415"/>
      <w:bookmarkStart w:id="5434" w:name="_Toc61966529"/>
      <w:bookmarkStart w:id="5435" w:name="_Toc61851628"/>
      <w:bookmarkStart w:id="5436" w:name="_Toc61854680"/>
      <w:bookmarkStart w:id="5437" w:name="_Toc61879667"/>
      <w:bookmarkStart w:id="5438" w:name="_Toc61882769"/>
      <w:bookmarkStart w:id="5439" w:name="_Toc61940014"/>
      <w:bookmarkStart w:id="5440" w:name="_Toc61943124"/>
      <w:bookmarkStart w:id="5441" w:name="_Toc61946235"/>
      <w:bookmarkStart w:id="5442" w:name="_Toc61954072"/>
      <w:bookmarkStart w:id="5443" w:name="_Toc61960300"/>
      <w:bookmarkStart w:id="5444" w:name="_Toc61963416"/>
      <w:bookmarkStart w:id="5445" w:name="_Toc61966530"/>
      <w:bookmarkStart w:id="5446" w:name="_Toc61851629"/>
      <w:bookmarkStart w:id="5447" w:name="_Toc61854681"/>
      <w:bookmarkStart w:id="5448" w:name="_Toc61879668"/>
      <w:bookmarkStart w:id="5449" w:name="_Toc61882770"/>
      <w:bookmarkStart w:id="5450" w:name="_Toc61940015"/>
      <w:bookmarkStart w:id="5451" w:name="_Toc61943125"/>
      <w:bookmarkStart w:id="5452" w:name="_Toc61946236"/>
      <w:bookmarkStart w:id="5453" w:name="_Toc61954073"/>
      <w:bookmarkStart w:id="5454" w:name="_Toc61960301"/>
      <w:bookmarkStart w:id="5455" w:name="_Toc61963417"/>
      <w:bookmarkStart w:id="5456" w:name="_Toc61966531"/>
      <w:bookmarkStart w:id="5457" w:name="_Toc61851632"/>
      <w:bookmarkStart w:id="5458" w:name="_Toc61854684"/>
      <w:bookmarkStart w:id="5459" w:name="_Toc61879671"/>
      <w:bookmarkStart w:id="5460" w:name="_Toc61882773"/>
      <w:bookmarkStart w:id="5461" w:name="_Toc61940018"/>
      <w:bookmarkStart w:id="5462" w:name="_Toc61943128"/>
      <w:bookmarkStart w:id="5463" w:name="_Toc61946239"/>
      <w:bookmarkStart w:id="5464" w:name="_Toc61954076"/>
      <w:bookmarkStart w:id="5465" w:name="_Toc61960304"/>
      <w:bookmarkStart w:id="5466" w:name="_Toc61963420"/>
      <w:bookmarkStart w:id="5467" w:name="_Toc61966534"/>
      <w:bookmarkStart w:id="5468" w:name="_Toc61851633"/>
      <w:bookmarkStart w:id="5469" w:name="_Toc61854685"/>
      <w:bookmarkStart w:id="5470" w:name="_Toc61879672"/>
      <w:bookmarkStart w:id="5471" w:name="_Toc61882774"/>
      <w:bookmarkStart w:id="5472" w:name="_Toc61940019"/>
      <w:bookmarkStart w:id="5473" w:name="_Toc61943129"/>
      <w:bookmarkStart w:id="5474" w:name="_Toc61946240"/>
      <w:bookmarkStart w:id="5475" w:name="_Toc61954077"/>
      <w:bookmarkStart w:id="5476" w:name="_Toc61960305"/>
      <w:bookmarkStart w:id="5477" w:name="_Toc61963421"/>
      <w:bookmarkStart w:id="5478" w:name="_Toc61966535"/>
      <w:bookmarkStart w:id="5479" w:name="_Toc61851634"/>
      <w:bookmarkStart w:id="5480" w:name="_Toc61854686"/>
      <w:bookmarkStart w:id="5481" w:name="_Toc61879673"/>
      <w:bookmarkStart w:id="5482" w:name="_Toc61882775"/>
      <w:bookmarkStart w:id="5483" w:name="_Toc61940020"/>
      <w:bookmarkStart w:id="5484" w:name="_Toc61943130"/>
      <w:bookmarkStart w:id="5485" w:name="_Toc61946241"/>
      <w:bookmarkStart w:id="5486" w:name="_Toc61954078"/>
      <w:bookmarkStart w:id="5487" w:name="_Toc61960306"/>
      <w:bookmarkStart w:id="5488" w:name="_Toc61963422"/>
      <w:bookmarkStart w:id="5489" w:name="_Toc61966536"/>
      <w:bookmarkStart w:id="5490" w:name="_Toc61851644"/>
      <w:bookmarkStart w:id="5491" w:name="_Toc61854696"/>
      <w:bookmarkStart w:id="5492" w:name="_Toc61879683"/>
      <w:bookmarkStart w:id="5493" w:name="_Toc61882785"/>
      <w:bookmarkStart w:id="5494" w:name="_Toc61940030"/>
      <w:bookmarkStart w:id="5495" w:name="_Toc61943140"/>
      <w:bookmarkStart w:id="5496" w:name="_Toc61946251"/>
      <w:bookmarkStart w:id="5497" w:name="_Toc61954088"/>
      <w:bookmarkStart w:id="5498" w:name="_Toc61960316"/>
      <w:bookmarkStart w:id="5499" w:name="_Toc61963432"/>
      <w:bookmarkStart w:id="5500" w:name="_Toc61966546"/>
      <w:bookmarkStart w:id="5501" w:name="_Toc61851645"/>
      <w:bookmarkStart w:id="5502" w:name="_Toc61854697"/>
      <w:bookmarkStart w:id="5503" w:name="_Toc61879684"/>
      <w:bookmarkStart w:id="5504" w:name="_Toc61882786"/>
      <w:bookmarkStart w:id="5505" w:name="_Toc61940031"/>
      <w:bookmarkStart w:id="5506" w:name="_Toc61943141"/>
      <w:bookmarkStart w:id="5507" w:name="_Toc61946252"/>
      <w:bookmarkStart w:id="5508" w:name="_Toc61954089"/>
      <w:bookmarkStart w:id="5509" w:name="_Toc61960317"/>
      <w:bookmarkStart w:id="5510" w:name="_Toc61963433"/>
      <w:bookmarkStart w:id="5511" w:name="_Toc61966547"/>
      <w:bookmarkStart w:id="5512" w:name="_Toc61851646"/>
      <w:bookmarkStart w:id="5513" w:name="_Toc61854698"/>
      <w:bookmarkStart w:id="5514" w:name="_Toc61879685"/>
      <w:bookmarkStart w:id="5515" w:name="_Toc61882787"/>
      <w:bookmarkStart w:id="5516" w:name="_Toc61940032"/>
      <w:bookmarkStart w:id="5517" w:name="_Toc61943142"/>
      <w:bookmarkStart w:id="5518" w:name="_Toc61946253"/>
      <w:bookmarkStart w:id="5519" w:name="_Toc61954090"/>
      <w:bookmarkStart w:id="5520" w:name="_Toc61960318"/>
      <w:bookmarkStart w:id="5521" w:name="_Toc61963434"/>
      <w:bookmarkStart w:id="5522" w:name="_Toc61966548"/>
      <w:bookmarkStart w:id="5523" w:name="_Toc61851647"/>
      <w:bookmarkStart w:id="5524" w:name="_Toc61854699"/>
      <w:bookmarkStart w:id="5525" w:name="_Toc61879686"/>
      <w:bookmarkStart w:id="5526" w:name="_Toc61882788"/>
      <w:bookmarkStart w:id="5527" w:name="_Toc61940033"/>
      <w:bookmarkStart w:id="5528" w:name="_Toc61943143"/>
      <w:bookmarkStart w:id="5529" w:name="_Toc61946254"/>
      <w:bookmarkStart w:id="5530" w:name="_Toc61954091"/>
      <w:bookmarkStart w:id="5531" w:name="_Toc61960319"/>
      <w:bookmarkStart w:id="5532" w:name="_Toc61963435"/>
      <w:bookmarkStart w:id="5533" w:name="_Toc61966549"/>
      <w:bookmarkStart w:id="5534" w:name="_Toc61851650"/>
      <w:bookmarkStart w:id="5535" w:name="_Toc61854702"/>
      <w:bookmarkStart w:id="5536" w:name="_Toc61879689"/>
      <w:bookmarkStart w:id="5537" w:name="_Toc61882791"/>
      <w:bookmarkStart w:id="5538" w:name="_Toc61940036"/>
      <w:bookmarkStart w:id="5539" w:name="_Toc61943146"/>
      <w:bookmarkStart w:id="5540" w:name="_Toc61946257"/>
      <w:bookmarkStart w:id="5541" w:name="_Toc61954094"/>
      <w:bookmarkStart w:id="5542" w:name="_Toc61960322"/>
      <w:bookmarkStart w:id="5543" w:name="_Toc61963438"/>
      <w:bookmarkStart w:id="5544" w:name="_Toc61966552"/>
      <w:bookmarkStart w:id="5545" w:name="_Toc61851652"/>
      <w:bookmarkStart w:id="5546" w:name="_Toc61854704"/>
      <w:bookmarkStart w:id="5547" w:name="_Toc61879691"/>
      <w:bookmarkStart w:id="5548" w:name="_Toc61882793"/>
      <w:bookmarkStart w:id="5549" w:name="_Toc61940038"/>
      <w:bookmarkStart w:id="5550" w:name="_Toc61943148"/>
      <w:bookmarkStart w:id="5551" w:name="_Toc61946259"/>
      <w:bookmarkStart w:id="5552" w:name="_Toc61954096"/>
      <w:bookmarkStart w:id="5553" w:name="_Toc61960324"/>
      <w:bookmarkStart w:id="5554" w:name="_Toc61963440"/>
      <w:bookmarkStart w:id="5555" w:name="_Toc61966554"/>
      <w:bookmarkStart w:id="5556" w:name="_Toc61851790"/>
      <w:bookmarkStart w:id="5557" w:name="_Toc61854842"/>
      <w:bookmarkStart w:id="5558" w:name="_Toc61879829"/>
      <w:bookmarkStart w:id="5559" w:name="_Toc61882931"/>
      <w:bookmarkStart w:id="5560" w:name="_Toc61940176"/>
      <w:bookmarkStart w:id="5561" w:name="_Toc61943286"/>
      <w:bookmarkStart w:id="5562" w:name="_Toc61946397"/>
      <w:bookmarkStart w:id="5563" w:name="_Toc61954234"/>
      <w:bookmarkStart w:id="5564" w:name="_Toc61960462"/>
      <w:bookmarkStart w:id="5565" w:name="_Toc61963578"/>
      <w:bookmarkStart w:id="5566" w:name="_Toc61966692"/>
      <w:bookmarkStart w:id="5567" w:name="_Toc61851792"/>
      <w:bookmarkStart w:id="5568" w:name="_Toc61854844"/>
      <w:bookmarkStart w:id="5569" w:name="_Toc61879831"/>
      <w:bookmarkStart w:id="5570" w:name="_Toc61882933"/>
      <w:bookmarkStart w:id="5571" w:name="_Toc61940178"/>
      <w:bookmarkStart w:id="5572" w:name="_Toc61943288"/>
      <w:bookmarkStart w:id="5573" w:name="_Toc61946399"/>
      <w:bookmarkStart w:id="5574" w:name="_Toc61954236"/>
      <w:bookmarkStart w:id="5575" w:name="_Toc61960464"/>
      <w:bookmarkStart w:id="5576" w:name="_Toc61963580"/>
      <w:bookmarkStart w:id="5577" w:name="_Toc61966694"/>
      <w:bookmarkStart w:id="5578" w:name="_Toc61851793"/>
      <w:bookmarkStart w:id="5579" w:name="_Toc61854845"/>
      <w:bookmarkStart w:id="5580" w:name="_Toc61879832"/>
      <w:bookmarkStart w:id="5581" w:name="_Toc61882934"/>
      <w:bookmarkStart w:id="5582" w:name="_Toc61940179"/>
      <w:bookmarkStart w:id="5583" w:name="_Toc61943289"/>
      <w:bookmarkStart w:id="5584" w:name="_Toc61946400"/>
      <w:bookmarkStart w:id="5585" w:name="_Toc61954237"/>
      <w:bookmarkStart w:id="5586" w:name="_Toc61960465"/>
      <w:bookmarkStart w:id="5587" w:name="_Toc61963581"/>
      <w:bookmarkStart w:id="5588" w:name="_Toc61966695"/>
      <w:bookmarkStart w:id="5589" w:name="_Toc61851794"/>
      <w:bookmarkStart w:id="5590" w:name="_Toc61854846"/>
      <w:bookmarkStart w:id="5591" w:name="_Toc61879833"/>
      <w:bookmarkStart w:id="5592" w:name="_Toc61882935"/>
      <w:bookmarkStart w:id="5593" w:name="_Toc61940180"/>
      <w:bookmarkStart w:id="5594" w:name="_Toc61943290"/>
      <w:bookmarkStart w:id="5595" w:name="_Toc61946401"/>
      <w:bookmarkStart w:id="5596" w:name="_Toc61954238"/>
      <w:bookmarkStart w:id="5597" w:name="_Toc61960466"/>
      <w:bookmarkStart w:id="5598" w:name="_Toc61963582"/>
      <w:bookmarkStart w:id="5599" w:name="_Toc61966696"/>
      <w:bookmarkStart w:id="5600" w:name="_Toc61851795"/>
      <w:bookmarkStart w:id="5601" w:name="_Toc61854847"/>
      <w:bookmarkStart w:id="5602" w:name="_Toc61879834"/>
      <w:bookmarkStart w:id="5603" w:name="_Toc61882936"/>
      <w:bookmarkStart w:id="5604" w:name="_Toc61940181"/>
      <w:bookmarkStart w:id="5605" w:name="_Toc61943291"/>
      <w:bookmarkStart w:id="5606" w:name="_Toc61946402"/>
      <w:bookmarkStart w:id="5607" w:name="_Toc61954239"/>
      <w:bookmarkStart w:id="5608" w:name="_Toc61960467"/>
      <w:bookmarkStart w:id="5609" w:name="_Toc61963583"/>
      <w:bookmarkStart w:id="5610" w:name="_Toc61966697"/>
      <w:bookmarkStart w:id="5611" w:name="_Toc61851799"/>
      <w:bookmarkStart w:id="5612" w:name="_Toc61854851"/>
      <w:bookmarkStart w:id="5613" w:name="_Toc61879838"/>
      <w:bookmarkStart w:id="5614" w:name="_Toc61882940"/>
      <w:bookmarkStart w:id="5615" w:name="_Toc61940185"/>
      <w:bookmarkStart w:id="5616" w:name="_Toc61943295"/>
      <w:bookmarkStart w:id="5617" w:name="_Toc61946406"/>
      <w:bookmarkStart w:id="5618" w:name="_Toc61954243"/>
      <w:bookmarkStart w:id="5619" w:name="_Toc61960471"/>
      <w:bookmarkStart w:id="5620" w:name="_Toc61963587"/>
      <w:bookmarkStart w:id="5621" w:name="_Toc61966701"/>
      <w:bookmarkStart w:id="5622" w:name="_Toc61851802"/>
      <w:bookmarkStart w:id="5623" w:name="_Toc61854854"/>
      <w:bookmarkStart w:id="5624" w:name="_Toc61879841"/>
      <w:bookmarkStart w:id="5625" w:name="_Toc61882943"/>
      <w:bookmarkStart w:id="5626" w:name="_Toc61940188"/>
      <w:bookmarkStart w:id="5627" w:name="_Toc61943298"/>
      <w:bookmarkStart w:id="5628" w:name="_Toc61946409"/>
      <w:bookmarkStart w:id="5629" w:name="_Toc61954246"/>
      <w:bookmarkStart w:id="5630" w:name="_Toc61960474"/>
      <w:bookmarkStart w:id="5631" w:name="_Toc61963590"/>
      <w:bookmarkStart w:id="5632" w:name="_Toc61966704"/>
      <w:bookmarkStart w:id="5633" w:name="_Toc61851803"/>
      <w:bookmarkStart w:id="5634" w:name="_Toc61854855"/>
      <w:bookmarkStart w:id="5635" w:name="_Toc61879842"/>
      <w:bookmarkStart w:id="5636" w:name="_Toc61882944"/>
      <w:bookmarkStart w:id="5637" w:name="_Toc61940189"/>
      <w:bookmarkStart w:id="5638" w:name="_Toc61943299"/>
      <w:bookmarkStart w:id="5639" w:name="_Toc61946410"/>
      <w:bookmarkStart w:id="5640" w:name="_Toc61954247"/>
      <w:bookmarkStart w:id="5641" w:name="_Toc61960475"/>
      <w:bookmarkStart w:id="5642" w:name="_Toc61963591"/>
      <w:bookmarkStart w:id="5643" w:name="_Toc61966705"/>
      <w:bookmarkStart w:id="5644" w:name="_Toc61851804"/>
      <w:bookmarkStart w:id="5645" w:name="_Toc61854856"/>
      <w:bookmarkStart w:id="5646" w:name="_Toc61879843"/>
      <w:bookmarkStart w:id="5647" w:name="_Toc61882945"/>
      <w:bookmarkStart w:id="5648" w:name="_Toc61940190"/>
      <w:bookmarkStart w:id="5649" w:name="_Toc61943300"/>
      <w:bookmarkStart w:id="5650" w:name="_Toc61946411"/>
      <w:bookmarkStart w:id="5651" w:name="_Toc61954248"/>
      <w:bookmarkStart w:id="5652" w:name="_Toc61960476"/>
      <w:bookmarkStart w:id="5653" w:name="_Toc61963592"/>
      <w:bookmarkStart w:id="5654" w:name="_Toc61966706"/>
      <w:bookmarkStart w:id="5655" w:name="_Toc61851805"/>
      <w:bookmarkStart w:id="5656" w:name="_Toc61854857"/>
      <w:bookmarkStart w:id="5657" w:name="_Toc61879844"/>
      <w:bookmarkStart w:id="5658" w:name="_Toc61882946"/>
      <w:bookmarkStart w:id="5659" w:name="_Toc61940191"/>
      <w:bookmarkStart w:id="5660" w:name="_Toc61943301"/>
      <w:bookmarkStart w:id="5661" w:name="_Toc61946412"/>
      <w:bookmarkStart w:id="5662" w:name="_Toc61954249"/>
      <w:bookmarkStart w:id="5663" w:name="_Toc61960477"/>
      <w:bookmarkStart w:id="5664" w:name="_Toc61963593"/>
      <w:bookmarkStart w:id="5665" w:name="_Toc61966707"/>
      <w:bookmarkStart w:id="5666" w:name="_Toc61851806"/>
      <w:bookmarkStart w:id="5667" w:name="_Toc61854858"/>
      <w:bookmarkStart w:id="5668" w:name="_Toc61879845"/>
      <w:bookmarkStart w:id="5669" w:name="_Toc61882947"/>
      <w:bookmarkStart w:id="5670" w:name="_Toc61940192"/>
      <w:bookmarkStart w:id="5671" w:name="_Toc61943302"/>
      <w:bookmarkStart w:id="5672" w:name="_Toc61946413"/>
      <w:bookmarkStart w:id="5673" w:name="_Toc61954250"/>
      <w:bookmarkStart w:id="5674" w:name="_Toc61960478"/>
      <w:bookmarkStart w:id="5675" w:name="_Toc61963594"/>
      <w:bookmarkStart w:id="5676" w:name="_Toc61966708"/>
      <w:bookmarkStart w:id="5677" w:name="_Toc61851807"/>
      <w:bookmarkStart w:id="5678" w:name="_Toc61854859"/>
      <w:bookmarkStart w:id="5679" w:name="_Toc61879846"/>
      <w:bookmarkStart w:id="5680" w:name="_Toc61882948"/>
      <w:bookmarkStart w:id="5681" w:name="_Toc61940193"/>
      <w:bookmarkStart w:id="5682" w:name="_Toc61943303"/>
      <w:bookmarkStart w:id="5683" w:name="_Toc61946414"/>
      <w:bookmarkStart w:id="5684" w:name="_Toc61954251"/>
      <w:bookmarkStart w:id="5685" w:name="_Toc61960479"/>
      <w:bookmarkStart w:id="5686" w:name="_Toc61963595"/>
      <w:bookmarkStart w:id="5687" w:name="_Toc61966709"/>
      <w:bookmarkStart w:id="5688" w:name="_Toc61851808"/>
      <w:bookmarkStart w:id="5689" w:name="_Toc61854860"/>
      <w:bookmarkStart w:id="5690" w:name="_Toc61879847"/>
      <w:bookmarkStart w:id="5691" w:name="_Toc61882949"/>
      <w:bookmarkStart w:id="5692" w:name="_Toc61940194"/>
      <w:bookmarkStart w:id="5693" w:name="_Toc61943304"/>
      <w:bookmarkStart w:id="5694" w:name="_Toc61946415"/>
      <w:bookmarkStart w:id="5695" w:name="_Toc61954252"/>
      <w:bookmarkStart w:id="5696" w:name="_Toc61960480"/>
      <w:bookmarkStart w:id="5697" w:name="_Toc61963596"/>
      <w:bookmarkStart w:id="5698" w:name="_Toc61966710"/>
      <w:bookmarkStart w:id="5699" w:name="_Toc61851809"/>
      <w:bookmarkStart w:id="5700" w:name="_Toc61854861"/>
      <w:bookmarkStart w:id="5701" w:name="_Toc61879848"/>
      <w:bookmarkStart w:id="5702" w:name="_Toc61882950"/>
      <w:bookmarkStart w:id="5703" w:name="_Toc61940195"/>
      <w:bookmarkStart w:id="5704" w:name="_Toc61943305"/>
      <w:bookmarkStart w:id="5705" w:name="_Toc61946416"/>
      <w:bookmarkStart w:id="5706" w:name="_Toc61954253"/>
      <w:bookmarkStart w:id="5707" w:name="_Toc61960481"/>
      <w:bookmarkStart w:id="5708" w:name="_Toc61963597"/>
      <w:bookmarkStart w:id="5709" w:name="_Toc61966711"/>
      <w:bookmarkStart w:id="5710" w:name="_Toc61851810"/>
      <w:bookmarkStart w:id="5711" w:name="_Toc61854862"/>
      <w:bookmarkStart w:id="5712" w:name="_Toc61879849"/>
      <w:bookmarkStart w:id="5713" w:name="_Toc61882951"/>
      <w:bookmarkStart w:id="5714" w:name="_Toc61940196"/>
      <w:bookmarkStart w:id="5715" w:name="_Toc61943306"/>
      <w:bookmarkStart w:id="5716" w:name="_Toc61946417"/>
      <w:bookmarkStart w:id="5717" w:name="_Toc61954254"/>
      <w:bookmarkStart w:id="5718" w:name="_Toc61960482"/>
      <w:bookmarkStart w:id="5719" w:name="_Toc61963598"/>
      <w:bookmarkStart w:id="5720" w:name="_Toc61966712"/>
      <w:bookmarkStart w:id="5721" w:name="_Toc61851811"/>
      <w:bookmarkStart w:id="5722" w:name="_Toc61854863"/>
      <w:bookmarkStart w:id="5723" w:name="_Toc61879850"/>
      <w:bookmarkStart w:id="5724" w:name="_Toc61882952"/>
      <w:bookmarkStart w:id="5725" w:name="_Toc61940197"/>
      <w:bookmarkStart w:id="5726" w:name="_Toc61943307"/>
      <w:bookmarkStart w:id="5727" w:name="_Toc61946418"/>
      <w:bookmarkStart w:id="5728" w:name="_Toc61954255"/>
      <w:bookmarkStart w:id="5729" w:name="_Toc61960483"/>
      <w:bookmarkStart w:id="5730" w:name="_Toc61963599"/>
      <w:bookmarkStart w:id="5731" w:name="_Toc61966713"/>
      <w:bookmarkStart w:id="5732" w:name="_Toc61851812"/>
      <w:bookmarkStart w:id="5733" w:name="_Toc61854864"/>
      <w:bookmarkStart w:id="5734" w:name="_Toc61879851"/>
      <w:bookmarkStart w:id="5735" w:name="_Toc61882953"/>
      <w:bookmarkStart w:id="5736" w:name="_Toc61940198"/>
      <w:bookmarkStart w:id="5737" w:name="_Toc61943308"/>
      <w:bookmarkStart w:id="5738" w:name="_Toc61946419"/>
      <w:bookmarkStart w:id="5739" w:name="_Toc61954256"/>
      <w:bookmarkStart w:id="5740" w:name="_Toc61960484"/>
      <w:bookmarkStart w:id="5741" w:name="_Toc61963600"/>
      <w:bookmarkStart w:id="5742" w:name="_Toc61966714"/>
      <w:bookmarkStart w:id="5743" w:name="_Toc61851813"/>
      <w:bookmarkStart w:id="5744" w:name="_Toc61854865"/>
      <w:bookmarkStart w:id="5745" w:name="_Toc61879852"/>
      <w:bookmarkStart w:id="5746" w:name="_Toc61882954"/>
      <w:bookmarkStart w:id="5747" w:name="_Toc61940199"/>
      <w:bookmarkStart w:id="5748" w:name="_Toc61943309"/>
      <w:bookmarkStart w:id="5749" w:name="_Toc61946420"/>
      <w:bookmarkStart w:id="5750" w:name="_Toc61954257"/>
      <w:bookmarkStart w:id="5751" w:name="_Toc61960485"/>
      <w:bookmarkStart w:id="5752" w:name="_Toc61963601"/>
      <w:bookmarkStart w:id="5753" w:name="_Toc61966715"/>
      <w:bookmarkStart w:id="5754" w:name="_Toc61851814"/>
      <w:bookmarkStart w:id="5755" w:name="_Toc61854866"/>
      <w:bookmarkStart w:id="5756" w:name="_Toc61879853"/>
      <w:bookmarkStart w:id="5757" w:name="_Toc61882955"/>
      <w:bookmarkStart w:id="5758" w:name="_Toc61940200"/>
      <w:bookmarkStart w:id="5759" w:name="_Toc61943310"/>
      <w:bookmarkStart w:id="5760" w:name="_Toc61946421"/>
      <w:bookmarkStart w:id="5761" w:name="_Toc61954258"/>
      <w:bookmarkStart w:id="5762" w:name="_Toc61960486"/>
      <w:bookmarkStart w:id="5763" w:name="_Toc61963602"/>
      <w:bookmarkStart w:id="5764" w:name="_Toc61966716"/>
      <w:bookmarkStart w:id="5765" w:name="_Toc61851816"/>
      <w:bookmarkStart w:id="5766" w:name="_Toc61854868"/>
      <w:bookmarkStart w:id="5767" w:name="_Toc61879855"/>
      <w:bookmarkStart w:id="5768" w:name="_Toc61882957"/>
      <w:bookmarkStart w:id="5769" w:name="_Toc61940202"/>
      <w:bookmarkStart w:id="5770" w:name="_Toc61943312"/>
      <w:bookmarkStart w:id="5771" w:name="_Toc61946423"/>
      <w:bookmarkStart w:id="5772" w:name="_Toc61954260"/>
      <w:bookmarkStart w:id="5773" w:name="_Toc61960488"/>
      <w:bookmarkStart w:id="5774" w:name="_Toc61963604"/>
      <w:bookmarkStart w:id="5775" w:name="_Toc61966718"/>
      <w:bookmarkStart w:id="5776" w:name="_Toc61851818"/>
      <w:bookmarkStart w:id="5777" w:name="_Toc61854870"/>
      <w:bookmarkStart w:id="5778" w:name="_Toc61879857"/>
      <w:bookmarkStart w:id="5779" w:name="_Toc61882959"/>
      <w:bookmarkStart w:id="5780" w:name="_Toc61940204"/>
      <w:bookmarkStart w:id="5781" w:name="_Toc61943314"/>
      <w:bookmarkStart w:id="5782" w:name="_Toc61946425"/>
      <w:bookmarkStart w:id="5783" w:name="_Toc61954262"/>
      <w:bookmarkStart w:id="5784" w:name="_Toc61960490"/>
      <w:bookmarkStart w:id="5785" w:name="_Toc61963606"/>
      <w:bookmarkStart w:id="5786" w:name="_Toc61966720"/>
      <w:bookmarkStart w:id="5787" w:name="_Toc61851822"/>
      <w:bookmarkStart w:id="5788" w:name="_Toc61854874"/>
      <w:bookmarkStart w:id="5789" w:name="_Toc61879861"/>
      <w:bookmarkStart w:id="5790" w:name="_Toc61882963"/>
      <w:bookmarkStart w:id="5791" w:name="_Toc61940208"/>
      <w:bookmarkStart w:id="5792" w:name="_Toc61943318"/>
      <w:bookmarkStart w:id="5793" w:name="_Toc61946429"/>
      <w:bookmarkStart w:id="5794" w:name="_Toc61954266"/>
      <w:bookmarkStart w:id="5795" w:name="_Toc61960494"/>
      <w:bookmarkStart w:id="5796" w:name="_Toc61963610"/>
      <w:bookmarkStart w:id="5797" w:name="_Toc61966724"/>
      <w:bookmarkStart w:id="5798" w:name="_Toc61851823"/>
      <w:bookmarkStart w:id="5799" w:name="_Toc61854875"/>
      <w:bookmarkStart w:id="5800" w:name="_Toc61879862"/>
      <w:bookmarkStart w:id="5801" w:name="_Toc61882964"/>
      <w:bookmarkStart w:id="5802" w:name="_Toc61940209"/>
      <w:bookmarkStart w:id="5803" w:name="_Toc61943319"/>
      <w:bookmarkStart w:id="5804" w:name="_Toc61946430"/>
      <w:bookmarkStart w:id="5805" w:name="_Toc61954267"/>
      <w:bookmarkStart w:id="5806" w:name="_Toc61960495"/>
      <w:bookmarkStart w:id="5807" w:name="_Toc61963611"/>
      <w:bookmarkStart w:id="5808" w:name="_Toc61966725"/>
      <w:bookmarkStart w:id="5809" w:name="_Toc61851824"/>
      <w:bookmarkStart w:id="5810" w:name="_Toc61854876"/>
      <w:bookmarkStart w:id="5811" w:name="_Toc61879863"/>
      <w:bookmarkStart w:id="5812" w:name="_Toc61882965"/>
      <w:bookmarkStart w:id="5813" w:name="_Toc61940210"/>
      <w:bookmarkStart w:id="5814" w:name="_Toc61943320"/>
      <w:bookmarkStart w:id="5815" w:name="_Toc61946431"/>
      <w:bookmarkStart w:id="5816" w:name="_Toc61954268"/>
      <w:bookmarkStart w:id="5817" w:name="_Toc61960496"/>
      <w:bookmarkStart w:id="5818" w:name="_Toc61963612"/>
      <w:bookmarkStart w:id="5819" w:name="_Toc61966726"/>
      <w:bookmarkStart w:id="5820" w:name="_Toc61851825"/>
      <w:bookmarkStart w:id="5821" w:name="_Toc61854877"/>
      <w:bookmarkStart w:id="5822" w:name="_Toc61879864"/>
      <w:bookmarkStart w:id="5823" w:name="_Toc61882966"/>
      <w:bookmarkStart w:id="5824" w:name="_Toc61940211"/>
      <w:bookmarkStart w:id="5825" w:name="_Toc61943321"/>
      <w:bookmarkStart w:id="5826" w:name="_Toc61946432"/>
      <w:bookmarkStart w:id="5827" w:name="_Toc61954269"/>
      <w:bookmarkStart w:id="5828" w:name="_Toc61960497"/>
      <w:bookmarkStart w:id="5829" w:name="_Toc61963613"/>
      <w:bookmarkStart w:id="5830" w:name="_Toc61966727"/>
      <w:bookmarkStart w:id="5831" w:name="_Toc61851826"/>
      <w:bookmarkStart w:id="5832" w:name="_Toc61854878"/>
      <w:bookmarkStart w:id="5833" w:name="_Toc61879865"/>
      <w:bookmarkStart w:id="5834" w:name="_Toc61882967"/>
      <w:bookmarkStart w:id="5835" w:name="_Toc61940212"/>
      <w:bookmarkStart w:id="5836" w:name="_Toc61943322"/>
      <w:bookmarkStart w:id="5837" w:name="_Toc61946433"/>
      <w:bookmarkStart w:id="5838" w:name="_Toc61954270"/>
      <w:bookmarkStart w:id="5839" w:name="_Toc61960498"/>
      <w:bookmarkStart w:id="5840" w:name="_Toc61963614"/>
      <w:bookmarkStart w:id="5841" w:name="_Toc61966728"/>
      <w:bookmarkStart w:id="5842" w:name="_Toc61851829"/>
      <w:bookmarkStart w:id="5843" w:name="_Toc61854881"/>
      <w:bookmarkStart w:id="5844" w:name="_Toc61879868"/>
      <w:bookmarkStart w:id="5845" w:name="_Toc61882970"/>
      <w:bookmarkStart w:id="5846" w:name="_Toc61940215"/>
      <w:bookmarkStart w:id="5847" w:name="_Toc61943325"/>
      <w:bookmarkStart w:id="5848" w:name="_Toc61946436"/>
      <w:bookmarkStart w:id="5849" w:name="_Toc61954273"/>
      <w:bookmarkStart w:id="5850" w:name="_Toc61960501"/>
      <w:bookmarkStart w:id="5851" w:name="_Toc61963617"/>
      <w:bookmarkStart w:id="5852" w:name="_Toc61966731"/>
      <w:bookmarkStart w:id="5853" w:name="_Toc61851830"/>
      <w:bookmarkStart w:id="5854" w:name="_Toc61854882"/>
      <w:bookmarkStart w:id="5855" w:name="_Toc61879869"/>
      <w:bookmarkStart w:id="5856" w:name="_Toc61882971"/>
      <w:bookmarkStart w:id="5857" w:name="_Toc61940216"/>
      <w:bookmarkStart w:id="5858" w:name="_Toc61943326"/>
      <w:bookmarkStart w:id="5859" w:name="_Toc61946437"/>
      <w:bookmarkStart w:id="5860" w:name="_Toc61954274"/>
      <w:bookmarkStart w:id="5861" w:name="_Toc61960502"/>
      <w:bookmarkStart w:id="5862" w:name="_Toc61963618"/>
      <w:bookmarkStart w:id="5863" w:name="_Toc61966732"/>
      <w:bookmarkStart w:id="5864" w:name="_Toc61851832"/>
      <w:bookmarkStart w:id="5865" w:name="_Toc61854884"/>
      <w:bookmarkStart w:id="5866" w:name="_Toc61879871"/>
      <w:bookmarkStart w:id="5867" w:name="_Toc61882973"/>
      <w:bookmarkStart w:id="5868" w:name="_Toc61940218"/>
      <w:bookmarkStart w:id="5869" w:name="_Toc61943328"/>
      <w:bookmarkStart w:id="5870" w:name="_Toc61946439"/>
      <w:bookmarkStart w:id="5871" w:name="_Toc61954276"/>
      <w:bookmarkStart w:id="5872" w:name="_Toc61960504"/>
      <w:bookmarkStart w:id="5873" w:name="_Toc61963620"/>
      <w:bookmarkStart w:id="5874" w:name="_Toc61966734"/>
      <w:bookmarkStart w:id="5875" w:name="_Toc61851833"/>
      <w:bookmarkStart w:id="5876" w:name="_Toc61854885"/>
      <w:bookmarkStart w:id="5877" w:name="_Toc61879872"/>
      <w:bookmarkStart w:id="5878" w:name="_Toc61882974"/>
      <w:bookmarkStart w:id="5879" w:name="_Toc61940219"/>
      <w:bookmarkStart w:id="5880" w:name="_Toc61943329"/>
      <w:bookmarkStart w:id="5881" w:name="_Toc61946440"/>
      <w:bookmarkStart w:id="5882" w:name="_Toc61954277"/>
      <w:bookmarkStart w:id="5883" w:name="_Toc61960505"/>
      <w:bookmarkStart w:id="5884" w:name="_Toc61963621"/>
      <w:bookmarkStart w:id="5885" w:name="_Toc61966735"/>
      <w:bookmarkStart w:id="5886" w:name="_Toc61851834"/>
      <w:bookmarkStart w:id="5887" w:name="_Toc61854886"/>
      <w:bookmarkStart w:id="5888" w:name="_Toc61879873"/>
      <w:bookmarkStart w:id="5889" w:name="_Toc61882975"/>
      <w:bookmarkStart w:id="5890" w:name="_Toc61940220"/>
      <w:bookmarkStart w:id="5891" w:name="_Toc61943330"/>
      <w:bookmarkStart w:id="5892" w:name="_Toc61946441"/>
      <w:bookmarkStart w:id="5893" w:name="_Toc61954278"/>
      <w:bookmarkStart w:id="5894" w:name="_Toc61960506"/>
      <w:bookmarkStart w:id="5895" w:name="_Toc61963622"/>
      <w:bookmarkStart w:id="5896" w:name="_Toc61966736"/>
      <w:bookmarkStart w:id="5897" w:name="_Toc61851839"/>
      <w:bookmarkStart w:id="5898" w:name="_Toc61854891"/>
      <w:bookmarkStart w:id="5899" w:name="_Toc61879878"/>
      <w:bookmarkStart w:id="5900" w:name="_Toc61882980"/>
      <w:bookmarkStart w:id="5901" w:name="_Toc61940225"/>
      <w:bookmarkStart w:id="5902" w:name="_Toc61943335"/>
      <w:bookmarkStart w:id="5903" w:name="_Toc61946446"/>
      <w:bookmarkStart w:id="5904" w:name="_Toc61954283"/>
      <w:bookmarkStart w:id="5905" w:name="_Toc61960511"/>
      <w:bookmarkStart w:id="5906" w:name="_Toc61963627"/>
      <w:bookmarkStart w:id="5907" w:name="_Toc61966741"/>
      <w:bookmarkStart w:id="5908" w:name="_Toc61851842"/>
      <w:bookmarkStart w:id="5909" w:name="_Toc61854894"/>
      <w:bookmarkStart w:id="5910" w:name="_Toc61879881"/>
      <w:bookmarkStart w:id="5911" w:name="_Toc61882983"/>
      <w:bookmarkStart w:id="5912" w:name="_Toc61940228"/>
      <w:bookmarkStart w:id="5913" w:name="_Toc61943338"/>
      <w:bookmarkStart w:id="5914" w:name="_Toc61946449"/>
      <w:bookmarkStart w:id="5915" w:name="_Toc61954286"/>
      <w:bookmarkStart w:id="5916" w:name="_Toc61960514"/>
      <w:bookmarkStart w:id="5917" w:name="_Toc61963630"/>
      <w:bookmarkStart w:id="5918" w:name="_Toc61966744"/>
      <w:bookmarkStart w:id="5919" w:name="_Toc61851845"/>
      <w:bookmarkStart w:id="5920" w:name="_Toc61854897"/>
      <w:bookmarkStart w:id="5921" w:name="_Toc61879884"/>
      <w:bookmarkStart w:id="5922" w:name="_Toc61882986"/>
      <w:bookmarkStart w:id="5923" w:name="_Toc61940231"/>
      <w:bookmarkStart w:id="5924" w:name="_Toc61943341"/>
      <w:bookmarkStart w:id="5925" w:name="_Toc61946452"/>
      <w:bookmarkStart w:id="5926" w:name="_Toc61954289"/>
      <w:bookmarkStart w:id="5927" w:name="_Toc61960517"/>
      <w:bookmarkStart w:id="5928" w:name="_Toc61963633"/>
      <w:bookmarkStart w:id="5929" w:name="_Toc61966747"/>
      <w:bookmarkStart w:id="5930" w:name="_Toc61851846"/>
      <w:bookmarkStart w:id="5931" w:name="_Toc61854898"/>
      <w:bookmarkStart w:id="5932" w:name="_Toc61879885"/>
      <w:bookmarkStart w:id="5933" w:name="_Toc61882987"/>
      <w:bookmarkStart w:id="5934" w:name="_Toc61940232"/>
      <w:bookmarkStart w:id="5935" w:name="_Toc61943342"/>
      <w:bookmarkStart w:id="5936" w:name="_Toc61946453"/>
      <w:bookmarkStart w:id="5937" w:name="_Toc61954290"/>
      <w:bookmarkStart w:id="5938" w:name="_Toc61960518"/>
      <w:bookmarkStart w:id="5939" w:name="_Toc61963634"/>
      <w:bookmarkStart w:id="5940" w:name="_Toc61966748"/>
      <w:bookmarkStart w:id="5941" w:name="_Toc61851852"/>
      <w:bookmarkStart w:id="5942" w:name="_Toc61854904"/>
      <w:bookmarkStart w:id="5943" w:name="_Toc61879891"/>
      <w:bookmarkStart w:id="5944" w:name="_Toc61882993"/>
      <w:bookmarkStart w:id="5945" w:name="_Toc61940238"/>
      <w:bookmarkStart w:id="5946" w:name="_Toc61943348"/>
      <w:bookmarkStart w:id="5947" w:name="_Toc61946459"/>
      <w:bookmarkStart w:id="5948" w:name="_Toc61954296"/>
      <w:bookmarkStart w:id="5949" w:name="_Toc61960524"/>
      <w:bookmarkStart w:id="5950" w:name="_Toc61963640"/>
      <w:bookmarkStart w:id="5951" w:name="_Toc61966754"/>
      <w:bookmarkStart w:id="5952" w:name="_Toc61851854"/>
      <w:bookmarkStart w:id="5953" w:name="_Toc61854906"/>
      <w:bookmarkStart w:id="5954" w:name="_Toc61879893"/>
      <w:bookmarkStart w:id="5955" w:name="_Toc61882995"/>
      <w:bookmarkStart w:id="5956" w:name="_Toc61940240"/>
      <w:bookmarkStart w:id="5957" w:name="_Toc61943350"/>
      <w:bookmarkStart w:id="5958" w:name="_Toc61946461"/>
      <w:bookmarkStart w:id="5959" w:name="_Toc61954298"/>
      <w:bookmarkStart w:id="5960" w:name="_Toc61960526"/>
      <w:bookmarkStart w:id="5961" w:name="_Toc61963642"/>
      <w:bookmarkStart w:id="5962" w:name="_Toc61966756"/>
      <w:bookmarkStart w:id="5963" w:name="_Toc61851861"/>
      <w:bookmarkStart w:id="5964" w:name="_Toc61854913"/>
      <w:bookmarkStart w:id="5965" w:name="_Toc61879900"/>
      <w:bookmarkStart w:id="5966" w:name="_Toc61883002"/>
      <w:bookmarkStart w:id="5967" w:name="_Toc61940247"/>
      <w:bookmarkStart w:id="5968" w:name="_Toc61943357"/>
      <w:bookmarkStart w:id="5969" w:name="_Toc61946468"/>
      <w:bookmarkStart w:id="5970" w:name="_Toc61954305"/>
      <w:bookmarkStart w:id="5971" w:name="_Toc61960533"/>
      <w:bookmarkStart w:id="5972" w:name="_Toc61963649"/>
      <w:bookmarkStart w:id="5973" w:name="_Toc61966763"/>
      <w:bookmarkStart w:id="5974" w:name="_Toc61851864"/>
      <w:bookmarkStart w:id="5975" w:name="_Toc61854916"/>
      <w:bookmarkStart w:id="5976" w:name="_Toc61879903"/>
      <w:bookmarkStart w:id="5977" w:name="_Toc61883005"/>
      <w:bookmarkStart w:id="5978" w:name="_Toc61940250"/>
      <w:bookmarkStart w:id="5979" w:name="_Toc61943360"/>
      <w:bookmarkStart w:id="5980" w:name="_Toc61946471"/>
      <w:bookmarkStart w:id="5981" w:name="_Toc61954308"/>
      <w:bookmarkStart w:id="5982" w:name="_Toc61960536"/>
      <w:bookmarkStart w:id="5983" w:name="_Toc61963652"/>
      <w:bookmarkStart w:id="5984" w:name="_Toc61966766"/>
      <w:bookmarkStart w:id="5985" w:name="_Toc61851869"/>
      <w:bookmarkStart w:id="5986" w:name="_Toc61854921"/>
      <w:bookmarkStart w:id="5987" w:name="_Toc61879908"/>
      <w:bookmarkStart w:id="5988" w:name="_Toc61883010"/>
      <w:bookmarkStart w:id="5989" w:name="_Toc61940255"/>
      <w:bookmarkStart w:id="5990" w:name="_Toc61943365"/>
      <w:bookmarkStart w:id="5991" w:name="_Toc61946476"/>
      <w:bookmarkStart w:id="5992" w:name="_Toc61954313"/>
      <w:bookmarkStart w:id="5993" w:name="_Toc61960541"/>
      <w:bookmarkStart w:id="5994" w:name="_Toc61963657"/>
      <w:bookmarkStart w:id="5995" w:name="_Toc61966771"/>
      <w:bookmarkStart w:id="5996" w:name="_Toc61851870"/>
      <w:bookmarkStart w:id="5997" w:name="_Toc61854922"/>
      <w:bookmarkStart w:id="5998" w:name="_Toc61879909"/>
      <w:bookmarkStart w:id="5999" w:name="_Toc61883011"/>
      <w:bookmarkStart w:id="6000" w:name="_Toc61940256"/>
      <w:bookmarkStart w:id="6001" w:name="_Toc61943366"/>
      <w:bookmarkStart w:id="6002" w:name="_Toc61946477"/>
      <w:bookmarkStart w:id="6003" w:name="_Toc61954314"/>
      <w:bookmarkStart w:id="6004" w:name="_Toc61960542"/>
      <w:bookmarkStart w:id="6005" w:name="_Toc61963658"/>
      <w:bookmarkStart w:id="6006" w:name="_Toc61966772"/>
      <w:bookmarkStart w:id="6007" w:name="_Toc61851871"/>
      <w:bookmarkStart w:id="6008" w:name="_Toc61854923"/>
      <w:bookmarkStart w:id="6009" w:name="_Toc61879910"/>
      <w:bookmarkStart w:id="6010" w:name="_Toc61883012"/>
      <w:bookmarkStart w:id="6011" w:name="_Toc61940257"/>
      <w:bookmarkStart w:id="6012" w:name="_Toc61943367"/>
      <w:bookmarkStart w:id="6013" w:name="_Toc61946478"/>
      <w:bookmarkStart w:id="6014" w:name="_Toc61954315"/>
      <w:bookmarkStart w:id="6015" w:name="_Toc61960543"/>
      <w:bookmarkStart w:id="6016" w:name="_Toc61963659"/>
      <w:bookmarkStart w:id="6017" w:name="_Toc61966773"/>
      <w:bookmarkStart w:id="6018" w:name="_Toc61851876"/>
      <w:bookmarkStart w:id="6019" w:name="_Toc61854928"/>
      <w:bookmarkStart w:id="6020" w:name="_Toc61879915"/>
      <w:bookmarkStart w:id="6021" w:name="_Toc61883017"/>
      <w:bookmarkStart w:id="6022" w:name="_Toc61940262"/>
      <w:bookmarkStart w:id="6023" w:name="_Toc61943372"/>
      <w:bookmarkStart w:id="6024" w:name="_Toc61946483"/>
      <w:bookmarkStart w:id="6025" w:name="_Toc61954320"/>
      <w:bookmarkStart w:id="6026" w:name="_Toc61960548"/>
      <w:bookmarkStart w:id="6027" w:name="_Toc61963664"/>
      <w:bookmarkStart w:id="6028" w:name="_Toc61966778"/>
      <w:bookmarkStart w:id="6029" w:name="_Toc61851877"/>
      <w:bookmarkStart w:id="6030" w:name="_Toc61854929"/>
      <w:bookmarkStart w:id="6031" w:name="_Toc61879916"/>
      <w:bookmarkStart w:id="6032" w:name="_Toc61883018"/>
      <w:bookmarkStart w:id="6033" w:name="_Toc61940263"/>
      <w:bookmarkStart w:id="6034" w:name="_Toc61943373"/>
      <w:bookmarkStart w:id="6035" w:name="_Toc61946484"/>
      <w:bookmarkStart w:id="6036" w:name="_Toc61954321"/>
      <w:bookmarkStart w:id="6037" w:name="_Toc61960549"/>
      <w:bookmarkStart w:id="6038" w:name="_Toc61963665"/>
      <w:bookmarkStart w:id="6039" w:name="_Toc61966779"/>
      <w:bookmarkStart w:id="6040" w:name="_Toc61851879"/>
      <w:bookmarkStart w:id="6041" w:name="_Toc61854931"/>
      <w:bookmarkStart w:id="6042" w:name="_Toc61879918"/>
      <w:bookmarkStart w:id="6043" w:name="_Toc61883020"/>
      <w:bookmarkStart w:id="6044" w:name="_Toc61940265"/>
      <w:bookmarkStart w:id="6045" w:name="_Toc61943375"/>
      <w:bookmarkStart w:id="6046" w:name="_Toc61946486"/>
      <w:bookmarkStart w:id="6047" w:name="_Toc61954323"/>
      <w:bookmarkStart w:id="6048" w:name="_Toc61960551"/>
      <w:bookmarkStart w:id="6049" w:name="_Toc61963667"/>
      <w:bookmarkStart w:id="6050" w:name="_Toc61966781"/>
      <w:bookmarkStart w:id="6051" w:name="_Toc61851880"/>
      <w:bookmarkStart w:id="6052" w:name="_Toc61854932"/>
      <w:bookmarkStart w:id="6053" w:name="_Toc61879919"/>
      <w:bookmarkStart w:id="6054" w:name="_Toc61883021"/>
      <w:bookmarkStart w:id="6055" w:name="_Toc61940266"/>
      <w:bookmarkStart w:id="6056" w:name="_Toc61943376"/>
      <w:bookmarkStart w:id="6057" w:name="_Toc61946487"/>
      <w:bookmarkStart w:id="6058" w:name="_Toc61954324"/>
      <w:bookmarkStart w:id="6059" w:name="_Toc61960552"/>
      <w:bookmarkStart w:id="6060" w:name="_Toc61963668"/>
      <w:bookmarkStart w:id="6061" w:name="_Toc61966782"/>
      <w:bookmarkStart w:id="6062" w:name="_Toc61851885"/>
      <w:bookmarkStart w:id="6063" w:name="_Toc61854937"/>
      <w:bookmarkStart w:id="6064" w:name="_Toc61879924"/>
      <w:bookmarkStart w:id="6065" w:name="_Toc61883026"/>
      <w:bookmarkStart w:id="6066" w:name="_Toc61940271"/>
      <w:bookmarkStart w:id="6067" w:name="_Toc61943381"/>
      <w:bookmarkStart w:id="6068" w:name="_Toc61946492"/>
      <w:bookmarkStart w:id="6069" w:name="_Toc61954329"/>
      <w:bookmarkStart w:id="6070" w:name="_Toc61960557"/>
      <w:bookmarkStart w:id="6071" w:name="_Toc61963673"/>
      <w:bookmarkStart w:id="6072" w:name="_Toc61966787"/>
      <w:bookmarkStart w:id="6073" w:name="_Toc61851888"/>
      <w:bookmarkStart w:id="6074" w:name="_Toc61854940"/>
      <w:bookmarkStart w:id="6075" w:name="_Toc61879927"/>
      <w:bookmarkStart w:id="6076" w:name="_Toc61883029"/>
      <w:bookmarkStart w:id="6077" w:name="_Toc61940274"/>
      <w:bookmarkStart w:id="6078" w:name="_Toc61943384"/>
      <w:bookmarkStart w:id="6079" w:name="_Toc61946495"/>
      <w:bookmarkStart w:id="6080" w:name="_Toc61954332"/>
      <w:bookmarkStart w:id="6081" w:name="_Toc61960560"/>
      <w:bookmarkStart w:id="6082" w:name="_Toc61963676"/>
      <w:bookmarkStart w:id="6083" w:name="_Toc61966790"/>
      <w:bookmarkStart w:id="6084" w:name="_Toc61851891"/>
      <w:bookmarkStart w:id="6085" w:name="_Toc61854943"/>
      <w:bookmarkStart w:id="6086" w:name="_Toc61879930"/>
      <w:bookmarkStart w:id="6087" w:name="_Toc61883032"/>
      <w:bookmarkStart w:id="6088" w:name="_Toc61940277"/>
      <w:bookmarkStart w:id="6089" w:name="_Toc61943387"/>
      <w:bookmarkStart w:id="6090" w:name="_Toc61946498"/>
      <w:bookmarkStart w:id="6091" w:name="_Toc61954335"/>
      <w:bookmarkStart w:id="6092" w:name="_Toc61960563"/>
      <w:bookmarkStart w:id="6093" w:name="_Toc61963679"/>
      <w:bookmarkStart w:id="6094" w:name="_Toc61966793"/>
      <w:bookmarkStart w:id="6095" w:name="_Toc61851894"/>
      <w:bookmarkStart w:id="6096" w:name="_Toc61854946"/>
      <w:bookmarkStart w:id="6097" w:name="_Toc61879933"/>
      <w:bookmarkStart w:id="6098" w:name="_Toc61883035"/>
      <w:bookmarkStart w:id="6099" w:name="_Toc61940280"/>
      <w:bookmarkStart w:id="6100" w:name="_Toc61943390"/>
      <w:bookmarkStart w:id="6101" w:name="_Toc61946501"/>
      <w:bookmarkStart w:id="6102" w:name="_Toc61954338"/>
      <w:bookmarkStart w:id="6103" w:name="_Toc61960566"/>
      <w:bookmarkStart w:id="6104" w:name="_Toc61963682"/>
      <w:bookmarkStart w:id="6105" w:name="_Toc61966796"/>
      <w:bookmarkStart w:id="6106" w:name="_Toc61851895"/>
      <w:bookmarkStart w:id="6107" w:name="_Toc61854947"/>
      <w:bookmarkStart w:id="6108" w:name="_Toc61879934"/>
      <w:bookmarkStart w:id="6109" w:name="_Toc61883036"/>
      <w:bookmarkStart w:id="6110" w:name="_Toc61940281"/>
      <w:bookmarkStart w:id="6111" w:name="_Toc61943391"/>
      <w:bookmarkStart w:id="6112" w:name="_Toc61946502"/>
      <w:bookmarkStart w:id="6113" w:name="_Toc61954339"/>
      <w:bookmarkStart w:id="6114" w:name="_Toc61960567"/>
      <w:bookmarkStart w:id="6115" w:name="_Toc61963683"/>
      <w:bookmarkStart w:id="6116" w:name="_Toc61966797"/>
      <w:bookmarkStart w:id="6117" w:name="_Toc61851896"/>
      <w:bookmarkStart w:id="6118" w:name="_Toc61854948"/>
      <w:bookmarkStart w:id="6119" w:name="_Toc61879935"/>
      <w:bookmarkStart w:id="6120" w:name="_Toc61883037"/>
      <w:bookmarkStart w:id="6121" w:name="_Toc61940282"/>
      <w:bookmarkStart w:id="6122" w:name="_Toc61943392"/>
      <w:bookmarkStart w:id="6123" w:name="_Toc61946503"/>
      <w:bookmarkStart w:id="6124" w:name="_Toc61954340"/>
      <w:bookmarkStart w:id="6125" w:name="_Toc61960568"/>
      <w:bookmarkStart w:id="6126" w:name="_Toc61963684"/>
      <w:bookmarkStart w:id="6127" w:name="_Toc61966798"/>
      <w:bookmarkStart w:id="6128" w:name="_Toc61851899"/>
      <w:bookmarkStart w:id="6129" w:name="_Toc61854951"/>
      <w:bookmarkStart w:id="6130" w:name="_Toc61879938"/>
      <w:bookmarkStart w:id="6131" w:name="_Toc61883040"/>
      <w:bookmarkStart w:id="6132" w:name="_Toc61940285"/>
      <w:bookmarkStart w:id="6133" w:name="_Toc61943395"/>
      <w:bookmarkStart w:id="6134" w:name="_Toc61946506"/>
      <w:bookmarkStart w:id="6135" w:name="_Toc61954343"/>
      <w:bookmarkStart w:id="6136" w:name="_Toc61960571"/>
      <w:bookmarkStart w:id="6137" w:name="_Toc61963687"/>
      <w:bookmarkStart w:id="6138" w:name="_Toc61966801"/>
      <w:bookmarkStart w:id="6139" w:name="_Toc61851904"/>
      <w:bookmarkStart w:id="6140" w:name="_Toc61854956"/>
      <w:bookmarkStart w:id="6141" w:name="_Toc61879943"/>
      <w:bookmarkStart w:id="6142" w:name="_Toc61883045"/>
      <w:bookmarkStart w:id="6143" w:name="_Toc61940290"/>
      <w:bookmarkStart w:id="6144" w:name="_Toc61943400"/>
      <w:bookmarkStart w:id="6145" w:name="_Toc61946511"/>
      <w:bookmarkStart w:id="6146" w:name="_Toc61954348"/>
      <w:bookmarkStart w:id="6147" w:name="_Toc61960576"/>
      <w:bookmarkStart w:id="6148" w:name="_Toc61963692"/>
      <w:bookmarkStart w:id="6149" w:name="_Toc61966806"/>
      <w:bookmarkStart w:id="6150" w:name="_Toc61851905"/>
      <w:bookmarkStart w:id="6151" w:name="_Toc61854957"/>
      <w:bookmarkStart w:id="6152" w:name="_Toc61879944"/>
      <w:bookmarkStart w:id="6153" w:name="_Toc61883046"/>
      <w:bookmarkStart w:id="6154" w:name="_Toc61940291"/>
      <w:bookmarkStart w:id="6155" w:name="_Toc61943401"/>
      <w:bookmarkStart w:id="6156" w:name="_Toc61946512"/>
      <w:bookmarkStart w:id="6157" w:name="_Toc61954349"/>
      <w:bookmarkStart w:id="6158" w:name="_Toc61960577"/>
      <w:bookmarkStart w:id="6159" w:name="_Toc61963693"/>
      <w:bookmarkStart w:id="6160" w:name="_Toc61966807"/>
      <w:bookmarkStart w:id="6161" w:name="_Toc61851906"/>
      <w:bookmarkStart w:id="6162" w:name="_Toc61854958"/>
      <w:bookmarkStart w:id="6163" w:name="_Toc61879945"/>
      <w:bookmarkStart w:id="6164" w:name="_Toc61883047"/>
      <w:bookmarkStart w:id="6165" w:name="_Toc61940292"/>
      <w:bookmarkStart w:id="6166" w:name="_Toc61943402"/>
      <w:bookmarkStart w:id="6167" w:name="_Toc61946513"/>
      <w:bookmarkStart w:id="6168" w:name="_Toc61954350"/>
      <w:bookmarkStart w:id="6169" w:name="_Toc61960578"/>
      <w:bookmarkStart w:id="6170" w:name="_Toc61963694"/>
      <w:bookmarkStart w:id="6171" w:name="_Toc61966808"/>
      <w:bookmarkStart w:id="6172" w:name="_Toc61851911"/>
      <w:bookmarkStart w:id="6173" w:name="_Toc61854963"/>
      <w:bookmarkStart w:id="6174" w:name="_Toc61879950"/>
      <w:bookmarkStart w:id="6175" w:name="_Toc61883052"/>
      <w:bookmarkStart w:id="6176" w:name="_Toc61940297"/>
      <w:bookmarkStart w:id="6177" w:name="_Toc61943407"/>
      <w:bookmarkStart w:id="6178" w:name="_Toc61946518"/>
      <w:bookmarkStart w:id="6179" w:name="_Toc61954355"/>
      <w:bookmarkStart w:id="6180" w:name="_Toc61960583"/>
      <w:bookmarkStart w:id="6181" w:name="_Toc61963699"/>
      <w:bookmarkStart w:id="6182" w:name="_Toc61966813"/>
      <w:bookmarkStart w:id="6183" w:name="_Toc61851913"/>
      <w:bookmarkStart w:id="6184" w:name="_Toc61854965"/>
      <w:bookmarkStart w:id="6185" w:name="_Toc61879952"/>
      <w:bookmarkStart w:id="6186" w:name="_Toc61883054"/>
      <w:bookmarkStart w:id="6187" w:name="_Toc61940299"/>
      <w:bookmarkStart w:id="6188" w:name="_Toc61943409"/>
      <w:bookmarkStart w:id="6189" w:name="_Toc61946520"/>
      <w:bookmarkStart w:id="6190" w:name="_Toc61954357"/>
      <w:bookmarkStart w:id="6191" w:name="_Toc61960585"/>
      <w:bookmarkStart w:id="6192" w:name="_Toc61963701"/>
      <w:bookmarkStart w:id="6193" w:name="_Toc61966815"/>
      <w:bookmarkStart w:id="6194" w:name="_Toc61851917"/>
      <w:bookmarkStart w:id="6195" w:name="_Toc61854969"/>
      <w:bookmarkStart w:id="6196" w:name="_Toc61879956"/>
      <w:bookmarkStart w:id="6197" w:name="_Toc61883058"/>
      <w:bookmarkStart w:id="6198" w:name="_Toc61940303"/>
      <w:bookmarkStart w:id="6199" w:name="_Toc61943413"/>
      <w:bookmarkStart w:id="6200" w:name="_Toc61946524"/>
      <w:bookmarkStart w:id="6201" w:name="_Toc61954361"/>
      <w:bookmarkStart w:id="6202" w:name="_Toc61960589"/>
      <w:bookmarkStart w:id="6203" w:name="_Toc61963705"/>
      <w:bookmarkStart w:id="6204" w:name="_Toc61966819"/>
      <w:bookmarkStart w:id="6205" w:name="_Toc61851918"/>
      <w:bookmarkStart w:id="6206" w:name="_Toc61854970"/>
      <w:bookmarkStart w:id="6207" w:name="_Toc61879957"/>
      <w:bookmarkStart w:id="6208" w:name="_Toc61883059"/>
      <w:bookmarkStart w:id="6209" w:name="_Toc61940304"/>
      <w:bookmarkStart w:id="6210" w:name="_Toc61943414"/>
      <w:bookmarkStart w:id="6211" w:name="_Toc61946525"/>
      <w:bookmarkStart w:id="6212" w:name="_Toc61954362"/>
      <w:bookmarkStart w:id="6213" w:name="_Toc61960590"/>
      <w:bookmarkStart w:id="6214" w:name="_Toc61963706"/>
      <w:bookmarkStart w:id="6215" w:name="_Toc61966820"/>
      <w:bookmarkStart w:id="6216" w:name="_Toc61851921"/>
      <w:bookmarkStart w:id="6217" w:name="_Toc61854973"/>
      <w:bookmarkStart w:id="6218" w:name="_Toc61879960"/>
      <w:bookmarkStart w:id="6219" w:name="_Toc61883062"/>
      <w:bookmarkStart w:id="6220" w:name="_Toc61940307"/>
      <w:bookmarkStart w:id="6221" w:name="_Toc61943417"/>
      <w:bookmarkStart w:id="6222" w:name="_Toc61946528"/>
      <w:bookmarkStart w:id="6223" w:name="_Toc61954365"/>
      <w:bookmarkStart w:id="6224" w:name="_Toc61960593"/>
      <w:bookmarkStart w:id="6225" w:name="_Toc61963709"/>
      <w:bookmarkStart w:id="6226" w:name="_Toc61966823"/>
      <w:bookmarkStart w:id="6227" w:name="_Toc61851923"/>
      <w:bookmarkStart w:id="6228" w:name="_Toc61854975"/>
      <w:bookmarkStart w:id="6229" w:name="_Toc61879962"/>
      <w:bookmarkStart w:id="6230" w:name="_Toc61883064"/>
      <w:bookmarkStart w:id="6231" w:name="_Toc61940309"/>
      <w:bookmarkStart w:id="6232" w:name="_Toc61943419"/>
      <w:bookmarkStart w:id="6233" w:name="_Toc61946530"/>
      <w:bookmarkStart w:id="6234" w:name="_Toc61954367"/>
      <w:bookmarkStart w:id="6235" w:name="_Toc61960595"/>
      <w:bookmarkStart w:id="6236" w:name="_Toc61963711"/>
      <w:bookmarkStart w:id="6237" w:name="_Toc61966825"/>
      <w:bookmarkStart w:id="6238" w:name="_Toc61851925"/>
      <w:bookmarkStart w:id="6239" w:name="_Toc61854977"/>
      <w:bookmarkStart w:id="6240" w:name="_Toc61879964"/>
      <w:bookmarkStart w:id="6241" w:name="_Toc61883066"/>
      <w:bookmarkStart w:id="6242" w:name="_Toc61940311"/>
      <w:bookmarkStart w:id="6243" w:name="_Toc61943421"/>
      <w:bookmarkStart w:id="6244" w:name="_Toc61946532"/>
      <w:bookmarkStart w:id="6245" w:name="_Toc61954369"/>
      <w:bookmarkStart w:id="6246" w:name="_Toc61960597"/>
      <w:bookmarkStart w:id="6247" w:name="_Toc61963713"/>
      <w:bookmarkStart w:id="6248" w:name="_Toc61966827"/>
      <w:bookmarkStart w:id="6249" w:name="_Toc61851926"/>
      <w:bookmarkStart w:id="6250" w:name="_Toc61854978"/>
      <w:bookmarkStart w:id="6251" w:name="_Toc61879965"/>
      <w:bookmarkStart w:id="6252" w:name="_Toc61883067"/>
      <w:bookmarkStart w:id="6253" w:name="_Toc61940312"/>
      <w:bookmarkStart w:id="6254" w:name="_Toc61943422"/>
      <w:bookmarkStart w:id="6255" w:name="_Toc61946533"/>
      <w:bookmarkStart w:id="6256" w:name="_Toc61954370"/>
      <w:bookmarkStart w:id="6257" w:name="_Toc61960598"/>
      <w:bookmarkStart w:id="6258" w:name="_Toc61963714"/>
      <w:bookmarkStart w:id="6259" w:name="_Toc61966828"/>
      <w:bookmarkStart w:id="6260" w:name="_Toc61851927"/>
      <w:bookmarkStart w:id="6261" w:name="_Toc61854979"/>
      <w:bookmarkStart w:id="6262" w:name="_Toc61879966"/>
      <w:bookmarkStart w:id="6263" w:name="_Toc61883068"/>
      <w:bookmarkStart w:id="6264" w:name="_Toc61940313"/>
      <w:bookmarkStart w:id="6265" w:name="_Toc61943423"/>
      <w:bookmarkStart w:id="6266" w:name="_Toc61946534"/>
      <w:bookmarkStart w:id="6267" w:name="_Toc61954371"/>
      <w:bookmarkStart w:id="6268" w:name="_Toc61960599"/>
      <w:bookmarkStart w:id="6269" w:name="_Toc61963715"/>
      <w:bookmarkStart w:id="6270" w:name="_Toc61966829"/>
      <w:bookmarkStart w:id="6271" w:name="_Toc61851928"/>
      <w:bookmarkStart w:id="6272" w:name="_Toc61854980"/>
      <w:bookmarkStart w:id="6273" w:name="_Toc61879967"/>
      <w:bookmarkStart w:id="6274" w:name="_Toc61883069"/>
      <w:bookmarkStart w:id="6275" w:name="_Toc61940314"/>
      <w:bookmarkStart w:id="6276" w:name="_Toc61943424"/>
      <w:bookmarkStart w:id="6277" w:name="_Toc61946535"/>
      <w:bookmarkStart w:id="6278" w:name="_Toc61954372"/>
      <w:bookmarkStart w:id="6279" w:name="_Toc61960600"/>
      <w:bookmarkStart w:id="6280" w:name="_Toc61963716"/>
      <w:bookmarkStart w:id="6281" w:name="_Toc61966830"/>
      <w:bookmarkStart w:id="6282" w:name="_Toc61851930"/>
      <w:bookmarkStart w:id="6283" w:name="_Toc61854982"/>
      <w:bookmarkStart w:id="6284" w:name="_Toc61879969"/>
      <w:bookmarkStart w:id="6285" w:name="_Toc61883071"/>
      <w:bookmarkStart w:id="6286" w:name="_Toc61940316"/>
      <w:bookmarkStart w:id="6287" w:name="_Toc61943426"/>
      <w:bookmarkStart w:id="6288" w:name="_Toc61946537"/>
      <w:bookmarkStart w:id="6289" w:name="_Toc61954374"/>
      <w:bookmarkStart w:id="6290" w:name="_Toc61960602"/>
      <w:bookmarkStart w:id="6291" w:name="_Toc61963718"/>
      <w:bookmarkStart w:id="6292" w:name="_Toc61966832"/>
      <w:bookmarkStart w:id="6293" w:name="_Toc61851932"/>
      <w:bookmarkStart w:id="6294" w:name="_Toc61854984"/>
      <w:bookmarkStart w:id="6295" w:name="_Toc61879971"/>
      <w:bookmarkStart w:id="6296" w:name="_Toc61883073"/>
      <w:bookmarkStart w:id="6297" w:name="_Toc61940318"/>
      <w:bookmarkStart w:id="6298" w:name="_Toc61943428"/>
      <w:bookmarkStart w:id="6299" w:name="_Toc61946539"/>
      <w:bookmarkStart w:id="6300" w:name="_Toc61954376"/>
      <w:bookmarkStart w:id="6301" w:name="_Toc61960604"/>
      <w:bookmarkStart w:id="6302" w:name="_Toc61963720"/>
      <w:bookmarkStart w:id="6303" w:name="_Toc61966834"/>
      <w:bookmarkStart w:id="6304" w:name="_Toc61851933"/>
      <w:bookmarkStart w:id="6305" w:name="_Toc61854985"/>
      <w:bookmarkStart w:id="6306" w:name="_Toc61879972"/>
      <w:bookmarkStart w:id="6307" w:name="_Toc61883074"/>
      <w:bookmarkStart w:id="6308" w:name="_Toc61940319"/>
      <w:bookmarkStart w:id="6309" w:name="_Toc61943429"/>
      <w:bookmarkStart w:id="6310" w:name="_Toc61946540"/>
      <w:bookmarkStart w:id="6311" w:name="_Toc61954377"/>
      <w:bookmarkStart w:id="6312" w:name="_Toc61960605"/>
      <w:bookmarkStart w:id="6313" w:name="_Toc61963721"/>
      <w:bookmarkStart w:id="6314" w:name="_Toc61966835"/>
      <w:bookmarkStart w:id="6315" w:name="_Toc61851935"/>
      <w:bookmarkStart w:id="6316" w:name="_Toc61854987"/>
      <w:bookmarkStart w:id="6317" w:name="_Toc61879974"/>
      <w:bookmarkStart w:id="6318" w:name="_Toc61883076"/>
      <w:bookmarkStart w:id="6319" w:name="_Toc61940321"/>
      <w:bookmarkStart w:id="6320" w:name="_Toc61943431"/>
      <w:bookmarkStart w:id="6321" w:name="_Toc61946542"/>
      <w:bookmarkStart w:id="6322" w:name="_Toc61954379"/>
      <w:bookmarkStart w:id="6323" w:name="_Toc61960607"/>
      <w:bookmarkStart w:id="6324" w:name="_Toc61963723"/>
      <w:bookmarkStart w:id="6325" w:name="_Toc61966837"/>
      <w:bookmarkStart w:id="6326" w:name="_Toc61851946"/>
      <w:bookmarkStart w:id="6327" w:name="_Toc61854998"/>
      <w:bookmarkStart w:id="6328" w:name="_Toc61879985"/>
      <w:bookmarkStart w:id="6329" w:name="_Toc61883087"/>
      <w:bookmarkStart w:id="6330" w:name="_Toc61940332"/>
      <w:bookmarkStart w:id="6331" w:name="_Toc61943442"/>
      <w:bookmarkStart w:id="6332" w:name="_Toc61946553"/>
      <w:bookmarkStart w:id="6333" w:name="_Toc61954390"/>
      <w:bookmarkStart w:id="6334" w:name="_Toc61960618"/>
      <w:bookmarkStart w:id="6335" w:name="_Toc61963734"/>
      <w:bookmarkStart w:id="6336" w:name="_Toc61966848"/>
      <w:bookmarkStart w:id="6337" w:name="_Toc61851949"/>
      <w:bookmarkStart w:id="6338" w:name="_Toc61855001"/>
      <w:bookmarkStart w:id="6339" w:name="_Toc61879988"/>
      <w:bookmarkStart w:id="6340" w:name="_Toc61883090"/>
      <w:bookmarkStart w:id="6341" w:name="_Toc61940335"/>
      <w:bookmarkStart w:id="6342" w:name="_Toc61943445"/>
      <w:bookmarkStart w:id="6343" w:name="_Toc61946556"/>
      <w:bookmarkStart w:id="6344" w:name="_Toc61954393"/>
      <w:bookmarkStart w:id="6345" w:name="_Toc61960621"/>
      <w:bookmarkStart w:id="6346" w:name="_Toc61963737"/>
      <w:bookmarkStart w:id="6347" w:name="_Toc61966851"/>
      <w:bookmarkStart w:id="6348" w:name="_Toc61851953"/>
      <w:bookmarkStart w:id="6349" w:name="_Toc61855005"/>
      <w:bookmarkStart w:id="6350" w:name="_Toc61879992"/>
      <w:bookmarkStart w:id="6351" w:name="_Toc61883094"/>
      <w:bookmarkStart w:id="6352" w:name="_Toc61940339"/>
      <w:bookmarkStart w:id="6353" w:name="_Toc61943449"/>
      <w:bookmarkStart w:id="6354" w:name="_Toc61946560"/>
      <w:bookmarkStart w:id="6355" w:name="_Toc61954397"/>
      <w:bookmarkStart w:id="6356" w:name="_Toc61960625"/>
      <w:bookmarkStart w:id="6357" w:name="_Toc61963741"/>
      <w:bookmarkStart w:id="6358" w:name="_Toc61966855"/>
      <w:bookmarkStart w:id="6359" w:name="_Toc61851957"/>
      <w:bookmarkStart w:id="6360" w:name="_Toc61855009"/>
      <w:bookmarkStart w:id="6361" w:name="_Toc61879996"/>
      <w:bookmarkStart w:id="6362" w:name="_Toc61883098"/>
      <w:bookmarkStart w:id="6363" w:name="_Toc61940343"/>
      <w:bookmarkStart w:id="6364" w:name="_Toc61943453"/>
      <w:bookmarkStart w:id="6365" w:name="_Toc61946564"/>
      <w:bookmarkStart w:id="6366" w:name="_Toc61954401"/>
      <w:bookmarkStart w:id="6367" w:name="_Toc61960629"/>
      <w:bookmarkStart w:id="6368" w:name="_Toc61963745"/>
      <w:bookmarkStart w:id="6369" w:name="_Toc61966859"/>
      <w:bookmarkStart w:id="6370" w:name="_Toc61851958"/>
      <w:bookmarkStart w:id="6371" w:name="_Toc61855010"/>
      <w:bookmarkStart w:id="6372" w:name="_Toc61879997"/>
      <w:bookmarkStart w:id="6373" w:name="_Toc61883099"/>
      <w:bookmarkStart w:id="6374" w:name="_Toc61940344"/>
      <w:bookmarkStart w:id="6375" w:name="_Toc61943454"/>
      <w:bookmarkStart w:id="6376" w:name="_Toc61946565"/>
      <w:bookmarkStart w:id="6377" w:name="_Toc61954402"/>
      <w:bookmarkStart w:id="6378" w:name="_Toc61960630"/>
      <w:bookmarkStart w:id="6379" w:name="_Toc61963746"/>
      <w:bookmarkStart w:id="6380" w:name="_Toc61966860"/>
      <w:bookmarkStart w:id="6381" w:name="_Toc61851959"/>
      <w:bookmarkStart w:id="6382" w:name="_Toc61855011"/>
      <w:bookmarkStart w:id="6383" w:name="_Toc61879998"/>
      <w:bookmarkStart w:id="6384" w:name="_Toc61883100"/>
      <w:bookmarkStart w:id="6385" w:name="_Toc61940345"/>
      <w:bookmarkStart w:id="6386" w:name="_Toc61943455"/>
      <w:bookmarkStart w:id="6387" w:name="_Toc61946566"/>
      <w:bookmarkStart w:id="6388" w:name="_Toc61954403"/>
      <w:bookmarkStart w:id="6389" w:name="_Toc61960631"/>
      <w:bookmarkStart w:id="6390" w:name="_Toc61963747"/>
      <w:bookmarkStart w:id="6391" w:name="_Toc61966861"/>
      <w:bookmarkStart w:id="6392" w:name="_Toc61851961"/>
      <w:bookmarkStart w:id="6393" w:name="_Toc61855013"/>
      <w:bookmarkStart w:id="6394" w:name="_Toc61880000"/>
      <w:bookmarkStart w:id="6395" w:name="_Toc61883102"/>
      <w:bookmarkStart w:id="6396" w:name="_Toc61940347"/>
      <w:bookmarkStart w:id="6397" w:name="_Toc61943457"/>
      <w:bookmarkStart w:id="6398" w:name="_Toc61946568"/>
      <w:bookmarkStart w:id="6399" w:name="_Toc61954405"/>
      <w:bookmarkStart w:id="6400" w:name="_Toc61960633"/>
      <w:bookmarkStart w:id="6401" w:name="_Toc61963749"/>
      <w:bookmarkStart w:id="6402" w:name="_Toc61966863"/>
      <w:bookmarkStart w:id="6403" w:name="_Toc61851964"/>
      <w:bookmarkStart w:id="6404" w:name="_Toc61855016"/>
      <w:bookmarkStart w:id="6405" w:name="_Toc61880003"/>
      <w:bookmarkStart w:id="6406" w:name="_Toc61883105"/>
      <w:bookmarkStart w:id="6407" w:name="_Toc61940350"/>
      <w:bookmarkStart w:id="6408" w:name="_Toc61943460"/>
      <w:bookmarkStart w:id="6409" w:name="_Toc61946571"/>
      <w:bookmarkStart w:id="6410" w:name="_Toc61954408"/>
      <w:bookmarkStart w:id="6411" w:name="_Toc61960636"/>
      <w:bookmarkStart w:id="6412" w:name="_Toc61963752"/>
      <w:bookmarkStart w:id="6413" w:name="_Toc61966866"/>
      <w:bookmarkStart w:id="6414" w:name="_Toc61851967"/>
      <w:bookmarkStart w:id="6415" w:name="_Toc61855019"/>
      <w:bookmarkStart w:id="6416" w:name="_Toc61880006"/>
      <w:bookmarkStart w:id="6417" w:name="_Toc61883108"/>
      <w:bookmarkStart w:id="6418" w:name="_Toc61940353"/>
      <w:bookmarkStart w:id="6419" w:name="_Toc61943463"/>
      <w:bookmarkStart w:id="6420" w:name="_Toc61946574"/>
      <w:bookmarkStart w:id="6421" w:name="_Toc61954411"/>
      <w:bookmarkStart w:id="6422" w:name="_Toc61960639"/>
      <w:bookmarkStart w:id="6423" w:name="_Toc61963755"/>
      <w:bookmarkStart w:id="6424" w:name="_Toc61966869"/>
      <w:bookmarkStart w:id="6425" w:name="_Toc61851968"/>
      <w:bookmarkStart w:id="6426" w:name="_Toc61855020"/>
      <w:bookmarkStart w:id="6427" w:name="_Toc61880007"/>
      <w:bookmarkStart w:id="6428" w:name="_Toc61883109"/>
      <w:bookmarkStart w:id="6429" w:name="_Toc61940354"/>
      <w:bookmarkStart w:id="6430" w:name="_Toc61943464"/>
      <w:bookmarkStart w:id="6431" w:name="_Toc61946575"/>
      <w:bookmarkStart w:id="6432" w:name="_Toc61954412"/>
      <w:bookmarkStart w:id="6433" w:name="_Toc61960640"/>
      <w:bookmarkStart w:id="6434" w:name="_Toc61963756"/>
      <w:bookmarkStart w:id="6435" w:name="_Toc61966870"/>
      <w:bookmarkStart w:id="6436" w:name="_Toc61851969"/>
      <w:bookmarkStart w:id="6437" w:name="_Toc61855021"/>
      <w:bookmarkStart w:id="6438" w:name="_Toc61880008"/>
      <w:bookmarkStart w:id="6439" w:name="_Toc61883110"/>
      <w:bookmarkStart w:id="6440" w:name="_Toc61940355"/>
      <w:bookmarkStart w:id="6441" w:name="_Toc61943465"/>
      <w:bookmarkStart w:id="6442" w:name="_Toc61946576"/>
      <w:bookmarkStart w:id="6443" w:name="_Toc61954413"/>
      <w:bookmarkStart w:id="6444" w:name="_Toc61960641"/>
      <w:bookmarkStart w:id="6445" w:name="_Toc61963757"/>
      <w:bookmarkStart w:id="6446" w:name="_Toc61966871"/>
      <w:bookmarkStart w:id="6447" w:name="_Toc61851970"/>
      <w:bookmarkStart w:id="6448" w:name="_Toc61855022"/>
      <w:bookmarkStart w:id="6449" w:name="_Toc61880009"/>
      <w:bookmarkStart w:id="6450" w:name="_Toc61883111"/>
      <w:bookmarkStart w:id="6451" w:name="_Toc61940356"/>
      <w:bookmarkStart w:id="6452" w:name="_Toc61943466"/>
      <w:bookmarkStart w:id="6453" w:name="_Toc61946577"/>
      <w:bookmarkStart w:id="6454" w:name="_Toc61954414"/>
      <w:bookmarkStart w:id="6455" w:name="_Toc61960642"/>
      <w:bookmarkStart w:id="6456" w:name="_Toc61963758"/>
      <w:bookmarkStart w:id="6457" w:name="_Toc61966872"/>
      <w:bookmarkStart w:id="6458" w:name="_Toc61851972"/>
      <w:bookmarkStart w:id="6459" w:name="_Toc61855024"/>
      <w:bookmarkStart w:id="6460" w:name="_Toc61880011"/>
      <w:bookmarkStart w:id="6461" w:name="_Toc61883113"/>
      <w:bookmarkStart w:id="6462" w:name="_Toc61940358"/>
      <w:bookmarkStart w:id="6463" w:name="_Toc61943468"/>
      <w:bookmarkStart w:id="6464" w:name="_Toc61946579"/>
      <w:bookmarkStart w:id="6465" w:name="_Toc61954416"/>
      <w:bookmarkStart w:id="6466" w:name="_Toc61960644"/>
      <w:bookmarkStart w:id="6467" w:name="_Toc61963760"/>
      <w:bookmarkStart w:id="6468" w:name="_Toc61966874"/>
      <w:bookmarkStart w:id="6469" w:name="_Toc61851975"/>
      <w:bookmarkStart w:id="6470" w:name="_Toc61855027"/>
      <w:bookmarkStart w:id="6471" w:name="_Toc61880014"/>
      <w:bookmarkStart w:id="6472" w:name="_Toc61883116"/>
      <w:bookmarkStart w:id="6473" w:name="_Toc61940361"/>
      <w:bookmarkStart w:id="6474" w:name="_Toc61943471"/>
      <w:bookmarkStart w:id="6475" w:name="_Toc61946582"/>
      <w:bookmarkStart w:id="6476" w:name="_Toc61954419"/>
      <w:bookmarkStart w:id="6477" w:name="_Toc61960647"/>
      <w:bookmarkStart w:id="6478" w:name="_Toc61963763"/>
      <w:bookmarkStart w:id="6479" w:name="_Toc61966877"/>
      <w:bookmarkStart w:id="6480" w:name="_Toc61851982"/>
      <w:bookmarkStart w:id="6481" w:name="_Toc61855034"/>
      <w:bookmarkStart w:id="6482" w:name="_Toc61880021"/>
      <w:bookmarkStart w:id="6483" w:name="_Toc61883123"/>
      <w:bookmarkStart w:id="6484" w:name="_Toc61940368"/>
      <w:bookmarkStart w:id="6485" w:name="_Toc61943478"/>
      <w:bookmarkStart w:id="6486" w:name="_Toc61946589"/>
      <w:bookmarkStart w:id="6487" w:name="_Toc61954426"/>
      <w:bookmarkStart w:id="6488" w:name="_Toc61960654"/>
      <w:bookmarkStart w:id="6489" w:name="_Toc61963770"/>
      <w:bookmarkStart w:id="6490" w:name="_Toc61966884"/>
      <w:bookmarkStart w:id="6491" w:name="_Toc61851983"/>
      <w:bookmarkStart w:id="6492" w:name="_Toc61855035"/>
      <w:bookmarkStart w:id="6493" w:name="_Toc61880022"/>
      <w:bookmarkStart w:id="6494" w:name="_Toc61883124"/>
      <w:bookmarkStart w:id="6495" w:name="_Toc61940369"/>
      <w:bookmarkStart w:id="6496" w:name="_Toc61943479"/>
      <w:bookmarkStart w:id="6497" w:name="_Toc61946590"/>
      <w:bookmarkStart w:id="6498" w:name="_Toc61954427"/>
      <w:bookmarkStart w:id="6499" w:name="_Toc61960655"/>
      <w:bookmarkStart w:id="6500" w:name="_Toc61963771"/>
      <w:bookmarkStart w:id="6501" w:name="_Toc61966885"/>
      <w:bookmarkStart w:id="6502" w:name="_Toc61851985"/>
      <w:bookmarkStart w:id="6503" w:name="_Toc61855037"/>
      <w:bookmarkStart w:id="6504" w:name="_Toc61880024"/>
      <w:bookmarkStart w:id="6505" w:name="_Toc61883126"/>
      <w:bookmarkStart w:id="6506" w:name="_Toc61940371"/>
      <w:bookmarkStart w:id="6507" w:name="_Toc61943481"/>
      <w:bookmarkStart w:id="6508" w:name="_Toc61946592"/>
      <w:bookmarkStart w:id="6509" w:name="_Toc61954429"/>
      <w:bookmarkStart w:id="6510" w:name="_Toc61960657"/>
      <w:bookmarkStart w:id="6511" w:name="_Toc61963773"/>
      <w:bookmarkStart w:id="6512" w:name="_Toc61966887"/>
      <w:bookmarkStart w:id="6513" w:name="_Toc61851988"/>
      <w:bookmarkStart w:id="6514" w:name="_Toc61855040"/>
      <w:bookmarkStart w:id="6515" w:name="_Toc61880027"/>
      <w:bookmarkStart w:id="6516" w:name="_Toc61883129"/>
      <w:bookmarkStart w:id="6517" w:name="_Toc61940374"/>
      <w:bookmarkStart w:id="6518" w:name="_Toc61943484"/>
      <w:bookmarkStart w:id="6519" w:name="_Toc61946595"/>
      <w:bookmarkStart w:id="6520" w:name="_Toc61954432"/>
      <w:bookmarkStart w:id="6521" w:name="_Toc61960660"/>
      <w:bookmarkStart w:id="6522" w:name="_Toc61963776"/>
      <w:bookmarkStart w:id="6523" w:name="_Toc61966890"/>
      <w:bookmarkStart w:id="6524" w:name="_Toc61851990"/>
      <w:bookmarkStart w:id="6525" w:name="_Toc61855042"/>
      <w:bookmarkStart w:id="6526" w:name="_Toc61880029"/>
      <w:bookmarkStart w:id="6527" w:name="_Toc61883131"/>
      <w:bookmarkStart w:id="6528" w:name="_Toc61940376"/>
      <w:bookmarkStart w:id="6529" w:name="_Toc61943486"/>
      <w:bookmarkStart w:id="6530" w:name="_Toc61946597"/>
      <w:bookmarkStart w:id="6531" w:name="_Toc61954434"/>
      <w:bookmarkStart w:id="6532" w:name="_Toc61960662"/>
      <w:bookmarkStart w:id="6533" w:name="_Toc61963778"/>
      <w:bookmarkStart w:id="6534" w:name="_Toc61966892"/>
      <w:bookmarkStart w:id="6535" w:name="_Toc61851991"/>
      <w:bookmarkStart w:id="6536" w:name="_Toc61855043"/>
      <w:bookmarkStart w:id="6537" w:name="_Toc61880030"/>
      <w:bookmarkStart w:id="6538" w:name="_Toc61883132"/>
      <w:bookmarkStart w:id="6539" w:name="_Toc61940377"/>
      <w:bookmarkStart w:id="6540" w:name="_Toc61943487"/>
      <w:bookmarkStart w:id="6541" w:name="_Toc61946598"/>
      <w:bookmarkStart w:id="6542" w:name="_Toc61954435"/>
      <w:bookmarkStart w:id="6543" w:name="_Toc61960663"/>
      <w:bookmarkStart w:id="6544" w:name="_Toc61963779"/>
      <w:bookmarkStart w:id="6545" w:name="_Toc61966893"/>
      <w:bookmarkStart w:id="6546" w:name="_Toc61851992"/>
      <w:bookmarkStart w:id="6547" w:name="_Toc61855044"/>
      <w:bookmarkStart w:id="6548" w:name="_Toc61880031"/>
      <w:bookmarkStart w:id="6549" w:name="_Toc61883133"/>
      <w:bookmarkStart w:id="6550" w:name="_Toc61940378"/>
      <w:bookmarkStart w:id="6551" w:name="_Toc61943488"/>
      <w:bookmarkStart w:id="6552" w:name="_Toc61946599"/>
      <w:bookmarkStart w:id="6553" w:name="_Toc61954436"/>
      <w:bookmarkStart w:id="6554" w:name="_Toc61960664"/>
      <w:bookmarkStart w:id="6555" w:name="_Toc61963780"/>
      <w:bookmarkStart w:id="6556" w:name="_Toc61966894"/>
      <w:bookmarkStart w:id="6557" w:name="_Toc61851993"/>
      <w:bookmarkStart w:id="6558" w:name="_Toc61855045"/>
      <w:bookmarkStart w:id="6559" w:name="_Toc61880032"/>
      <w:bookmarkStart w:id="6560" w:name="_Toc61883134"/>
      <w:bookmarkStart w:id="6561" w:name="_Toc61940379"/>
      <w:bookmarkStart w:id="6562" w:name="_Toc61943489"/>
      <w:bookmarkStart w:id="6563" w:name="_Toc61946600"/>
      <w:bookmarkStart w:id="6564" w:name="_Toc61954437"/>
      <w:bookmarkStart w:id="6565" w:name="_Toc61960665"/>
      <w:bookmarkStart w:id="6566" w:name="_Toc61963781"/>
      <w:bookmarkStart w:id="6567" w:name="_Toc61966895"/>
      <w:bookmarkStart w:id="6568" w:name="_Toc61851994"/>
      <w:bookmarkStart w:id="6569" w:name="_Toc61855046"/>
      <w:bookmarkStart w:id="6570" w:name="_Toc61880033"/>
      <w:bookmarkStart w:id="6571" w:name="_Toc61883135"/>
      <w:bookmarkStart w:id="6572" w:name="_Toc61940380"/>
      <w:bookmarkStart w:id="6573" w:name="_Toc61943490"/>
      <w:bookmarkStart w:id="6574" w:name="_Toc61946601"/>
      <w:bookmarkStart w:id="6575" w:name="_Toc61954438"/>
      <w:bookmarkStart w:id="6576" w:name="_Toc61960666"/>
      <w:bookmarkStart w:id="6577" w:name="_Toc61963782"/>
      <w:bookmarkStart w:id="6578" w:name="_Toc61966896"/>
      <w:bookmarkStart w:id="6579" w:name="_Toc61851995"/>
      <w:bookmarkStart w:id="6580" w:name="_Toc61855047"/>
      <w:bookmarkStart w:id="6581" w:name="_Toc61880034"/>
      <w:bookmarkStart w:id="6582" w:name="_Toc61883136"/>
      <w:bookmarkStart w:id="6583" w:name="_Toc61940381"/>
      <w:bookmarkStart w:id="6584" w:name="_Toc61943491"/>
      <w:bookmarkStart w:id="6585" w:name="_Toc61946602"/>
      <w:bookmarkStart w:id="6586" w:name="_Toc61954439"/>
      <w:bookmarkStart w:id="6587" w:name="_Toc61960667"/>
      <w:bookmarkStart w:id="6588" w:name="_Toc61963783"/>
      <w:bookmarkStart w:id="6589" w:name="_Toc61966897"/>
      <w:bookmarkStart w:id="6590" w:name="_Toc61851996"/>
      <w:bookmarkStart w:id="6591" w:name="_Toc61855048"/>
      <w:bookmarkStart w:id="6592" w:name="_Toc61880035"/>
      <w:bookmarkStart w:id="6593" w:name="_Toc61883137"/>
      <w:bookmarkStart w:id="6594" w:name="_Toc61940382"/>
      <w:bookmarkStart w:id="6595" w:name="_Toc61943492"/>
      <w:bookmarkStart w:id="6596" w:name="_Toc61946603"/>
      <w:bookmarkStart w:id="6597" w:name="_Toc61954440"/>
      <w:bookmarkStart w:id="6598" w:name="_Toc61960668"/>
      <w:bookmarkStart w:id="6599" w:name="_Toc61963784"/>
      <w:bookmarkStart w:id="6600" w:name="_Toc61966898"/>
      <w:bookmarkStart w:id="6601" w:name="_Toc61852001"/>
      <w:bookmarkStart w:id="6602" w:name="_Toc61855053"/>
      <w:bookmarkStart w:id="6603" w:name="_Toc61880040"/>
      <w:bookmarkStart w:id="6604" w:name="_Toc61883142"/>
      <w:bookmarkStart w:id="6605" w:name="_Toc61940387"/>
      <w:bookmarkStart w:id="6606" w:name="_Toc61943497"/>
      <w:bookmarkStart w:id="6607" w:name="_Toc61946608"/>
      <w:bookmarkStart w:id="6608" w:name="_Toc61954445"/>
      <w:bookmarkStart w:id="6609" w:name="_Toc61960673"/>
      <w:bookmarkStart w:id="6610" w:name="_Toc61963789"/>
      <w:bookmarkStart w:id="6611" w:name="_Toc61966903"/>
      <w:bookmarkStart w:id="6612" w:name="_Toc61852003"/>
      <w:bookmarkStart w:id="6613" w:name="_Toc61855055"/>
      <w:bookmarkStart w:id="6614" w:name="_Toc61880042"/>
      <w:bookmarkStart w:id="6615" w:name="_Toc61883144"/>
      <w:bookmarkStart w:id="6616" w:name="_Toc61940389"/>
      <w:bookmarkStart w:id="6617" w:name="_Toc61943499"/>
      <w:bookmarkStart w:id="6618" w:name="_Toc61946610"/>
      <w:bookmarkStart w:id="6619" w:name="_Toc61954447"/>
      <w:bookmarkStart w:id="6620" w:name="_Toc61960675"/>
      <w:bookmarkStart w:id="6621" w:name="_Toc61963791"/>
      <w:bookmarkStart w:id="6622" w:name="_Toc61966905"/>
      <w:bookmarkStart w:id="6623" w:name="_Toc61852006"/>
      <w:bookmarkStart w:id="6624" w:name="_Toc61855058"/>
      <w:bookmarkStart w:id="6625" w:name="_Toc61880045"/>
      <w:bookmarkStart w:id="6626" w:name="_Toc61883147"/>
      <w:bookmarkStart w:id="6627" w:name="_Toc61940392"/>
      <w:bookmarkStart w:id="6628" w:name="_Toc61943502"/>
      <w:bookmarkStart w:id="6629" w:name="_Toc61946613"/>
      <w:bookmarkStart w:id="6630" w:name="_Toc61954450"/>
      <w:bookmarkStart w:id="6631" w:name="_Toc61960678"/>
      <w:bookmarkStart w:id="6632" w:name="_Toc61963794"/>
      <w:bookmarkStart w:id="6633" w:name="_Toc61966908"/>
      <w:bookmarkStart w:id="6634" w:name="_Toc61852007"/>
      <w:bookmarkStart w:id="6635" w:name="_Toc61855059"/>
      <w:bookmarkStart w:id="6636" w:name="_Toc61880046"/>
      <w:bookmarkStart w:id="6637" w:name="_Toc61883148"/>
      <w:bookmarkStart w:id="6638" w:name="_Toc61940393"/>
      <w:bookmarkStart w:id="6639" w:name="_Toc61943503"/>
      <w:bookmarkStart w:id="6640" w:name="_Toc61946614"/>
      <w:bookmarkStart w:id="6641" w:name="_Toc61954451"/>
      <w:bookmarkStart w:id="6642" w:name="_Toc61960679"/>
      <w:bookmarkStart w:id="6643" w:name="_Toc61963795"/>
      <w:bookmarkStart w:id="6644" w:name="_Toc61966909"/>
      <w:bookmarkStart w:id="6645" w:name="_Toc61852008"/>
      <w:bookmarkStart w:id="6646" w:name="_Toc61855060"/>
      <w:bookmarkStart w:id="6647" w:name="_Toc61880047"/>
      <w:bookmarkStart w:id="6648" w:name="_Toc61883149"/>
      <w:bookmarkStart w:id="6649" w:name="_Toc61940394"/>
      <w:bookmarkStart w:id="6650" w:name="_Toc61943504"/>
      <w:bookmarkStart w:id="6651" w:name="_Toc61946615"/>
      <w:bookmarkStart w:id="6652" w:name="_Toc61954452"/>
      <w:bookmarkStart w:id="6653" w:name="_Toc61960680"/>
      <w:bookmarkStart w:id="6654" w:name="_Toc61963796"/>
      <w:bookmarkStart w:id="6655" w:name="_Toc61966910"/>
      <w:bookmarkStart w:id="6656" w:name="_Toc61852009"/>
      <w:bookmarkStart w:id="6657" w:name="_Toc61855061"/>
      <w:bookmarkStart w:id="6658" w:name="_Toc61880048"/>
      <w:bookmarkStart w:id="6659" w:name="_Toc61883150"/>
      <w:bookmarkStart w:id="6660" w:name="_Toc61940395"/>
      <w:bookmarkStart w:id="6661" w:name="_Toc61943505"/>
      <w:bookmarkStart w:id="6662" w:name="_Toc61946616"/>
      <w:bookmarkStart w:id="6663" w:name="_Toc61954453"/>
      <w:bookmarkStart w:id="6664" w:name="_Toc61960681"/>
      <w:bookmarkStart w:id="6665" w:name="_Toc61963797"/>
      <w:bookmarkStart w:id="6666" w:name="_Toc61966911"/>
      <w:bookmarkStart w:id="6667" w:name="_Toc61852010"/>
      <w:bookmarkStart w:id="6668" w:name="_Toc61855062"/>
      <w:bookmarkStart w:id="6669" w:name="_Toc61880049"/>
      <w:bookmarkStart w:id="6670" w:name="_Toc61883151"/>
      <w:bookmarkStart w:id="6671" w:name="_Toc61940396"/>
      <w:bookmarkStart w:id="6672" w:name="_Toc61943506"/>
      <w:bookmarkStart w:id="6673" w:name="_Toc61946617"/>
      <w:bookmarkStart w:id="6674" w:name="_Toc61954454"/>
      <w:bookmarkStart w:id="6675" w:name="_Toc61960682"/>
      <w:bookmarkStart w:id="6676" w:name="_Toc61963798"/>
      <w:bookmarkStart w:id="6677" w:name="_Toc61966912"/>
      <w:bookmarkStart w:id="6678" w:name="_Toc61852011"/>
      <w:bookmarkStart w:id="6679" w:name="_Toc61855063"/>
      <w:bookmarkStart w:id="6680" w:name="_Toc61880050"/>
      <w:bookmarkStart w:id="6681" w:name="_Toc61883152"/>
      <w:bookmarkStart w:id="6682" w:name="_Toc61940397"/>
      <w:bookmarkStart w:id="6683" w:name="_Toc61943507"/>
      <w:bookmarkStart w:id="6684" w:name="_Toc61946618"/>
      <w:bookmarkStart w:id="6685" w:name="_Toc61954455"/>
      <w:bookmarkStart w:id="6686" w:name="_Toc61960683"/>
      <w:bookmarkStart w:id="6687" w:name="_Toc61963799"/>
      <w:bookmarkStart w:id="6688" w:name="_Toc61966913"/>
      <w:bookmarkStart w:id="6689" w:name="_Toc61852015"/>
      <w:bookmarkStart w:id="6690" w:name="_Toc61855067"/>
      <w:bookmarkStart w:id="6691" w:name="_Toc61880054"/>
      <w:bookmarkStart w:id="6692" w:name="_Toc61883156"/>
      <w:bookmarkStart w:id="6693" w:name="_Toc61940401"/>
      <w:bookmarkStart w:id="6694" w:name="_Toc61943511"/>
      <w:bookmarkStart w:id="6695" w:name="_Toc61946622"/>
      <w:bookmarkStart w:id="6696" w:name="_Toc61954459"/>
      <w:bookmarkStart w:id="6697" w:name="_Toc61960687"/>
      <w:bookmarkStart w:id="6698" w:name="_Toc61963803"/>
      <w:bookmarkStart w:id="6699" w:name="_Toc61966917"/>
      <w:bookmarkStart w:id="6700" w:name="_Toc61852017"/>
      <w:bookmarkStart w:id="6701" w:name="_Toc61855069"/>
      <w:bookmarkStart w:id="6702" w:name="_Toc61880056"/>
      <w:bookmarkStart w:id="6703" w:name="_Toc61883158"/>
      <w:bookmarkStart w:id="6704" w:name="_Toc61940403"/>
      <w:bookmarkStart w:id="6705" w:name="_Toc61943513"/>
      <w:bookmarkStart w:id="6706" w:name="_Toc61946624"/>
      <w:bookmarkStart w:id="6707" w:name="_Toc61954461"/>
      <w:bookmarkStart w:id="6708" w:name="_Toc61960689"/>
      <w:bookmarkStart w:id="6709" w:name="_Toc61963805"/>
      <w:bookmarkStart w:id="6710" w:name="_Toc61966919"/>
      <w:bookmarkStart w:id="6711" w:name="_Toc61852018"/>
      <w:bookmarkStart w:id="6712" w:name="_Toc61855070"/>
      <w:bookmarkStart w:id="6713" w:name="_Toc61880057"/>
      <w:bookmarkStart w:id="6714" w:name="_Toc61883159"/>
      <w:bookmarkStart w:id="6715" w:name="_Toc61940404"/>
      <w:bookmarkStart w:id="6716" w:name="_Toc61943514"/>
      <w:bookmarkStart w:id="6717" w:name="_Toc61946625"/>
      <w:bookmarkStart w:id="6718" w:name="_Toc61954462"/>
      <w:bookmarkStart w:id="6719" w:name="_Toc61960690"/>
      <w:bookmarkStart w:id="6720" w:name="_Toc61963806"/>
      <w:bookmarkStart w:id="6721" w:name="_Toc61966920"/>
      <w:bookmarkStart w:id="6722" w:name="_Toc61852020"/>
      <w:bookmarkStart w:id="6723" w:name="_Toc61855072"/>
      <w:bookmarkStart w:id="6724" w:name="_Toc61880059"/>
      <w:bookmarkStart w:id="6725" w:name="_Toc61883161"/>
      <w:bookmarkStart w:id="6726" w:name="_Toc61940406"/>
      <w:bookmarkStart w:id="6727" w:name="_Toc61943516"/>
      <w:bookmarkStart w:id="6728" w:name="_Toc61946627"/>
      <w:bookmarkStart w:id="6729" w:name="_Toc61954464"/>
      <w:bookmarkStart w:id="6730" w:name="_Toc61960692"/>
      <w:bookmarkStart w:id="6731" w:name="_Toc61963808"/>
      <w:bookmarkStart w:id="6732" w:name="_Toc61966922"/>
      <w:bookmarkStart w:id="6733" w:name="_Toc61852021"/>
      <w:bookmarkStart w:id="6734" w:name="_Toc61855073"/>
      <w:bookmarkStart w:id="6735" w:name="_Toc61880060"/>
      <w:bookmarkStart w:id="6736" w:name="_Toc61883162"/>
      <w:bookmarkStart w:id="6737" w:name="_Toc61940407"/>
      <w:bookmarkStart w:id="6738" w:name="_Toc61943517"/>
      <w:bookmarkStart w:id="6739" w:name="_Toc61946628"/>
      <w:bookmarkStart w:id="6740" w:name="_Toc61954465"/>
      <w:bookmarkStart w:id="6741" w:name="_Toc61960693"/>
      <w:bookmarkStart w:id="6742" w:name="_Toc61963809"/>
      <w:bookmarkStart w:id="6743" w:name="_Toc61966923"/>
      <w:bookmarkStart w:id="6744" w:name="_Toc61852022"/>
      <w:bookmarkStart w:id="6745" w:name="_Toc61855074"/>
      <w:bookmarkStart w:id="6746" w:name="_Toc61880061"/>
      <w:bookmarkStart w:id="6747" w:name="_Toc61883163"/>
      <w:bookmarkStart w:id="6748" w:name="_Toc61940408"/>
      <w:bookmarkStart w:id="6749" w:name="_Toc61943518"/>
      <w:bookmarkStart w:id="6750" w:name="_Toc61946629"/>
      <w:bookmarkStart w:id="6751" w:name="_Toc61954466"/>
      <w:bookmarkStart w:id="6752" w:name="_Toc61960694"/>
      <w:bookmarkStart w:id="6753" w:name="_Toc61963810"/>
      <w:bookmarkStart w:id="6754" w:name="_Toc61966924"/>
      <w:bookmarkStart w:id="6755" w:name="_Toc61852025"/>
      <w:bookmarkStart w:id="6756" w:name="_Toc61855077"/>
      <w:bookmarkStart w:id="6757" w:name="_Toc61880064"/>
      <w:bookmarkStart w:id="6758" w:name="_Toc61883166"/>
      <w:bookmarkStart w:id="6759" w:name="_Toc61940411"/>
      <w:bookmarkStart w:id="6760" w:name="_Toc61943521"/>
      <w:bookmarkStart w:id="6761" w:name="_Toc61946632"/>
      <w:bookmarkStart w:id="6762" w:name="_Toc61954469"/>
      <w:bookmarkStart w:id="6763" w:name="_Toc61960697"/>
      <w:bookmarkStart w:id="6764" w:name="_Toc61963813"/>
      <w:bookmarkStart w:id="6765" w:name="_Toc61966927"/>
      <w:bookmarkStart w:id="6766" w:name="_Toc61852026"/>
      <w:bookmarkStart w:id="6767" w:name="_Toc61855078"/>
      <w:bookmarkStart w:id="6768" w:name="_Toc61880065"/>
      <w:bookmarkStart w:id="6769" w:name="_Toc61883167"/>
      <w:bookmarkStart w:id="6770" w:name="_Toc61940412"/>
      <w:bookmarkStart w:id="6771" w:name="_Toc61943522"/>
      <w:bookmarkStart w:id="6772" w:name="_Toc61946633"/>
      <w:bookmarkStart w:id="6773" w:name="_Toc61954470"/>
      <w:bookmarkStart w:id="6774" w:name="_Toc61960698"/>
      <w:bookmarkStart w:id="6775" w:name="_Toc61963814"/>
      <w:bookmarkStart w:id="6776" w:name="_Toc61966928"/>
      <w:bookmarkStart w:id="6777" w:name="_Toc61852027"/>
      <w:bookmarkStart w:id="6778" w:name="_Toc61855079"/>
      <w:bookmarkStart w:id="6779" w:name="_Toc61880066"/>
      <w:bookmarkStart w:id="6780" w:name="_Toc61883168"/>
      <w:bookmarkStart w:id="6781" w:name="_Toc61940413"/>
      <w:bookmarkStart w:id="6782" w:name="_Toc61943523"/>
      <w:bookmarkStart w:id="6783" w:name="_Toc61946634"/>
      <w:bookmarkStart w:id="6784" w:name="_Toc61954471"/>
      <w:bookmarkStart w:id="6785" w:name="_Toc61960699"/>
      <w:bookmarkStart w:id="6786" w:name="_Toc61963815"/>
      <w:bookmarkStart w:id="6787" w:name="_Toc61966929"/>
      <w:bookmarkStart w:id="6788" w:name="_Toc61852028"/>
      <w:bookmarkStart w:id="6789" w:name="_Toc61855080"/>
      <w:bookmarkStart w:id="6790" w:name="_Toc61880067"/>
      <w:bookmarkStart w:id="6791" w:name="_Toc61883169"/>
      <w:bookmarkStart w:id="6792" w:name="_Toc61940414"/>
      <w:bookmarkStart w:id="6793" w:name="_Toc61943524"/>
      <w:bookmarkStart w:id="6794" w:name="_Toc61946635"/>
      <w:bookmarkStart w:id="6795" w:name="_Toc61954472"/>
      <w:bookmarkStart w:id="6796" w:name="_Toc61960700"/>
      <w:bookmarkStart w:id="6797" w:name="_Toc61963816"/>
      <w:bookmarkStart w:id="6798" w:name="_Toc61966930"/>
      <w:bookmarkStart w:id="6799" w:name="_Toc61852031"/>
      <w:bookmarkStart w:id="6800" w:name="_Toc61855083"/>
      <w:bookmarkStart w:id="6801" w:name="_Toc61880070"/>
      <w:bookmarkStart w:id="6802" w:name="_Toc61883172"/>
      <w:bookmarkStart w:id="6803" w:name="_Toc61940417"/>
      <w:bookmarkStart w:id="6804" w:name="_Toc61943527"/>
      <w:bookmarkStart w:id="6805" w:name="_Toc61946638"/>
      <w:bookmarkStart w:id="6806" w:name="_Toc61954475"/>
      <w:bookmarkStart w:id="6807" w:name="_Toc61960703"/>
      <w:bookmarkStart w:id="6808" w:name="_Toc61963819"/>
      <w:bookmarkStart w:id="6809" w:name="_Toc61966933"/>
      <w:bookmarkStart w:id="6810" w:name="_Toc61852038"/>
      <w:bookmarkStart w:id="6811" w:name="_Toc61855090"/>
      <w:bookmarkStart w:id="6812" w:name="_Toc61880077"/>
      <w:bookmarkStart w:id="6813" w:name="_Toc61883179"/>
      <w:bookmarkStart w:id="6814" w:name="_Toc61940424"/>
      <w:bookmarkStart w:id="6815" w:name="_Toc61943534"/>
      <w:bookmarkStart w:id="6816" w:name="_Toc61946645"/>
      <w:bookmarkStart w:id="6817" w:name="_Toc61954482"/>
      <w:bookmarkStart w:id="6818" w:name="_Toc61960710"/>
      <w:bookmarkStart w:id="6819" w:name="_Toc61963826"/>
      <w:bookmarkStart w:id="6820" w:name="_Toc61966940"/>
      <w:bookmarkStart w:id="6821" w:name="_Toc61852039"/>
      <w:bookmarkStart w:id="6822" w:name="_Toc61855091"/>
      <w:bookmarkStart w:id="6823" w:name="_Toc61880078"/>
      <w:bookmarkStart w:id="6824" w:name="_Toc61883180"/>
      <w:bookmarkStart w:id="6825" w:name="_Toc61940425"/>
      <w:bookmarkStart w:id="6826" w:name="_Toc61943535"/>
      <w:bookmarkStart w:id="6827" w:name="_Toc61946646"/>
      <w:bookmarkStart w:id="6828" w:name="_Toc61954483"/>
      <w:bookmarkStart w:id="6829" w:name="_Toc61960711"/>
      <w:bookmarkStart w:id="6830" w:name="_Toc61963827"/>
      <w:bookmarkStart w:id="6831" w:name="_Toc61966941"/>
      <w:bookmarkStart w:id="6832" w:name="_Toc61852040"/>
      <w:bookmarkStart w:id="6833" w:name="_Toc61855092"/>
      <w:bookmarkStart w:id="6834" w:name="_Toc61880079"/>
      <w:bookmarkStart w:id="6835" w:name="_Toc61883181"/>
      <w:bookmarkStart w:id="6836" w:name="_Toc61940426"/>
      <w:bookmarkStart w:id="6837" w:name="_Toc61943536"/>
      <w:bookmarkStart w:id="6838" w:name="_Toc61946647"/>
      <w:bookmarkStart w:id="6839" w:name="_Toc61954484"/>
      <w:bookmarkStart w:id="6840" w:name="_Toc61960712"/>
      <w:bookmarkStart w:id="6841" w:name="_Toc61963828"/>
      <w:bookmarkStart w:id="6842" w:name="_Toc61966942"/>
      <w:bookmarkStart w:id="6843" w:name="_Toc61852042"/>
      <w:bookmarkStart w:id="6844" w:name="_Toc61855094"/>
      <w:bookmarkStart w:id="6845" w:name="_Toc61880081"/>
      <w:bookmarkStart w:id="6846" w:name="_Toc61883183"/>
      <w:bookmarkStart w:id="6847" w:name="_Toc61940428"/>
      <w:bookmarkStart w:id="6848" w:name="_Toc61943538"/>
      <w:bookmarkStart w:id="6849" w:name="_Toc61946649"/>
      <w:bookmarkStart w:id="6850" w:name="_Toc61954486"/>
      <w:bookmarkStart w:id="6851" w:name="_Toc61960714"/>
      <w:bookmarkStart w:id="6852" w:name="_Toc61963830"/>
      <w:bookmarkStart w:id="6853" w:name="_Toc61966944"/>
      <w:bookmarkStart w:id="6854" w:name="_Toc61852043"/>
      <w:bookmarkStart w:id="6855" w:name="_Toc61855095"/>
      <w:bookmarkStart w:id="6856" w:name="_Toc61880082"/>
      <w:bookmarkStart w:id="6857" w:name="_Toc61883184"/>
      <w:bookmarkStart w:id="6858" w:name="_Toc61940429"/>
      <w:bookmarkStart w:id="6859" w:name="_Toc61943539"/>
      <w:bookmarkStart w:id="6860" w:name="_Toc61946650"/>
      <w:bookmarkStart w:id="6861" w:name="_Toc61954487"/>
      <w:bookmarkStart w:id="6862" w:name="_Toc61960715"/>
      <w:bookmarkStart w:id="6863" w:name="_Toc61963831"/>
      <w:bookmarkStart w:id="6864" w:name="_Toc61966945"/>
      <w:bookmarkStart w:id="6865" w:name="_Toc61852044"/>
      <w:bookmarkStart w:id="6866" w:name="_Toc61855096"/>
      <w:bookmarkStart w:id="6867" w:name="_Toc61880083"/>
      <w:bookmarkStart w:id="6868" w:name="_Toc61883185"/>
      <w:bookmarkStart w:id="6869" w:name="_Toc61940430"/>
      <w:bookmarkStart w:id="6870" w:name="_Toc61943540"/>
      <w:bookmarkStart w:id="6871" w:name="_Toc61946651"/>
      <w:bookmarkStart w:id="6872" w:name="_Toc61954488"/>
      <w:bookmarkStart w:id="6873" w:name="_Toc61960716"/>
      <w:bookmarkStart w:id="6874" w:name="_Toc61963832"/>
      <w:bookmarkStart w:id="6875" w:name="_Toc61966946"/>
      <w:bookmarkStart w:id="6876" w:name="_Toc61852045"/>
      <w:bookmarkStart w:id="6877" w:name="_Toc61855097"/>
      <w:bookmarkStart w:id="6878" w:name="_Toc61880084"/>
      <w:bookmarkStart w:id="6879" w:name="_Toc61883186"/>
      <w:bookmarkStart w:id="6880" w:name="_Toc61940431"/>
      <w:bookmarkStart w:id="6881" w:name="_Toc61943541"/>
      <w:bookmarkStart w:id="6882" w:name="_Toc61946652"/>
      <w:bookmarkStart w:id="6883" w:name="_Toc61954489"/>
      <w:bookmarkStart w:id="6884" w:name="_Toc61960717"/>
      <w:bookmarkStart w:id="6885" w:name="_Toc61963833"/>
      <w:bookmarkStart w:id="6886" w:name="_Toc61966947"/>
      <w:bookmarkStart w:id="6887" w:name="_Toc61852047"/>
      <w:bookmarkStart w:id="6888" w:name="_Toc61855099"/>
      <w:bookmarkStart w:id="6889" w:name="_Toc61880086"/>
      <w:bookmarkStart w:id="6890" w:name="_Toc61883188"/>
      <w:bookmarkStart w:id="6891" w:name="_Toc61940433"/>
      <w:bookmarkStart w:id="6892" w:name="_Toc61943543"/>
      <w:bookmarkStart w:id="6893" w:name="_Toc61946654"/>
      <w:bookmarkStart w:id="6894" w:name="_Toc61954491"/>
      <w:bookmarkStart w:id="6895" w:name="_Toc61960719"/>
      <w:bookmarkStart w:id="6896" w:name="_Toc61963835"/>
      <w:bookmarkStart w:id="6897" w:name="_Toc61966949"/>
      <w:bookmarkStart w:id="6898" w:name="_Toc61852048"/>
      <w:bookmarkStart w:id="6899" w:name="_Toc61855100"/>
      <w:bookmarkStart w:id="6900" w:name="_Toc61880087"/>
      <w:bookmarkStart w:id="6901" w:name="_Toc61883189"/>
      <w:bookmarkStart w:id="6902" w:name="_Toc61940434"/>
      <w:bookmarkStart w:id="6903" w:name="_Toc61943544"/>
      <w:bookmarkStart w:id="6904" w:name="_Toc61946655"/>
      <w:bookmarkStart w:id="6905" w:name="_Toc61954492"/>
      <w:bookmarkStart w:id="6906" w:name="_Toc61960720"/>
      <w:bookmarkStart w:id="6907" w:name="_Toc61963836"/>
      <w:bookmarkStart w:id="6908" w:name="_Toc61966950"/>
      <w:bookmarkStart w:id="6909" w:name="_Toc61852049"/>
      <w:bookmarkStart w:id="6910" w:name="_Toc61855101"/>
      <w:bookmarkStart w:id="6911" w:name="_Toc61880088"/>
      <w:bookmarkStart w:id="6912" w:name="_Toc61883190"/>
      <w:bookmarkStart w:id="6913" w:name="_Toc61940435"/>
      <w:bookmarkStart w:id="6914" w:name="_Toc61943545"/>
      <w:bookmarkStart w:id="6915" w:name="_Toc61946656"/>
      <w:bookmarkStart w:id="6916" w:name="_Toc61954493"/>
      <w:bookmarkStart w:id="6917" w:name="_Toc61960721"/>
      <w:bookmarkStart w:id="6918" w:name="_Toc61963837"/>
      <w:bookmarkStart w:id="6919" w:name="_Toc61966951"/>
      <w:bookmarkStart w:id="6920" w:name="_Toc61852050"/>
      <w:bookmarkStart w:id="6921" w:name="_Toc61855102"/>
      <w:bookmarkStart w:id="6922" w:name="_Toc61880089"/>
      <w:bookmarkStart w:id="6923" w:name="_Toc61883191"/>
      <w:bookmarkStart w:id="6924" w:name="_Toc61940436"/>
      <w:bookmarkStart w:id="6925" w:name="_Toc61943546"/>
      <w:bookmarkStart w:id="6926" w:name="_Toc61946657"/>
      <w:bookmarkStart w:id="6927" w:name="_Toc61954494"/>
      <w:bookmarkStart w:id="6928" w:name="_Toc61960722"/>
      <w:bookmarkStart w:id="6929" w:name="_Toc61963838"/>
      <w:bookmarkStart w:id="6930" w:name="_Toc61966952"/>
      <w:bookmarkStart w:id="6931" w:name="_Toc61852051"/>
      <w:bookmarkStart w:id="6932" w:name="_Toc61855103"/>
      <w:bookmarkStart w:id="6933" w:name="_Toc61880090"/>
      <w:bookmarkStart w:id="6934" w:name="_Toc61883192"/>
      <w:bookmarkStart w:id="6935" w:name="_Toc61940437"/>
      <w:bookmarkStart w:id="6936" w:name="_Toc61943547"/>
      <w:bookmarkStart w:id="6937" w:name="_Toc61946658"/>
      <w:bookmarkStart w:id="6938" w:name="_Toc61954495"/>
      <w:bookmarkStart w:id="6939" w:name="_Toc61960723"/>
      <w:bookmarkStart w:id="6940" w:name="_Toc61963839"/>
      <w:bookmarkStart w:id="6941" w:name="_Toc61966953"/>
      <w:bookmarkStart w:id="6942" w:name="_Toc61852052"/>
      <w:bookmarkStart w:id="6943" w:name="_Toc61855104"/>
      <w:bookmarkStart w:id="6944" w:name="_Toc61880091"/>
      <w:bookmarkStart w:id="6945" w:name="_Toc61883193"/>
      <w:bookmarkStart w:id="6946" w:name="_Toc61940438"/>
      <w:bookmarkStart w:id="6947" w:name="_Toc61943548"/>
      <w:bookmarkStart w:id="6948" w:name="_Toc61946659"/>
      <w:bookmarkStart w:id="6949" w:name="_Toc61954496"/>
      <w:bookmarkStart w:id="6950" w:name="_Toc61960724"/>
      <w:bookmarkStart w:id="6951" w:name="_Toc61963840"/>
      <w:bookmarkStart w:id="6952" w:name="_Toc61966954"/>
      <w:bookmarkStart w:id="6953" w:name="_Toc61852054"/>
      <w:bookmarkStart w:id="6954" w:name="_Toc61855106"/>
      <w:bookmarkStart w:id="6955" w:name="_Toc61880093"/>
      <w:bookmarkStart w:id="6956" w:name="_Toc61883195"/>
      <w:bookmarkStart w:id="6957" w:name="_Toc61940440"/>
      <w:bookmarkStart w:id="6958" w:name="_Toc61943550"/>
      <w:bookmarkStart w:id="6959" w:name="_Toc61946661"/>
      <w:bookmarkStart w:id="6960" w:name="_Toc61954498"/>
      <w:bookmarkStart w:id="6961" w:name="_Toc61960726"/>
      <w:bookmarkStart w:id="6962" w:name="_Toc61963842"/>
      <w:bookmarkStart w:id="6963" w:name="_Toc61966956"/>
      <w:bookmarkStart w:id="6964" w:name="_Toc61852056"/>
      <w:bookmarkStart w:id="6965" w:name="_Toc61855108"/>
      <w:bookmarkStart w:id="6966" w:name="_Toc61880095"/>
      <w:bookmarkStart w:id="6967" w:name="_Toc61883197"/>
      <w:bookmarkStart w:id="6968" w:name="_Toc61940442"/>
      <w:bookmarkStart w:id="6969" w:name="_Toc61943552"/>
      <w:bookmarkStart w:id="6970" w:name="_Toc61946663"/>
      <w:bookmarkStart w:id="6971" w:name="_Toc61954500"/>
      <w:bookmarkStart w:id="6972" w:name="_Toc61960728"/>
      <w:bookmarkStart w:id="6973" w:name="_Toc61963844"/>
      <w:bookmarkStart w:id="6974" w:name="_Toc61966958"/>
      <w:bookmarkStart w:id="6975" w:name="_Toc61852058"/>
      <w:bookmarkStart w:id="6976" w:name="_Toc61855110"/>
      <w:bookmarkStart w:id="6977" w:name="_Toc61880097"/>
      <w:bookmarkStart w:id="6978" w:name="_Toc61883199"/>
      <w:bookmarkStart w:id="6979" w:name="_Toc61940444"/>
      <w:bookmarkStart w:id="6980" w:name="_Toc61943554"/>
      <w:bookmarkStart w:id="6981" w:name="_Toc61946665"/>
      <w:bookmarkStart w:id="6982" w:name="_Toc61954502"/>
      <w:bookmarkStart w:id="6983" w:name="_Toc61960730"/>
      <w:bookmarkStart w:id="6984" w:name="_Toc61963846"/>
      <w:bookmarkStart w:id="6985" w:name="_Toc61966960"/>
      <w:bookmarkStart w:id="6986" w:name="_Toc61852060"/>
      <w:bookmarkStart w:id="6987" w:name="_Toc61855112"/>
      <w:bookmarkStart w:id="6988" w:name="_Toc61880099"/>
      <w:bookmarkStart w:id="6989" w:name="_Toc61883201"/>
      <w:bookmarkStart w:id="6990" w:name="_Toc61940446"/>
      <w:bookmarkStart w:id="6991" w:name="_Toc61943556"/>
      <w:bookmarkStart w:id="6992" w:name="_Toc61946667"/>
      <w:bookmarkStart w:id="6993" w:name="_Toc61954504"/>
      <w:bookmarkStart w:id="6994" w:name="_Toc61960732"/>
      <w:bookmarkStart w:id="6995" w:name="_Toc61963848"/>
      <w:bookmarkStart w:id="6996" w:name="_Toc61966962"/>
      <w:bookmarkStart w:id="6997" w:name="_Toc61852061"/>
      <w:bookmarkStart w:id="6998" w:name="_Toc61855113"/>
      <w:bookmarkStart w:id="6999" w:name="_Toc61880100"/>
      <w:bookmarkStart w:id="7000" w:name="_Toc61883202"/>
      <w:bookmarkStart w:id="7001" w:name="_Toc61940447"/>
      <w:bookmarkStart w:id="7002" w:name="_Toc61943557"/>
      <w:bookmarkStart w:id="7003" w:name="_Toc61946668"/>
      <w:bookmarkStart w:id="7004" w:name="_Toc61954505"/>
      <w:bookmarkStart w:id="7005" w:name="_Toc61960733"/>
      <w:bookmarkStart w:id="7006" w:name="_Toc61963849"/>
      <w:bookmarkStart w:id="7007" w:name="_Toc61966963"/>
      <w:bookmarkStart w:id="7008" w:name="_Toc61852062"/>
      <w:bookmarkStart w:id="7009" w:name="_Toc61855114"/>
      <w:bookmarkStart w:id="7010" w:name="_Toc61880101"/>
      <w:bookmarkStart w:id="7011" w:name="_Toc61883203"/>
      <w:bookmarkStart w:id="7012" w:name="_Toc61940448"/>
      <w:bookmarkStart w:id="7013" w:name="_Toc61943558"/>
      <w:bookmarkStart w:id="7014" w:name="_Toc61946669"/>
      <w:bookmarkStart w:id="7015" w:name="_Toc61954506"/>
      <w:bookmarkStart w:id="7016" w:name="_Toc61960734"/>
      <w:bookmarkStart w:id="7017" w:name="_Toc61963850"/>
      <w:bookmarkStart w:id="7018" w:name="_Toc61966964"/>
      <w:bookmarkStart w:id="7019" w:name="_Toc61852064"/>
      <w:bookmarkStart w:id="7020" w:name="_Toc61855116"/>
      <w:bookmarkStart w:id="7021" w:name="_Toc61880103"/>
      <w:bookmarkStart w:id="7022" w:name="_Toc61883205"/>
      <w:bookmarkStart w:id="7023" w:name="_Toc61940450"/>
      <w:bookmarkStart w:id="7024" w:name="_Toc61943560"/>
      <w:bookmarkStart w:id="7025" w:name="_Toc61946671"/>
      <w:bookmarkStart w:id="7026" w:name="_Toc61954508"/>
      <w:bookmarkStart w:id="7027" w:name="_Toc61960736"/>
      <w:bookmarkStart w:id="7028" w:name="_Toc61963852"/>
      <w:bookmarkStart w:id="7029" w:name="_Toc61966966"/>
      <w:bookmarkStart w:id="7030" w:name="_Toc61852066"/>
      <w:bookmarkStart w:id="7031" w:name="_Toc61855118"/>
      <w:bookmarkStart w:id="7032" w:name="_Toc61880105"/>
      <w:bookmarkStart w:id="7033" w:name="_Toc61883207"/>
      <w:bookmarkStart w:id="7034" w:name="_Toc61940452"/>
      <w:bookmarkStart w:id="7035" w:name="_Toc61943562"/>
      <w:bookmarkStart w:id="7036" w:name="_Toc61946673"/>
      <w:bookmarkStart w:id="7037" w:name="_Toc61954510"/>
      <w:bookmarkStart w:id="7038" w:name="_Toc61960738"/>
      <w:bookmarkStart w:id="7039" w:name="_Toc61963854"/>
      <w:bookmarkStart w:id="7040" w:name="_Toc61966968"/>
      <w:bookmarkStart w:id="7041" w:name="_Toc61852067"/>
      <w:bookmarkStart w:id="7042" w:name="_Toc61855119"/>
      <w:bookmarkStart w:id="7043" w:name="_Toc61880106"/>
      <w:bookmarkStart w:id="7044" w:name="_Toc61883208"/>
      <w:bookmarkStart w:id="7045" w:name="_Toc61940453"/>
      <w:bookmarkStart w:id="7046" w:name="_Toc61943563"/>
      <w:bookmarkStart w:id="7047" w:name="_Toc61946674"/>
      <w:bookmarkStart w:id="7048" w:name="_Toc61954511"/>
      <w:bookmarkStart w:id="7049" w:name="_Toc61960739"/>
      <w:bookmarkStart w:id="7050" w:name="_Toc61963855"/>
      <w:bookmarkStart w:id="7051" w:name="_Toc61966969"/>
      <w:bookmarkStart w:id="7052" w:name="_Toc61852068"/>
      <w:bookmarkStart w:id="7053" w:name="_Toc61855120"/>
      <w:bookmarkStart w:id="7054" w:name="_Toc61880107"/>
      <w:bookmarkStart w:id="7055" w:name="_Toc61883209"/>
      <w:bookmarkStart w:id="7056" w:name="_Toc61940454"/>
      <w:bookmarkStart w:id="7057" w:name="_Toc61943564"/>
      <w:bookmarkStart w:id="7058" w:name="_Toc61946675"/>
      <w:bookmarkStart w:id="7059" w:name="_Toc61954512"/>
      <w:bookmarkStart w:id="7060" w:name="_Toc61960740"/>
      <w:bookmarkStart w:id="7061" w:name="_Toc61963856"/>
      <w:bookmarkStart w:id="7062" w:name="_Toc61966970"/>
      <w:bookmarkStart w:id="7063" w:name="_Toc61852073"/>
      <w:bookmarkStart w:id="7064" w:name="_Toc61855125"/>
      <w:bookmarkStart w:id="7065" w:name="_Toc61880112"/>
      <w:bookmarkStart w:id="7066" w:name="_Toc61883214"/>
      <w:bookmarkStart w:id="7067" w:name="_Toc61940459"/>
      <w:bookmarkStart w:id="7068" w:name="_Toc61943569"/>
      <w:bookmarkStart w:id="7069" w:name="_Toc61946680"/>
      <w:bookmarkStart w:id="7070" w:name="_Toc61954517"/>
      <w:bookmarkStart w:id="7071" w:name="_Toc61960745"/>
      <w:bookmarkStart w:id="7072" w:name="_Toc61963861"/>
      <w:bookmarkStart w:id="7073" w:name="_Toc61966975"/>
      <w:bookmarkStart w:id="7074" w:name="_Toc61852074"/>
      <w:bookmarkStart w:id="7075" w:name="_Toc61855126"/>
      <w:bookmarkStart w:id="7076" w:name="_Toc61880113"/>
      <w:bookmarkStart w:id="7077" w:name="_Toc61883215"/>
      <w:bookmarkStart w:id="7078" w:name="_Toc61940460"/>
      <w:bookmarkStart w:id="7079" w:name="_Toc61943570"/>
      <w:bookmarkStart w:id="7080" w:name="_Toc61946681"/>
      <w:bookmarkStart w:id="7081" w:name="_Toc61954518"/>
      <w:bookmarkStart w:id="7082" w:name="_Toc61960746"/>
      <w:bookmarkStart w:id="7083" w:name="_Toc61963862"/>
      <w:bookmarkStart w:id="7084" w:name="_Toc61966976"/>
      <w:bookmarkStart w:id="7085" w:name="_Toc61852076"/>
      <w:bookmarkStart w:id="7086" w:name="_Toc61855128"/>
      <w:bookmarkStart w:id="7087" w:name="_Toc61880115"/>
      <w:bookmarkStart w:id="7088" w:name="_Toc61883217"/>
      <w:bookmarkStart w:id="7089" w:name="_Toc61940462"/>
      <w:bookmarkStart w:id="7090" w:name="_Toc61943572"/>
      <w:bookmarkStart w:id="7091" w:name="_Toc61946683"/>
      <w:bookmarkStart w:id="7092" w:name="_Toc61954520"/>
      <w:bookmarkStart w:id="7093" w:name="_Toc61960748"/>
      <w:bookmarkStart w:id="7094" w:name="_Toc61963864"/>
      <w:bookmarkStart w:id="7095" w:name="_Toc61966978"/>
      <w:bookmarkStart w:id="7096" w:name="_Toc61852077"/>
      <w:bookmarkStart w:id="7097" w:name="_Toc61855129"/>
      <w:bookmarkStart w:id="7098" w:name="_Toc61880116"/>
      <w:bookmarkStart w:id="7099" w:name="_Toc61883218"/>
      <w:bookmarkStart w:id="7100" w:name="_Toc61940463"/>
      <w:bookmarkStart w:id="7101" w:name="_Toc61943573"/>
      <w:bookmarkStart w:id="7102" w:name="_Toc61946684"/>
      <w:bookmarkStart w:id="7103" w:name="_Toc61954521"/>
      <w:bookmarkStart w:id="7104" w:name="_Toc61960749"/>
      <w:bookmarkStart w:id="7105" w:name="_Toc61963865"/>
      <w:bookmarkStart w:id="7106" w:name="_Toc61966979"/>
      <w:bookmarkStart w:id="7107" w:name="_Toc61852078"/>
      <w:bookmarkStart w:id="7108" w:name="_Toc61855130"/>
      <w:bookmarkStart w:id="7109" w:name="_Toc61880117"/>
      <w:bookmarkStart w:id="7110" w:name="_Toc61883219"/>
      <w:bookmarkStart w:id="7111" w:name="_Toc61940464"/>
      <w:bookmarkStart w:id="7112" w:name="_Toc61943574"/>
      <w:bookmarkStart w:id="7113" w:name="_Toc61946685"/>
      <w:bookmarkStart w:id="7114" w:name="_Toc61954522"/>
      <w:bookmarkStart w:id="7115" w:name="_Toc61960750"/>
      <w:bookmarkStart w:id="7116" w:name="_Toc61963866"/>
      <w:bookmarkStart w:id="7117" w:name="_Toc61966980"/>
      <w:bookmarkStart w:id="7118" w:name="_Toc61852079"/>
      <w:bookmarkStart w:id="7119" w:name="_Toc61855131"/>
      <w:bookmarkStart w:id="7120" w:name="_Toc61880118"/>
      <w:bookmarkStart w:id="7121" w:name="_Toc61883220"/>
      <w:bookmarkStart w:id="7122" w:name="_Toc61940465"/>
      <w:bookmarkStart w:id="7123" w:name="_Toc61943575"/>
      <w:bookmarkStart w:id="7124" w:name="_Toc61946686"/>
      <w:bookmarkStart w:id="7125" w:name="_Toc61954523"/>
      <w:bookmarkStart w:id="7126" w:name="_Toc61960751"/>
      <w:bookmarkStart w:id="7127" w:name="_Toc61963867"/>
      <w:bookmarkStart w:id="7128" w:name="_Toc61966981"/>
      <w:bookmarkStart w:id="7129" w:name="_Toc61852082"/>
      <w:bookmarkStart w:id="7130" w:name="_Toc61855134"/>
      <w:bookmarkStart w:id="7131" w:name="_Toc61880121"/>
      <w:bookmarkStart w:id="7132" w:name="_Toc61883223"/>
      <w:bookmarkStart w:id="7133" w:name="_Toc61940468"/>
      <w:bookmarkStart w:id="7134" w:name="_Toc61943578"/>
      <w:bookmarkStart w:id="7135" w:name="_Toc61946689"/>
      <w:bookmarkStart w:id="7136" w:name="_Toc61954526"/>
      <w:bookmarkStart w:id="7137" w:name="_Toc61960754"/>
      <w:bookmarkStart w:id="7138" w:name="_Toc61963870"/>
      <w:bookmarkStart w:id="7139" w:name="_Toc61966984"/>
      <w:bookmarkStart w:id="7140" w:name="_Toc61852083"/>
      <w:bookmarkStart w:id="7141" w:name="_Toc61855135"/>
      <w:bookmarkStart w:id="7142" w:name="_Toc61880122"/>
      <w:bookmarkStart w:id="7143" w:name="_Toc61883224"/>
      <w:bookmarkStart w:id="7144" w:name="_Toc61940469"/>
      <w:bookmarkStart w:id="7145" w:name="_Toc61943579"/>
      <w:bookmarkStart w:id="7146" w:name="_Toc61946690"/>
      <w:bookmarkStart w:id="7147" w:name="_Toc61954527"/>
      <w:bookmarkStart w:id="7148" w:name="_Toc61960755"/>
      <w:bookmarkStart w:id="7149" w:name="_Toc61963871"/>
      <w:bookmarkStart w:id="7150" w:name="_Toc61966985"/>
      <w:bookmarkStart w:id="7151" w:name="_Toc61852084"/>
      <w:bookmarkStart w:id="7152" w:name="_Toc61855136"/>
      <w:bookmarkStart w:id="7153" w:name="_Toc61880123"/>
      <w:bookmarkStart w:id="7154" w:name="_Toc61883225"/>
      <w:bookmarkStart w:id="7155" w:name="_Toc61940470"/>
      <w:bookmarkStart w:id="7156" w:name="_Toc61943580"/>
      <w:bookmarkStart w:id="7157" w:name="_Toc61946691"/>
      <w:bookmarkStart w:id="7158" w:name="_Toc61954528"/>
      <w:bookmarkStart w:id="7159" w:name="_Toc61960756"/>
      <w:bookmarkStart w:id="7160" w:name="_Toc61963872"/>
      <w:bookmarkStart w:id="7161" w:name="_Toc61966986"/>
      <w:bookmarkStart w:id="7162" w:name="_Toc61852085"/>
      <w:bookmarkStart w:id="7163" w:name="_Toc61855137"/>
      <w:bookmarkStart w:id="7164" w:name="_Toc61880124"/>
      <w:bookmarkStart w:id="7165" w:name="_Toc61883226"/>
      <w:bookmarkStart w:id="7166" w:name="_Toc61940471"/>
      <w:bookmarkStart w:id="7167" w:name="_Toc61943581"/>
      <w:bookmarkStart w:id="7168" w:name="_Toc61946692"/>
      <w:bookmarkStart w:id="7169" w:name="_Toc61954529"/>
      <w:bookmarkStart w:id="7170" w:name="_Toc61960757"/>
      <w:bookmarkStart w:id="7171" w:name="_Toc61963873"/>
      <w:bookmarkStart w:id="7172" w:name="_Toc61966987"/>
      <w:bookmarkStart w:id="7173" w:name="_Toc61852088"/>
      <w:bookmarkStart w:id="7174" w:name="_Toc61855140"/>
      <w:bookmarkStart w:id="7175" w:name="_Toc61880127"/>
      <w:bookmarkStart w:id="7176" w:name="_Toc61883229"/>
      <w:bookmarkStart w:id="7177" w:name="_Toc61940474"/>
      <w:bookmarkStart w:id="7178" w:name="_Toc61943584"/>
      <w:bookmarkStart w:id="7179" w:name="_Toc61946695"/>
      <w:bookmarkStart w:id="7180" w:name="_Toc61954532"/>
      <w:bookmarkStart w:id="7181" w:name="_Toc61960760"/>
      <w:bookmarkStart w:id="7182" w:name="_Toc61963876"/>
      <w:bookmarkStart w:id="7183" w:name="_Toc61966990"/>
      <w:bookmarkStart w:id="7184" w:name="_Toc61852099"/>
      <w:bookmarkStart w:id="7185" w:name="_Toc61855151"/>
      <w:bookmarkStart w:id="7186" w:name="_Toc61880138"/>
      <w:bookmarkStart w:id="7187" w:name="_Toc61883240"/>
      <w:bookmarkStart w:id="7188" w:name="_Toc61940485"/>
      <w:bookmarkStart w:id="7189" w:name="_Toc61943595"/>
      <w:bookmarkStart w:id="7190" w:name="_Toc61946706"/>
      <w:bookmarkStart w:id="7191" w:name="_Toc61954543"/>
      <w:bookmarkStart w:id="7192" w:name="_Toc61960771"/>
      <w:bookmarkStart w:id="7193" w:name="_Toc61963887"/>
      <w:bookmarkStart w:id="7194" w:name="_Toc61967001"/>
      <w:bookmarkStart w:id="7195" w:name="_Toc61852102"/>
      <w:bookmarkStart w:id="7196" w:name="_Toc61855154"/>
      <w:bookmarkStart w:id="7197" w:name="_Toc61880141"/>
      <w:bookmarkStart w:id="7198" w:name="_Toc61883243"/>
      <w:bookmarkStart w:id="7199" w:name="_Toc61940488"/>
      <w:bookmarkStart w:id="7200" w:name="_Toc61943598"/>
      <w:bookmarkStart w:id="7201" w:name="_Toc61946709"/>
      <w:bookmarkStart w:id="7202" w:name="_Toc61954546"/>
      <w:bookmarkStart w:id="7203" w:name="_Toc61960774"/>
      <w:bookmarkStart w:id="7204" w:name="_Toc61963890"/>
      <w:bookmarkStart w:id="7205" w:name="_Toc61967004"/>
      <w:bookmarkStart w:id="7206" w:name="_Toc61852103"/>
      <w:bookmarkStart w:id="7207" w:name="_Toc61855155"/>
      <w:bookmarkStart w:id="7208" w:name="_Toc61880142"/>
      <w:bookmarkStart w:id="7209" w:name="_Toc61883244"/>
      <w:bookmarkStart w:id="7210" w:name="_Toc61940489"/>
      <w:bookmarkStart w:id="7211" w:name="_Toc61943599"/>
      <w:bookmarkStart w:id="7212" w:name="_Toc61946710"/>
      <w:bookmarkStart w:id="7213" w:name="_Toc61954547"/>
      <w:bookmarkStart w:id="7214" w:name="_Toc61960775"/>
      <w:bookmarkStart w:id="7215" w:name="_Toc61963891"/>
      <w:bookmarkStart w:id="7216" w:name="_Toc61967005"/>
      <w:bookmarkStart w:id="7217" w:name="_Toc61852105"/>
      <w:bookmarkStart w:id="7218" w:name="_Toc61855157"/>
      <w:bookmarkStart w:id="7219" w:name="_Toc61880144"/>
      <w:bookmarkStart w:id="7220" w:name="_Toc61883246"/>
      <w:bookmarkStart w:id="7221" w:name="_Toc61940491"/>
      <w:bookmarkStart w:id="7222" w:name="_Toc61943601"/>
      <w:bookmarkStart w:id="7223" w:name="_Toc61946712"/>
      <w:bookmarkStart w:id="7224" w:name="_Toc61954549"/>
      <w:bookmarkStart w:id="7225" w:name="_Toc61960777"/>
      <w:bookmarkStart w:id="7226" w:name="_Toc61963893"/>
      <w:bookmarkStart w:id="7227" w:name="_Toc61967007"/>
      <w:bookmarkStart w:id="7228" w:name="_Toc61852106"/>
      <w:bookmarkStart w:id="7229" w:name="_Toc61855158"/>
      <w:bookmarkStart w:id="7230" w:name="_Toc61880145"/>
      <w:bookmarkStart w:id="7231" w:name="_Toc61883247"/>
      <w:bookmarkStart w:id="7232" w:name="_Toc61940492"/>
      <w:bookmarkStart w:id="7233" w:name="_Toc61943602"/>
      <w:bookmarkStart w:id="7234" w:name="_Toc61946713"/>
      <w:bookmarkStart w:id="7235" w:name="_Toc61954550"/>
      <w:bookmarkStart w:id="7236" w:name="_Toc61960778"/>
      <w:bookmarkStart w:id="7237" w:name="_Toc61963894"/>
      <w:bookmarkStart w:id="7238" w:name="_Toc61967008"/>
      <w:bookmarkStart w:id="7239" w:name="_Toc61852107"/>
      <w:bookmarkStart w:id="7240" w:name="_Toc61855159"/>
      <w:bookmarkStart w:id="7241" w:name="_Toc61880146"/>
      <w:bookmarkStart w:id="7242" w:name="_Toc61883248"/>
      <w:bookmarkStart w:id="7243" w:name="_Toc61940493"/>
      <w:bookmarkStart w:id="7244" w:name="_Toc61943603"/>
      <w:bookmarkStart w:id="7245" w:name="_Toc61946714"/>
      <w:bookmarkStart w:id="7246" w:name="_Toc61954551"/>
      <w:bookmarkStart w:id="7247" w:name="_Toc61960779"/>
      <w:bookmarkStart w:id="7248" w:name="_Toc61963895"/>
      <w:bookmarkStart w:id="7249" w:name="_Toc61967009"/>
      <w:bookmarkStart w:id="7250" w:name="_Toc61852109"/>
      <w:bookmarkStart w:id="7251" w:name="_Toc61855161"/>
      <w:bookmarkStart w:id="7252" w:name="_Toc61880148"/>
      <w:bookmarkStart w:id="7253" w:name="_Toc61883250"/>
      <w:bookmarkStart w:id="7254" w:name="_Toc61940495"/>
      <w:bookmarkStart w:id="7255" w:name="_Toc61943605"/>
      <w:bookmarkStart w:id="7256" w:name="_Toc61946716"/>
      <w:bookmarkStart w:id="7257" w:name="_Toc61954553"/>
      <w:bookmarkStart w:id="7258" w:name="_Toc61960781"/>
      <w:bookmarkStart w:id="7259" w:name="_Toc61963897"/>
      <w:bookmarkStart w:id="7260" w:name="_Toc61967011"/>
      <w:bookmarkStart w:id="7261" w:name="_Toc61852110"/>
      <w:bookmarkStart w:id="7262" w:name="_Toc61855162"/>
      <w:bookmarkStart w:id="7263" w:name="_Toc61880149"/>
      <w:bookmarkStart w:id="7264" w:name="_Toc61883251"/>
      <w:bookmarkStart w:id="7265" w:name="_Toc61940496"/>
      <w:bookmarkStart w:id="7266" w:name="_Toc61943606"/>
      <w:bookmarkStart w:id="7267" w:name="_Toc61946717"/>
      <w:bookmarkStart w:id="7268" w:name="_Toc61954554"/>
      <w:bookmarkStart w:id="7269" w:name="_Toc61960782"/>
      <w:bookmarkStart w:id="7270" w:name="_Toc61963898"/>
      <w:bookmarkStart w:id="7271" w:name="_Toc61967012"/>
      <w:bookmarkStart w:id="7272" w:name="_Toc61852112"/>
      <w:bookmarkStart w:id="7273" w:name="_Toc61855164"/>
      <w:bookmarkStart w:id="7274" w:name="_Toc61880151"/>
      <w:bookmarkStart w:id="7275" w:name="_Toc61883253"/>
      <w:bookmarkStart w:id="7276" w:name="_Toc61940498"/>
      <w:bookmarkStart w:id="7277" w:name="_Toc61943608"/>
      <w:bookmarkStart w:id="7278" w:name="_Toc61946719"/>
      <w:bookmarkStart w:id="7279" w:name="_Toc61954556"/>
      <w:bookmarkStart w:id="7280" w:name="_Toc61960784"/>
      <w:bookmarkStart w:id="7281" w:name="_Toc61963900"/>
      <w:bookmarkStart w:id="7282" w:name="_Toc61967014"/>
      <w:bookmarkStart w:id="7283" w:name="_Toc61852116"/>
      <w:bookmarkStart w:id="7284" w:name="_Toc61855168"/>
      <w:bookmarkStart w:id="7285" w:name="_Toc61880155"/>
      <w:bookmarkStart w:id="7286" w:name="_Toc61883257"/>
      <w:bookmarkStart w:id="7287" w:name="_Toc61940502"/>
      <w:bookmarkStart w:id="7288" w:name="_Toc61943612"/>
      <w:bookmarkStart w:id="7289" w:name="_Toc61946723"/>
      <w:bookmarkStart w:id="7290" w:name="_Toc61954560"/>
      <w:bookmarkStart w:id="7291" w:name="_Toc61960788"/>
      <w:bookmarkStart w:id="7292" w:name="_Toc61963904"/>
      <w:bookmarkStart w:id="7293" w:name="_Toc61967018"/>
      <w:bookmarkStart w:id="7294" w:name="_Toc61852120"/>
      <w:bookmarkStart w:id="7295" w:name="_Toc61855172"/>
      <w:bookmarkStart w:id="7296" w:name="_Toc61880159"/>
      <w:bookmarkStart w:id="7297" w:name="_Toc61883261"/>
      <w:bookmarkStart w:id="7298" w:name="_Toc61940506"/>
      <w:bookmarkStart w:id="7299" w:name="_Toc61943616"/>
      <w:bookmarkStart w:id="7300" w:name="_Toc61946727"/>
      <w:bookmarkStart w:id="7301" w:name="_Toc61954564"/>
      <w:bookmarkStart w:id="7302" w:name="_Toc61960792"/>
      <w:bookmarkStart w:id="7303" w:name="_Toc61963908"/>
      <w:bookmarkStart w:id="7304" w:name="_Toc61967022"/>
      <w:bookmarkStart w:id="7305" w:name="_Toc61852122"/>
      <w:bookmarkStart w:id="7306" w:name="_Toc61855174"/>
      <w:bookmarkStart w:id="7307" w:name="_Toc61880161"/>
      <w:bookmarkStart w:id="7308" w:name="_Toc61883263"/>
      <w:bookmarkStart w:id="7309" w:name="_Toc61940508"/>
      <w:bookmarkStart w:id="7310" w:name="_Toc61943618"/>
      <w:bookmarkStart w:id="7311" w:name="_Toc61946729"/>
      <w:bookmarkStart w:id="7312" w:name="_Toc61954566"/>
      <w:bookmarkStart w:id="7313" w:name="_Toc61960794"/>
      <w:bookmarkStart w:id="7314" w:name="_Toc61963910"/>
      <w:bookmarkStart w:id="7315" w:name="_Toc61967024"/>
      <w:bookmarkStart w:id="7316" w:name="_Toc61852123"/>
      <w:bookmarkStart w:id="7317" w:name="_Toc61855175"/>
      <w:bookmarkStart w:id="7318" w:name="_Toc61880162"/>
      <w:bookmarkStart w:id="7319" w:name="_Toc61883264"/>
      <w:bookmarkStart w:id="7320" w:name="_Toc61940509"/>
      <w:bookmarkStart w:id="7321" w:name="_Toc61943619"/>
      <w:bookmarkStart w:id="7322" w:name="_Toc61946730"/>
      <w:bookmarkStart w:id="7323" w:name="_Toc61954567"/>
      <w:bookmarkStart w:id="7324" w:name="_Toc61960795"/>
      <w:bookmarkStart w:id="7325" w:name="_Toc61963911"/>
      <w:bookmarkStart w:id="7326" w:name="_Toc61967025"/>
      <w:bookmarkStart w:id="7327" w:name="_Toc61852124"/>
      <w:bookmarkStart w:id="7328" w:name="_Toc61855176"/>
      <w:bookmarkStart w:id="7329" w:name="_Toc61880163"/>
      <w:bookmarkStart w:id="7330" w:name="_Toc61883265"/>
      <w:bookmarkStart w:id="7331" w:name="_Toc61940510"/>
      <w:bookmarkStart w:id="7332" w:name="_Toc61943620"/>
      <w:bookmarkStart w:id="7333" w:name="_Toc61946731"/>
      <w:bookmarkStart w:id="7334" w:name="_Toc61954568"/>
      <w:bookmarkStart w:id="7335" w:name="_Toc61960796"/>
      <w:bookmarkStart w:id="7336" w:name="_Toc61963912"/>
      <w:bookmarkStart w:id="7337" w:name="_Toc61967026"/>
      <w:bookmarkStart w:id="7338" w:name="_Toc61852125"/>
      <w:bookmarkStart w:id="7339" w:name="_Toc61855177"/>
      <w:bookmarkStart w:id="7340" w:name="_Toc61880164"/>
      <w:bookmarkStart w:id="7341" w:name="_Toc61883266"/>
      <w:bookmarkStart w:id="7342" w:name="_Toc61940511"/>
      <w:bookmarkStart w:id="7343" w:name="_Toc61943621"/>
      <w:bookmarkStart w:id="7344" w:name="_Toc61946732"/>
      <w:bookmarkStart w:id="7345" w:name="_Toc61954569"/>
      <w:bookmarkStart w:id="7346" w:name="_Toc61960797"/>
      <w:bookmarkStart w:id="7347" w:name="_Toc61963913"/>
      <w:bookmarkStart w:id="7348" w:name="_Toc61967027"/>
      <w:bookmarkStart w:id="7349" w:name="_Toc61852127"/>
      <w:bookmarkStart w:id="7350" w:name="_Toc61855179"/>
      <w:bookmarkStart w:id="7351" w:name="_Toc61880166"/>
      <w:bookmarkStart w:id="7352" w:name="_Toc61883268"/>
      <w:bookmarkStart w:id="7353" w:name="_Toc61940513"/>
      <w:bookmarkStart w:id="7354" w:name="_Toc61943623"/>
      <w:bookmarkStart w:id="7355" w:name="_Toc61946734"/>
      <w:bookmarkStart w:id="7356" w:name="_Toc61954571"/>
      <w:bookmarkStart w:id="7357" w:name="_Toc61960799"/>
      <w:bookmarkStart w:id="7358" w:name="_Toc61963915"/>
      <w:bookmarkStart w:id="7359" w:name="_Toc61967029"/>
      <w:bookmarkStart w:id="7360" w:name="_Toc61852128"/>
      <w:bookmarkStart w:id="7361" w:name="_Toc61855180"/>
      <w:bookmarkStart w:id="7362" w:name="_Toc61880167"/>
      <w:bookmarkStart w:id="7363" w:name="_Toc61883269"/>
      <w:bookmarkStart w:id="7364" w:name="_Toc61940514"/>
      <w:bookmarkStart w:id="7365" w:name="_Toc61943624"/>
      <w:bookmarkStart w:id="7366" w:name="_Toc61946735"/>
      <w:bookmarkStart w:id="7367" w:name="_Toc61954572"/>
      <w:bookmarkStart w:id="7368" w:name="_Toc61960800"/>
      <w:bookmarkStart w:id="7369" w:name="_Toc61963916"/>
      <w:bookmarkStart w:id="7370" w:name="_Toc61967030"/>
      <w:bookmarkStart w:id="7371" w:name="_Toc61852130"/>
      <w:bookmarkStart w:id="7372" w:name="_Toc61855182"/>
      <w:bookmarkStart w:id="7373" w:name="_Toc61880169"/>
      <w:bookmarkStart w:id="7374" w:name="_Toc61883271"/>
      <w:bookmarkStart w:id="7375" w:name="_Toc61940516"/>
      <w:bookmarkStart w:id="7376" w:name="_Toc61943626"/>
      <w:bookmarkStart w:id="7377" w:name="_Toc61946737"/>
      <w:bookmarkStart w:id="7378" w:name="_Toc61954574"/>
      <w:bookmarkStart w:id="7379" w:name="_Toc61960802"/>
      <w:bookmarkStart w:id="7380" w:name="_Toc61963918"/>
      <w:bookmarkStart w:id="7381" w:name="_Toc61967032"/>
      <w:bookmarkStart w:id="7382" w:name="_Toc61852131"/>
      <w:bookmarkStart w:id="7383" w:name="_Toc61855183"/>
      <w:bookmarkStart w:id="7384" w:name="_Toc61880170"/>
      <w:bookmarkStart w:id="7385" w:name="_Toc61883272"/>
      <w:bookmarkStart w:id="7386" w:name="_Toc61940517"/>
      <w:bookmarkStart w:id="7387" w:name="_Toc61943627"/>
      <w:bookmarkStart w:id="7388" w:name="_Toc61946738"/>
      <w:bookmarkStart w:id="7389" w:name="_Toc61954575"/>
      <w:bookmarkStart w:id="7390" w:name="_Toc61960803"/>
      <w:bookmarkStart w:id="7391" w:name="_Toc61963919"/>
      <w:bookmarkStart w:id="7392" w:name="_Toc61967033"/>
      <w:bookmarkStart w:id="7393" w:name="_Toc61852134"/>
      <w:bookmarkStart w:id="7394" w:name="_Toc61855186"/>
      <w:bookmarkStart w:id="7395" w:name="_Toc61880173"/>
      <w:bookmarkStart w:id="7396" w:name="_Toc61883275"/>
      <w:bookmarkStart w:id="7397" w:name="_Toc61940520"/>
      <w:bookmarkStart w:id="7398" w:name="_Toc61943630"/>
      <w:bookmarkStart w:id="7399" w:name="_Toc61946741"/>
      <w:bookmarkStart w:id="7400" w:name="_Toc61954578"/>
      <w:bookmarkStart w:id="7401" w:name="_Toc61960806"/>
      <w:bookmarkStart w:id="7402" w:name="_Toc61963922"/>
      <w:bookmarkStart w:id="7403" w:name="_Toc61967036"/>
      <w:bookmarkStart w:id="7404" w:name="_Toc61852140"/>
      <w:bookmarkStart w:id="7405" w:name="_Toc61855192"/>
      <w:bookmarkStart w:id="7406" w:name="_Toc61880179"/>
      <w:bookmarkStart w:id="7407" w:name="_Toc61883281"/>
      <w:bookmarkStart w:id="7408" w:name="_Toc61940526"/>
      <w:bookmarkStart w:id="7409" w:name="_Toc61943636"/>
      <w:bookmarkStart w:id="7410" w:name="_Toc61946747"/>
      <w:bookmarkStart w:id="7411" w:name="_Toc61954584"/>
      <w:bookmarkStart w:id="7412" w:name="_Toc61960812"/>
      <w:bookmarkStart w:id="7413" w:name="_Toc61963928"/>
      <w:bookmarkStart w:id="7414" w:name="_Toc61967042"/>
      <w:bookmarkStart w:id="7415" w:name="_Toc61852141"/>
      <w:bookmarkStart w:id="7416" w:name="_Toc61855193"/>
      <w:bookmarkStart w:id="7417" w:name="_Toc61880180"/>
      <w:bookmarkStart w:id="7418" w:name="_Toc61883282"/>
      <w:bookmarkStart w:id="7419" w:name="_Toc61940527"/>
      <w:bookmarkStart w:id="7420" w:name="_Toc61943637"/>
      <w:bookmarkStart w:id="7421" w:name="_Toc61946748"/>
      <w:bookmarkStart w:id="7422" w:name="_Toc61954585"/>
      <w:bookmarkStart w:id="7423" w:name="_Toc61960813"/>
      <w:bookmarkStart w:id="7424" w:name="_Toc61963929"/>
      <w:bookmarkStart w:id="7425" w:name="_Toc61967043"/>
      <w:bookmarkStart w:id="7426" w:name="_Toc61852144"/>
      <w:bookmarkStart w:id="7427" w:name="_Toc61855196"/>
      <w:bookmarkStart w:id="7428" w:name="_Toc61880183"/>
      <w:bookmarkStart w:id="7429" w:name="_Toc61883285"/>
      <w:bookmarkStart w:id="7430" w:name="_Toc61940530"/>
      <w:bookmarkStart w:id="7431" w:name="_Toc61943640"/>
      <w:bookmarkStart w:id="7432" w:name="_Toc61946751"/>
      <w:bookmarkStart w:id="7433" w:name="_Toc61954588"/>
      <w:bookmarkStart w:id="7434" w:name="_Toc61960816"/>
      <w:bookmarkStart w:id="7435" w:name="_Toc61963932"/>
      <w:bookmarkStart w:id="7436" w:name="_Toc61967046"/>
      <w:bookmarkStart w:id="7437" w:name="_Toc61852147"/>
      <w:bookmarkStart w:id="7438" w:name="_Toc61855199"/>
      <w:bookmarkStart w:id="7439" w:name="_Toc61880186"/>
      <w:bookmarkStart w:id="7440" w:name="_Toc61883288"/>
      <w:bookmarkStart w:id="7441" w:name="_Toc61940533"/>
      <w:bookmarkStart w:id="7442" w:name="_Toc61943643"/>
      <w:bookmarkStart w:id="7443" w:name="_Toc61946754"/>
      <w:bookmarkStart w:id="7444" w:name="_Toc61954591"/>
      <w:bookmarkStart w:id="7445" w:name="_Toc61960819"/>
      <w:bookmarkStart w:id="7446" w:name="_Toc61963935"/>
      <w:bookmarkStart w:id="7447" w:name="_Toc61967049"/>
      <w:bookmarkStart w:id="7448" w:name="_Toc61852150"/>
      <w:bookmarkStart w:id="7449" w:name="_Toc61855202"/>
      <w:bookmarkStart w:id="7450" w:name="_Toc61880189"/>
      <w:bookmarkStart w:id="7451" w:name="_Toc61883291"/>
      <w:bookmarkStart w:id="7452" w:name="_Toc61940536"/>
      <w:bookmarkStart w:id="7453" w:name="_Toc61943646"/>
      <w:bookmarkStart w:id="7454" w:name="_Toc61946757"/>
      <w:bookmarkStart w:id="7455" w:name="_Toc61954594"/>
      <w:bookmarkStart w:id="7456" w:name="_Toc61960822"/>
      <w:bookmarkStart w:id="7457" w:name="_Toc61963938"/>
      <w:bookmarkStart w:id="7458" w:name="_Toc61967052"/>
      <w:bookmarkStart w:id="7459" w:name="_Toc61852152"/>
      <w:bookmarkStart w:id="7460" w:name="_Toc61855204"/>
      <w:bookmarkStart w:id="7461" w:name="_Toc61880191"/>
      <w:bookmarkStart w:id="7462" w:name="_Toc61883293"/>
      <w:bookmarkStart w:id="7463" w:name="_Toc61940538"/>
      <w:bookmarkStart w:id="7464" w:name="_Toc61943648"/>
      <w:bookmarkStart w:id="7465" w:name="_Toc61946759"/>
      <w:bookmarkStart w:id="7466" w:name="_Toc61954596"/>
      <w:bookmarkStart w:id="7467" w:name="_Toc61960824"/>
      <w:bookmarkStart w:id="7468" w:name="_Toc61963940"/>
      <w:bookmarkStart w:id="7469" w:name="_Toc61967054"/>
      <w:bookmarkStart w:id="7470" w:name="_Toc61852154"/>
      <w:bookmarkStart w:id="7471" w:name="_Toc61855206"/>
      <w:bookmarkStart w:id="7472" w:name="_Toc61880193"/>
      <w:bookmarkStart w:id="7473" w:name="_Toc61883295"/>
      <w:bookmarkStart w:id="7474" w:name="_Toc61940540"/>
      <w:bookmarkStart w:id="7475" w:name="_Toc61943650"/>
      <w:bookmarkStart w:id="7476" w:name="_Toc61946761"/>
      <w:bookmarkStart w:id="7477" w:name="_Toc61954598"/>
      <w:bookmarkStart w:id="7478" w:name="_Toc61960826"/>
      <w:bookmarkStart w:id="7479" w:name="_Toc61963942"/>
      <w:bookmarkStart w:id="7480" w:name="_Toc61967056"/>
      <w:bookmarkStart w:id="7481" w:name="_Toc61852156"/>
      <w:bookmarkStart w:id="7482" w:name="_Toc61855208"/>
      <w:bookmarkStart w:id="7483" w:name="_Toc61880195"/>
      <w:bookmarkStart w:id="7484" w:name="_Toc61883297"/>
      <w:bookmarkStart w:id="7485" w:name="_Toc61940542"/>
      <w:bookmarkStart w:id="7486" w:name="_Toc61943652"/>
      <w:bookmarkStart w:id="7487" w:name="_Toc61946763"/>
      <w:bookmarkStart w:id="7488" w:name="_Toc61954600"/>
      <w:bookmarkStart w:id="7489" w:name="_Toc61960828"/>
      <w:bookmarkStart w:id="7490" w:name="_Toc61963944"/>
      <w:bookmarkStart w:id="7491" w:name="_Toc61967058"/>
      <w:bookmarkStart w:id="7492" w:name="_Toc61852157"/>
      <w:bookmarkStart w:id="7493" w:name="_Toc61855209"/>
      <w:bookmarkStart w:id="7494" w:name="_Toc61880196"/>
      <w:bookmarkStart w:id="7495" w:name="_Toc61883298"/>
      <w:bookmarkStart w:id="7496" w:name="_Toc61940543"/>
      <w:bookmarkStart w:id="7497" w:name="_Toc61943653"/>
      <w:bookmarkStart w:id="7498" w:name="_Toc61946764"/>
      <w:bookmarkStart w:id="7499" w:name="_Toc61954601"/>
      <w:bookmarkStart w:id="7500" w:name="_Toc61960829"/>
      <w:bookmarkStart w:id="7501" w:name="_Toc61963945"/>
      <w:bookmarkStart w:id="7502" w:name="_Toc61967059"/>
      <w:bookmarkStart w:id="7503" w:name="_Toc61852159"/>
      <w:bookmarkStart w:id="7504" w:name="_Toc61855211"/>
      <w:bookmarkStart w:id="7505" w:name="_Toc61880198"/>
      <w:bookmarkStart w:id="7506" w:name="_Toc61883300"/>
      <w:bookmarkStart w:id="7507" w:name="_Toc61940545"/>
      <w:bookmarkStart w:id="7508" w:name="_Toc61943655"/>
      <w:bookmarkStart w:id="7509" w:name="_Toc61946766"/>
      <w:bookmarkStart w:id="7510" w:name="_Toc61954603"/>
      <w:bookmarkStart w:id="7511" w:name="_Toc61960831"/>
      <w:bookmarkStart w:id="7512" w:name="_Toc61963947"/>
      <w:bookmarkStart w:id="7513" w:name="_Toc61967061"/>
      <w:bookmarkStart w:id="7514" w:name="_Toc61852160"/>
      <w:bookmarkStart w:id="7515" w:name="_Toc61855212"/>
      <w:bookmarkStart w:id="7516" w:name="_Toc61880199"/>
      <w:bookmarkStart w:id="7517" w:name="_Toc61883301"/>
      <w:bookmarkStart w:id="7518" w:name="_Toc61940546"/>
      <w:bookmarkStart w:id="7519" w:name="_Toc61943656"/>
      <w:bookmarkStart w:id="7520" w:name="_Toc61946767"/>
      <w:bookmarkStart w:id="7521" w:name="_Toc61954604"/>
      <w:bookmarkStart w:id="7522" w:name="_Toc61960832"/>
      <w:bookmarkStart w:id="7523" w:name="_Toc61963948"/>
      <w:bookmarkStart w:id="7524" w:name="_Toc61967062"/>
      <w:bookmarkStart w:id="7525" w:name="_Toc61852163"/>
      <w:bookmarkStart w:id="7526" w:name="_Toc61855215"/>
      <w:bookmarkStart w:id="7527" w:name="_Toc61880202"/>
      <w:bookmarkStart w:id="7528" w:name="_Toc61883304"/>
      <w:bookmarkStart w:id="7529" w:name="_Toc61940549"/>
      <w:bookmarkStart w:id="7530" w:name="_Toc61943659"/>
      <w:bookmarkStart w:id="7531" w:name="_Toc61946770"/>
      <w:bookmarkStart w:id="7532" w:name="_Toc61954607"/>
      <w:bookmarkStart w:id="7533" w:name="_Toc61960835"/>
      <w:bookmarkStart w:id="7534" w:name="_Toc61963951"/>
      <w:bookmarkStart w:id="7535" w:name="_Toc61967065"/>
      <w:bookmarkStart w:id="7536" w:name="_Toc61852164"/>
      <w:bookmarkStart w:id="7537" w:name="_Toc61855216"/>
      <w:bookmarkStart w:id="7538" w:name="_Toc61880203"/>
      <w:bookmarkStart w:id="7539" w:name="_Toc61883305"/>
      <w:bookmarkStart w:id="7540" w:name="_Toc61940550"/>
      <w:bookmarkStart w:id="7541" w:name="_Toc61943660"/>
      <w:bookmarkStart w:id="7542" w:name="_Toc61946771"/>
      <w:bookmarkStart w:id="7543" w:name="_Toc61954608"/>
      <w:bookmarkStart w:id="7544" w:name="_Toc61960836"/>
      <w:bookmarkStart w:id="7545" w:name="_Toc61963952"/>
      <w:bookmarkStart w:id="7546" w:name="_Toc61967066"/>
      <w:bookmarkStart w:id="7547" w:name="_Toc44570855"/>
      <w:bookmarkStart w:id="7548" w:name="_Toc44576261"/>
      <w:bookmarkStart w:id="7549" w:name="_Toc44577811"/>
      <w:bookmarkStart w:id="7550" w:name="_Toc61852167"/>
      <w:bookmarkStart w:id="7551" w:name="_Toc61855219"/>
      <w:bookmarkStart w:id="7552" w:name="_Toc61880206"/>
      <w:bookmarkStart w:id="7553" w:name="_Toc61883308"/>
      <w:bookmarkStart w:id="7554" w:name="_Toc61940553"/>
      <w:bookmarkStart w:id="7555" w:name="_Toc61943663"/>
      <w:bookmarkStart w:id="7556" w:name="_Toc61946774"/>
      <w:bookmarkStart w:id="7557" w:name="_Toc61954611"/>
      <w:bookmarkStart w:id="7558" w:name="_Toc61960839"/>
      <w:bookmarkStart w:id="7559" w:name="_Toc61963955"/>
      <w:bookmarkStart w:id="7560" w:name="_Toc61967069"/>
      <w:bookmarkStart w:id="7561" w:name="_Toc61852168"/>
      <w:bookmarkStart w:id="7562" w:name="_Toc61855220"/>
      <w:bookmarkStart w:id="7563" w:name="_Toc61880207"/>
      <w:bookmarkStart w:id="7564" w:name="_Toc61883309"/>
      <w:bookmarkStart w:id="7565" w:name="_Toc61940554"/>
      <w:bookmarkStart w:id="7566" w:name="_Toc61943664"/>
      <w:bookmarkStart w:id="7567" w:name="_Toc61946775"/>
      <w:bookmarkStart w:id="7568" w:name="_Toc61954612"/>
      <w:bookmarkStart w:id="7569" w:name="_Toc61960840"/>
      <w:bookmarkStart w:id="7570" w:name="_Toc61963956"/>
      <w:bookmarkStart w:id="7571" w:name="_Toc61967070"/>
      <w:bookmarkStart w:id="7572" w:name="_Toc61852170"/>
      <w:bookmarkStart w:id="7573" w:name="_Toc61855222"/>
      <w:bookmarkStart w:id="7574" w:name="_Toc61880209"/>
      <w:bookmarkStart w:id="7575" w:name="_Toc61883311"/>
      <w:bookmarkStart w:id="7576" w:name="_Toc61940556"/>
      <w:bookmarkStart w:id="7577" w:name="_Toc61943666"/>
      <w:bookmarkStart w:id="7578" w:name="_Toc61946777"/>
      <w:bookmarkStart w:id="7579" w:name="_Toc61954614"/>
      <w:bookmarkStart w:id="7580" w:name="_Toc61960842"/>
      <w:bookmarkStart w:id="7581" w:name="_Toc61963958"/>
      <w:bookmarkStart w:id="7582" w:name="_Toc61967072"/>
      <w:bookmarkStart w:id="7583" w:name="_Toc61852171"/>
      <w:bookmarkStart w:id="7584" w:name="_Toc61855223"/>
      <w:bookmarkStart w:id="7585" w:name="_Toc61880210"/>
      <w:bookmarkStart w:id="7586" w:name="_Toc61883312"/>
      <w:bookmarkStart w:id="7587" w:name="_Toc61940557"/>
      <w:bookmarkStart w:id="7588" w:name="_Toc61943667"/>
      <w:bookmarkStart w:id="7589" w:name="_Toc61946778"/>
      <w:bookmarkStart w:id="7590" w:name="_Toc61954615"/>
      <w:bookmarkStart w:id="7591" w:name="_Toc61960843"/>
      <w:bookmarkStart w:id="7592" w:name="_Toc61963959"/>
      <w:bookmarkStart w:id="7593" w:name="_Toc61967073"/>
      <w:bookmarkStart w:id="7594" w:name="_Toc61852173"/>
      <w:bookmarkStart w:id="7595" w:name="_Toc61855225"/>
      <w:bookmarkStart w:id="7596" w:name="_Toc61880212"/>
      <w:bookmarkStart w:id="7597" w:name="_Toc61883314"/>
      <w:bookmarkStart w:id="7598" w:name="_Toc61940559"/>
      <w:bookmarkStart w:id="7599" w:name="_Toc61943669"/>
      <w:bookmarkStart w:id="7600" w:name="_Toc61946780"/>
      <w:bookmarkStart w:id="7601" w:name="_Toc61954617"/>
      <w:bookmarkStart w:id="7602" w:name="_Toc61960845"/>
      <w:bookmarkStart w:id="7603" w:name="_Toc61963961"/>
      <w:bookmarkStart w:id="7604" w:name="_Toc61967075"/>
      <w:bookmarkStart w:id="7605" w:name="_Toc61852180"/>
      <w:bookmarkStart w:id="7606" w:name="_Toc61855232"/>
      <w:bookmarkStart w:id="7607" w:name="_Toc61880219"/>
      <w:bookmarkStart w:id="7608" w:name="_Toc61883321"/>
      <w:bookmarkStart w:id="7609" w:name="_Toc61940566"/>
      <w:bookmarkStart w:id="7610" w:name="_Toc61943676"/>
      <w:bookmarkStart w:id="7611" w:name="_Toc61946787"/>
      <w:bookmarkStart w:id="7612" w:name="_Toc61954624"/>
      <w:bookmarkStart w:id="7613" w:name="_Toc61960852"/>
      <w:bookmarkStart w:id="7614" w:name="_Toc61963968"/>
      <w:bookmarkStart w:id="7615" w:name="_Toc61967082"/>
      <w:bookmarkStart w:id="7616" w:name="_Toc61852182"/>
      <w:bookmarkStart w:id="7617" w:name="_Toc61855234"/>
      <w:bookmarkStart w:id="7618" w:name="_Toc61880221"/>
      <w:bookmarkStart w:id="7619" w:name="_Toc61883323"/>
      <w:bookmarkStart w:id="7620" w:name="_Toc61940568"/>
      <w:bookmarkStart w:id="7621" w:name="_Toc61943678"/>
      <w:bookmarkStart w:id="7622" w:name="_Toc61946789"/>
      <w:bookmarkStart w:id="7623" w:name="_Toc61954626"/>
      <w:bookmarkStart w:id="7624" w:name="_Toc61960854"/>
      <w:bookmarkStart w:id="7625" w:name="_Toc61963970"/>
      <w:bookmarkStart w:id="7626" w:name="_Toc61967084"/>
      <w:bookmarkStart w:id="7627" w:name="_Toc61852184"/>
      <w:bookmarkStart w:id="7628" w:name="_Toc61855236"/>
      <w:bookmarkStart w:id="7629" w:name="_Toc61880223"/>
      <w:bookmarkStart w:id="7630" w:name="_Toc61883325"/>
      <w:bookmarkStart w:id="7631" w:name="_Toc61940570"/>
      <w:bookmarkStart w:id="7632" w:name="_Toc61943680"/>
      <w:bookmarkStart w:id="7633" w:name="_Toc61946791"/>
      <w:bookmarkStart w:id="7634" w:name="_Toc61954628"/>
      <w:bookmarkStart w:id="7635" w:name="_Toc61960856"/>
      <w:bookmarkStart w:id="7636" w:name="_Toc61963972"/>
      <w:bookmarkStart w:id="7637" w:name="_Toc61967086"/>
      <w:bookmarkStart w:id="7638" w:name="_Toc61852185"/>
      <w:bookmarkStart w:id="7639" w:name="_Toc61855237"/>
      <w:bookmarkStart w:id="7640" w:name="_Toc61880224"/>
      <w:bookmarkStart w:id="7641" w:name="_Toc61883326"/>
      <w:bookmarkStart w:id="7642" w:name="_Toc61940571"/>
      <w:bookmarkStart w:id="7643" w:name="_Toc61943681"/>
      <w:bookmarkStart w:id="7644" w:name="_Toc61946792"/>
      <w:bookmarkStart w:id="7645" w:name="_Toc61954629"/>
      <w:bookmarkStart w:id="7646" w:name="_Toc61960857"/>
      <w:bookmarkStart w:id="7647" w:name="_Toc61963973"/>
      <w:bookmarkStart w:id="7648" w:name="_Toc61967087"/>
      <w:bookmarkStart w:id="7649" w:name="_Toc61852188"/>
      <w:bookmarkStart w:id="7650" w:name="_Toc61855240"/>
      <w:bookmarkStart w:id="7651" w:name="_Toc61880227"/>
      <w:bookmarkStart w:id="7652" w:name="_Toc61883329"/>
      <w:bookmarkStart w:id="7653" w:name="_Toc61940574"/>
      <w:bookmarkStart w:id="7654" w:name="_Toc61943684"/>
      <w:bookmarkStart w:id="7655" w:name="_Toc61946795"/>
      <w:bookmarkStart w:id="7656" w:name="_Toc61954632"/>
      <w:bookmarkStart w:id="7657" w:name="_Toc61960860"/>
      <w:bookmarkStart w:id="7658" w:name="_Toc61963976"/>
      <w:bookmarkStart w:id="7659" w:name="_Toc61967090"/>
      <w:bookmarkStart w:id="7660" w:name="_Toc41378779"/>
      <w:bookmarkStart w:id="7661" w:name="_Toc41385847"/>
      <w:bookmarkStart w:id="7662" w:name="_Toc41890097"/>
      <w:bookmarkStart w:id="7663" w:name="_Toc41891602"/>
      <w:bookmarkStart w:id="7664" w:name="_Toc41897232"/>
      <w:bookmarkStart w:id="7665" w:name="_Toc41898021"/>
      <w:bookmarkStart w:id="7666" w:name="_Toc41898809"/>
      <w:bookmarkStart w:id="7667" w:name="_Toc41908158"/>
      <w:bookmarkStart w:id="7668" w:name="_Toc41913024"/>
      <w:bookmarkStart w:id="7669" w:name="_Toc41913814"/>
      <w:bookmarkStart w:id="7670" w:name="_Toc41914603"/>
      <w:bookmarkStart w:id="7671" w:name="_Toc37057925"/>
      <w:bookmarkStart w:id="7672" w:name="_Toc37058149"/>
      <w:bookmarkStart w:id="7673" w:name="_Toc37057926"/>
      <w:bookmarkStart w:id="7674" w:name="_Toc37058150"/>
      <w:bookmarkStart w:id="7675" w:name="_Toc37057927"/>
      <w:bookmarkStart w:id="7676" w:name="_Toc37058151"/>
      <w:bookmarkStart w:id="7677" w:name="_Toc61852190"/>
      <w:bookmarkStart w:id="7678" w:name="_Toc61855242"/>
      <w:bookmarkStart w:id="7679" w:name="_Toc61880229"/>
      <w:bookmarkStart w:id="7680" w:name="_Toc61883331"/>
      <w:bookmarkStart w:id="7681" w:name="_Toc61940576"/>
      <w:bookmarkStart w:id="7682" w:name="_Toc61943686"/>
      <w:bookmarkStart w:id="7683" w:name="_Toc61946797"/>
      <w:bookmarkStart w:id="7684" w:name="_Toc61954634"/>
      <w:bookmarkStart w:id="7685" w:name="_Toc61960862"/>
      <w:bookmarkStart w:id="7686" w:name="_Toc61963978"/>
      <w:bookmarkStart w:id="7687" w:name="_Toc61967092"/>
      <w:bookmarkStart w:id="7688" w:name="_Toc61852192"/>
      <w:bookmarkStart w:id="7689" w:name="_Toc61855244"/>
      <w:bookmarkStart w:id="7690" w:name="_Toc61880231"/>
      <w:bookmarkStart w:id="7691" w:name="_Toc61883333"/>
      <w:bookmarkStart w:id="7692" w:name="_Toc61940578"/>
      <w:bookmarkStart w:id="7693" w:name="_Toc61943688"/>
      <w:bookmarkStart w:id="7694" w:name="_Toc61946799"/>
      <w:bookmarkStart w:id="7695" w:name="_Toc61954636"/>
      <w:bookmarkStart w:id="7696" w:name="_Toc61960864"/>
      <w:bookmarkStart w:id="7697" w:name="_Toc61963980"/>
      <w:bookmarkStart w:id="7698" w:name="_Toc61967094"/>
      <w:bookmarkStart w:id="7699" w:name="_Toc61852193"/>
      <w:bookmarkStart w:id="7700" w:name="_Toc61855245"/>
      <w:bookmarkStart w:id="7701" w:name="_Toc61880232"/>
      <w:bookmarkStart w:id="7702" w:name="_Toc61883334"/>
      <w:bookmarkStart w:id="7703" w:name="_Toc61940579"/>
      <w:bookmarkStart w:id="7704" w:name="_Toc61943689"/>
      <w:bookmarkStart w:id="7705" w:name="_Toc61946800"/>
      <w:bookmarkStart w:id="7706" w:name="_Toc61954637"/>
      <w:bookmarkStart w:id="7707" w:name="_Toc61960865"/>
      <w:bookmarkStart w:id="7708" w:name="_Toc61963981"/>
      <w:bookmarkStart w:id="7709" w:name="_Toc61967095"/>
      <w:bookmarkStart w:id="7710" w:name="_Toc61852194"/>
      <w:bookmarkStart w:id="7711" w:name="_Toc61855246"/>
      <w:bookmarkStart w:id="7712" w:name="_Toc61880233"/>
      <w:bookmarkStart w:id="7713" w:name="_Toc61883335"/>
      <w:bookmarkStart w:id="7714" w:name="_Toc61940580"/>
      <w:bookmarkStart w:id="7715" w:name="_Toc61943690"/>
      <w:bookmarkStart w:id="7716" w:name="_Toc61946801"/>
      <w:bookmarkStart w:id="7717" w:name="_Toc61954638"/>
      <w:bookmarkStart w:id="7718" w:name="_Toc61960866"/>
      <w:bookmarkStart w:id="7719" w:name="_Toc61963982"/>
      <w:bookmarkStart w:id="7720" w:name="_Toc61967096"/>
      <w:bookmarkStart w:id="7721" w:name="_Toc61852195"/>
      <w:bookmarkStart w:id="7722" w:name="_Toc61855247"/>
      <w:bookmarkStart w:id="7723" w:name="_Toc61880234"/>
      <w:bookmarkStart w:id="7724" w:name="_Toc61883336"/>
      <w:bookmarkStart w:id="7725" w:name="_Toc61940581"/>
      <w:bookmarkStart w:id="7726" w:name="_Toc61943691"/>
      <w:bookmarkStart w:id="7727" w:name="_Toc61946802"/>
      <w:bookmarkStart w:id="7728" w:name="_Toc61954639"/>
      <w:bookmarkStart w:id="7729" w:name="_Toc61960867"/>
      <w:bookmarkStart w:id="7730" w:name="_Toc61963983"/>
      <w:bookmarkStart w:id="7731" w:name="_Toc61967097"/>
      <w:bookmarkStart w:id="7732" w:name="_Toc61852196"/>
      <w:bookmarkStart w:id="7733" w:name="_Toc61855248"/>
      <w:bookmarkStart w:id="7734" w:name="_Toc61880235"/>
      <w:bookmarkStart w:id="7735" w:name="_Toc61883337"/>
      <w:bookmarkStart w:id="7736" w:name="_Toc61940582"/>
      <w:bookmarkStart w:id="7737" w:name="_Toc61943692"/>
      <w:bookmarkStart w:id="7738" w:name="_Toc61946803"/>
      <w:bookmarkStart w:id="7739" w:name="_Toc61954640"/>
      <w:bookmarkStart w:id="7740" w:name="_Toc61960868"/>
      <w:bookmarkStart w:id="7741" w:name="_Toc61963984"/>
      <w:bookmarkStart w:id="7742" w:name="_Toc61967098"/>
      <w:bookmarkStart w:id="7743" w:name="_Toc61852200"/>
      <w:bookmarkStart w:id="7744" w:name="_Toc61855252"/>
      <w:bookmarkStart w:id="7745" w:name="_Toc61880239"/>
      <w:bookmarkStart w:id="7746" w:name="_Toc61883341"/>
      <w:bookmarkStart w:id="7747" w:name="_Toc61940586"/>
      <w:bookmarkStart w:id="7748" w:name="_Toc61943696"/>
      <w:bookmarkStart w:id="7749" w:name="_Toc61946807"/>
      <w:bookmarkStart w:id="7750" w:name="_Toc61954644"/>
      <w:bookmarkStart w:id="7751" w:name="_Toc61960872"/>
      <w:bookmarkStart w:id="7752" w:name="_Toc61963988"/>
      <w:bookmarkStart w:id="7753" w:name="_Toc61967102"/>
      <w:bookmarkStart w:id="7754" w:name="_Toc61852203"/>
      <w:bookmarkStart w:id="7755" w:name="_Toc61855255"/>
      <w:bookmarkStart w:id="7756" w:name="_Toc61880242"/>
      <w:bookmarkStart w:id="7757" w:name="_Toc61883344"/>
      <w:bookmarkStart w:id="7758" w:name="_Toc61940589"/>
      <w:bookmarkStart w:id="7759" w:name="_Toc61943699"/>
      <w:bookmarkStart w:id="7760" w:name="_Toc61946810"/>
      <w:bookmarkStart w:id="7761" w:name="_Toc61954647"/>
      <w:bookmarkStart w:id="7762" w:name="_Toc61960875"/>
      <w:bookmarkStart w:id="7763" w:name="_Toc61963991"/>
      <w:bookmarkStart w:id="7764" w:name="_Toc61967105"/>
      <w:bookmarkStart w:id="7765" w:name="_Toc61852208"/>
      <w:bookmarkStart w:id="7766" w:name="_Toc61855260"/>
      <w:bookmarkStart w:id="7767" w:name="_Toc61880247"/>
      <w:bookmarkStart w:id="7768" w:name="_Toc61883349"/>
      <w:bookmarkStart w:id="7769" w:name="_Toc61940594"/>
      <w:bookmarkStart w:id="7770" w:name="_Toc61943704"/>
      <w:bookmarkStart w:id="7771" w:name="_Toc61946815"/>
      <w:bookmarkStart w:id="7772" w:name="_Toc61954652"/>
      <w:bookmarkStart w:id="7773" w:name="_Toc61960880"/>
      <w:bookmarkStart w:id="7774" w:name="_Toc61963996"/>
      <w:bookmarkStart w:id="7775" w:name="_Toc61967110"/>
      <w:bookmarkStart w:id="7776" w:name="_Toc61852210"/>
      <w:bookmarkStart w:id="7777" w:name="_Toc61855262"/>
      <w:bookmarkStart w:id="7778" w:name="_Toc61880249"/>
      <w:bookmarkStart w:id="7779" w:name="_Toc61883351"/>
      <w:bookmarkStart w:id="7780" w:name="_Toc61940596"/>
      <w:bookmarkStart w:id="7781" w:name="_Toc61943706"/>
      <w:bookmarkStart w:id="7782" w:name="_Toc61946817"/>
      <w:bookmarkStart w:id="7783" w:name="_Toc61954654"/>
      <w:bookmarkStart w:id="7784" w:name="_Toc61960882"/>
      <w:bookmarkStart w:id="7785" w:name="_Toc61963998"/>
      <w:bookmarkStart w:id="7786" w:name="_Toc61967112"/>
      <w:bookmarkStart w:id="7787" w:name="_Toc61852211"/>
      <w:bookmarkStart w:id="7788" w:name="_Toc61855263"/>
      <w:bookmarkStart w:id="7789" w:name="_Toc61880250"/>
      <w:bookmarkStart w:id="7790" w:name="_Toc61883352"/>
      <w:bookmarkStart w:id="7791" w:name="_Toc61940597"/>
      <w:bookmarkStart w:id="7792" w:name="_Toc61943707"/>
      <w:bookmarkStart w:id="7793" w:name="_Toc61946818"/>
      <w:bookmarkStart w:id="7794" w:name="_Toc61954655"/>
      <w:bookmarkStart w:id="7795" w:name="_Toc61960883"/>
      <w:bookmarkStart w:id="7796" w:name="_Toc61963999"/>
      <w:bookmarkStart w:id="7797" w:name="_Toc61967113"/>
      <w:bookmarkStart w:id="7798" w:name="_Toc61852212"/>
      <w:bookmarkStart w:id="7799" w:name="_Toc61855264"/>
      <w:bookmarkStart w:id="7800" w:name="_Toc61880251"/>
      <w:bookmarkStart w:id="7801" w:name="_Toc61883353"/>
      <w:bookmarkStart w:id="7802" w:name="_Toc61940598"/>
      <w:bookmarkStart w:id="7803" w:name="_Toc61943708"/>
      <w:bookmarkStart w:id="7804" w:name="_Toc61946819"/>
      <w:bookmarkStart w:id="7805" w:name="_Toc61954656"/>
      <w:bookmarkStart w:id="7806" w:name="_Toc61960884"/>
      <w:bookmarkStart w:id="7807" w:name="_Toc61964000"/>
      <w:bookmarkStart w:id="7808" w:name="_Toc61967114"/>
      <w:bookmarkStart w:id="7809" w:name="_Toc61852217"/>
      <w:bookmarkStart w:id="7810" w:name="_Toc61855269"/>
      <w:bookmarkStart w:id="7811" w:name="_Toc61880256"/>
      <w:bookmarkStart w:id="7812" w:name="_Toc61883358"/>
      <w:bookmarkStart w:id="7813" w:name="_Toc61940603"/>
      <w:bookmarkStart w:id="7814" w:name="_Toc61943713"/>
      <w:bookmarkStart w:id="7815" w:name="_Toc61946824"/>
      <w:bookmarkStart w:id="7816" w:name="_Toc61954661"/>
      <w:bookmarkStart w:id="7817" w:name="_Toc61960889"/>
      <w:bookmarkStart w:id="7818" w:name="_Toc61964005"/>
      <w:bookmarkStart w:id="7819" w:name="_Toc61967119"/>
      <w:bookmarkStart w:id="7820" w:name="_Toc61852218"/>
      <w:bookmarkStart w:id="7821" w:name="_Toc61855270"/>
      <w:bookmarkStart w:id="7822" w:name="_Toc61880257"/>
      <w:bookmarkStart w:id="7823" w:name="_Toc61883359"/>
      <w:bookmarkStart w:id="7824" w:name="_Toc61940604"/>
      <w:bookmarkStart w:id="7825" w:name="_Toc61943714"/>
      <w:bookmarkStart w:id="7826" w:name="_Toc61946825"/>
      <w:bookmarkStart w:id="7827" w:name="_Toc61954662"/>
      <w:bookmarkStart w:id="7828" w:name="_Toc61960890"/>
      <w:bookmarkStart w:id="7829" w:name="_Toc61964006"/>
      <w:bookmarkStart w:id="7830" w:name="_Toc61967120"/>
      <w:bookmarkStart w:id="7831" w:name="_Toc61852219"/>
      <w:bookmarkStart w:id="7832" w:name="_Toc61855271"/>
      <w:bookmarkStart w:id="7833" w:name="_Toc61880258"/>
      <w:bookmarkStart w:id="7834" w:name="_Toc61883360"/>
      <w:bookmarkStart w:id="7835" w:name="_Toc61940605"/>
      <w:bookmarkStart w:id="7836" w:name="_Toc61943715"/>
      <w:bookmarkStart w:id="7837" w:name="_Toc61946826"/>
      <w:bookmarkStart w:id="7838" w:name="_Toc61954663"/>
      <w:bookmarkStart w:id="7839" w:name="_Toc61960891"/>
      <w:bookmarkStart w:id="7840" w:name="_Toc61964007"/>
      <w:bookmarkStart w:id="7841" w:name="_Toc61967121"/>
      <w:bookmarkStart w:id="7842" w:name="_Toc61852221"/>
      <w:bookmarkStart w:id="7843" w:name="_Toc61855273"/>
      <w:bookmarkStart w:id="7844" w:name="_Toc61880260"/>
      <w:bookmarkStart w:id="7845" w:name="_Toc61883362"/>
      <w:bookmarkStart w:id="7846" w:name="_Toc61940607"/>
      <w:bookmarkStart w:id="7847" w:name="_Toc61943717"/>
      <w:bookmarkStart w:id="7848" w:name="_Toc61946828"/>
      <w:bookmarkStart w:id="7849" w:name="_Toc61954665"/>
      <w:bookmarkStart w:id="7850" w:name="_Toc61960893"/>
      <w:bookmarkStart w:id="7851" w:name="_Toc61964009"/>
      <w:bookmarkStart w:id="7852" w:name="_Toc61967123"/>
      <w:bookmarkStart w:id="7853" w:name="_Toc61852222"/>
      <w:bookmarkStart w:id="7854" w:name="_Toc61855274"/>
      <w:bookmarkStart w:id="7855" w:name="_Toc61880261"/>
      <w:bookmarkStart w:id="7856" w:name="_Toc61883363"/>
      <w:bookmarkStart w:id="7857" w:name="_Toc61940608"/>
      <w:bookmarkStart w:id="7858" w:name="_Toc61943718"/>
      <w:bookmarkStart w:id="7859" w:name="_Toc61946829"/>
      <w:bookmarkStart w:id="7860" w:name="_Toc61954666"/>
      <w:bookmarkStart w:id="7861" w:name="_Toc61960894"/>
      <w:bookmarkStart w:id="7862" w:name="_Toc61964010"/>
      <w:bookmarkStart w:id="7863" w:name="_Toc61967124"/>
      <w:bookmarkStart w:id="7864" w:name="_Toc61852223"/>
      <w:bookmarkStart w:id="7865" w:name="_Toc61855275"/>
      <w:bookmarkStart w:id="7866" w:name="_Toc61880262"/>
      <w:bookmarkStart w:id="7867" w:name="_Toc61883364"/>
      <w:bookmarkStart w:id="7868" w:name="_Toc61940609"/>
      <w:bookmarkStart w:id="7869" w:name="_Toc61943719"/>
      <w:bookmarkStart w:id="7870" w:name="_Toc61946830"/>
      <w:bookmarkStart w:id="7871" w:name="_Toc61954667"/>
      <w:bookmarkStart w:id="7872" w:name="_Toc61960895"/>
      <w:bookmarkStart w:id="7873" w:name="_Toc61964011"/>
      <w:bookmarkStart w:id="7874" w:name="_Toc61967125"/>
      <w:bookmarkStart w:id="7875" w:name="_Toc61852224"/>
      <w:bookmarkStart w:id="7876" w:name="_Toc61855276"/>
      <w:bookmarkStart w:id="7877" w:name="_Toc61880263"/>
      <w:bookmarkStart w:id="7878" w:name="_Toc61883365"/>
      <w:bookmarkStart w:id="7879" w:name="_Toc61940610"/>
      <w:bookmarkStart w:id="7880" w:name="_Toc61943720"/>
      <w:bookmarkStart w:id="7881" w:name="_Toc61946831"/>
      <w:bookmarkStart w:id="7882" w:name="_Toc61954668"/>
      <w:bookmarkStart w:id="7883" w:name="_Toc61960896"/>
      <w:bookmarkStart w:id="7884" w:name="_Toc61964012"/>
      <w:bookmarkStart w:id="7885" w:name="_Toc61967126"/>
      <w:bookmarkStart w:id="7886" w:name="_Toc61852225"/>
      <w:bookmarkStart w:id="7887" w:name="_Toc61855277"/>
      <w:bookmarkStart w:id="7888" w:name="_Toc61880264"/>
      <w:bookmarkStart w:id="7889" w:name="_Toc61883366"/>
      <w:bookmarkStart w:id="7890" w:name="_Toc61940611"/>
      <w:bookmarkStart w:id="7891" w:name="_Toc61943721"/>
      <w:bookmarkStart w:id="7892" w:name="_Toc61946832"/>
      <w:bookmarkStart w:id="7893" w:name="_Toc61954669"/>
      <w:bookmarkStart w:id="7894" w:name="_Toc61960897"/>
      <w:bookmarkStart w:id="7895" w:name="_Toc61964013"/>
      <w:bookmarkStart w:id="7896" w:name="_Toc61967127"/>
      <w:bookmarkStart w:id="7897" w:name="_Toc61852228"/>
      <w:bookmarkStart w:id="7898" w:name="_Toc61855280"/>
      <w:bookmarkStart w:id="7899" w:name="_Toc61880267"/>
      <w:bookmarkStart w:id="7900" w:name="_Toc61883369"/>
      <w:bookmarkStart w:id="7901" w:name="_Toc61940614"/>
      <w:bookmarkStart w:id="7902" w:name="_Toc61943724"/>
      <w:bookmarkStart w:id="7903" w:name="_Toc61946835"/>
      <w:bookmarkStart w:id="7904" w:name="_Toc61954672"/>
      <w:bookmarkStart w:id="7905" w:name="_Toc61960900"/>
      <w:bookmarkStart w:id="7906" w:name="_Toc61964016"/>
      <w:bookmarkStart w:id="7907" w:name="_Toc61967130"/>
      <w:bookmarkStart w:id="7908" w:name="_Toc61852230"/>
      <w:bookmarkStart w:id="7909" w:name="_Toc61855282"/>
      <w:bookmarkStart w:id="7910" w:name="_Toc61880269"/>
      <w:bookmarkStart w:id="7911" w:name="_Toc61883371"/>
      <w:bookmarkStart w:id="7912" w:name="_Toc61940616"/>
      <w:bookmarkStart w:id="7913" w:name="_Toc61943726"/>
      <w:bookmarkStart w:id="7914" w:name="_Toc61946837"/>
      <w:bookmarkStart w:id="7915" w:name="_Toc61954674"/>
      <w:bookmarkStart w:id="7916" w:name="_Toc61960902"/>
      <w:bookmarkStart w:id="7917" w:name="_Toc61964018"/>
      <w:bookmarkStart w:id="7918" w:name="_Toc61967132"/>
      <w:bookmarkStart w:id="7919" w:name="_Toc37057929"/>
      <w:bookmarkStart w:id="7920" w:name="_Toc37058153"/>
      <w:bookmarkStart w:id="7921" w:name="_Toc37057930"/>
      <w:bookmarkStart w:id="7922" w:name="_Toc37058154"/>
      <w:bookmarkStart w:id="7923" w:name="_Toc61852236"/>
      <w:bookmarkStart w:id="7924" w:name="_Toc61855288"/>
      <w:bookmarkStart w:id="7925" w:name="_Toc61880275"/>
      <w:bookmarkStart w:id="7926" w:name="_Toc61883377"/>
      <w:bookmarkStart w:id="7927" w:name="_Toc61940622"/>
      <w:bookmarkStart w:id="7928" w:name="_Toc61943732"/>
      <w:bookmarkStart w:id="7929" w:name="_Toc61946843"/>
      <w:bookmarkStart w:id="7930" w:name="_Toc61954680"/>
      <w:bookmarkStart w:id="7931" w:name="_Toc61960908"/>
      <w:bookmarkStart w:id="7932" w:name="_Toc61964024"/>
      <w:bookmarkStart w:id="7933" w:name="_Toc61967138"/>
      <w:bookmarkStart w:id="7934" w:name="_Toc61852237"/>
      <w:bookmarkStart w:id="7935" w:name="_Toc61855289"/>
      <w:bookmarkStart w:id="7936" w:name="_Toc61880276"/>
      <w:bookmarkStart w:id="7937" w:name="_Toc61883378"/>
      <w:bookmarkStart w:id="7938" w:name="_Toc61940623"/>
      <w:bookmarkStart w:id="7939" w:name="_Toc61943733"/>
      <w:bookmarkStart w:id="7940" w:name="_Toc61946844"/>
      <w:bookmarkStart w:id="7941" w:name="_Toc61954681"/>
      <w:bookmarkStart w:id="7942" w:name="_Toc61960909"/>
      <w:bookmarkStart w:id="7943" w:name="_Toc61964025"/>
      <w:bookmarkStart w:id="7944" w:name="_Toc61967139"/>
      <w:bookmarkStart w:id="7945" w:name="_Toc61852238"/>
      <w:bookmarkStart w:id="7946" w:name="_Toc61855290"/>
      <w:bookmarkStart w:id="7947" w:name="_Toc61880277"/>
      <w:bookmarkStart w:id="7948" w:name="_Toc61883379"/>
      <w:bookmarkStart w:id="7949" w:name="_Toc61940624"/>
      <w:bookmarkStart w:id="7950" w:name="_Toc61943734"/>
      <w:bookmarkStart w:id="7951" w:name="_Toc61946845"/>
      <w:bookmarkStart w:id="7952" w:name="_Toc61954682"/>
      <w:bookmarkStart w:id="7953" w:name="_Toc61960910"/>
      <w:bookmarkStart w:id="7954" w:name="_Toc61964026"/>
      <w:bookmarkStart w:id="7955" w:name="_Toc61967140"/>
      <w:bookmarkStart w:id="7956" w:name="_Toc61852239"/>
      <w:bookmarkStart w:id="7957" w:name="_Toc61855291"/>
      <w:bookmarkStart w:id="7958" w:name="_Toc61880278"/>
      <w:bookmarkStart w:id="7959" w:name="_Toc61883380"/>
      <w:bookmarkStart w:id="7960" w:name="_Toc61940625"/>
      <w:bookmarkStart w:id="7961" w:name="_Toc61943735"/>
      <w:bookmarkStart w:id="7962" w:name="_Toc61946846"/>
      <w:bookmarkStart w:id="7963" w:name="_Toc61954683"/>
      <w:bookmarkStart w:id="7964" w:name="_Toc61960911"/>
      <w:bookmarkStart w:id="7965" w:name="_Toc61964027"/>
      <w:bookmarkStart w:id="7966" w:name="_Toc61967141"/>
      <w:bookmarkStart w:id="7967" w:name="_Toc61852241"/>
      <w:bookmarkStart w:id="7968" w:name="_Toc61855293"/>
      <w:bookmarkStart w:id="7969" w:name="_Toc61880280"/>
      <w:bookmarkStart w:id="7970" w:name="_Toc61883382"/>
      <w:bookmarkStart w:id="7971" w:name="_Toc61940627"/>
      <w:bookmarkStart w:id="7972" w:name="_Toc61943737"/>
      <w:bookmarkStart w:id="7973" w:name="_Toc61946848"/>
      <w:bookmarkStart w:id="7974" w:name="_Toc61954685"/>
      <w:bookmarkStart w:id="7975" w:name="_Toc61960913"/>
      <w:bookmarkStart w:id="7976" w:name="_Toc61964029"/>
      <w:bookmarkStart w:id="7977" w:name="_Toc61967143"/>
      <w:bookmarkStart w:id="7978" w:name="_Toc61852242"/>
      <w:bookmarkStart w:id="7979" w:name="_Toc61855294"/>
      <w:bookmarkStart w:id="7980" w:name="_Toc61880281"/>
      <w:bookmarkStart w:id="7981" w:name="_Toc61883383"/>
      <w:bookmarkStart w:id="7982" w:name="_Toc61940628"/>
      <w:bookmarkStart w:id="7983" w:name="_Toc61943738"/>
      <w:bookmarkStart w:id="7984" w:name="_Toc61946849"/>
      <w:bookmarkStart w:id="7985" w:name="_Toc61954686"/>
      <w:bookmarkStart w:id="7986" w:name="_Toc61960914"/>
      <w:bookmarkStart w:id="7987" w:name="_Toc61964030"/>
      <w:bookmarkStart w:id="7988" w:name="_Toc61967144"/>
      <w:bookmarkStart w:id="7989" w:name="_Toc61852245"/>
      <w:bookmarkStart w:id="7990" w:name="_Toc61855297"/>
      <w:bookmarkStart w:id="7991" w:name="_Toc61880284"/>
      <w:bookmarkStart w:id="7992" w:name="_Toc61883386"/>
      <w:bookmarkStart w:id="7993" w:name="_Toc61940631"/>
      <w:bookmarkStart w:id="7994" w:name="_Toc61943741"/>
      <w:bookmarkStart w:id="7995" w:name="_Toc61946852"/>
      <w:bookmarkStart w:id="7996" w:name="_Toc61954689"/>
      <w:bookmarkStart w:id="7997" w:name="_Toc61960917"/>
      <w:bookmarkStart w:id="7998" w:name="_Toc61964033"/>
      <w:bookmarkStart w:id="7999" w:name="_Toc61967147"/>
      <w:bookmarkStart w:id="8000" w:name="_Toc61852249"/>
      <w:bookmarkStart w:id="8001" w:name="_Toc61855301"/>
      <w:bookmarkStart w:id="8002" w:name="_Toc61880288"/>
      <w:bookmarkStart w:id="8003" w:name="_Toc61883390"/>
      <w:bookmarkStart w:id="8004" w:name="_Toc61940635"/>
      <w:bookmarkStart w:id="8005" w:name="_Toc61943745"/>
      <w:bookmarkStart w:id="8006" w:name="_Toc61946856"/>
      <w:bookmarkStart w:id="8007" w:name="_Toc61954693"/>
      <w:bookmarkStart w:id="8008" w:name="_Toc61960921"/>
      <w:bookmarkStart w:id="8009" w:name="_Toc61964037"/>
      <w:bookmarkStart w:id="8010" w:name="_Toc61967151"/>
      <w:bookmarkStart w:id="8011" w:name="_Toc61852250"/>
      <w:bookmarkStart w:id="8012" w:name="_Toc61855302"/>
      <w:bookmarkStart w:id="8013" w:name="_Toc61880289"/>
      <w:bookmarkStart w:id="8014" w:name="_Toc61883391"/>
      <w:bookmarkStart w:id="8015" w:name="_Toc61940636"/>
      <w:bookmarkStart w:id="8016" w:name="_Toc61943746"/>
      <w:bookmarkStart w:id="8017" w:name="_Toc61946857"/>
      <w:bookmarkStart w:id="8018" w:name="_Toc61954694"/>
      <w:bookmarkStart w:id="8019" w:name="_Toc61960922"/>
      <w:bookmarkStart w:id="8020" w:name="_Toc61964038"/>
      <w:bookmarkStart w:id="8021" w:name="_Toc61967152"/>
      <w:bookmarkStart w:id="8022" w:name="_Toc61852251"/>
      <w:bookmarkStart w:id="8023" w:name="_Toc61855303"/>
      <w:bookmarkStart w:id="8024" w:name="_Toc61880290"/>
      <w:bookmarkStart w:id="8025" w:name="_Toc61883392"/>
      <w:bookmarkStart w:id="8026" w:name="_Toc61940637"/>
      <w:bookmarkStart w:id="8027" w:name="_Toc61943747"/>
      <w:bookmarkStart w:id="8028" w:name="_Toc61946858"/>
      <w:bookmarkStart w:id="8029" w:name="_Toc61954695"/>
      <w:bookmarkStart w:id="8030" w:name="_Toc61960923"/>
      <w:bookmarkStart w:id="8031" w:name="_Toc61964039"/>
      <w:bookmarkStart w:id="8032" w:name="_Toc61967153"/>
      <w:bookmarkStart w:id="8033" w:name="_Toc61852252"/>
      <w:bookmarkStart w:id="8034" w:name="_Toc61855304"/>
      <w:bookmarkStart w:id="8035" w:name="_Toc61880291"/>
      <w:bookmarkStart w:id="8036" w:name="_Toc61883393"/>
      <w:bookmarkStart w:id="8037" w:name="_Toc61940638"/>
      <w:bookmarkStart w:id="8038" w:name="_Toc61943748"/>
      <w:bookmarkStart w:id="8039" w:name="_Toc61946859"/>
      <w:bookmarkStart w:id="8040" w:name="_Toc61954696"/>
      <w:bookmarkStart w:id="8041" w:name="_Toc61960924"/>
      <w:bookmarkStart w:id="8042" w:name="_Toc61964040"/>
      <w:bookmarkStart w:id="8043" w:name="_Toc61967154"/>
      <w:bookmarkStart w:id="8044" w:name="_Toc61852253"/>
      <w:bookmarkStart w:id="8045" w:name="_Toc61855305"/>
      <w:bookmarkStart w:id="8046" w:name="_Toc61880292"/>
      <w:bookmarkStart w:id="8047" w:name="_Toc61883394"/>
      <w:bookmarkStart w:id="8048" w:name="_Toc61940639"/>
      <w:bookmarkStart w:id="8049" w:name="_Toc61943749"/>
      <w:bookmarkStart w:id="8050" w:name="_Toc61946860"/>
      <w:bookmarkStart w:id="8051" w:name="_Toc61954697"/>
      <w:bookmarkStart w:id="8052" w:name="_Toc61960925"/>
      <w:bookmarkStart w:id="8053" w:name="_Toc61964041"/>
      <w:bookmarkStart w:id="8054" w:name="_Toc61967155"/>
      <w:bookmarkStart w:id="8055" w:name="_Toc61852254"/>
      <w:bookmarkStart w:id="8056" w:name="_Toc61855306"/>
      <w:bookmarkStart w:id="8057" w:name="_Toc61880293"/>
      <w:bookmarkStart w:id="8058" w:name="_Toc61883395"/>
      <w:bookmarkStart w:id="8059" w:name="_Toc61940640"/>
      <w:bookmarkStart w:id="8060" w:name="_Toc61943750"/>
      <w:bookmarkStart w:id="8061" w:name="_Toc61946861"/>
      <w:bookmarkStart w:id="8062" w:name="_Toc61954698"/>
      <w:bookmarkStart w:id="8063" w:name="_Toc61960926"/>
      <w:bookmarkStart w:id="8064" w:name="_Toc61964042"/>
      <w:bookmarkStart w:id="8065" w:name="_Toc61967156"/>
      <w:bookmarkStart w:id="8066" w:name="_Toc61852256"/>
      <w:bookmarkStart w:id="8067" w:name="_Toc61855308"/>
      <w:bookmarkStart w:id="8068" w:name="_Toc61880295"/>
      <w:bookmarkStart w:id="8069" w:name="_Toc61883397"/>
      <w:bookmarkStart w:id="8070" w:name="_Toc61940642"/>
      <w:bookmarkStart w:id="8071" w:name="_Toc61943752"/>
      <w:bookmarkStart w:id="8072" w:name="_Toc61946863"/>
      <w:bookmarkStart w:id="8073" w:name="_Toc61954700"/>
      <w:bookmarkStart w:id="8074" w:name="_Toc61960928"/>
      <w:bookmarkStart w:id="8075" w:name="_Toc61964044"/>
      <w:bookmarkStart w:id="8076" w:name="_Toc61967158"/>
      <w:bookmarkStart w:id="8077" w:name="_Toc61852257"/>
      <w:bookmarkStart w:id="8078" w:name="_Toc61855309"/>
      <w:bookmarkStart w:id="8079" w:name="_Toc61880296"/>
      <w:bookmarkStart w:id="8080" w:name="_Toc61883398"/>
      <w:bookmarkStart w:id="8081" w:name="_Toc61940643"/>
      <w:bookmarkStart w:id="8082" w:name="_Toc61943753"/>
      <w:bookmarkStart w:id="8083" w:name="_Toc61946864"/>
      <w:bookmarkStart w:id="8084" w:name="_Toc61954701"/>
      <w:bookmarkStart w:id="8085" w:name="_Toc61960929"/>
      <w:bookmarkStart w:id="8086" w:name="_Toc61964045"/>
      <w:bookmarkStart w:id="8087" w:name="_Toc61967159"/>
      <w:bookmarkStart w:id="8088" w:name="_Toc61852258"/>
      <w:bookmarkStart w:id="8089" w:name="_Toc61855310"/>
      <w:bookmarkStart w:id="8090" w:name="_Toc61880297"/>
      <w:bookmarkStart w:id="8091" w:name="_Toc61883399"/>
      <w:bookmarkStart w:id="8092" w:name="_Toc61940644"/>
      <w:bookmarkStart w:id="8093" w:name="_Toc61943754"/>
      <w:bookmarkStart w:id="8094" w:name="_Toc61946865"/>
      <w:bookmarkStart w:id="8095" w:name="_Toc61954702"/>
      <w:bookmarkStart w:id="8096" w:name="_Toc61960930"/>
      <w:bookmarkStart w:id="8097" w:name="_Toc61964046"/>
      <w:bookmarkStart w:id="8098" w:name="_Toc61967160"/>
      <w:bookmarkStart w:id="8099" w:name="_Toc61852260"/>
      <w:bookmarkStart w:id="8100" w:name="_Toc61855312"/>
      <w:bookmarkStart w:id="8101" w:name="_Toc61880299"/>
      <w:bookmarkStart w:id="8102" w:name="_Toc61883401"/>
      <w:bookmarkStart w:id="8103" w:name="_Toc61940646"/>
      <w:bookmarkStart w:id="8104" w:name="_Toc61943756"/>
      <w:bookmarkStart w:id="8105" w:name="_Toc61946867"/>
      <w:bookmarkStart w:id="8106" w:name="_Toc61954704"/>
      <w:bookmarkStart w:id="8107" w:name="_Toc61960932"/>
      <w:bookmarkStart w:id="8108" w:name="_Toc61964048"/>
      <w:bookmarkStart w:id="8109" w:name="_Toc61967162"/>
      <w:bookmarkStart w:id="8110" w:name="_Toc61852263"/>
      <w:bookmarkStart w:id="8111" w:name="_Toc61855315"/>
      <w:bookmarkStart w:id="8112" w:name="_Toc61880302"/>
      <w:bookmarkStart w:id="8113" w:name="_Toc61883404"/>
      <w:bookmarkStart w:id="8114" w:name="_Toc61940649"/>
      <w:bookmarkStart w:id="8115" w:name="_Toc61943759"/>
      <w:bookmarkStart w:id="8116" w:name="_Toc61946870"/>
      <w:bookmarkStart w:id="8117" w:name="_Toc61954707"/>
      <w:bookmarkStart w:id="8118" w:name="_Toc61960935"/>
      <w:bookmarkStart w:id="8119" w:name="_Toc61964051"/>
      <w:bookmarkStart w:id="8120" w:name="_Toc61967165"/>
      <w:bookmarkStart w:id="8121" w:name="_Toc61852264"/>
      <w:bookmarkStart w:id="8122" w:name="_Toc61855316"/>
      <w:bookmarkStart w:id="8123" w:name="_Toc61880303"/>
      <w:bookmarkStart w:id="8124" w:name="_Toc61883405"/>
      <w:bookmarkStart w:id="8125" w:name="_Toc61940650"/>
      <w:bookmarkStart w:id="8126" w:name="_Toc61943760"/>
      <w:bookmarkStart w:id="8127" w:name="_Toc61946871"/>
      <w:bookmarkStart w:id="8128" w:name="_Toc61954708"/>
      <w:bookmarkStart w:id="8129" w:name="_Toc61960936"/>
      <w:bookmarkStart w:id="8130" w:name="_Toc61964052"/>
      <w:bookmarkStart w:id="8131" w:name="_Toc61967166"/>
      <w:bookmarkStart w:id="8132" w:name="_Toc61852267"/>
      <w:bookmarkStart w:id="8133" w:name="_Toc61855319"/>
      <w:bookmarkStart w:id="8134" w:name="_Toc61880306"/>
      <w:bookmarkStart w:id="8135" w:name="_Toc61883408"/>
      <w:bookmarkStart w:id="8136" w:name="_Toc61940653"/>
      <w:bookmarkStart w:id="8137" w:name="_Toc61943763"/>
      <w:bookmarkStart w:id="8138" w:name="_Toc61946874"/>
      <w:bookmarkStart w:id="8139" w:name="_Toc61954711"/>
      <w:bookmarkStart w:id="8140" w:name="_Toc61960939"/>
      <w:bookmarkStart w:id="8141" w:name="_Toc61964055"/>
      <w:bookmarkStart w:id="8142" w:name="_Toc61967169"/>
      <w:bookmarkStart w:id="8143" w:name="_Toc61852268"/>
      <w:bookmarkStart w:id="8144" w:name="_Toc61855320"/>
      <w:bookmarkStart w:id="8145" w:name="_Toc61880307"/>
      <w:bookmarkStart w:id="8146" w:name="_Toc61883409"/>
      <w:bookmarkStart w:id="8147" w:name="_Toc61940654"/>
      <w:bookmarkStart w:id="8148" w:name="_Toc61943764"/>
      <w:bookmarkStart w:id="8149" w:name="_Toc61946875"/>
      <w:bookmarkStart w:id="8150" w:name="_Toc61954712"/>
      <w:bookmarkStart w:id="8151" w:name="_Toc61960940"/>
      <w:bookmarkStart w:id="8152" w:name="_Toc61964056"/>
      <w:bookmarkStart w:id="8153" w:name="_Toc61967170"/>
      <w:bookmarkStart w:id="8154" w:name="_Toc61852270"/>
      <w:bookmarkStart w:id="8155" w:name="_Toc61855322"/>
      <w:bookmarkStart w:id="8156" w:name="_Toc61880309"/>
      <w:bookmarkStart w:id="8157" w:name="_Toc61883411"/>
      <w:bookmarkStart w:id="8158" w:name="_Toc61940656"/>
      <w:bookmarkStart w:id="8159" w:name="_Toc61943766"/>
      <w:bookmarkStart w:id="8160" w:name="_Toc61946877"/>
      <w:bookmarkStart w:id="8161" w:name="_Toc61954714"/>
      <w:bookmarkStart w:id="8162" w:name="_Toc61960942"/>
      <w:bookmarkStart w:id="8163" w:name="_Toc61964058"/>
      <w:bookmarkStart w:id="8164" w:name="_Toc61967172"/>
      <w:bookmarkStart w:id="8165" w:name="_Toc61852271"/>
      <w:bookmarkStart w:id="8166" w:name="_Toc61855323"/>
      <w:bookmarkStart w:id="8167" w:name="_Toc61880310"/>
      <w:bookmarkStart w:id="8168" w:name="_Toc61883412"/>
      <w:bookmarkStart w:id="8169" w:name="_Toc61940657"/>
      <w:bookmarkStart w:id="8170" w:name="_Toc61943767"/>
      <w:bookmarkStart w:id="8171" w:name="_Toc61946878"/>
      <w:bookmarkStart w:id="8172" w:name="_Toc61954715"/>
      <w:bookmarkStart w:id="8173" w:name="_Toc61960943"/>
      <w:bookmarkStart w:id="8174" w:name="_Toc61964059"/>
      <w:bookmarkStart w:id="8175" w:name="_Toc61967173"/>
      <w:bookmarkStart w:id="8176" w:name="_Toc61852273"/>
      <w:bookmarkStart w:id="8177" w:name="_Toc61855325"/>
      <w:bookmarkStart w:id="8178" w:name="_Toc61880312"/>
      <w:bookmarkStart w:id="8179" w:name="_Toc61883414"/>
      <w:bookmarkStart w:id="8180" w:name="_Toc61940659"/>
      <w:bookmarkStart w:id="8181" w:name="_Toc61943769"/>
      <w:bookmarkStart w:id="8182" w:name="_Toc61946880"/>
      <w:bookmarkStart w:id="8183" w:name="_Toc61954717"/>
      <w:bookmarkStart w:id="8184" w:name="_Toc61960945"/>
      <w:bookmarkStart w:id="8185" w:name="_Toc61964061"/>
      <w:bookmarkStart w:id="8186" w:name="_Toc61967175"/>
      <w:bookmarkStart w:id="8187" w:name="_Toc61852274"/>
      <w:bookmarkStart w:id="8188" w:name="_Toc61855326"/>
      <w:bookmarkStart w:id="8189" w:name="_Toc61880313"/>
      <w:bookmarkStart w:id="8190" w:name="_Toc61883415"/>
      <w:bookmarkStart w:id="8191" w:name="_Toc61940660"/>
      <w:bookmarkStart w:id="8192" w:name="_Toc61943770"/>
      <w:bookmarkStart w:id="8193" w:name="_Toc61946881"/>
      <w:bookmarkStart w:id="8194" w:name="_Toc61954718"/>
      <w:bookmarkStart w:id="8195" w:name="_Toc61960946"/>
      <w:bookmarkStart w:id="8196" w:name="_Toc61964062"/>
      <w:bookmarkStart w:id="8197" w:name="_Toc61967176"/>
      <w:bookmarkStart w:id="8198" w:name="_Toc61852275"/>
      <w:bookmarkStart w:id="8199" w:name="_Toc61855327"/>
      <w:bookmarkStart w:id="8200" w:name="_Toc61880314"/>
      <w:bookmarkStart w:id="8201" w:name="_Toc61883416"/>
      <w:bookmarkStart w:id="8202" w:name="_Toc61940661"/>
      <w:bookmarkStart w:id="8203" w:name="_Toc61943771"/>
      <w:bookmarkStart w:id="8204" w:name="_Toc61946882"/>
      <w:bookmarkStart w:id="8205" w:name="_Toc61954719"/>
      <w:bookmarkStart w:id="8206" w:name="_Toc61960947"/>
      <w:bookmarkStart w:id="8207" w:name="_Toc61964063"/>
      <w:bookmarkStart w:id="8208" w:name="_Toc61967177"/>
      <w:bookmarkStart w:id="8209" w:name="_Toc61852277"/>
      <w:bookmarkStart w:id="8210" w:name="_Toc61855329"/>
      <w:bookmarkStart w:id="8211" w:name="_Toc61880316"/>
      <w:bookmarkStart w:id="8212" w:name="_Toc61883418"/>
      <w:bookmarkStart w:id="8213" w:name="_Toc61940663"/>
      <w:bookmarkStart w:id="8214" w:name="_Toc61943773"/>
      <w:bookmarkStart w:id="8215" w:name="_Toc61946884"/>
      <w:bookmarkStart w:id="8216" w:name="_Toc61954721"/>
      <w:bookmarkStart w:id="8217" w:name="_Toc61960949"/>
      <w:bookmarkStart w:id="8218" w:name="_Toc61964065"/>
      <w:bookmarkStart w:id="8219" w:name="_Toc61967179"/>
      <w:bookmarkStart w:id="8220" w:name="_Toc61852278"/>
      <w:bookmarkStart w:id="8221" w:name="_Toc61855330"/>
      <w:bookmarkStart w:id="8222" w:name="_Toc61880317"/>
      <w:bookmarkStart w:id="8223" w:name="_Toc61883419"/>
      <w:bookmarkStart w:id="8224" w:name="_Toc61940664"/>
      <w:bookmarkStart w:id="8225" w:name="_Toc61943774"/>
      <w:bookmarkStart w:id="8226" w:name="_Toc61946885"/>
      <w:bookmarkStart w:id="8227" w:name="_Toc61954722"/>
      <w:bookmarkStart w:id="8228" w:name="_Toc61960950"/>
      <w:bookmarkStart w:id="8229" w:name="_Toc61964066"/>
      <w:bookmarkStart w:id="8230" w:name="_Toc61967180"/>
      <w:bookmarkStart w:id="8231" w:name="_Toc61852281"/>
      <w:bookmarkStart w:id="8232" w:name="_Toc61855333"/>
      <w:bookmarkStart w:id="8233" w:name="_Toc61880320"/>
      <w:bookmarkStart w:id="8234" w:name="_Toc61883422"/>
      <w:bookmarkStart w:id="8235" w:name="_Toc61940667"/>
      <w:bookmarkStart w:id="8236" w:name="_Toc61943777"/>
      <w:bookmarkStart w:id="8237" w:name="_Toc61946888"/>
      <w:bookmarkStart w:id="8238" w:name="_Toc61954725"/>
      <w:bookmarkStart w:id="8239" w:name="_Toc61960953"/>
      <w:bookmarkStart w:id="8240" w:name="_Toc61964069"/>
      <w:bookmarkStart w:id="8241" w:name="_Toc61967183"/>
      <w:bookmarkStart w:id="8242" w:name="_Toc61852284"/>
      <w:bookmarkStart w:id="8243" w:name="_Toc61855336"/>
      <w:bookmarkStart w:id="8244" w:name="_Toc61880323"/>
      <w:bookmarkStart w:id="8245" w:name="_Toc61883425"/>
      <w:bookmarkStart w:id="8246" w:name="_Toc61940670"/>
      <w:bookmarkStart w:id="8247" w:name="_Toc61943780"/>
      <w:bookmarkStart w:id="8248" w:name="_Toc61946891"/>
      <w:bookmarkStart w:id="8249" w:name="_Toc61954728"/>
      <w:bookmarkStart w:id="8250" w:name="_Toc61960956"/>
      <w:bookmarkStart w:id="8251" w:name="_Toc61964072"/>
      <w:bookmarkStart w:id="8252" w:name="_Toc61967186"/>
      <w:bookmarkStart w:id="8253" w:name="_Toc61852285"/>
      <w:bookmarkStart w:id="8254" w:name="_Toc61855337"/>
      <w:bookmarkStart w:id="8255" w:name="_Toc61880324"/>
      <w:bookmarkStart w:id="8256" w:name="_Toc61883426"/>
      <w:bookmarkStart w:id="8257" w:name="_Toc61940671"/>
      <w:bookmarkStart w:id="8258" w:name="_Toc61943781"/>
      <w:bookmarkStart w:id="8259" w:name="_Toc61946892"/>
      <w:bookmarkStart w:id="8260" w:name="_Toc61954729"/>
      <w:bookmarkStart w:id="8261" w:name="_Toc61960957"/>
      <w:bookmarkStart w:id="8262" w:name="_Toc61964073"/>
      <w:bookmarkStart w:id="8263" w:name="_Toc61967187"/>
      <w:bookmarkStart w:id="8264" w:name="_Toc61852286"/>
      <w:bookmarkStart w:id="8265" w:name="_Toc61855338"/>
      <w:bookmarkStart w:id="8266" w:name="_Toc61880325"/>
      <w:bookmarkStart w:id="8267" w:name="_Toc61883427"/>
      <w:bookmarkStart w:id="8268" w:name="_Toc61940672"/>
      <w:bookmarkStart w:id="8269" w:name="_Toc61943782"/>
      <w:bookmarkStart w:id="8270" w:name="_Toc61946893"/>
      <w:bookmarkStart w:id="8271" w:name="_Toc61954730"/>
      <w:bookmarkStart w:id="8272" w:name="_Toc61960958"/>
      <w:bookmarkStart w:id="8273" w:name="_Toc61964074"/>
      <w:bookmarkStart w:id="8274" w:name="_Toc61967188"/>
      <w:bookmarkStart w:id="8275" w:name="_Toc61852289"/>
      <w:bookmarkStart w:id="8276" w:name="_Toc61855341"/>
      <w:bookmarkStart w:id="8277" w:name="_Toc61880328"/>
      <w:bookmarkStart w:id="8278" w:name="_Toc61883430"/>
      <w:bookmarkStart w:id="8279" w:name="_Toc61940675"/>
      <w:bookmarkStart w:id="8280" w:name="_Toc61943785"/>
      <w:bookmarkStart w:id="8281" w:name="_Toc61946896"/>
      <w:bookmarkStart w:id="8282" w:name="_Toc61954733"/>
      <w:bookmarkStart w:id="8283" w:name="_Toc61960961"/>
      <w:bookmarkStart w:id="8284" w:name="_Toc61964077"/>
      <w:bookmarkStart w:id="8285" w:name="_Toc61967191"/>
      <w:bookmarkStart w:id="8286" w:name="_Toc61852291"/>
      <w:bookmarkStart w:id="8287" w:name="_Toc61855343"/>
      <w:bookmarkStart w:id="8288" w:name="_Toc61880330"/>
      <w:bookmarkStart w:id="8289" w:name="_Toc61883432"/>
      <w:bookmarkStart w:id="8290" w:name="_Toc61940677"/>
      <w:bookmarkStart w:id="8291" w:name="_Toc61943787"/>
      <w:bookmarkStart w:id="8292" w:name="_Toc61946898"/>
      <w:bookmarkStart w:id="8293" w:name="_Toc61954735"/>
      <w:bookmarkStart w:id="8294" w:name="_Toc61960963"/>
      <w:bookmarkStart w:id="8295" w:name="_Toc61964079"/>
      <w:bookmarkStart w:id="8296" w:name="_Toc61967193"/>
      <w:bookmarkStart w:id="8297" w:name="_Toc61852297"/>
      <w:bookmarkStart w:id="8298" w:name="_Toc61855349"/>
      <w:bookmarkStart w:id="8299" w:name="_Toc61880336"/>
      <w:bookmarkStart w:id="8300" w:name="_Toc61883438"/>
      <w:bookmarkStart w:id="8301" w:name="_Toc61940683"/>
      <w:bookmarkStart w:id="8302" w:name="_Toc61943793"/>
      <w:bookmarkStart w:id="8303" w:name="_Toc61946904"/>
      <w:bookmarkStart w:id="8304" w:name="_Toc61954741"/>
      <w:bookmarkStart w:id="8305" w:name="_Toc61960969"/>
      <w:bookmarkStart w:id="8306" w:name="_Toc61964085"/>
      <w:bookmarkStart w:id="8307" w:name="_Toc61967199"/>
      <w:bookmarkStart w:id="8308" w:name="_Toc61852298"/>
      <w:bookmarkStart w:id="8309" w:name="_Toc61855350"/>
      <w:bookmarkStart w:id="8310" w:name="_Toc61880337"/>
      <w:bookmarkStart w:id="8311" w:name="_Toc61883439"/>
      <w:bookmarkStart w:id="8312" w:name="_Toc61940684"/>
      <w:bookmarkStart w:id="8313" w:name="_Toc61943794"/>
      <w:bookmarkStart w:id="8314" w:name="_Toc61946905"/>
      <w:bookmarkStart w:id="8315" w:name="_Toc61954742"/>
      <w:bookmarkStart w:id="8316" w:name="_Toc61960970"/>
      <w:bookmarkStart w:id="8317" w:name="_Toc61964086"/>
      <w:bookmarkStart w:id="8318" w:name="_Toc61967200"/>
      <w:bookmarkStart w:id="8319" w:name="_Toc61852300"/>
      <w:bookmarkStart w:id="8320" w:name="_Toc61855352"/>
      <w:bookmarkStart w:id="8321" w:name="_Toc61880339"/>
      <w:bookmarkStart w:id="8322" w:name="_Toc61883441"/>
      <w:bookmarkStart w:id="8323" w:name="_Toc61940686"/>
      <w:bookmarkStart w:id="8324" w:name="_Toc61943796"/>
      <w:bookmarkStart w:id="8325" w:name="_Toc61946907"/>
      <w:bookmarkStart w:id="8326" w:name="_Toc61954744"/>
      <w:bookmarkStart w:id="8327" w:name="_Toc61960972"/>
      <w:bookmarkStart w:id="8328" w:name="_Toc61964088"/>
      <w:bookmarkStart w:id="8329" w:name="_Toc61967202"/>
      <w:bookmarkStart w:id="8330" w:name="_Toc61852302"/>
      <w:bookmarkStart w:id="8331" w:name="_Toc61855354"/>
      <w:bookmarkStart w:id="8332" w:name="_Toc61880341"/>
      <w:bookmarkStart w:id="8333" w:name="_Toc61883443"/>
      <w:bookmarkStart w:id="8334" w:name="_Toc61940688"/>
      <w:bookmarkStart w:id="8335" w:name="_Toc61943798"/>
      <w:bookmarkStart w:id="8336" w:name="_Toc61946909"/>
      <w:bookmarkStart w:id="8337" w:name="_Toc61954746"/>
      <w:bookmarkStart w:id="8338" w:name="_Toc61960974"/>
      <w:bookmarkStart w:id="8339" w:name="_Toc61964090"/>
      <w:bookmarkStart w:id="8340" w:name="_Toc61967204"/>
      <w:bookmarkStart w:id="8341" w:name="_Toc61852305"/>
      <w:bookmarkStart w:id="8342" w:name="_Toc61855357"/>
      <w:bookmarkStart w:id="8343" w:name="_Toc61880344"/>
      <w:bookmarkStart w:id="8344" w:name="_Toc61883446"/>
      <w:bookmarkStart w:id="8345" w:name="_Toc61940691"/>
      <w:bookmarkStart w:id="8346" w:name="_Toc61943801"/>
      <w:bookmarkStart w:id="8347" w:name="_Toc61946912"/>
      <w:bookmarkStart w:id="8348" w:name="_Toc61954749"/>
      <w:bookmarkStart w:id="8349" w:name="_Toc61960977"/>
      <w:bookmarkStart w:id="8350" w:name="_Toc61964093"/>
      <w:bookmarkStart w:id="8351" w:name="_Toc61967207"/>
      <w:bookmarkStart w:id="8352" w:name="_Toc61852306"/>
      <w:bookmarkStart w:id="8353" w:name="_Toc61855358"/>
      <w:bookmarkStart w:id="8354" w:name="_Toc61880345"/>
      <w:bookmarkStart w:id="8355" w:name="_Toc61883447"/>
      <w:bookmarkStart w:id="8356" w:name="_Toc61940692"/>
      <w:bookmarkStart w:id="8357" w:name="_Toc61943802"/>
      <w:bookmarkStart w:id="8358" w:name="_Toc61946913"/>
      <w:bookmarkStart w:id="8359" w:name="_Toc61954750"/>
      <w:bookmarkStart w:id="8360" w:name="_Toc61960978"/>
      <w:bookmarkStart w:id="8361" w:name="_Toc61964094"/>
      <w:bookmarkStart w:id="8362" w:name="_Toc61967208"/>
      <w:bookmarkStart w:id="8363" w:name="_Toc61852308"/>
      <w:bookmarkStart w:id="8364" w:name="_Toc61855360"/>
      <w:bookmarkStart w:id="8365" w:name="_Toc61880347"/>
      <w:bookmarkStart w:id="8366" w:name="_Toc61883449"/>
      <w:bookmarkStart w:id="8367" w:name="_Toc61940694"/>
      <w:bookmarkStart w:id="8368" w:name="_Toc61943804"/>
      <w:bookmarkStart w:id="8369" w:name="_Toc61946915"/>
      <w:bookmarkStart w:id="8370" w:name="_Toc61954752"/>
      <w:bookmarkStart w:id="8371" w:name="_Toc61960980"/>
      <w:bookmarkStart w:id="8372" w:name="_Toc61964096"/>
      <w:bookmarkStart w:id="8373" w:name="_Toc61967210"/>
      <w:bookmarkStart w:id="8374" w:name="_Toc61852309"/>
      <w:bookmarkStart w:id="8375" w:name="_Toc61855361"/>
      <w:bookmarkStart w:id="8376" w:name="_Toc61880348"/>
      <w:bookmarkStart w:id="8377" w:name="_Toc61883450"/>
      <w:bookmarkStart w:id="8378" w:name="_Toc61940695"/>
      <w:bookmarkStart w:id="8379" w:name="_Toc61943805"/>
      <w:bookmarkStart w:id="8380" w:name="_Toc61946916"/>
      <w:bookmarkStart w:id="8381" w:name="_Toc61954753"/>
      <w:bookmarkStart w:id="8382" w:name="_Toc61960981"/>
      <w:bookmarkStart w:id="8383" w:name="_Toc61964097"/>
      <w:bookmarkStart w:id="8384" w:name="_Toc61967211"/>
      <w:bookmarkStart w:id="8385" w:name="_Toc61852312"/>
      <w:bookmarkStart w:id="8386" w:name="_Toc61855364"/>
      <w:bookmarkStart w:id="8387" w:name="_Toc61880351"/>
      <w:bookmarkStart w:id="8388" w:name="_Toc61883453"/>
      <w:bookmarkStart w:id="8389" w:name="_Toc61940698"/>
      <w:bookmarkStart w:id="8390" w:name="_Toc61943808"/>
      <w:bookmarkStart w:id="8391" w:name="_Toc61946919"/>
      <w:bookmarkStart w:id="8392" w:name="_Toc61954756"/>
      <w:bookmarkStart w:id="8393" w:name="_Toc61960984"/>
      <w:bookmarkStart w:id="8394" w:name="_Toc61964100"/>
      <w:bookmarkStart w:id="8395" w:name="_Toc61967214"/>
      <w:bookmarkStart w:id="8396" w:name="_Toc61852313"/>
      <w:bookmarkStart w:id="8397" w:name="_Toc61855365"/>
      <w:bookmarkStart w:id="8398" w:name="_Toc61880352"/>
      <w:bookmarkStart w:id="8399" w:name="_Toc61883454"/>
      <w:bookmarkStart w:id="8400" w:name="_Toc61940699"/>
      <w:bookmarkStart w:id="8401" w:name="_Toc61943809"/>
      <w:bookmarkStart w:id="8402" w:name="_Toc61946920"/>
      <w:bookmarkStart w:id="8403" w:name="_Toc61954757"/>
      <w:bookmarkStart w:id="8404" w:name="_Toc61960985"/>
      <w:bookmarkStart w:id="8405" w:name="_Toc61964101"/>
      <w:bookmarkStart w:id="8406" w:name="_Toc61967215"/>
      <w:bookmarkStart w:id="8407" w:name="_Toc61852315"/>
      <w:bookmarkStart w:id="8408" w:name="_Toc61855367"/>
      <w:bookmarkStart w:id="8409" w:name="_Toc61880354"/>
      <w:bookmarkStart w:id="8410" w:name="_Toc61883456"/>
      <w:bookmarkStart w:id="8411" w:name="_Toc61940701"/>
      <w:bookmarkStart w:id="8412" w:name="_Toc61943811"/>
      <w:bookmarkStart w:id="8413" w:name="_Toc61946922"/>
      <w:bookmarkStart w:id="8414" w:name="_Toc61954759"/>
      <w:bookmarkStart w:id="8415" w:name="_Toc61960987"/>
      <w:bookmarkStart w:id="8416" w:name="_Toc61964103"/>
      <w:bookmarkStart w:id="8417" w:name="_Toc61967217"/>
      <w:bookmarkStart w:id="8418" w:name="_Toc61852316"/>
      <w:bookmarkStart w:id="8419" w:name="_Toc61855368"/>
      <w:bookmarkStart w:id="8420" w:name="_Toc61880355"/>
      <w:bookmarkStart w:id="8421" w:name="_Toc61883457"/>
      <w:bookmarkStart w:id="8422" w:name="_Toc61940702"/>
      <w:bookmarkStart w:id="8423" w:name="_Toc61943812"/>
      <w:bookmarkStart w:id="8424" w:name="_Toc61946923"/>
      <w:bookmarkStart w:id="8425" w:name="_Toc61954760"/>
      <w:bookmarkStart w:id="8426" w:name="_Toc61960988"/>
      <w:bookmarkStart w:id="8427" w:name="_Toc61964104"/>
      <w:bookmarkStart w:id="8428" w:name="_Toc61967218"/>
      <w:bookmarkStart w:id="8429" w:name="_Toc61852317"/>
      <w:bookmarkStart w:id="8430" w:name="_Toc61855369"/>
      <w:bookmarkStart w:id="8431" w:name="_Toc61880356"/>
      <w:bookmarkStart w:id="8432" w:name="_Toc61883458"/>
      <w:bookmarkStart w:id="8433" w:name="_Toc61940703"/>
      <w:bookmarkStart w:id="8434" w:name="_Toc61943813"/>
      <w:bookmarkStart w:id="8435" w:name="_Toc61946924"/>
      <w:bookmarkStart w:id="8436" w:name="_Toc61954761"/>
      <w:bookmarkStart w:id="8437" w:name="_Toc61960989"/>
      <w:bookmarkStart w:id="8438" w:name="_Toc61964105"/>
      <w:bookmarkStart w:id="8439" w:name="_Toc61967219"/>
      <w:bookmarkStart w:id="8440" w:name="_Toc37057937"/>
      <w:bookmarkStart w:id="8441" w:name="_Toc37058161"/>
      <w:bookmarkStart w:id="8442" w:name="_Toc61852320"/>
      <w:bookmarkStart w:id="8443" w:name="_Toc61855372"/>
      <w:bookmarkStart w:id="8444" w:name="_Toc61880359"/>
      <w:bookmarkStart w:id="8445" w:name="_Toc61883461"/>
      <w:bookmarkStart w:id="8446" w:name="_Toc61940706"/>
      <w:bookmarkStart w:id="8447" w:name="_Toc61943816"/>
      <w:bookmarkStart w:id="8448" w:name="_Toc61946927"/>
      <w:bookmarkStart w:id="8449" w:name="_Toc61954764"/>
      <w:bookmarkStart w:id="8450" w:name="_Toc61960992"/>
      <w:bookmarkStart w:id="8451" w:name="_Toc61964108"/>
      <w:bookmarkStart w:id="8452" w:name="_Toc61967222"/>
      <w:bookmarkStart w:id="8453" w:name="_Toc61852321"/>
      <w:bookmarkStart w:id="8454" w:name="_Toc61855373"/>
      <w:bookmarkStart w:id="8455" w:name="_Toc61880360"/>
      <w:bookmarkStart w:id="8456" w:name="_Toc61883462"/>
      <w:bookmarkStart w:id="8457" w:name="_Toc61940707"/>
      <w:bookmarkStart w:id="8458" w:name="_Toc61943817"/>
      <w:bookmarkStart w:id="8459" w:name="_Toc61946928"/>
      <w:bookmarkStart w:id="8460" w:name="_Toc61954765"/>
      <w:bookmarkStart w:id="8461" w:name="_Toc61960993"/>
      <w:bookmarkStart w:id="8462" w:name="_Toc61964109"/>
      <w:bookmarkStart w:id="8463" w:name="_Toc61967223"/>
      <w:bookmarkStart w:id="8464" w:name="_Toc61852324"/>
      <w:bookmarkStart w:id="8465" w:name="_Toc61855376"/>
      <w:bookmarkStart w:id="8466" w:name="_Toc61880363"/>
      <w:bookmarkStart w:id="8467" w:name="_Toc61883465"/>
      <w:bookmarkStart w:id="8468" w:name="_Toc61940710"/>
      <w:bookmarkStart w:id="8469" w:name="_Toc61943820"/>
      <w:bookmarkStart w:id="8470" w:name="_Toc61946931"/>
      <w:bookmarkStart w:id="8471" w:name="_Toc61954768"/>
      <w:bookmarkStart w:id="8472" w:name="_Toc61960996"/>
      <w:bookmarkStart w:id="8473" w:name="_Toc61964112"/>
      <w:bookmarkStart w:id="8474" w:name="_Toc61967226"/>
      <w:bookmarkStart w:id="8475" w:name="_Toc61852326"/>
      <w:bookmarkStart w:id="8476" w:name="_Toc61855378"/>
      <w:bookmarkStart w:id="8477" w:name="_Toc61880365"/>
      <w:bookmarkStart w:id="8478" w:name="_Toc61883467"/>
      <w:bookmarkStart w:id="8479" w:name="_Toc61940712"/>
      <w:bookmarkStart w:id="8480" w:name="_Toc61943822"/>
      <w:bookmarkStart w:id="8481" w:name="_Toc61946933"/>
      <w:bookmarkStart w:id="8482" w:name="_Toc61954770"/>
      <w:bookmarkStart w:id="8483" w:name="_Toc61960998"/>
      <w:bookmarkStart w:id="8484" w:name="_Toc61964114"/>
      <w:bookmarkStart w:id="8485" w:name="_Toc61967228"/>
      <w:bookmarkStart w:id="8486" w:name="_Toc61852327"/>
      <w:bookmarkStart w:id="8487" w:name="_Toc61855379"/>
      <w:bookmarkStart w:id="8488" w:name="_Toc61880366"/>
      <w:bookmarkStart w:id="8489" w:name="_Toc61883468"/>
      <w:bookmarkStart w:id="8490" w:name="_Toc61940713"/>
      <w:bookmarkStart w:id="8491" w:name="_Toc61943823"/>
      <w:bookmarkStart w:id="8492" w:name="_Toc61946934"/>
      <w:bookmarkStart w:id="8493" w:name="_Toc61954771"/>
      <w:bookmarkStart w:id="8494" w:name="_Toc61960999"/>
      <w:bookmarkStart w:id="8495" w:name="_Toc61964115"/>
      <w:bookmarkStart w:id="8496" w:name="_Toc61967229"/>
      <w:bookmarkStart w:id="8497" w:name="_Toc61852329"/>
      <w:bookmarkStart w:id="8498" w:name="_Toc61855381"/>
      <w:bookmarkStart w:id="8499" w:name="_Toc61880368"/>
      <w:bookmarkStart w:id="8500" w:name="_Toc61883470"/>
      <w:bookmarkStart w:id="8501" w:name="_Toc61940715"/>
      <w:bookmarkStart w:id="8502" w:name="_Toc61943825"/>
      <w:bookmarkStart w:id="8503" w:name="_Toc61946936"/>
      <w:bookmarkStart w:id="8504" w:name="_Toc61954773"/>
      <w:bookmarkStart w:id="8505" w:name="_Toc61961001"/>
      <w:bookmarkStart w:id="8506" w:name="_Toc61964117"/>
      <w:bookmarkStart w:id="8507" w:name="_Toc61967231"/>
      <w:bookmarkStart w:id="8508" w:name="_Toc61852330"/>
      <w:bookmarkStart w:id="8509" w:name="_Toc61855382"/>
      <w:bookmarkStart w:id="8510" w:name="_Toc61880369"/>
      <w:bookmarkStart w:id="8511" w:name="_Toc61883471"/>
      <w:bookmarkStart w:id="8512" w:name="_Toc61940716"/>
      <w:bookmarkStart w:id="8513" w:name="_Toc61943826"/>
      <w:bookmarkStart w:id="8514" w:name="_Toc61946937"/>
      <w:bookmarkStart w:id="8515" w:name="_Toc61954774"/>
      <w:bookmarkStart w:id="8516" w:name="_Toc61961002"/>
      <w:bookmarkStart w:id="8517" w:name="_Toc61964118"/>
      <w:bookmarkStart w:id="8518" w:name="_Toc61967232"/>
      <w:bookmarkStart w:id="8519" w:name="_Toc61852332"/>
      <w:bookmarkStart w:id="8520" w:name="_Toc61855384"/>
      <w:bookmarkStart w:id="8521" w:name="_Toc61880371"/>
      <w:bookmarkStart w:id="8522" w:name="_Toc61883473"/>
      <w:bookmarkStart w:id="8523" w:name="_Toc61940718"/>
      <w:bookmarkStart w:id="8524" w:name="_Toc61943828"/>
      <w:bookmarkStart w:id="8525" w:name="_Toc61946939"/>
      <w:bookmarkStart w:id="8526" w:name="_Toc61954776"/>
      <w:bookmarkStart w:id="8527" w:name="_Toc61961004"/>
      <w:bookmarkStart w:id="8528" w:name="_Toc61964120"/>
      <w:bookmarkStart w:id="8529" w:name="_Toc61967234"/>
      <w:bookmarkStart w:id="8530" w:name="_Toc61852334"/>
      <w:bookmarkStart w:id="8531" w:name="_Toc61855386"/>
      <w:bookmarkStart w:id="8532" w:name="_Toc61880373"/>
      <w:bookmarkStart w:id="8533" w:name="_Toc61883475"/>
      <w:bookmarkStart w:id="8534" w:name="_Toc61940720"/>
      <w:bookmarkStart w:id="8535" w:name="_Toc61943830"/>
      <w:bookmarkStart w:id="8536" w:name="_Toc61946941"/>
      <w:bookmarkStart w:id="8537" w:name="_Toc61954778"/>
      <w:bookmarkStart w:id="8538" w:name="_Toc61961006"/>
      <w:bookmarkStart w:id="8539" w:name="_Toc61964122"/>
      <w:bookmarkStart w:id="8540" w:name="_Toc61967236"/>
      <w:bookmarkStart w:id="8541" w:name="_Toc61852335"/>
      <w:bookmarkStart w:id="8542" w:name="_Toc61855387"/>
      <w:bookmarkStart w:id="8543" w:name="_Toc61880374"/>
      <w:bookmarkStart w:id="8544" w:name="_Toc61883476"/>
      <w:bookmarkStart w:id="8545" w:name="_Toc61940721"/>
      <w:bookmarkStart w:id="8546" w:name="_Toc61943831"/>
      <w:bookmarkStart w:id="8547" w:name="_Toc61946942"/>
      <w:bookmarkStart w:id="8548" w:name="_Toc61954779"/>
      <w:bookmarkStart w:id="8549" w:name="_Toc61961007"/>
      <w:bookmarkStart w:id="8550" w:name="_Toc61964123"/>
      <w:bookmarkStart w:id="8551" w:name="_Toc61967237"/>
      <w:bookmarkStart w:id="8552" w:name="_Toc61852338"/>
      <w:bookmarkStart w:id="8553" w:name="_Toc61855390"/>
      <w:bookmarkStart w:id="8554" w:name="_Toc61880377"/>
      <w:bookmarkStart w:id="8555" w:name="_Toc61883479"/>
      <w:bookmarkStart w:id="8556" w:name="_Toc61940724"/>
      <w:bookmarkStart w:id="8557" w:name="_Toc61943834"/>
      <w:bookmarkStart w:id="8558" w:name="_Toc61946945"/>
      <w:bookmarkStart w:id="8559" w:name="_Toc61954782"/>
      <w:bookmarkStart w:id="8560" w:name="_Toc61961010"/>
      <w:bookmarkStart w:id="8561" w:name="_Toc61964126"/>
      <w:bookmarkStart w:id="8562" w:name="_Toc61967240"/>
      <w:bookmarkStart w:id="8563" w:name="_Toc61852339"/>
      <w:bookmarkStart w:id="8564" w:name="_Toc61855391"/>
      <w:bookmarkStart w:id="8565" w:name="_Toc61880378"/>
      <w:bookmarkStart w:id="8566" w:name="_Toc61883480"/>
      <w:bookmarkStart w:id="8567" w:name="_Toc61940725"/>
      <w:bookmarkStart w:id="8568" w:name="_Toc61943835"/>
      <w:bookmarkStart w:id="8569" w:name="_Toc61946946"/>
      <w:bookmarkStart w:id="8570" w:name="_Toc61954783"/>
      <w:bookmarkStart w:id="8571" w:name="_Toc61961011"/>
      <w:bookmarkStart w:id="8572" w:name="_Toc61964127"/>
      <w:bookmarkStart w:id="8573" w:name="_Toc61967241"/>
      <w:bookmarkStart w:id="8574" w:name="_Toc61852341"/>
      <w:bookmarkStart w:id="8575" w:name="_Toc61855393"/>
      <w:bookmarkStart w:id="8576" w:name="_Toc61880380"/>
      <w:bookmarkStart w:id="8577" w:name="_Toc61883482"/>
      <w:bookmarkStart w:id="8578" w:name="_Toc61940727"/>
      <w:bookmarkStart w:id="8579" w:name="_Toc61943837"/>
      <w:bookmarkStart w:id="8580" w:name="_Toc61946948"/>
      <w:bookmarkStart w:id="8581" w:name="_Toc61954785"/>
      <w:bookmarkStart w:id="8582" w:name="_Toc61961013"/>
      <w:bookmarkStart w:id="8583" w:name="_Toc61964129"/>
      <w:bookmarkStart w:id="8584" w:name="_Toc61967243"/>
      <w:bookmarkStart w:id="8585" w:name="_Toc61852343"/>
      <w:bookmarkStart w:id="8586" w:name="_Toc61855395"/>
      <w:bookmarkStart w:id="8587" w:name="_Toc61880382"/>
      <w:bookmarkStart w:id="8588" w:name="_Toc61883484"/>
      <w:bookmarkStart w:id="8589" w:name="_Toc61940729"/>
      <w:bookmarkStart w:id="8590" w:name="_Toc61943839"/>
      <w:bookmarkStart w:id="8591" w:name="_Toc61946950"/>
      <w:bookmarkStart w:id="8592" w:name="_Toc61954787"/>
      <w:bookmarkStart w:id="8593" w:name="_Toc61961015"/>
      <w:bookmarkStart w:id="8594" w:name="_Toc61964131"/>
      <w:bookmarkStart w:id="8595" w:name="_Toc61967245"/>
      <w:bookmarkStart w:id="8596" w:name="_Toc61852344"/>
      <w:bookmarkStart w:id="8597" w:name="_Toc61855396"/>
      <w:bookmarkStart w:id="8598" w:name="_Toc61880383"/>
      <w:bookmarkStart w:id="8599" w:name="_Toc61883485"/>
      <w:bookmarkStart w:id="8600" w:name="_Toc61940730"/>
      <w:bookmarkStart w:id="8601" w:name="_Toc61943840"/>
      <w:bookmarkStart w:id="8602" w:name="_Toc61946951"/>
      <w:bookmarkStart w:id="8603" w:name="_Toc61954788"/>
      <w:bookmarkStart w:id="8604" w:name="_Toc61961016"/>
      <w:bookmarkStart w:id="8605" w:name="_Toc61964132"/>
      <w:bookmarkStart w:id="8606" w:name="_Toc61967246"/>
      <w:bookmarkStart w:id="8607" w:name="_Toc61852347"/>
      <w:bookmarkStart w:id="8608" w:name="_Toc61855399"/>
      <w:bookmarkStart w:id="8609" w:name="_Toc61880386"/>
      <w:bookmarkStart w:id="8610" w:name="_Toc61883488"/>
      <w:bookmarkStart w:id="8611" w:name="_Toc61940733"/>
      <w:bookmarkStart w:id="8612" w:name="_Toc61943843"/>
      <w:bookmarkStart w:id="8613" w:name="_Toc61946954"/>
      <w:bookmarkStart w:id="8614" w:name="_Toc61954791"/>
      <w:bookmarkStart w:id="8615" w:name="_Toc61961019"/>
      <w:bookmarkStart w:id="8616" w:name="_Toc61964135"/>
      <w:bookmarkStart w:id="8617" w:name="_Toc61967249"/>
      <w:bookmarkStart w:id="8618" w:name="_Toc61852348"/>
      <w:bookmarkStart w:id="8619" w:name="_Toc61855400"/>
      <w:bookmarkStart w:id="8620" w:name="_Toc61880387"/>
      <w:bookmarkStart w:id="8621" w:name="_Toc61883489"/>
      <w:bookmarkStart w:id="8622" w:name="_Toc61940734"/>
      <w:bookmarkStart w:id="8623" w:name="_Toc61943844"/>
      <w:bookmarkStart w:id="8624" w:name="_Toc61946955"/>
      <w:bookmarkStart w:id="8625" w:name="_Toc61954792"/>
      <w:bookmarkStart w:id="8626" w:name="_Toc61961020"/>
      <w:bookmarkStart w:id="8627" w:name="_Toc61964136"/>
      <w:bookmarkStart w:id="8628" w:name="_Toc61967250"/>
      <w:bookmarkStart w:id="8629" w:name="_Toc61852349"/>
      <w:bookmarkStart w:id="8630" w:name="_Toc61855401"/>
      <w:bookmarkStart w:id="8631" w:name="_Toc61880388"/>
      <w:bookmarkStart w:id="8632" w:name="_Toc61883490"/>
      <w:bookmarkStart w:id="8633" w:name="_Toc61940735"/>
      <w:bookmarkStart w:id="8634" w:name="_Toc61943845"/>
      <w:bookmarkStart w:id="8635" w:name="_Toc61946956"/>
      <w:bookmarkStart w:id="8636" w:name="_Toc61954793"/>
      <w:bookmarkStart w:id="8637" w:name="_Toc61961021"/>
      <w:bookmarkStart w:id="8638" w:name="_Toc61964137"/>
      <w:bookmarkStart w:id="8639" w:name="_Toc61967251"/>
      <w:bookmarkStart w:id="8640" w:name="_Toc61852351"/>
      <w:bookmarkStart w:id="8641" w:name="_Toc61855403"/>
      <w:bookmarkStart w:id="8642" w:name="_Toc61880390"/>
      <w:bookmarkStart w:id="8643" w:name="_Toc61883492"/>
      <w:bookmarkStart w:id="8644" w:name="_Toc61940737"/>
      <w:bookmarkStart w:id="8645" w:name="_Toc61943847"/>
      <w:bookmarkStart w:id="8646" w:name="_Toc61946958"/>
      <w:bookmarkStart w:id="8647" w:name="_Toc61954795"/>
      <w:bookmarkStart w:id="8648" w:name="_Toc61961023"/>
      <w:bookmarkStart w:id="8649" w:name="_Toc61964139"/>
      <w:bookmarkStart w:id="8650" w:name="_Toc61967253"/>
      <w:bookmarkStart w:id="8651" w:name="_Toc61852353"/>
      <w:bookmarkStart w:id="8652" w:name="_Toc61855405"/>
      <w:bookmarkStart w:id="8653" w:name="_Toc61880392"/>
      <w:bookmarkStart w:id="8654" w:name="_Toc61883494"/>
      <w:bookmarkStart w:id="8655" w:name="_Toc61940739"/>
      <w:bookmarkStart w:id="8656" w:name="_Toc61943849"/>
      <w:bookmarkStart w:id="8657" w:name="_Toc61946960"/>
      <w:bookmarkStart w:id="8658" w:name="_Toc61954797"/>
      <w:bookmarkStart w:id="8659" w:name="_Toc61961025"/>
      <w:bookmarkStart w:id="8660" w:name="_Toc61964141"/>
      <w:bookmarkStart w:id="8661" w:name="_Toc61967255"/>
      <w:bookmarkStart w:id="8662" w:name="_Toc61852356"/>
      <w:bookmarkStart w:id="8663" w:name="_Toc61855408"/>
      <w:bookmarkStart w:id="8664" w:name="_Toc61880395"/>
      <w:bookmarkStart w:id="8665" w:name="_Toc61883497"/>
      <w:bookmarkStart w:id="8666" w:name="_Toc61940742"/>
      <w:bookmarkStart w:id="8667" w:name="_Toc61943852"/>
      <w:bookmarkStart w:id="8668" w:name="_Toc61946963"/>
      <w:bookmarkStart w:id="8669" w:name="_Toc61954800"/>
      <w:bookmarkStart w:id="8670" w:name="_Toc61961028"/>
      <w:bookmarkStart w:id="8671" w:name="_Toc61964144"/>
      <w:bookmarkStart w:id="8672" w:name="_Toc61967258"/>
      <w:bookmarkStart w:id="8673" w:name="_Toc61852359"/>
      <w:bookmarkStart w:id="8674" w:name="_Toc61855411"/>
      <w:bookmarkStart w:id="8675" w:name="_Toc61880398"/>
      <w:bookmarkStart w:id="8676" w:name="_Toc61883500"/>
      <w:bookmarkStart w:id="8677" w:name="_Toc61940745"/>
      <w:bookmarkStart w:id="8678" w:name="_Toc61943855"/>
      <w:bookmarkStart w:id="8679" w:name="_Toc61946966"/>
      <w:bookmarkStart w:id="8680" w:name="_Toc61954803"/>
      <w:bookmarkStart w:id="8681" w:name="_Toc61961031"/>
      <w:bookmarkStart w:id="8682" w:name="_Toc61964147"/>
      <w:bookmarkStart w:id="8683" w:name="_Toc61967261"/>
      <w:bookmarkStart w:id="8684" w:name="_Toc61852360"/>
      <w:bookmarkStart w:id="8685" w:name="_Toc61855412"/>
      <w:bookmarkStart w:id="8686" w:name="_Toc61880399"/>
      <w:bookmarkStart w:id="8687" w:name="_Toc61883501"/>
      <w:bookmarkStart w:id="8688" w:name="_Toc61940746"/>
      <w:bookmarkStart w:id="8689" w:name="_Toc61943856"/>
      <w:bookmarkStart w:id="8690" w:name="_Toc61946967"/>
      <w:bookmarkStart w:id="8691" w:name="_Toc61954804"/>
      <w:bookmarkStart w:id="8692" w:name="_Toc61961032"/>
      <w:bookmarkStart w:id="8693" w:name="_Toc61964148"/>
      <w:bookmarkStart w:id="8694" w:name="_Toc61967262"/>
      <w:bookmarkStart w:id="8695" w:name="_Toc61852361"/>
      <w:bookmarkStart w:id="8696" w:name="_Toc61855413"/>
      <w:bookmarkStart w:id="8697" w:name="_Toc61880400"/>
      <w:bookmarkStart w:id="8698" w:name="_Toc61883502"/>
      <w:bookmarkStart w:id="8699" w:name="_Toc61940747"/>
      <w:bookmarkStart w:id="8700" w:name="_Toc61943857"/>
      <w:bookmarkStart w:id="8701" w:name="_Toc61946968"/>
      <w:bookmarkStart w:id="8702" w:name="_Toc61954805"/>
      <w:bookmarkStart w:id="8703" w:name="_Toc61961033"/>
      <w:bookmarkStart w:id="8704" w:name="_Toc61964149"/>
      <w:bookmarkStart w:id="8705" w:name="_Toc61967263"/>
      <w:bookmarkStart w:id="8706" w:name="_Toc61852362"/>
      <w:bookmarkStart w:id="8707" w:name="_Toc61855414"/>
      <w:bookmarkStart w:id="8708" w:name="_Toc61880401"/>
      <w:bookmarkStart w:id="8709" w:name="_Toc61883503"/>
      <w:bookmarkStart w:id="8710" w:name="_Toc61940748"/>
      <w:bookmarkStart w:id="8711" w:name="_Toc61943858"/>
      <w:bookmarkStart w:id="8712" w:name="_Toc61946969"/>
      <w:bookmarkStart w:id="8713" w:name="_Toc61954806"/>
      <w:bookmarkStart w:id="8714" w:name="_Toc61961034"/>
      <w:bookmarkStart w:id="8715" w:name="_Toc61964150"/>
      <w:bookmarkStart w:id="8716" w:name="_Toc61967264"/>
      <w:bookmarkStart w:id="8717" w:name="_Toc61852363"/>
      <w:bookmarkStart w:id="8718" w:name="_Toc61855415"/>
      <w:bookmarkStart w:id="8719" w:name="_Toc61880402"/>
      <w:bookmarkStart w:id="8720" w:name="_Toc61883504"/>
      <w:bookmarkStart w:id="8721" w:name="_Toc61940749"/>
      <w:bookmarkStart w:id="8722" w:name="_Toc61943859"/>
      <w:bookmarkStart w:id="8723" w:name="_Toc61946970"/>
      <w:bookmarkStart w:id="8724" w:name="_Toc61954807"/>
      <w:bookmarkStart w:id="8725" w:name="_Toc61961035"/>
      <w:bookmarkStart w:id="8726" w:name="_Toc61964151"/>
      <w:bookmarkStart w:id="8727" w:name="_Toc61967265"/>
      <w:bookmarkStart w:id="8728" w:name="_Toc61852364"/>
      <w:bookmarkStart w:id="8729" w:name="_Toc61855416"/>
      <w:bookmarkStart w:id="8730" w:name="_Toc61880403"/>
      <w:bookmarkStart w:id="8731" w:name="_Toc61883505"/>
      <w:bookmarkStart w:id="8732" w:name="_Toc61940750"/>
      <w:bookmarkStart w:id="8733" w:name="_Toc61943860"/>
      <w:bookmarkStart w:id="8734" w:name="_Toc61946971"/>
      <w:bookmarkStart w:id="8735" w:name="_Toc61954808"/>
      <w:bookmarkStart w:id="8736" w:name="_Toc61961036"/>
      <w:bookmarkStart w:id="8737" w:name="_Toc61964152"/>
      <w:bookmarkStart w:id="8738" w:name="_Toc61967266"/>
      <w:bookmarkStart w:id="8739" w:name="_Toc61852366"/>
      <w:bookmarkStart w:id="8740" w:name="_Toc61855418"/>
      <w:bookmarkStart w:id="8741" w:name="_Toc61880405"/>
      <w:bookmarkStart w:id="8742" w:name="_Toc61883507"/>
      <w:bookmarkStart w:id="8743" w:name="_Toc61940752"/>
      <w:bookmarkStart w:id="8744" w:name="_Toc61943862"/>
      <w:bookmarkStart w:id="8745" w:name="_Toc61946973"/>
      <w:bookmarkStart w:id="8746" w:name="_Toc61954810"/>
      <w:bookmarkStart w:id="8747" w:name="_Toc61961038"/>
      <w:bookmarkStart w:id="8748" w:name="_Toc61964154"/>
      <w:bookmarkStart w:id="8749" w:name="_Toc61967268"/>
      <w:bookmarkStart w:id="8750" w:name="_Toc61852367"/>
      <w:bookmarkStart w:id="8751" w:name="_Toc61855419"/>
      <w:bookmarkStart w:id="8752" w:name="_Toc61880406"/>
      <w:bookmarkStart w:id="8753" w:name="_Toc61883508"/>
      <w:bookmarkStart w:id="8754" w:name="_Toc61940753"/>
      <w:bookmarkStart w:id="8755" w:name="_Toc61943863"/>
      <w:bookmarkStart w:id="8756" w:name="_Toc61946974"/>
      <w:bookmarkStart w:id="8757" w:name="_Toc61954811"/>
      <w:bookmarkStart w:id="8758" w:name="_Toc61961039"/>
      <w:bookmarkStart w:id="8759" w:name="_Toc61964155"/>
      <w:bookmarkStart w:id="8760" w:name="_Toc61967269"/>
      <w:bookmarkStart w:id="8761" w:name="_Toc61852368"/>
      <w:bookmarkStart w:id="8762" w:name="_Toc61855420"/>
      <w:bookmarkStart w:id="8763" w:name="_Toc61880407"/>
      <w:bookmarkStart w:id="8764" w:name="_Toc61883509"/>
      <w:bookmarkStart w:id="8765" w:name="_Toc61940754"/>
      <w:bookmarkStart w:id="8766" w:name="_Toc61943864"/>
      <w:bookmarkStart w:id="8767" w:name="_Toc61946975"/>
      <w:bookmarkStart w:id="8768" w:name="_Toc61954812"/>
      <w:bookmarkStart w:id="8769" w:name="_Toc61961040"/>
      <w:bookmarkStart w:id="8770" w:name="_Toc61964156"/>
      <w:bookmarkStart w:id="8771" w:name="_Toc61967270"/>
      <w:bookmarkStart w:id="8772" w:name="_Toc44570870"/>
      <w:bookmarkStart w:id="8773" w:name="_Toc44576276"/>
      <w:bookmarkStart w:id="8774" w:name="_Toc44577826"/>
      <w:bookmarkStart w:id="8775" w:name="_Toc44570871"/>
      <w:bookmarkStart w:id="8776" w:name="_Toc44576277"/>
      <w:bookmarkStart w:id="8777" w:name="_Toc44577827"/>
      <w:bookmarkStart w:id="8778" w:name="_Toc44570872"/>
      <w:bookmarkStart w:id="8779" w:name="_Toc44576278"/>
      <w:bookmarkStart w:id="8780" w:name="_Toc44577828"/>
      <w:bookmarkStart w:id="8781" w:name="_Toc44570873"/>
      <w:bookmarkStart w:id="8782" w:name="_Toc44576279"/>
      <w:bookmarkStart w:id="8783" w:name="_Toc44577829"/>
      <w:bookmarkStart w:id="8784" w:name="_Toc61852371"/>
      <w:bookmarkStart w:id="8785" w:name="_Toc61855423"/>
      <w:bookmarkStart w:id="8786" w:name="_Toc61880410"/>
      <w:bookmarkStart w:id="8787" w:name="_Toc61883512"/>
      <w:bookmarkStart w:id="8788" w:name="_Toc61940757"/>
      <w:bookmarkStart w:id="8789" w:name="_Toc61943867"/>
      <w:bookmarkStart w:id="8790" w:name="_Toc61946978"/>
      <w:bookmarkStart w:id="8791" w:name="_Toc61954815"/>
      <w:bookmarkStart w:id="8792" w:name="_Toc61961043"/>
      <w:bookmarkStart w:id="8793" w:name="_Toc61964159"/>
      <w:bookmarkStart w:id="8794" w:name="_Toc61967273"/>
      <w:bookmarkStart w:id="8795" w:name="_Поиск_заявок_на"/>
      <w:bookmarkStart w:id="8796" w:name="_Toc61852374"/>
      <w:bookmarkStart w:id="8797" w:name="_Toc61855426"/>
      <w:bookmarkStart w:id="8798" w:name="_Toc61880413"/>
      <w:bookmarkStart w:id="8799" w:name="_Toc61883515"/>
      <w:bookmarkStart w:id="8800" w:name="_Toc61940760"/>
      <w:bookmarkStart w:id="8801" w:name="_Toc61943870"/>
      <w:bookmarkStart w:id="8802" w:name="_Toc61946981"/>
      <w:bookmarkStart w:id="8803" w:name="_Toc61954818"/>
      <w:bookmarkStart w:id="8804" w:name="_Toc61961046"/>
      <w:bookmarkStart w:id="8805" w:name="_Toc61964162"/>
      <w:bookmarkStart w:id="8806" w:name="_Toc61967276"/>
      <w:bookmarkStart w:id="8807" w:name="_Toc61852416"/>
      <w:bookmarkStart w:id="8808" w:name="_Toc61855468"/>
      <w:bookmarkStart w:id="8809" w:name="_Toc61880455"/>
      <w:bookmarkStart w:id="8810" w:name="_Toc61883557"/>
      <w:bookmarkStart w:id="8811" w:name="_Toc61940802"/>
      <w:bookmarkStart w:id="8812" w:name="_Toc61943912"/>
      <w:bookmarkStart w:id="8813" w:name="_Toc61947023"/>
      <w:bookmarkStart w:id="8814" w:name="_Toc61954860"/>
      <w:bookmarkStart w:id="8815" w:name="_Toc61961088"/>
      <w:bookmarkStart w:id="8816" w:name="_Toc61964204"/>
      <w:bookmarkStart w:id="8817" w:name="_Toc61967318"/>
      <w:bookmarkStart w:id="8818" w:name="_Toc61852417"/>
      <w:bookmarkStart w:id="8819" w:name="_Toc61855469"/>
      <w:bookmarkStart w:id="8820" w:name="_Toc61880456"/>
      <w:bookmarkStart w:id="8821" w:name="_Toc61883558"/>
      <w:bookmarkStart w:id="8822" w:name="_Toc61940803"/>
      <w:bookmarkStart w:id="8823" w:name="_Toc61943913"/>
      <w:bookmarkStart w:id="8824" w:name="_Toc61947024"/>
      <w:bookmarkStart w:id="8825" w:name="_Toc61954861"/>
      <w:bookmarkStart w:id="8826" w:name="_Toc61961089"/>
      <w:bookmarkStart w:id="8827" w:name="_Toc61964205"/>
      <w:bookmarkStart w:id="8828" w:name="_Toc61967319"/>
      <w:bookmarkStart w:id="8829" w:name="_Toc61852420"/>
      <w:bookmarkStart w:id="8830" w:name="_Toc61855472"/>
      <w:bookmarkStart w:id="8831" w:name="_Toc61880459"/>
      <w:bookmarkStart w:id="8832" w:name="_Toc61883561"/>
      <w:bookmarkStart w:id="8833" w:name="_Toc61940806"/>
      <w:bookmarkStart w:id="8834" w:name="_Toc61943916"/>
      <w:bookmarkStart w:id="8835" w:name="_Toc61947027"/>
      <w:bookmarkStart w:id="8836" w:name="_Toc61954864"/>
      <w:bookmarkStart w:id="8837" w:name="_Toc61961092"/>
      <w:bookmarkStart w:id="8838" w:name="_Toc61964208"/>
      <w:bookmarkStart w:id="8839" w:name="_Toc61967322"/>
      <w:bookmarkStart w:id="8840" w:name="_Toc61852421"/>
      <w:bookmarkStart w:id="8841" w:name="_Toc61855473"/>
      <w:bookmarkStart w:id="8842" w:name="_Toc61880460"/>
      <w:bookmarkStart w:id="8843" w:name="_Toc61883562"/>
      <w:bookmarkStart w:id="8844" w:name="_Toc61940807"/>
      <w:bookmarkStart w:id="8845" w:name="_Toc61943917"/>
      <w:bookmarkStart w:id="8846" w:name="_Toc61947028"/>
      <w:bookmarkStart w:id="8847" w:name="_Toc61954865"/>
      <w:bookmarkStart w:id="8848" w:name="_Toc61961093"/>
      <w:bookmarkStart w:id="8849" w:name="_Toc61964209"/>
      <w:bookmarkStart w:id="8850" w:name="_Toc61967323"/>
      <w:bookmarkStart w:id="8851" w:name="_Toc61852422"/>
      <w:bookmarkStart w:id="8852" w:name="_Toc61855474"/>
      <w:bookmarkStart w:id="8853" w:name="_Toc61880461"/>
      <w:bookmarkStart w:id="8854" w:name="_Toc61883563"/>
      <w:bookmarkStart w:id="8855" w:name="_Toc61940808"/>
      <w:bookmarkStart w:id="8856" w:name="_Toc61943918"/>
      <w:bookmarkStart w:id="8857" w:name="_Toc61947029"/>
      <w:bookmarkStart w:id="8858" w:name="_Toc61954866"/>
      <w:bookmarkStart w:id="8859" w:name="_Toc61961094"/>
      <w:bookmarkStart w:id="8860" w:name="_Toc61964210"/>
      <w:bookmarkStart w:id="8861" w:name="_Toc61967324"/>
      <w:bookmarkStart w:id="8862" w:name="_Toc61852423"/>
      <w:bookmarkStart w:id="8863" w:name="_Toc61855475"/>
      <w:bookmarkStart w:id="8864" w:name="_Toc61880462"/>
      <w:bookmarkStart w:id="8865" w:name="_Toc61883564"/>
      <w:bookmarkStart w:id="8866" w:name="_Toc61940809"/>
      <w:bookmarkStart w:id="8867" w:name="_Toc61943919"/>
      <w:bookmarkStart w:id="8868" w:name="_Toc61947030"/>
      <w:bookmarkStart w:id="8869" w:name="_Toc61954867"/>
      <w:bookmarkStart w:id="8870" w:name="_Toc61961095"/>
      <w:bookmarkStart w:id="8871" w:name="_Toc61964211"/>
      <w:bookmarkStart w:id="8872" w:name="_Toc61967325"/>
      <w:bookmarkStart w:id="8873" w:name="_Toc61852425"/>
      <w:bookmarkStart w:id="8874" w:name="_Toc61855477"/>
      <w:bookmarkStart w:id="8875" w:name="_Toc61880464"/>
      <w:bookmarkStart w:id="8876" w:name="_Toc61883566"/>
      <w:bookmarkStart w:id="8877" w:name="_Toc61940811"/>
      <w:bookmarkStart w:id="8878" w:name="_Toc61943921"/>
      <w:bookmarkStart w:id="8879" w:name="_Toc61947032"/>
      <w:bookmarkStart w:id="8880" w:name="_Toc61954869"/>
      <w:bookmarkStart w:id="8881" w:name="_Toc61961097"/>
      <w:bookmarkStart w:id="8882" w:name="_Toc61964213"/>
      <w:bookmarkStart w:id="8883" w:name="_Toc61967327"/>
      <w:bookmarkStart w:id="8884" w:name="_Toc61852428"/>
      <w:bookmarkStart w:id="8885" w:name="_Toc61855480"/>
      <w:bookmarkStart w:id="8886" w:name="_Toc61880467"/>
      <w:bookmarkStart w:id="8887" w:name="_Toc61883569"/>
      <w:bookmarkStart w:id="8888" w:name="_Toc61940814"/>
      <w:bookmarkStart w:id="8889" w:name="_Toc61943924"/>
      <w:bookmarkStart w:id="8890" w:name="_Toc61947035"/>
      <w:bookmarkStart w:id="8891" w:name="_Toc61954872"/>
      <w:bookmarkStart w:id="8892" w:name="_Toc61961100"/>
      <w:bookmarkStart w:id="8893" w:name="_Toc61964216"/>
      <w:bookmarkStart w:id="8894" w:name="_Toc61967330"/>
      <w:bookmarkStart w:id="8895" w:name="_Toc61852430"/>
      <w:bookmarkStart w:id="8896" w:name="_Toc61855482"/>
      <w:bookmarkStart w:id="8897" w:name="_Toc61880469"/>
      <w:bookmarkStart w:id="8898" w:name="_Toc61883571"/>
      <w:bookmarkStart w:id="8899" w:name="_Toc61940816"/>
      <w:bookmarkStart w:id="8900" w:name="_Toc61943926"/>
      <w:bookmarkStart w:id="8901" w:name="_Toc61947037"/>
      <w:bookmarkStart w:id="8902" w:name="_Toc61954874"/>
      <w:bookmarkStart w:id="8903" w:name="_Toc61961102"/>
      <w:bookmarkStart w:id="8904" w:name="_Toc61964218"/>
      <w:bookmarkStart w:id="8905" w:name="_Toc61967332"/>
      <w:bookmarkStart w:id="8906" w:name="_Toc61852431"/>
      <w:bookmarkStart w:id="8907" w:name="_Toc61855483"/>
      <w:bookmarkStart w:id="8908" w:name="_Toc61880470"/>
      <w:bookmarkStart w:id="8909" w:name="_Toc61883572"/>
      <w:bookmarkStart w:id="8910" w:name="_Toc61940817"/>
      <w:bookmarkStart w:id="8911" w:name="_Toc61943927"/>
      <w:bookmarkStart w:id="8912" w:name="_Toc61947038"/>
      <w:bookmarkStart w:id="8913" w:name="_Toc61954875"/>
      <w:bookmarkStart w:id="8914" w:name="_Toc61961103"/>
      <w:bookmarkStart w:id="8915" w:name="_Toc61964219"/>
      <w:bookmarkStart w:id="8916" w:name="_Toc61967333"/>
      <w:bookmarkStart w:id="8917" w:name="_Toc61852432"/>
      <w:bookmarkStart w:id="8918" w:name="_Toc61855484"/>
      <w:bookmarkStart w:id="8919" w:name="_Toc61880471"/>
      <w:bookmarkStart w:id="8920" w:name="_Toc61883573"/>
      <w:bookmarkStart w:id="8921" w:name="_Toc61940818"/>
      <w:bookmarkStart w:id="8922" w:name="_Toc61943928"/>
      <w:bookmarkStart w:id="8923" w:name="_Toc61947039"/>
      <w:bookmarkStart w:id="8924" w:name="_Toc61954876"/>
      <w:bookmarkStart w:id="8925" w:name="_Toc61961104"/>
      <w:bookmarkStart w:id="8926" w:name="_Toc61964220"/>
      <w:bookmarkStart w:id="8927" w:name="_Toc61967334"/>
      <w:bookmarkStart w:id="8928" w:name="_Toc61852433"/>
      <w:bookmarkStart w:id="8929" w:name="_Toc61855485"/>
      <w:bookmarkStart w:id="8930" w:name="_Toc61880472"/>
      <w:bookmarkStart w:id="8931" w:name="_Toc61883574"/>
      <w:bookmarkStart w:id="8932" w:name="_Toc61940819"/>
      <w:bookmarkStart w:id="8933" w:name="_Toc61943929"/>
      <w:bookmarkStart w:id="8934" w:name="_Toc61947040"/>
      <w:bookmarkStart w:id="8935" w:name="_Toc61954877"/>
      <w:bookmarkStart w:id="8936" w:name="_Toc61961105"/>
      <w:bookmarkStart w:id="8937" w:name="_Toc61964221"/>
      <w:bookmarkStart w:id="8938" w:name="_Toc61967335"/>
      <w:bookmarkStart w:id="8939" w:name="_Toc61852434"/>
      <w:bookmarkStart w:id="8940" w:name="_Toc61855486"/>
      <w:bookmarkStart w:id="8941" w:name="_Toc61880473"/>
      <w:bookmarkStart w:id="8942" w:name="_Toc61883575"/>
      <w:bookmarkStart w:id="8943" w:name="_Toc61940820"/>
      <w:bookmarkStart w:id="8944" w:name="_Toc61943930"/>
      <w:bookmarkStart w:id="8945" w:name="_Toc61947041"/>
      <w:bookmarkStart w:id="8946" w:name="_Toc61954878"/>
      <w:bookmarkStart w:id="8947" w:name="_Toc61961106"/>
      <w:bookmarkStart w:id="8948" w:name="_Toc61964222"/>
      <w:bookmarkStart w:id="8949" w:name="_Toc61967336"/>
      <w:bookmarkStart w:id="8950" w:name="_Toc61852436"/>
      <w:bookmarkStart w:id="8951" w:name="_Toc61855488"/>
      <w:bookmarkStart w:id="8952" w:name="_Toc61880475"/>
      <w:bookmarkStart w:id="8953" w:name="_Toc61883577"/>
      <w:bookmarkStart w:id="8954" w:name="_Toc61940822"/>
      <w:bookmarkStart w:id="8955" w:name="_Toc61943932"/>
      <w:bookmarkStart w:id="8956" w:name="_Toc61947043"/>
      <w:bookmarkStart w:id="8957" w:name="_Toc61954880"/>
      <w:bookmarkStart w:id="8958" w:name="_Toc61961108"/>
      <w:bookmarkStart w:id="8959" w:name="_Toc61964224"/>
      <w:bookmarkStart w:id="8960" w:name="_Toc61967338"/>
      <w:bookmarkStart w:id="8961" w:name="_Toc44570878"/>
      <w:bookmarkStart w:id="8962" w:name="_Toc44576284"/>
      <w:bookmarkStart w:id="8963" w:name="_Toc44577834"/>
      <w:bookmarkStart w:id="8964" w:name="_Toc61852444"/>
      <w:bookmarkStart w:id="8965" w:name="_Toc61855496"/>
      <w:bookmarkStart w:id="8966" w:name="_Toc61880483"/>
      <w:bookmarkStart w:id="8967" w:name="_Toc61883585"/>
      <w:bookmarkStart w:id="8968" w:name="_Toc61940830"/>
      <w:bookmarkStart w:id="8969" w:name="_Toc61943940"/>
      <w:bookmarkStart w:id="8970" w:name="_Toc61947051"/>
      <w:bookmarkStart w:id="8971" w:name="_Toc61954888"/>
      <w:bookmarkStart w:id="8972" w:name="_Toc61961116"/>
      <w:bookmarkStart w:id="8973" w:name="_Toc61964232"/>
      <w:bookmarkStart w:id="8974" w:name="_Toc61967346"/>
      <w:bookmarkStart w:id="8975" w:name="_Toc61852445"/>
      <w:bookmarkStart w:id="8976" w:name="_Toc61855497"/>
      <w:bookmarkStart w:id="8977" w:name="_Toc61880484"/>
      <w:bookmarkStart w:id="8978" w:name="_Toc61883586"/>
      <w:bookmarkStart w:id="8979" w:name="_Toc61940831"/>
      <w:bookmarkStart w:id="8980" w:name="_Toc61943941"/>
      <w:bookmarkStart w:id="8981" w:name="_Toc61947052"/>
      <w:bookmarkStart w:id="8982" w:name="_Toc61954889"/>
      <w:bookmarkStart w:id="8983" w:name="_Toc61961117"/>
      <w:bookmarkStart w:id="8984" w:name="_Toc61964233"/>
      <w:bookmarkStart w:id="8985" w:name="_Toc61967347"/>
      <w:bookmarkStart w:id="8986" w:name="_Toc61852446"/>
      <w:bookmarkStart w:id="8987" w:name="_Toc61855498"/>
      <w:bookmarkStart w:id="8988" w:name="_Toc61880485"/>
      <w:bookmarkStart w:id="8989" w:name="_Toc61883587"/>
      <w:bookmarkStart w:id="8990" w:name="_Toc61940832"/>
      <w:bookmarkStart w:id="8991" w:name="_Toc61943942"/>
      <w:bookmarkStart w:id="8992" w:name="_Toc61947053"/>
      <w:bookmarkStart w:id="8993" w:name="_Toc61954890"/>
      <w:bookmarkStart w:id="8994" w:name="_Toc61961118"/>
      <w:bookmarkStart w:id="8995" w:name="_Toc61964234"/>
      <w:bookmarkStart w:id="8996" w:name="_Toc61967348"/>
      <w:bookmarkStart w:id="8997" w:name="_Toc61852447"/>
      <w:bookmarkStart w:id="8998" w:name="_Toc61855499"/>
      <w:bookmarkStart w:id="8999" w:name="_Toc61880486"/>
      <w:bookmarkStart w:id="9000" w:name="_Toc61883588"/>
      <w:bookmarkStart w:id="9001" w:name="_Toc61940833"/>
      <w:bookmarkStart w:id="9002" w:name="_Toc61943943"/>
      <w:bookmarkStart w:id="9003" w:name="_Toc61947054"/>
      <w:bookmarkStart w:id="9004" w:name="_Toc61954891"/>
      <w:bookmarkStart w:id="9005" w:name="_Toc61961119"/>
      <w:bookmarkStart w:id="9006" w:name="_Toc61964235"/>
      <w:bookmarkStart w:id="9007" w:name="_Toc61967349"/>
      <w:bookmarkStart w:id="9008" w:name="_Toc61852449"/>
      <w:bookmarkStart w:id="9009" w:name="_Toc61855501"/>
      <w:bookmarkStart w:id="9010" w:name="_Toc61880488"/>
      <w:bookmarkStart w:id="9011" w:name="_Toc61883590"/>
      <w:bookmarkStart w:id="9012" w:name="_Toc61940835"/>
      <w:bookmarkStart w:id="9013" w:name="_Toc61943945"/>
      <w:bookmarkStart w:id="9014" w:name="_Toc61947056"/>
      <w:bookmarkStart w:id="9015" w:name="_Toc61954893"/>
      <w:bookmarkStart w:id="9016" w:name="_Toc61961121"/>
      <w:bookmarkStart w:id="9017" w:name="_Toc61964237"/>
      <w:bookmarkStart w:id="9018" w:name="_Toc61967351"/>
      <w:bookmarkStart w:id="9019" w:name="_Toc61852451"/>
      <w:bookmarkStart w:id="9020" w:name="_Toc61855503"/>
      <w:bookmarkStart w:id="9021" w:name="_Toc61880490"/>
      <w:bookmarkStart w:id="9022" w:name="_Toc61883592"/>
      <w:bookmarkStart w:id="9023" w:name="_Toc61940837"/>
      <w:bookmarkStart w:id="9024" w:name="_Toc61943947"/>
      <w:bookmarkStart w:id="9025" w:name="_Toc61947058"/>
      <w:bookmarkStart w:id="9026" w:name="_Toc61954895"/>
      <w:bookmarkStart w:id="9027" w:name="_Toc61961123"/>
      <w:bookmarkStart w:id="9028" w:name="_Toc61964239"/>
      <w:bookmarkStart w:id="9029" w:name="_Toc61967353"/>
      <w:bookmarkStart w:id="9030" w:name="_Toc61852485"/>
      <w:bookmarkStart w:id="9031" w:name="_Toc61855537"/>
      <w:bookmarkStart w:id="9032" w:name="_Toc61880524"/>
      <w:bookmarkStart w:id="9033" w:name="_Toc61883626"/>
      <w:bookmarkStart w:id="9034" w:name="_Toc61940871"/>
      <w:bookmarkStart w:id="9035" w:name="_Toc61943981"/>
      <w:bookmarkStart w:id="9036" w:name="_Toc61947092"/>
      <w:bookmarkStart w:id="9037" w:name="_Toc61954929"/>
      <w:bookmarkStart w:id="9038" w:name="_Toc61961157"/>
      <w:bookmarkStart w:id="9039" w:name="_Toc61964273"/>
      <w:bookmarkStart w:id="9040" w:name="_Toc61967387"/>
      <w:bookmarkStart w:id="9041" w:name="_Toc61852488"/>
      <w:bookmarkStart w:id="9042" w:name="_Toc61855540"/>
      <w:bookmarkStart w:id="9043" w:name="_Toc61880527"/>
      <w:bookmarkStart w:id="9044" w:name="_Toc61883629"/>
      <w:bookmarkStart w:id="9045" w:name="_Toc61940874"/>
      <w:bookmarkStart w:id="9046" w:name="_Toc61943984"/>
      <w:bookmarkStart w:id="9047" w:name="_Toc61947095"/>
      <w:bookmarkStart w:id="9048" w:name="_Toc61954932"/>
      <w:bookmarkStart w:id="9049" w:name="_Toc61961160"/>
      <w:bookmarkStart w:id="9050" w:name="_Toc61964276"/>
      <w:bookmarkStart w:id="9051" w:name="_Toc61967390"/>
      <w:bookmarkStart w:id="9052" w:name="_Toc61852490"/>
      <w:bookmarkStart w:id="9053" w:name="_Toc61855542"/>
      <w:bookmarkStart w:id="9054" w:name="_Toc61880529"/>
      <w:bookmarkStart w:id="9055" w:name="_Toc61883631"/>
      <w:bookmarkStart w:id="9056" w:name="_Toc61940876"/>
      <w:bookmarkStart w:id="9057" w:name="_Toc61943986"/>
      <w:bookmarkStart w:id="9058" w:name="_Toc61947097"/>
      <w:bookmarkStart w:id="9059" w:name="_Toc61954934"/>
      <w:bookmarkStart w:id="9060" w:name="_Toc61961162"/>
      <w:bookmarkStart w:id="9061" w:name="_Toc61964278"/>
      <w:bookmarkStart w:id="9062" w:name="_Toc61967392"/>
      <w:bookmarkStart w:id="9063" w:name="_Toc61852492"/>
      <w:bookmarkStart w:id="9064" w:name="_Toc61855544"/>
      <w:bookmarkStart w:id="9065" w:name="_Toc61880531"/>
      <w:bookmarkStart w:id="9066" w:name="_Toc61883633"/>
      <w:bookmarkStart w:id="9067" w:name="_Toc61940878"/>
      <w:bookmarkStart w:id="9068" w:name="_Toc61943988"/>
      <w:bookmarkStart w:id="9069" w:name="_Toc61947099"/>
      <w:bookmarkStart w:id="9070" w:name="_Toc61954936"/>
      <w:bookmarkStart w:id="9071" w:name="_Toc61961164"/>
      <w:bookmarkStart w:id="9072" w:name="_Toc61964280"/>
      <w:bookmarkStart w:id="9073" w:name="_Toc61967394"/>
      <w:bookmarkStart w:id="9074" w:name="_Toc61852495"/>
      <w:bookmarkStart w:id="9075" w:name="_Toc61855547"/>
      <w:bookmarkStart w:id="9076" w:name="_Toc61880534"/>
      <w:bookmarkStart w:id="9077" w:name="_Toc61883636"/>
      <w:bookmarkStart w:id="9078" w:name="_Toc61940881"/>
      <w:bookmarkStart w:id="9079" w:name="_Toc61943991"/>
      <w:bookmarkStart w:id="9080" w:name="_Toc61947102"/>
      <w:bookmarkStart w:id="9081" w:name="_Toc61954939"/>
      <w:bookmarkStart w:id="9082" w:name="_Toc61961167"/>
      <w:bookmarkStart w:id="9083" w:name="_Toc61964283"/>
      <w:bookmarkStart w:id="9084" w:name="_Toc61967397"/>
      <w:bookmarkStart w:id="9085" w:name="_Toc61852497"/>
      <w:bookmarkStart w:id="9086" w:name="_Toc61855549"/>
      <w:bookmarkStart w:id="9087" w:name="_Toc61880536"/>
      <w:bookmarkStart w:id="9088" w:name="_Toc61883638"/>
      <w:bookmarkStart w:id="9089" w:name="_Toc61940883"/>
      <w:bookmarkStart w:id="9090" w:name="_Toc61943993"/>
      <w:bookmarkStart w:id="9091" w:name="_Toc61947104"/>
      <w:bookmarkStart w:id="9092" w:name="_Toc61954941"/>
      <w:bookmarkStart w:id="9093" w:name="_Toc61961169"/>
      <w:bookmarkStart w:id="9094" w:name="_Toc61964285"/>
      <w:bookmarkStart w:id="9095" w:name="_Toc61967399"/>
      <w:bookmarkStart w:id="9096" w:name="_Toc61852500"/>
      <w:bookmarkStart w:id="9097" w:name="_Toc61855552"/>
      <w:bookmarkStart w:id="9098" w:name="_Toc61880539"/>
      <w:bookmarkStart w:id="9099" w:name="_Toc61883641"/>
      <w:bookmarkStart w:id="9100" w:name="_Toc61940886"/>
      <w:bookmarkStart w:id="9101" w:name="_Toc61943996"/>
      <w:bookmarkStart w:id="9102" w:name="_Toc61947107"/>
      <w:bookmarkStart w:id="9103" w:name="_Toc61954944"/>
      <w:bookmarkStart w:id="9104" w:name="_Toc61961172"/>
      <w:bookmarkStart w:id="9105" w:name="_Toc61964288"/>
      <w:bookmarkStart w:id="9106" w:name="_Toc61967402"/>
      <w:bookmarkStart w:id="9107" w:name="_Toc61852501"/>
      <w:bookmarkStart w:id="9108" w:name="_Toc61855553"/>
      <w:bookmarkStart w:id="9109" w:name="_Toc61880540"/>
      <w:bookmarkStart w:id="9110" w:name="_Toc61883642"/>
      <w:bookmarkStart w:id="9111" w:name="_Toc61940887"/>
      <w:bookmarkStart w:id="9112" w:name="_Toc61943997"/>
      <w:bookmarkStart w:id="9113" w:name="_Toc61947108"/>
      <w:bookmarkStart w:id="9114" w:name="_Toc61954945"/>
      <w:bookmarkStart w:id="9115" w:name="_Toc61961173"/>
      <w:bookmarkStart w:id="9116" w:name="_Toc61964289"/>
      <w:bookmarkStart w:id="9117" w:name="_Toc61967403"/>
      <w:bookmarkStart w:id="9118" w:name="_Toc61852503"/>
      <w:bookmarkStart w:id="9119" w:name="_Toc61855555"/>
      <w:bookmarkStart w:id="9120" w:name="_Toc61880542"/>
      <w:bookmarkStart w:id="9121" w:name="_Toc61883644"/>
      <w:bookmarkStart w:id="9122" w:name="_Toc61940889"/>
      <w:bookmarkStart w:id="9123" w:name="_Toc61943999"/>
      <w:bookmarkStart w:id="9124" w:name="_Toc61947110"/>
      <w:bookmarkStart w:id="9125" w:name="_Toc61954947"/>
      <w:bookmarkStart w:id="9126" w:name="_Toc61961175"/>
      <w:bookmarkStart w:id="9127" w:name="_Toc61964291"/>
      <w:bookmarkStart w:id="9128" w:name="_Toc61967405"/>
      <w:bookmarkStart w:id="9129" w:name="_Toc61852508"/>
      <w:bookmarkStart w:id="9130" w:name="_Toc61855560"/>
      <w:bookmarkStart w:id="9131" w:name="_Toc61880547"/>
      <w:bookmarkStart w:id="9132" w:name="_Toc61883649"/>
      <w:bookmarkStart w:id="9133" w:name="_Toc61940894"/>
      <w:bookmarkStart w:id="9134" w:name="_Toc61944004"/>
      <w:bookmarkStart w:id="9135" w:name="_Toc61947115"/>
      <w:bookmarkStart w:id="9136" w:name="_Toc61954952"/>
      <w:bookmarkStart w:id="9137" w:name="_Toc61961180"/>
      <w:bookmarkStart w:id="9138" w:name="_Toc61964296"/>
      <w:bookmarkStart w:id="9139" w:name="_Toc61967410"/>
      <w:bookmarkStart w:id="9140" w:name="_Toc61852509"/>
      <w:bookmarkStart w:id="9141" w:name="_Toc61855561"/>
      <w:bookmarkStart w:id="9142" w:name="_Toc61880548"/>
      <w:bookmarkStart w:id="9143" w:name="_Toc61883650"/>
      <w:bookmarkStart w:id="9144" w:name="_Toc61940895"/>
      <w:bookmarkStart w:id="9145" w:name="_Toc61944005"/>
      <w:bookmarkStart w:id="9146" w:name="_Toc61947116"/>
      <w:bookmarkStart w:id="9147" w:name="_Toc61954953"/>
      <w:bookmarkStart w:id="9148" w:name="_Toc61961181"/>
      <w:bookmarkStart w:id="9149" w:name="_Toc61964297"/>
      <w:bookmarkStart w:id="9150" w:name="_Toc61967411"/>
      <w:bookmarkStart w:id="9151" w:name="_Toc61852511"/>
      <w:bookmarkStart w:id="9152" w:name="_Toc61855563"/>
      <w:bookmarkStart w:id="9153" w:name="_Toc61880550"/>
      <w:bookmarkStart w:id="9154" w:name="_Toc61883652"/>
      <w:bookmarkStart w:id="9155" w:name="_Toc61940897"/>
      <w:bookmarkStart w:id="9156" w:name="_Toc61944007"/>
      <w:bookmarkStart w:id="9157" w:name="_Toc61947118"/>
      <w:bookmarkStart w:id="9158" w:name="_Toc61954955"/>
      <w:bookmarkStart w:id="9159" w:name="_Toc61961183"/>
      <w:bookmarkStart w:id="9160" w:name="_Toc61964299"/>
      <w:bookmarkStart w:id="9161" w:name="_Toc61967413"/>
      <w:bookmarkStart w:id="9162" w:name="_Toc61852512"/>
      <w:bookmarkStart w:id="9163" w:name="_Toc61855564"/>
      <w:bookmarkStart w:id="9164" w:name="_Toc61880551"/>
      <w:bookmarkStart w:id="9165" w:name="_Toc61883653"/>
      <w:bookmarkStart w:id="9166" w:name="_Toc61940898"/>
      <w:bookmarkStart w:id="9167" w:name="_Toc61944008"/>
      <w:bookmarkStart w:id="9168" w:name="_Toc61947119"/>
      <w:bookmarkStart w:id="9169" w:name="_Toc61954956"/>
      <w:bookmarkStart w:id="9170" w:name="_Toc61961184"/>
      <w:bookmarkStart w:id="9171" w:name="_Toc61964300"/>
      <w:bookmarkStart w:id="9172" w:name="_Toc61967414"/>
      <w:bookmarkStart w:id="9173" w:name="_Toc61852513"/>
      <w:bookmarkStart w:id="9174" w:name="_Toc61855565"/>
      <w:bookmarkStart w:id="9175" w:name="_Toc61880552"/>
      <w:bookmarkStart w:id="9176" w:name="_Toc61883654"/>
      <w:bookmarkStart w:id="9177" w:name="_Toc61940899"/>
      <w:bookmarkStart w:id="9178" w:name="_Toc61944009"/>
      <w:bookmarkStart w:id="9179" w:name="_Toc61947120"/>
      <w:bookmarkStart w:id="9180" w:name="_Toc61954957"/>
      <w:bookmarkStart w:id="9181" w:name="_Toc61961185"/>
      <w:bookmarkStart w:id="9182" w:name="_Toc61964301"/>
      <w:bookmarkStart w:id="9183" w:name="_Toc61967415"/>
      <w:bookmarkStart w:id="9184" w:name="_Toc61852514"/>
      <w:bookmarkStart w:id="9185" w:name="_Toc61855566"/>
      <w:bookmarkStart w:id="9186" w:name="_Toc61880553"/>
      <w:bookmarkStart w:id="9187" w:name="_Toc61883655"/>
      <w:bookmarkStart w:id="9188" w:name="_Toc61940900"/>
      <w:bookmarkStart w:id="9189" w:name="_Toc61944010"/>
      <w:bookmarkStart w:id="9190" w:name="_Toc61947121"/>
      <w:bookmarkStart w:id="9191" w:name="_Toc61954958"/>
      <w:bookmarkStart w:id="9192" w:name="_Toc61961186"/>
      <w:bookmarkStart w:id="9193" w:name="_Toc61964302"/>
      <w:bookmarkStart w:id="9194" w:name="_Toc61967416"/>
      <w:bookmarkStart w:id="9195" w:name="_Toc61852520"/>
      <w:bookmarkStart w:id="9196" w:name="_Toc61855572"/>
      <w:bookmarkStart w:id="9197" w:name="_Toc61880559"/>
      <w:bookmarkStart w:id="9198" w:name="_Toc61883661"/>
      <w:bookmarkStart w:id="9199" w:name="_Toc61940906"/>
      <w:bookmarkStart w:id="9200" w:name="_Toc61944016"/>
      <w:bookmarkStart w:id="9201" w:name="_Toc61947127"/>
      <w:bookmarkStart w:id="9202" w:name="_Toc61954964"/>
      <w:bookmarkStart w:id="9203" w:name="_Toc61961192"/>
      <w:bookmarkStart w:id="9204" w:name="_Toc61964308"/>
      <w:bookmarkStart w:id="9205" w:name="_Toc61967422"/>
      <w:bookmarkStart w:id="9206" w:name="_Toc61852521"/>
      <w:bookmarkStart w:id="9207" w:name="_Toc61855573"/>
      <w:bookmarkStart w:id="9208" w:name="_Toc61880560"/>
      <w:bookmarkStart w:id="9209" w:name="_Toc61883662"/>
      <w:bookmarkStart w:id="9210" w:name="_Toc61940907"/>
      <w:bookmarkStart w:id="9211" w:name="_Toc61944017"/>
      <w:bookmarkStart w:id="9212" w:name="_Toc61947128"/>
      <w:bookmarkStart w:id="9213" w:name="_Toc61954965"/>
      <w:bookmarkStart w:id="9214" w:name="_Toc61961193"/>
      <w:bookmarkStart w:id="9215" w:name="_Toc61964309"/>
      <w:bookmarkStart w:id="9216" w:name="_Toc61967423"/>
      <w:bookmarkStart w:id="9217" w:name="_Toc61852522"/>
      <w:bookmarkStart w:id="9218" w:name="_Toc61855574"/>
      <w:bookmarkStart w:id="9219" w:name="_Toc61880561"/>
      <w:bookmarkStart w:id="9220" w:name="_Toc61883663"/>
      <w:bookmarkStart w:id="9221" w:name="_Toc61940908"/>
      <w:bookmarkStart w:id="9222" w:name="_Toc61944018"/>
      <w:bookmarkStart w:id="9223" w:name="_Toc61947129"/>
      <w:bookmarkStart w:id="9224" w:name="_Toc61954966"/>
      <w:bookmarkStart w:id="9225" w:name="_Toc61961194"/>
      <w:bookmarkStart w:id="9226" w:name="_Toc61964310"/>
      <w:bookmarkStart w:id="9227" w:name="_Toc61967424"/>
      <w:bookmarkStart w:id="9228" w:name="_Toc61852524"/>
      <w:bookmarkStart w:id="9229" w:name="_Toc61855576"/>
      <w:bookmarkStart w:id="9230" w:name="_Toc61880563"/>
      <w:bookmarkStart w:id="9231" w:name="_Toc61883665"/>
      <w:bookmarkStart w:id="9232" w:name="_Toc61940910"/>
      <w:bookmarkStart w:id="9233" w:name="_Toc61944020"/>
      <w:bookmarkStart w:id="9234" w:name="_Toc61947131"/>
      <w:bookmarkStart w:id="9235" w:name="_Toc61954968"/>
      <w:bookmarkStart w:id="9236" w:name="_Toc61961196"/>
      <w:bookmarkStart w:id="9237" w:name="_Toc61964312"/>
      <w:bookmarkStart w:id="9238" w:name="_Toc61967426"/>
      <w:bookmarkStart w:id="9239" w:name="_Toc61852525"/>
      <w:bookmarkStart w:id="9240" w:name="_Toc61855577"/>
      <w:bookmarkStart w:id="9241" w:name="_Toc61880564"/>
      <w:bookmarkStart w:id="9242" w:name="_Toc61883666"/>
      <w:bookmarkStart w:id="9243" w:name="_Toc61940911"/>
      <w:bookmarkStart w:id="9244" w:name="_Toc61944021"/>
      <w:bookmarkStart w:id="9245" w:name="_Toc61947132"/>
      <w:bookmarkStart w:id="9246" w:name="_Toc61954969"/>
      <w:bookmarkStart w:id="9247" w:name="_Toc61961197"/>
      <w:bookmarkStart w:id="9248" w:name="_Toc61964313"/>
      <w:bookmarkStart w:id="9249" w:name="_Toc61967427"/>
      <w:bookmarkStart w:id="9250" w:name="_Toc61852527"/>
      <w:bookmarkStart w:id="9251" w:name="_Toc61855579"/>
      <w:bookmarkStart w:id="9252" w:name="_Toc61880566"/>
      <w:bookmarkStart w:id="9253" w:name="_Toc61883668"/>
      <w:bookmarkStart w:id="9254" w:name="_Toc61940913"/>
      <w:bookmarkStart w:id="9255" w:name="_Toc61944023"/>
      <w:bookmarkStart w:id="9256" w:name="_Toc61947134"/>
      <w:bookmarkStart w:id="9257" w:name="_Toc61954971"/>
      <w:bookmarkStart w:id="9258" w:name="_Toc61961199"/>
      <w:bookmarkStart w:id="9259" w:name="_Toc61964315"/>
      <w:bookmarkStart w:id="9260" w:name="_Toc61967429"/>
      <w:bookmarkStart w:id="9261" w:name="_Toc61852528"/>
      <w:bookmarkStart w:id="9262" w:name="_Toc61855580"/>
      <w:bookmarkStart w:id="9263" w:name="_Toc61880567"/>
      <w:bookmarkStart w:id="9264" w:name="_Toc61883669"/>
      <w:bookmarkStart w:id="9265" w:name="_Toc61940914"/>
      <w:bookmarkStart w:id="9266" w:name="_Toc61944024"/>
      <w:bookmarkStart w:id="9267" w:name="_Toc61947135"/>
      <w:bookmarkStart w:id="9268" w:name="_Toc61954972"/>
      <w:bookmarkStart w:id="9269" w:name="_Toc61961200"/>
      <w:bookmarkStart w:id="9270" w:name="_Toc61964316"/>
      <w:bookmarkStart w:id="9271" w:name="_Toc61967430"/>
      <w:bookmarkStart w:id="9272" w:name="_Toc61852534"/>
      <w:bookmarkStart w:id="9273" w:name="_Toc61855586"/>
      <w:bookmarkStart w:id="9274" w:name="_Toc61880573"/>
      <w:bookmarkStart w:id="9275" w:name="_Toc61883675"/>
      <w:bookmarkStart w:id="9276" w:name="_Toc61940920"/>
      <w:bookmarkStart w:id="9277" w:name="_Toc61944030"/>
      <w:bookmarkStart w:id="9278" w:name="_Toc61947141"/>
      <w:bookmarkStart w:id="9279" w:name="_Toc61954978"/>
      <w:bookmarkStart w:id="9280" w:name="_Toc61961206"/>
      <w:bookmarkStart w:id="9281" w:name="_Toc61964322"/>
      <w:bookmarkStart w:id="9282" w:name="_Toc61967436"/>
      <w:bookmarkStart w:id="9283" w:name="_Toc61852536"/>
      <w:bookmarkStart w:id="9284" w:name="_Toc61855588"/>
      <w:bookmarkStart w:id="9285" w:name="_Toc61880575"/>
      <w:bookmarkStart w:id="9286" w:name="_Toc61883677"/>
      <w:bookmarkStart w:id="9287" w:name="_Toc61940922"/>
      <w:bookmarkStart w:id="9288" w:name="_Toc61944032"/>
      <w:bookmarkStart w:id="9289" w:name="_Toc61947143"/>
      <w:bookmarkStart w:id="9290" w:name="_Toc61954980"/>
      <w:bookmarkStart w:id="9291" w:name="_Toc61961208"/>
      <w:bookmarkStart w:id="9292" w:name="_Toc61964324"/>
      <w:bookmarkStart w:id="9293" w:name="_Toc61967438"/>
      <w:bookmarkStart w:id="9294" w:name="_Toc61852542"/>
      <w:bookmarkStart w:id="9295" w:name="_Toc61855594"/>
      <w:bookmarkStart w:id="9296" w:name="_Toc61880581"/>
      <w:bookmarkStart w:id="9297" w:name="_Toc61883683"/>
      <w:bookmarkStart w:id="9298" w:name="_Toc61940928"/>
      <w:bookmarkStart w:id="9299" w:name="_Toc61944038"/>
      <w:bookmarkStart w:id="9300" w:name="_Toc61947149"/>
      <w:bookmarkStart w:id="9301" w:name="_Toc61954986"/>
      <w:bookmarkStart w:id="9302" w:name="_Toc61961214"/>
      <w:bookmarkStart w:id="9303" w:name="_Toc61964330"/>
      <w:bookmarkStart w:id="9304" w:name="_Toc61967444"/>
      <w:bookmarkStart w:id="9305" w:name="_Toc61852543"/>
      <w:bookmarkStart w:id="9306" w:name="_Toc61855595"/>
      <w:bookmarkStart w:id="9307" w:name="_Toc61880582"/>
      <w:bookmarkStart w:id="9308" w:name="_Toc61883684"/>
      <w:bookmarkStart w:id="9309" w:name="_Toc61940929"/>
      <w:bookmarkStart w:id="9310" w:name="_Toc61944039"/>
      <w:bookmarkStart w:id="9311" w:name="_Toc61947150"/>
      <w:bookmarkStart w:id="9312" w:name="_Toc61954987"/>
      <w:bookmarkStart w:id="9313" w:name="_Toc61961215"/>
      <w:bookmarkStart w:id="9314" w:name="_Toc61964331"/>
      <w:bookmarkStart w:id="9315" w:name="_Toc61967445"/>
      <w:bookmarkStart w:id="9316" w:name="_Toc61852545"/>
      <w:bookmarkStart w:id="9317" w:name="_Toc61855597"/>
      <w:bookmarkStart w:id="9318" w:name="_Toc61880584"/>
      <w:bookmarkStart w:id="9319" w:name="_Toc61883686"/>
      <w:bookmarkStart w:id="9320" w:name="_Toc61940931"/>
      <w:bookmarkStart w:id="9321" w:name="_Toc61944041"/>
      <w:bookmarkStart w:id="9322" w:name="_Toc61947152"/>
      <w:bookmarkStart w:id="9323" w:name="_Toc61954989"/>
      <w:bookmarkStart w:id="9324" w:name="_Toc61961217"/>
      <w:bookmarkStart w:id="9325" w:name="_Toc61964333"/>
      <w:bookmarkStart w:id="9326" w:name="_Toc61967447"/>
      <w:bookmarkStart w:id="9327" w:name="_Toc61852553"/>
      <w:bookmarkStart w:id="9328" w:name="_Toc61855605"/>
      <w:bookmarkStart w:id="9329" w:name="_Toc61880592"/>
      <w:bookmarkStart w:id="9330" w:name="_Toc61883694"/>
      <w:bookmarkStart w:id="9331" w:name="_Toc61940939"/>
      <w:bookmarkStart w:id="9332" w:name="_Toc61944049"/>
      <w:bookmarkStart w:id="9333" w:name="_Toc61947160"/>
      <w:bookmarkStart w:id="9334" w:name="_Toc61954997"/>
      <w:bookmarkStart w:id="9335" w:name="_Toc61961225"/>
      <w:bookmarkStart w:id="9336" w:name="_Toc61964341"/>
      <w:bookmarkStart w:id="9337" w:name="_Toc61967455"/>
      <w:bookmarkStart w:id="9338" w:name="_Toc61852555"/>
      <w:bookmarkStart w:id="9339" w:name="_Toc61855607"/>
      <w:bookmarkStart w:id="9340" w:name="_Toc61880594"/>
      <w:bookmarkStart w:id="9341" w:name="_Toc61883696"/>
      <w:bookmarkStart w:id="9342" w:name="_Toc61940941"/>
      <w:bookmarkStart w:id="9343" w:name="_Toc61944051"/>
      <w:bookmarkStart w:id="9344" w:name="_Toc61947162"/>
      <w:bookmarkStart w:id="9345" w:name="_Toc61954999"/>
      <w:bookmarkStart w:id="9346" w:name="_Toc61961227"/>
      <w:bookmarkStart w:id="9347" w:name="_Toc61964343"/>
      <w:bookmarkStart w:id="9348" w:name="_Toc61967457"/>
      <w:bookmarkStart w:id="9349" w:name="_Toc61852556"/>
      <w:bookmarkStart w:id="9350" w:name="_Toc61855608"/>
      <w:bookmarkStart w:id="9351" w:name="_Toc61880595"/>
      <w:bookmarkStart w:id="9352" w:name="_Toc61883697"/>
      <w:bookmarkStart w:id="9353" w:name="_Toc61940942"/>
      <w:bookmarkStart w:id="9354" w:name="_Toc61944052"/>
      <w:bookmarkStart w:id="9355" w:name="_Toc61947163"/>
      <w:bookmarkStart w:id="9356" w:name="_Toc61955000"/>
      <w:bookmarkStart w:id="9357" w:name="_Toc61961228"/>
      <w:bookmarkStart w:id="9358" w:name="_Toc61964344"/>
      <w:bookmarkStart w:id="9359" w:name="_Toc61967458"/>
      <w:bookmarkStart w:id="9360" w:name="_Toc61852559"/>
      <w:bookmarkStart w:id="9361" w:name="_Toc61855611"/>
      <w:bookmarkStart w:id="9362" w:name="_Toc61880598"/>
      <w:bookmarkStart w:id="9363" w:name="_Toc61883700"/>
      <w:bookmarkStart w:id="9364" w:name="_Toc61940945"/>
      <w:bookmarkStart w:id="9365" w:name="_Toc61944055"/>
      <w:bookmarkStart w:id="9366" w:name="_Toc61947166"/>
      <w:bookmarkStart w:id="9367" w:name="_Toc61955003"/>
      <w:bookmarkStart w:id="9368" w:name="_Toc61961231"/>
      <w:bookmarkStart w:id="9369" w:name="_Toc61964347"/>
      <w:bookmarkStart w:id="9370" w:name="_Toc61967461"/>
      <w:bookmarkStart w:id="9371" w:name="_Toc61852560"/>
      <w:bookmarkStart w:id="9372" w:name="_Toc61855612"/>
      <w:bookmarkStart w:id="9373" w:name="_Toc61880599"/>
      <w:bookmarkStart w:id="9374" w:name="_Toc61883701"/>
      <w:bookmarkStart w:id="9375" w:name="_Toc61940946"/>
      <w:bookmarkStart w:id="9376" w:name="_Toc61944056"/>
      <w:bookmarkStart w:id="9377" w:name="_Toc61947167"/>
      <w:bookmarkStart w:id="9378" w:name="_Toc61955004"/>
      <w:bookmarkStart w:id="9379" w:name="_Toc61961232"/>
      <w:bookmarkStart w:id="9380" w:name="_Toc61964348"/>
      <w:bookmarkStart w:id="9381" w:name="_Toc61967462"/>
      <w:bookmarkStart w:id="9382" w:name="_Toc61852562"/>
      <w:bookmarkStart w:id="9383" w:name="_Toc61855614"/>
      <w:bookmarkStart w:id="9384" w:name="_Toc61880601"/>
      <w:bookmarkStart w:id="9385" w:name="_Toc61883703"/>
      <w:bookmarkStart w:id="9386" w:name="_Toc61940948"/>
      <w:bookmarkStart w:id="9387" w:name="_Toc61944058"/>
      <w:bookmarkStart w:id="9388" w:name="_Toc61947169"/>
      <w:bookmarkStart w:id="9389" w:name="_Toc61955006"/>
      <w:bookmarkStart w:id="9390" w:name="_Toc61961234"/>
      <w:bookmarkStart w:id="9391" w:name="_Toc61964350"/>
      <w:bookmarkStart w:id="9392" w:name="_Toc61967464"/>
      <w:bookmarkStart w:id="9393" w:name="_Toc61852563"/>
      <w:bookmarkStart w:id="9394" w:name="_Toc61855615"/>
      <w:bookmarkStart w:id="9395" w:name="_Toc61880602"/>
      <w:bookmarkStart w:id="9396" w:name="_Toc61883704"/>
      <w:bookmarkStart w:id="9397" w:name="_Toc61940949"/>
      <w:bookmarkStart w:id="9398" w:name="_Toc61944059"/>
      <w:bookmarkStart w:id="9399" w:name="_Toc61947170"/>
      <w:bookmarkStart w:id="9400" w:name="_Toc61955007"/>
      <w:bookmarkStart w:id="9401" w:name="_Toc61961235"/>
      <w:bookmarkStart w:id="9402" w:name="_Toc61964351"/>
      <w:bookmarkStart w:id="9403" w:name="_Toc61967465"/>
      <w:bookmarkStart w:id="9404" w:name="_Toc61852564"/>
      <w:bookmarkStart w:id="9405" w:name="_Toc61855616"/>
      <w:bookmarkStart w:id="9406" w:name="_Toc61880603"/>
      <w:bookmarkStart w:id="9407" w:name="_Toc61883705"/>
      <w:bookmarkStart w:id="9408" w:name="_Toc61940950"/>
      <w:bookmarkStart w:id="9409" w:name="_Toc61944060"/>
      <w:bookmarkStart w:id="9410" w:name="_Toc61947171"/>
      <w:bookmarkStart w:id="9411" w:name="_Toc61955008"/>
      <w:bookmarkStart w:id="9412" w:name="_Toc61961236"/>
      <w:bookmarkStart w:id="9413" w:name="_Toc61964352"/>
      <w:bookmarkStart w:id="9414" w:name="_Toc61967466"/>
      <w:bookmarkStart w:id="9415" w:name="_Toc61852565"/>
      <w:bookmarkStart w:id="9416" w:name="_Toc61855617"/>
      <w:bookmarkStart w:id="9417" w:name="_Toc61880604"/>
      <w:bookmarkStart w:id="9418" w:name="_Toc61883706"/>
      <w:bookmarkStart w:id="9419" w:name="_Toc61940951"/>
      <w:bookmarkStart w:id="9420" w:name="_Toc61944061"/>
      <w:bookmarkStart w:id="9421" w:name="_Toc61947172"/>
      <w:bookmarkStart w:id="9422" w:name="_Toc61955009"/>
      <w:bookmarkStart w:id="9423" w:name="_Toc61961237"/>
      <w:bookmarkStart w:id="9424" w:name="_Toc61964353"/>
      <w:bookmarkStart w:id="9425" w:name="_Toc61967467"/>
      <w:bookmarkStart w:id="9426" w:name="_Toc61852567"/>
      <w:bookmarkStart w:id="9427" w:name="_Toc61855619"/>
      <w:bookmarkStart w:id="9428" w:name="_Toc61880606"/>
      <w:bookmarkStart w:id="9429" w:name="_Toc61883708"/>
      <w:bookmarkStart w:id="9430" w:name="_Toc61940953"/>
      <w:bookmarkStart w:id="9431" w:name="_Toc61944063"/>
      <w:bookmarkStart w:id="9432" w:name="_Toc61947174"/>
      <w:bookmarkStart w:id="9433" w:name="_Toc61955011"/>
      <w:bookmarkStart w:id="9434" w:name="_Toc61961239"/>
      <w:bookmarkStart w:id="9435" w:name="_Toc61964355"/>
      <w:bookmarkStart w:id="9436" w:name="_Toc61967469"/>
      <w:bookmarkStart w:id="9437" w:name="_Toc61852568"/>
      <w:bookmarkStart w:id="9438" w:name="_Toc61855620"/>
      <w:bookmarkStart w:id="9439" w:name="_Toc61880607"/>
      <w:bookmarkStart w:id="9440" w:name="_Toc61883709"/>
      <w:bookmarkStart w:id="9441" w:name="_Toc61940954"/>
      <w:bookmarkStart w:id="9442" w:name="_Toc61944064"/>
      <w:bookmarkStart w:id="9443" w:name="_Toc61947175"/>
      <w:bookmarkStart w:id="9444" w:name="_Toc61955012"/>
      <w:bookmarkStart w:id="9445" w:name="_Toc61961240"/>
      <w:bookmarkStart w:id="9446" w:name="_Toc61964356"/>
      <w:bookmarkStart w:id="9447" w:name="_Toc61967470"/>
      <w:bookmarkStart w:id="9448" w:name="_Toc61852589"/>
      <w:bookmarkStart w:id="9449" w:name="_Toc61855641"/>
      <w:bookmarkStart w:id="9450" w:name="_Toc61880628"/>
      <w:bookmarkStart w:id="9451" w:name="_Toc61883730"/>
      <w:bookmarkStart w:id="9452" w:name="_Toc61940975"/>
      <w:bookmarkStart w:id="9453" w:name="_Toc61944085"/>
      <w:bookmarkStart w:id="9454" w:name="_Toc61947196"/>
      <w:bookmarkStart w:id="9455" w:name="_Toc61955033"/>
      <w:bookmarkStart w:id="9456" w:name="_Toc61961261"/>
      <w:bookmarkStart w:id="9457" w:name="_Toc61964377"/>
      <w:bookmarkStart w:id="9458" w:name="_Toc61967491"/>
      <w:bookmarkStart w:id="9459" w:name="_Toc61852590"/>
      <w:bookmarkStart w:id="9460" w:name="_Toc61855642"/>
      <w:bookmarkStart w:id="9461" w:name="_Toc61880629"/>
      <w:bookmarkStart w:id="9462" w:name="_Toc61883731"/>
      <w:bookmarkStart w:id="9463" w:name="_Toc61940976"/>
      <w:bookmarkStart w:id="9464" w:name="_Toc61944086"/>
      <w:bookmarkStart w:id="9465" w:name="_Toc61947197"/>
      <w:bookmarkStart w:id="9466" w:name="_Toc61955034"/>
      <w:bookmarkStart w:id="9467" w:name="_Toc61961262"/>
      <w:bookmarkStart w:id="9468" w:name="_Toc61964378"/>
      <w:bookmarkStart w:id="9469" w:name="_Toc61967492"/>
      <w:bookmarkStart w:id="9470" w:name="_Toc61852591"/>
      <w:bookmarkStart w:id="9471" w:name="_Toc61855643"/>
      <w:bookmarkStart w:id="9472" w:name="_Toc61880630"/>
      <w:bookmarkStart w:id="9473" w:name="_Toc61883732"/>
      <w:bookmarkStart w:id="9474" w:name="_Toc61940977"/>
      <w:bookmarkStart w:id="9475" w:name="_Toc61944087"/>
      <w:bookmarkStart w:id="9476" w:name="_Toc61947198"/>
      <w:bookmarkStart w:id="9477" w:name="_Toc61955035"/>
      <w:bookmarkStart w:id="9478" w:name="_Toc61961263"/>
      <w:bookmarkStart w:id="9479" w:name="_Toc61964379"/>
      <w:bookmarkStart w:id="9480" w:name="_Toc61967493"/>
      <w:bookmarkStart w:id="9481" w:name="_Toc61852592"/>
      <w:bookmarkStart w:id="9482" w:name="_Toc61855644"/>
      <w:bookmarkStart w:id="9483" w:name="_Toc61880631"/>
      <w:bookmarkStart w:id="9484" w:name="_Toc61883733"/>
      <w:bookmarkStart w:id="9485" w:name="_Toc61940978"/>
      <w:bookmarkStart w:id="9486" w:name="_Toc61944088"/>
      <w:bookmarkStart w:id="9487" w:name="_Toc61947199"/>
      <w:bookmarkStart w:id="9488" w:name="_Toc61955036"/>
      <w:bookmarkStart w:id="9489" w:name="_Toc61961264"/>
      <w:bookmarkStart w:id="9490" w:name="_Toc61964380"/>
      <w:bookmarkStart w:id="9491" w:name="_Toc61967494"/>
      <w:bookmarkStart w:id="9492" w:name="_Toc61852596"/>
      <w:bookmarkStart w:id="9493" w:name="_Toc61855648"/>
      <w:bookmarkStart w:id="9494" w:name="_Toc61880635"/>
      <w:bookmarkStart w:id="9495" w:name="_Toc61883737"/>
      <w:bookmarkStart w:id="9496" w:name="_Toc61940982"/>
      <w:bookmarkStart w:id="9497" w:name="_Toc61944092"/>
      <w:bookmarkStart w:id="9498" w:name="_Toc61947203"/>
      <w:bookmarkStart w:id="9499" w:name="_Toc61955040"/>
      <w:bookmarkStart w:id="9500" w:name="_Toc61961268"/>
      <w:bookmarkStart w:id="9501" w:name="_Toc61964384"/>
      <w:bookmarkStart w:id="9502" w:name="_Toc61967498"/>
      <w:bookmarkStart w:id="9503" w:name="_Toc61852598"/>
      <w:bookmarkStart w:id="9504" w:name="_Toc61855650"/>
      <w:bookmarkStart w:id="9505" w:name="_Toc61880637"/>
      <w:bookmarkStart w:id="9506" w:name="_Toc61883739"/>
      <w:bookmarkStart w:id="9507" w:name="_Toc61940984"/>
      <w:bookmarkStart w:id="9508" w:name="_Toc61944094"/>
      <w:bookmarkStart w:id="9509" w:name="_Toc61947205"/>
      <w:bookmarkStart w:id="9510" w:name="_Toc61955042"/>
      <w:bookmarkStart w:id="9511" w:name="_Toc61961270"/>
      <w:bookmarkStart w:id="9512" w:name="_Toc61964386"/>
      <w:bookmarkStart w:id="9513" w:name="_Toc61967500"/>
      <w:bookmarkStart w:id="9514" w:name="_Toc61852599"/>
      <w:bookmarkStart w:id="9515" w:name="_Toc61855651"/>
      <w:bookmarkStart w:id="9516" w:name="_Toc61880638"/>
      <w:bookmarkStart w:id="9517" w:name="_Toc61883740"/>
      <w:bookmarkStart w:id="9518" w:name="_Toc61940985"/>
      <w:bookmarkStart w:id="9519" w:name="_Toc61944095"/>
      <w:bookmarkStart w:id="9520" w:name="_Toc61947206"/>
      <w:bookmarkStart w:id="9521" w:name="_Toc61955043"/>
      <w:bookmarkStart w:id="9522" w:name="_Toc61961271"/>
      <w:bookmarkStart w:id="9523" w:name="_Toc61964387"/>
      <w:bookmarkStart w:id="9524" w:name="_Toc61967501"/>
      <w:bookmarkStart w:id="9525" w:name="_Toc44570887"/>
      <w:bookmarkStart w:id="9526" w:name="_Toc44576293"/>
      <w:bookmarkStart w:id="9527" w:name="_Toc44577843"/>
      <w:bookmarkStart w:id="9528" w:name="_Toc61852602"/>
      <w:bookmarkStart w:id="9529" w:name="_Toc61855654"/>
      <w:bookmarkStart w:id="9530" w:name="_Toc61880641"/>
      <w:bookmarkStart w:id="9531" w:name="_Toc61883743"/>
      <w:bookmarkStart w:id="9532" w:name="_Toc61940988"/>
      <w:bookmarkStart w:id="9533" w:name="_Toc61944098"/>
      <w:bookmarkStart w:id="9534" w:name="_Toc61947209"/>
      <w:bookmarkStart w:id="9535" w:name="_Toc61955046"/>
      <w:bookmarkStart w:id="9536" w:name="_Toc61961274"/>
      <w:bookmarkStart w:id="9537" w:name="_Toc61964390"/>
      <w:bookmarkStart w:id="9538" w:name="_Toc61967504"/>
      <w:bookmarkStart w:id="9539" w:name="_Toc61852603"/>
      <w:bookmarkStart w:id="9540" w:name="_Toc61855655"/>
      <w:bookmarkStart w:id="9541" w:name="_Toc61880642"/>
      <w:bookmarkStart w:id="9542" w:name="_Toc61883744"/>
      <w:bookmarkStart w:id="9543" w:name="_Toc61940989"/>
      <w:bookmarkStart w:id="9544" w:name="_Toc61944099"/>
      <w:bookmarkStart w:id="9545" w:name="_Toc61947210"/>
      <w:bookmarkStart w:id="9546" w:name="_Toc61955047"/>
      <w:bookmarkStart w:id="9547" w:name="_Toc61961275"/>
      <w:bookmarkStart w:id="9548" w:name="_Toc61964391"/>
      <w:bookmarkStart w:id="9549" w:name="_Toc61967505"/>
      <w:bookmarkStart w:id="9550" w:name="_Toc61852604"/>
      <w:bookmarkStart w:id="9551" w:name="_Toc61855656"/>
      <w:bookmarkStart w:id="9552" w:name="_Toc61880643"/>
      <w:bookmarkStart w:id="9553" w:name="_Toc61883745"/>
      <w:bookmarkStart w:id="9554" w:name="_Toc61940990"/>
      <w:bookmarkStart w:id="9555" w:name="_Toc61944100"/>
      <w:bookmarkStart w:id="9556" w:name="_Toc61947211"/>
      <w:bookmarkStart w:id="9557" w:name="_Toc61955048"/>
      <w:bookmarkStart w:id="9558" w:name="_Toc61961276"/>
      <w:bookmarkStart w:id="9559" w:name="_Toc61964392"/>
      <w:bookmarkStart w:id="9560" w:name="_Toc61967506"/>
      <w:bookmarkStart w:id="9561" w:name="_Toc61852605"/>
      <w:bookmarkStart w:id="9562" w:name="_Toc61855657"/>
      <w:bookmarkStart w:id="9563" w:name="_Toc61880644"/>
      <w:bookmarkStart w:id="9564" w:name="_Toc61883746"/>
      <w:bookmarkStart w:id="9565" w:name="_Toc61940991"/>
      <w:bookmarkStart w:id="9566" w:name="_Toc61944101"/>
      <w:bookmarkStart w:id="9567" w:name="_Toc61947212"/>
      <w:bookmarkStart w:id="9568" w:name="_Toc61955049"/>
      <w:bookmarkStart w:id="9569" w:name="_Toc61961277"/>
      <w:bookmarkStart w:id="9570" w:name="_Toc61964393"/>
      <w:bookmarkStart w:id="9571" w:name="_Toc61967507"/>
      <w:bookmarkStart w:id="9572" w:name="_Toc61852606"/>
      <w:bookmarkStart w:id="9573" w:name="_Toc61855658"/>
      <w:bookmarkStart w:id="9574" w:name="_Toc61880645"/>
      <w:bookmarkStart w:id="9575" w:name="_Toc61883747"/>
      <w:bookmarkStart w:id="9576" w:name="_Toc61940992"/>
      <w:bookmarkStart w:id="9577" w:name="_Toc61944102"/>
      <w:bookmarkStart w:id="9578" w:name="_Toc61947213"/>
      <w:bookmarkStart w:id="9579" w:name="_Toc61955050"/>
      <w:bookmarkStart w:id="9580" w:name="_Toc61961278"/>
      <w:bookmarkStart w:id="9581" w:name="_Toc61964394"/>
      <w:bookmarkStart w:id="9582" w:name="_Toc61967508"/>
      <w:bookmarkStart w:id="9583" w:name="_Toc61852607"/>
      <w:bookmarkStart w:id="9584" w:name="_Toc61855659"/>
      <w:bookmarkStart w:id="9585" w:name="_Toc61880646"/>
      <w:bookmarkStart w:id="9586" w:name="_Toc61883748"/>
      <w:bookmarkStart w:id="9587" w:name="_Toc61940993"/>
      <w:bookmarkStart w:id="9588" w:name="_Toc61944103"/>
      <w:bookmarkStart w:id="9589" w:name="_Toc61947214"/>
      <w:bookmarkStart w:id="9590" w:name="_Toc61955051"/>
      <w:bookmarkStart w:id="9591" w:name="_Toc61961279"/>
      <w:bookmarkStart w:id="9592" w:name="_Toc61964395"/>
      <w:bookmarkStart w:id="9593" w:name="_Toc61967509"/>
      <w:bookmarkStart w:id="9594" w:name="_Toc61852608"/>
      <w:bookmarkStart w:id="9595" w:name="_Toc61855660"/>
      <w:bookmarkStart w:id="9596" w:name="_Toc61880647"/>
      <w:bookmarkStart w:id="9597" w:name="_Toc61883749"/>
      <w:bookmarkStart w:id="9598" w:name="_Toc61940994"/>
      <w:bookmarkStart w:id="9599" w:name="_Toc61944104"/>
      <w:bookmarkStart w:id="9600" w:name="_Toc61947215"/>
      <w:bookmarkStart w:id="9601" w:name="_Toc61955052"/>
      <w:bookmarkStart w:id="9602" w:name="_Toc61961280"/>
      <w:bookmarkStart w:id="9603" w:name="_Toc61964396"/>
      <w:bookmarkStart w:id="9604" w:name="_Toc61967510"/>
      <w:bookmarkStart w:id="9605" w:name="_Toc91517436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  <w:bookmarkEnd w:id="4622"/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  <w:bookmarkEnd w:id="4787"/>
      <w:bookmarkEnd w:id="4788"/>
      <w:bookmarkEnd w:id="4789"/>
      <w:bookmarkEnd w:id="4790"/>
      <w:bookmarkEnd w:id="4791"/>
      <w:bookmarkEnd w:id="4792"/>
      <w:bookmarkEnd w:id="4793"/>
      <w:bookmarkEnd w:id="4794"/>
      <w:bookmarkEnd w:id="4795"/>
      <w:bookmarkEnd w:id="4796"/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  <w:bookmarkEnd w:id="4810"/>
      <w:bookmarkEnd w:id="4811"/>
      <w:bookmarkEnd w:id="4812"/>
      <w:bookmarkEnd w:id="4813"/>
      <w:bookmarkEnd w:id="4814"/>
      <w:bookmarkEnd w:id="4815"/>
      <w:bookmarkEnd w:id="4816"/>
      <w:bookmarkEnd w:id="4817"/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  <w:bookmarkEnd w:id="4832"/>
      <w:bookmarkEnd w:id="4833"/>
      <w:bookmarkEnd w:id="4834"/>
      <w:bookmarkEnd w:id="4835"/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  <w:bookmarkEnd w:id="5021"/>
      <w:bookmarkEnd w:id="5022"/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bookmarkEnd w:id="5082"/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  <w:bookmarkEnd w:id="5142"/>
      <w:bookmarkEnd w:id="5143"/>
      <w:bookmarkEnd w:id="5144"/>
      <w:bookmarkEnd w:id="5145"/>
      <w:bookmarkEnd w:id="5146"/>
      <w:bookmarkEnd w:id="5147"/>
      <w:bookmarkEnd w:id="5148"/>
      <w:bookmarkEnd w:id="5149"/>
      <w:bookmarkEnd w:id="5150"/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bookmarkEnd w:id="5243"/>
      <w:bookmarkEnd w:id="5244"/>
      <w:bookmarkEnd w:id="5245"/>
      <w:bookmarkEnd w:id="5246"/>
      <w:bookmarkEnd w:id="5247"/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  <w:bookmarkEnd w:id="5340"/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  <w:bookmarkEnd w:id="5433"/>
      <w:bookmarkEnd w:id="5434"/>
      <w:bookmarkEnd w:id="5435"/>
      <w:bookmarkEnd w:id="5436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bookmarkEnd w:id="5529"/>
      <w:bookmarkEnd w:id="5530"/>
      <w:bookmarkEnd w:id="5531"/>
      <w:bookmarkEnd w:id="5532"/>
      <w:bookmarkEnd w:id="5533"/>
      <w:bookmarkEnd w:id="5534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  <w:bookmarkEnd w:id="5605"/>
      <w:bookmarkEnd w:id="5606"/>
      <w:bookmarkEnd w:id="5607"/>
      <w:bookmarkEnd w:id="5608"/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  <w:bookmarkEnd w:id="5701"/>
      <w:bookmarkEnd w:id="5702"/>
      <w:bookmarkEnd w:id="5703"/>
      <w:bookmarkEnd w:id="5704"/>
      <w:bookmarkEnd w:id="5705"/>
      <w:bookmarkEnd w:id="5706"/>
      <w:bookmarkEnd w:id="5707"/>
      <w:bookmarkEnd w:id="5708"/>
      <w:bookmarkEnd w:id="5709"/>
      <w:bookmarkEnd w:id="5710"/>
      <w:bookmarkEnd w:id="5711"/>
      <w:bookmarkEnd w:id="5712"/>
      <w:bookmarkEnd w:id="5713"/>
      <w:bookmarkEnd w:id="5714"/>
      <w:bookmarkEnd w:id="5715"/>
      <w:bookmarkEnd w:id="5716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  <w:bookmarkEnd w:id="5810"/>
      <w:bookmarkEnd w:id="5811"/>
      <w:bookmarkEnd w:id="5812"/>
      <w:bookmarkEnd w:id="5813"/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  <w:bookmarkEnd w:id="6136"/>
      <w:bookmarkEnd w:id="6137"/>
      <w:bookmarkEnd w:id="6138"/>
      <w:bookmarkEnd w:id="6139"/>
      <w:bookmarkEnd w:id="6140"/>
      <w:bookmarkEnd w:id="6141"/>
      <w:bookmarkEnd w:id="6142"/>
      <w:bookmarkEnd w:id="6143"/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  <w:bookmarkEnd w:id="6236"/>
      <w:bookmarkEnd w:id="6237"/>
      <w:bookmarkEnd w:id="6238"/>
      <w:bookmarkEnd w:id="6239"/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  <w:bookmarkEnd w:id="6322"/>
      <w:bookmarkEnd w:id="6323"/>
      <w:bookmarkEnd w:id="6324"/>
      <w:bookmarkEnd w:id="6325"/>
      <w:bookmarkEnd w:id="6326"/>
      <w:bookmarkEnd w:id="6327"/>
      <w:bookmarkEnd w:id="6328"/>
      <w:bookmarkEnd w:id="6329"/>
      <w:bookmarkEnd w:id="6330"/>
      <w:bookmarkEnd w:id="6331"/>
      <w:bookmarkEnd w:id="6332"/>
      <w:bookmarkEnd w:id="6333"/>
      <w:bookmarkEnd w:id="6334"/>
      <w:bookmarkEnd w:id="6335"/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  <w:bookmarkEnd w:id="6424"/>
      <w:bookmarkEnd w:id="6425"/>
      <w:bookmarkEnd w:id="6426"/>
      <w:bookmarkEnd w:id="6427"/>
      <w:bookmarkEnd w:id="6428"/>
      <w:bookmarkEnd w:id="6429"/>
      <w:bookmarkEnd w:id="6430"/>
      <w:bookmarkEnd w:id="6431"/>
      <w:bookmarkEnd w:id="6432"/>
      <w:bookmarkEnd w:id="6433"/>
      <w:bookmarkEnd w:id="6434"/>
      <w:bookmarkEnd w:id="6435"/>
      <w:bookmarkEnd w:id="6436"/>
      <w:bookmarkEnd w:id="6437"/>
      <w:bookmarkEnd w:id="6438"/>
      <w:bookmarkEnd w:id="6439"/>
      <w:bookmarkEnd w:id="6440"/>
      <w:bookmarkEnd w:id="6441"/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  <w:bookmarkEnd w:id="6529"/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  <w:bookmarkEnd w:id="6617"/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  <w:bookmarkEnd w:id="6705"/>
      <w:bookmarkEnd w:id="6706"/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bookmarkEnd w:id="6794"/>
      <w:bookmarkEnd w:id="6795"/>
      <w:bookmarkEnd w:id="6796"/>
      <w:bookmarkEnd w:id="6797"/>
      <w:bookmarkEnd w:id="6798"/>
      <w:bookmarkEnd w:id="6799"/>
      <w:bookmarkEnd w:id="6800"/>
      <w:bookmarkEnd w:id="6801"/>
      <w:bookmarkEnd w:id="6802"/>
      <w:bookmarkEnd w:id="6803"/>
      <w:bookmarkEnd w:id="6804"/>
      <w:bookmarkEnd w:id="6805"/>
      <w:bookmarkEnd w:id="6806"/>
      <w:bookmarkEnd w:id="6807"/>
      <w:bookmarkEnd w:id="6808"/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  <w:bookmarkEnd w:id="6850"/>
      <w:bookmarkEnd w:id="6851"/>
      <w:bookmarkEnd w:id="6852"/>
      <w:bookmarkEnd w:id="6853"/>
      <w:bookmarkEnd w:id="6854"/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  <w:bookmarkEnd w:id="6945"/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  <w:bookmarkEnd w:id="7060"/>
      <w:bookmarkEnd w:id="7061"/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  <w:bookmarkEnd w:id="7137"/>
      <w:bookmarkEnd w:id="7138"/>
      <w:bookmarkEnd w:id="7139"/>
      <w:bookmarkEnd w:id="7140"/>
      <w:bookmarkEnd w:id="7141"/>
      <w:bookmarkEnd w:id="7142"/>
      <w:bookmarkEnd w:id="7143"/>
      <w:bookmarkEnd w:id="7144"/>
      <w:bookmarkEnd w:id="7145"/>
      <w:bookmarkEnd w:id="7146"/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  <w:bookmarkEnd w:id="7239"/>
      <w:bookmarkEnd w:id="7240"/>
      <w:bookmarkEnd w:id="7241"/>
      <w:bookmarkEnd w:id="7242"/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  <w:bookmarkEnd w:id="7642"/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696"/>
      <w:bookmarkEnd w:id="7697"/>
      <w:bookmarkEnd w:id="7698"/>
      <w:bookmarkEnd w:id="7699"/>
      <w:bookmarkEnd w:id="7700"/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  <w:bookmarkEnd w:id="7825"/>
      <w:bookmarkEnd w:id="7826"/>
      <w:bookmarkEnd w:id="7827"/>
      <w:bookmarkEnd w:id="7828"/>
      <w:bookmarkEnd w:id="7829"/>
      <w:bookmarkEnd w:id="7830"/>
      <w:bookmarkEnd w:id="7831"/>
      <w:bookmarkEnd w:id="7832"/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  <w:bookmarkEnd w:id="8113"/>
      <w:bookmarkEnd w:id="8114"/>
      <w:bookmarkEnd w:id="8115"/>
      <w:bookmarkEnd w:id="8116"/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  <w:bookmarkEnd w:id="8373"/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  <w:bookmarkEnd w:id="8466"/>
      <w:bookmarkEnd w:id="8467"/>
      <w:bookmarkEnd w:id="8468"/>
      <w:bookmarkEnd w:id="8469"/>
      <w:bookmarkEnd w:id="8470"/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  <w:bookmarkEnd w:id="8834"/>
      <w:bookmarkEnd w:id="8835"/>
      <w:bookmarkEnd w:id="8836"/>
      <w:bookmarkEnd w:id="8837"/>
      <w:bookmarkEnd w:id="8838"/>
      <w:bookmarkEnd w:id="8839"/>
      <w:bookmarkEnd w:id="8840"/>
      <w:bookmarkEnd w:id="8841"/>
      <w:bookmarkEnd w:id="8842"/>
      <w:bookmarkEnd w:id="8843"/>
      <w:bookmarkEnd w:id="8844"/>
      <w:bookmarkEnd w:id="8845"/>
      <w:bookmarkEnd w:id="8846"/>
      <w:bookmarkEnd w:id="8847"/>
      <w:bookmarkEnd w:id="8848"/>
      <w:bookmarkEnd w:id="8849"/>
      <w:bookmarkEnd w:id="8850"/>
      <w:bookmarkEnd w:id="8851"/>
      <w:bookmarkEnd w:id="8852"/>
      <w:bookmarkEnd w:id="8853"/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bookmarkEnd w:id="8876"/>
      <w:bookmarkEnd w:id="8877"/>
      <w:bookmarkEnd w:id="8878"/>
      <w:bookmarkEnd w:id="8879"/>
      <w:bookmarkEnd w:id="8880"/>
      <w:bookmarkEnd w:id="8881"/>
      <w:bookmarkEnd w:id="8882"/>
      <w:bookmarkEnd w:id="8883"/>
      <w:bookmarkEnd w:id="8884"/>
      <w:bookmarkEnd w:id="8885"/>
      <w:bookmarkEnd w:id="8886"/>
      <w:bookmarkEnd w:id="8887"/>
      <w:bookmarkEnd w:id="8888"/>
      <w:bookmarkEnd w:id="8889"/>
      <w:bookmarkEnd w:id="8890"/>
      <w:bookmarkEnd w:id="8891"/>
      <w:bookmarkEnd w:id="8892"/>
      <w:bookmarkEnd w:id="8893"/>
      <w:bookmarkEnd w:id="8894"/>
      <w:bookmarkEnd w:id="8895"/>
      <w:bookmarkEnd w:id="8896"/>
      <w:bookmarkEnd w:id="8897"/>
      <w:bookmarkEnd w:id="8898"/>
      <w:bookmarkEnd w:id="8899"/>
      <w:bookmarkEnd w:id="8900"/>
      <w:bookmarkEnd w:id="8901"/>
      <w:bookmarkEnd w:id="8902"/>
      <w:bookmarkEnd w:id="8903"/>
      <w:bookmarkEnd w:id="8904"/>
      <w:bookmarkEnd w:id="8905"/>
      <w:bookmarkEnd w:id="8906"/>
      <w:bookmarkEnd w:id="8907"/>
      <w:bookmarkEnd w:id="8908"/>
      <w:bookmarkEnd w:id="8909"/>
      <w:bookmarkEnd w:id="8910"/>
      <w:bookmarkEnd w:id="8911"/>
      <w:bookmarkEnd w:id="8912"/>
      <w:bookmarkEnd w:id="8913"/>
      <w:bookmarkEnd w:id="8914"/>
      <w:bookmarkEnd w:id="8915"/>
      <w:bookmarkEnd w:id="8916"/>
      <w:bookmarkEnd w:id="8917"/>
      <w:bookmarkEnd w:id="8918"/>
      <w:bookmarkEnd w:id="8919"/>
      <w:bookmarkEnd w:id="8920"/>
      <w:bookmarkEnd w:id="8921"/>
      <w:bookmarkEnd w:id="8922"/>
      <w:bookmarkEnd w:id="8923"/>
      <w:bookmarkEnd w:id="8924"/>
      <w:bookmarkEnd w:id="8925"/>
      <w:bookmarkEnd w:id="8926"/>
      <w:bookmarkEnd w:id="8927"/>
      <w:bookmarkEnd w:id="8928"/>
      <w:bookmarkEnd w:id="8929"/>
      <w:bookmarkEnd w:id="8930"/>
      <w:bookmarkEnd w:id="8931"/>
      <w:bookmarkEnd w:id="8932"/>
      <w:bookmarkEnd w:id="8933"/>
      <w:bookmarkEnd w:id="8934"/>
      <w:bookmarkEnd w:id="8935"/>
      <w:bookmarkEnd w:id="8936"/>
      <w:bookmarkEnd w:id="8937"/>
      <w:bookmarkEnd w:id="8938"/>
      <w:bookmarkEnd w:id="8939"/>
      <w:bookmarkEnd w:id="8940"/>
      <w:bookmarkEnd w:id="8941"/>
      <w:bookmarkEnd w:id="8942"/>
      <w:bookmarkEnd w:id="8943"/>
      <w:bookmarkEnd w:id="8944"/>
      <w:bookmarkEnd w:id="8945"/>
      <w:bookmarkEnd w:id="8946"/>
      <w:bookmarkEnd w:id="8947"/>
      <w:bookmarkEnd w:id="8948"/>
      <w:bookmarkEnd w:id="8949"/>
      <w:bookmarkEnd w:id="8950"/>
      <w:bookmarkEnd w:id="8951"/>
      <w:bookmarkEnd w:id="8952"/>
      <w:bookmarkEnd w:id="8953"/>
      <w:bookmarkEnd w:id="8954"/>
      <w:bookmarkEnd w:id="8955"/>
      <w:bookmarkEnd w:id="8956"/>
      <w:bookmarkEnd w:id="8957"/>
      <w:bookmarkEnd w:id="8958"/>
      <w:bookmarkEnd w:id="8959"/>
      <w:bookmarkEnd w:id="8960"/>
      <w:bookmarkEnd w:id="8961"/>
      <w:bookmarkEnd w:id="8962"/>
      <w:bookmarkEnd w:id="8963"/>
      <w:bookmarkEnd w:id="8964"/>
      <w:bookmarkEnd w:id="8965"/>
      <w:bookmarkEnd w:id="8966"/>
      <w:bookmarkEnd w:id="8967"/>
      <w:bookmarkEnd w:id="8968"/>
      <w:bookmarkEnd w:id="8969"/>
      <w:bookmarkEnd w:id="8970"/>
      <w:bookmarkEnd w:id="8971"/>
      <w:bookmarkEnd w:id="8972"/>
      <w:bookmarkEnd w:id="8973"/>
      <w:bookmarkEnd w:id="8974"/>
      <w:bookmarkEnd w:id="8975"/>
      <w:bookmarkEnd w:id="8976"/>
      <w:bookmarkEnd w:id="8977"/>
      <w:bookmarkEnd w:id="8978"/>
      <w:bookmarkEnd w:id="8979"/>
      <w:bookmarkEnd w:id="8980"/>
      <w:bookmarkEnd w:id="8981"/>
      <w:bookmarkEnd w:id="8982"/>
      <w:bookmarkEnd w:id="8983"/>
      <w:bookmarkEnd w:id="8984"/>
      <w:bookmarkEnd w:id="8985"/>
      <w:bookmarkEnd w:id="8986"/>
      <w:bookmarkEnd w:id="8987"/>
      <w:bookmarkEnd w:id="8988"/>
      <w:bookmarkEnd w:id="8989"/>
      <w:bookmarkEnd w:id="8990"/>
      <w:bookmarkEnd w:id="8991"/>
      <w:bookmarkEnd w:id="8992"/>
      <w:bookmarkEnd w:id="8993"/>
      <w:bookmarkEnd w:id="8994"/>
      <w:bookmarkEnd w:id="8995"/>
      <w:bookmarkEnd w:id="8996"/>
      <w:bookmarkEnd w:id="8997"/>
      <w:bookmarkEnd w:id="8998"/>
      <w:bookmarkEnd w:id="8999"/>
      <w:bookmarkEnd w:id="9000"/>
      <w:bookmarkEnd w:id="9001"/>
      <w:bookmarkEnd w:id="9002"/>
      <w:bookmarkEnd w:id="9003"/>
      <w:bookmarkEnd w:id="9004"/>
      <w:bookmarkEnd w:id="9005"/>
      <w:bookmarkEnd w:id="9006"/>
      <w:bookmarkEnd w:id="9007"/>
      <w:bookmarkEnd w:id="9008"/>
      <w:bookmarkEnd w:id="9009"/>
      <w:bookmarkEnd w:id="9010"/>
      <w:bookmarkEnd w:id="9011"/>
      <w:bookmarkEnd w:id="9012"/>
      <w:bookmarkEnd w:id="9013"/>
      <w:bookmarkEnd w:id="9014"/>
      <w:bookmarkEnd w:id="9015"/>
      <w:bookmarkEnd w:id="9016"/>
      <w:bookmarkEnd w:id="9017"/>
      <w:bookmarkEnd w:id="9018"/>
      <w:bookmarkEnd w:id="9019"/>
      <w:bookmarkEnd w:id="9020"/>
      <w:bookmarkEnd w:id="9021"/>
      <w:bookmarkEnd w:id="9022"/>
      <w:bookmarkEnd w:id="9023"/>
      <w:bookmarkEnd w:id="9024"/>
      <w:bookmarkEnd w:id="9025"/>
      <w:bookmarkEnd w:id="9026"/>
      <w:bookmarkEnd w:id="9027"/>
      <w:bookmarkEnd w:id="9028"/>
      <w:bookmarkEnd w:id="9029"/>
      <w:bookmarkEnd w:id="9030"/>
      <w:bookmarkEnd w:id="9031"/>
      <w:bookmarkEnd w:id="9032"/>
      <w:bookmarkEnd w:id="9033"/>
      <w:bookmarkEnd w:id="9034"/>
      <w:bookmarkEnd w:id="9035"/>
      <w:bookmarkEnd w:id="9036"/>
      <w:bookmarkEnd w:id="9037"/>
      <w:bookmarkEnd w:id="9038"/>
      <w:bookmarkEnd w:id="9039"/>
      <w:bookmarkEnd w:id="9040"/>
      <w:bookmarkEnd w:id="9041"/>
      <w:bookmarkEnd w:id="9042"/>
      <w:bookmarkEnd w:id="9043"/>
      <w:bookmarkEnd w:id="9044"/>
      <w:bookmarkEnd w:id="9045"/>
      <w:bookmarkEnd w:id="9046"/>
      <w:bookmarkEnd w:id="9047"/>
      <w:bookmarkEnd w:id="9048"/>
      <w:bookmarkEnd w:id="9049"/>
      <w:bookmarkEnd w:id="9050"/>
      <w:bookmarkEnd w:id="9051"/>
      <w:bookmarkEnd w:id="9052"/>
      <w:bookmarkEnd w:id="9053"/>
      <w:bookmarkEnd w:id="9054"/>
      <w:bookmarkEnd w:id="9055"/>
      <w:bookmarkEnd w:id="9056"/>
      <w:bookmarkEnd w:id="9057"/>
      <w:bookmarkEnd w:id="9058"/>
      <w:bookmarkEnd w:id="9059"/>
      <w:bookmarkEnd w:id="9060"/>
      <w:bookmarkEnd w:id="9061"/>
      <w:bookmarkEnd w:id="9062"/>
      <w:bookmarkEnd w:id="9063"/>
      <w:bookmarkEnd w:id="9064"/>
      <w:bookmarkEnd w:id="9065"/>
      <w:bookmarkEnd w:id="9066"/>
      <w:bookmarkEnd w:id="9067"/>
      <w:bookmarkEnd w:id="9068"/>
      <w:bookmarkEnd w:id="9069"/>
      <w:bookmarkEnd w:id="9070"/>
      <w:bookmarkEnd w:id="9071"/>
      <w:bookmarkEnd w:id="9072"/>
      <w:bookmarkEnd w:id="9073"/>
      <w:bookmarkEnd w:id="9074"/>
      <w:bookmarkEnd w:id="9075"/>
      <w:bookmarkEnd w:id="9076"/>
      <w:bookmarkEnd w:id="9077"/>
      <w:bookmarkEnd w:id="9078"/>
      <w:bookmarkEnd w:id="9079"/>
      <w:bookmarkEnd w:id="9080"/>
      <w:bookmarkEnd w:id="9081"/>
      <w:bookmarkEnd w:id="9082"/>
      <w:bookmarkEnd w:id="9083"/>
      <w:bookmarkEnd w:id="9084"/>
      <w:bookmarkEnd w:id="9085"/>
      <w:bookmarkEnd w:id="9086"/>
      <w:bookmarkEnd w:id="9087"/>
      <w:bookmarkEnd w:id="9088"/>
      <w:bookmarkEnd w:id="9089"/>
      <w:bookmarkEnd w:id="9090"/>
      <w:bookmarkEnd w:id="9091"/>
      <w:bookmarkEnd w:id="9092"/>
      <w:bookmarkEnd w:id="9093"/>
      <w:bookmarkEnd w:id="9094"/>
      <w:bookmarkEnd w:id="9095"/>
      <w:bookmarkEnd w:id="9096"/>
      <w:bookmarkEnd w:id="9097"/>
      <w:bookmarkEnd w:id="9098"/>
      <w:bookmarkEnd w:id="9099"/>
      <w:bookmarkEnd w:id="9100"/>
      <w:bookmarkEnd w:id="9101"/>
      <w:bookmarkEnd w:id="9102"/>
      <w:bookmarkEnd w:id="9103"/>
      <w:bookmarkEnd w:id="9104"/>
      <w:bookmarkEnd w:id="9105"/>
      <w:bookmarkEnd w:id="9106"/>
      <w:bookmarkEnd w:id="9107"/>
      <w:bookmarkEnd w:id="9108"/>
      <w:bookmarkEnd w:id="9109"/>
      <w:bookmarkEnd w:id="9110"/>
      <w:bookmarkEnd w:id="9111"/>
      <w:bookmarkEnd w:id="9112"/>
      <w:bookmarkEnd w:id="9113"/>
      <w:bookmarkEnd w:id="9114"/>
      <w:bookmarkEnd w:id="9115"/>
      <w:bookmarkEnd w:id="9116"/>
      <w:bookmarkEnd w:id="9117"/>
      <w:bookmarkEnd w:id="9118"/>
      <w:bookmarkEnd w:id="9119"/>
      <w:bookmarkEnd w:id="9120"/>
      <w:bookmarkEnd w:id="9121"/>
      <w:bookmarkEnd w:id="9122"/>
      <w:bookmarkEnd w:id="9123"/>
      <w:bookmarkEnd w:id="9124"/>
      <w:bookmarkEnd w:id="9125"/>
      <w:bookmarkEnd w:id="9126"/>
      <w:bookmarkEnd w:id="9127"/>
      <w:bookmarkEnd w:id="9128"/>
      <w:bookmarkEnd w:id="9129"/>
      <w:bookmarkEnd w:id="9130"/>
      <w:bookmarkEnd w:id="9131"/>
      <w:bookmarkEnd w:id="9132"/>
      <w:bookmarkEnd w:id="9133"/>
      <w:bookmarkEnd w:id="9134"/>
      <w:bookmarkEnd w:id="9135"/>
      <w:bookmarkEnd w:id="9136"/>
      <w:bookmarkEnd w:id="9137"/>
      <w:bookmarkEnd w:id="9138"/>
      <w:bookmarkEnd w:id="9139"/>
      <w:bookmarkEnd w:id="9140"/>
      <w:bookmarkEnd w:id="9141"/>
      <w:bookmarkEnd w:id="9142"/>
      <w:bookmarkEnd w:id="9143"/>
      <w:bookmarkEnd w:id="9144"/>
      <w:bookmarkEnd w:id="9145"/>
      <w:bookmarkEnd w:id="9146"/>
      <w:bookmarkEnd w:id="9147"/>
      <w:bookmarkEnd w:id="9148"/>
      <w:bookmarkEnd w:id="9149"/>
      <w:bookmarkEnd w:id="9150"/>
      <w:bookmarkEnd w:id="9151"/>
      <w:bookmarkEnd w:id="9152"/>
      <w:bookmarkEnd w:id="9153"/>
      <w:bookmarkEnd w:id="9154"/>
      <w:bookmarkEnd w:id="9155"/>
      <w:bookmarkEnd w:id="9156"/>
      <w:bookmarkEnd w:id="9157"/>
      <w:bookmarkEnd w:id="9158"/>
      <w:bookmarkEnd w:id="9159"/>
      <w:bookmarkEnd w:id="9160"/>
      <w:bookmarkEnd w:id="9161"/>
      <w:bookmarkEnd w:id="9162"/>
      <w:bookmarkEnd w:id="9163"/>
      <w:bookmarkEnd w:id="9164"/>
      <w:bookmarkEnd w:id="9165"/>
      <w:bookmarkEnd w:id="9166"/>
      <w:bookmarkEnd w:id="9167"/>
      <w:bookmarkEnd w:id="9168"/>
      <w:bookmarkEnd w:id="9169"/>
      <w:bookmarkEnd w:id="9170"/>
      <w:bookmarkEnd w:id="9171"/>
      <w:bookmarkEnd w:id="9172"/>
      <w:bookmarkEnd w:id="9173"/>
      <w:bookmarkEnd w:id="9174"/>
      <w:bookmarkEnd w:id="9175"/>
      <w:bookmarkEnd w:id="9176"/>
      <w:bookmarkEnd w:id="9177"/>
      <w:bookmarkEnd w:id="9178"/>
      <w:bookmarkEnd w:id="9179"/>
      <w:bookmarkEnd w:id="9180"/>
      <w:bookmarkEnd w:id="9181"/>
      <w:bookmarkEnd w:id="9182"/>
      <w:bookmarkEnd w:id="9183"/>
      <w:bookmarkEnd w:id="9184"/>
      <w:bookmarkEnd w:id="9185"/>
      <w:bookmarkEnd w:id="9186"/>
      <w:bookmarkEnd w:id="9187"/>
      <w:bookmarkEnd w:id="9188"/>
      <w:bookmarkEnd w:id="9189"/>
      <w:bookmarkEnd w:id="9190"/>
      <w:bookmarkEnd w:id="9191"/>
      <w:bookmarkEnd w:id="9192"/>
      <w:bookmarkEnd w:id="9193"/>
      <w:bookmarkEnd w:id="9194"/>
      <w:bookmarkEnd w:id="9195"/>
      <w:bookmarkEnd w:id="9196"/>
      <w:bookmarkEnd w:id="9197"/>
      <w:bookmarkEnd w:id="9198"/>
      <w:bookmarkEnd w:id="9199"/>
      <w:bookmarkEnd w:id="9200"/>
      <w:bookmarkEnd w:id="9201"/>
      <w:bookmarkEnd w:id="9202"/>
      <w:bookmarkEnd w:id="9203"/>
      <w:bookmarkEnd w:id="9204"/>
      <w:bookmarkEnd w:id="9205"/>
      <w:bookmarkEnd w:id="9206"/>
      <w:bookmarkEnd w:id="9207"/>
      <w:bookmarkEnd w:id="9208"/>
      <w:bookmarkEnd w:id="9209"/>
      <w:bookmarkEnd w:id="9210"/>
      <w:bookmarkEnd w:id="9211"/>
      <w:bookmarkEnd w:id="9212"/>
      <w:bookmarkEnd w:id="9213"/>
      <w:bookmarkEnd w:id="9214"/>
      <w:bookmarkEnd w:id="9215"/>
      <w:bookmarkEnd w:id="9216"/>
      <w:bookmarkEnd w:id="9217"/>
      <w:bookmarkEnd w:id="9218"/>
      <w:bookmarkEnd w:id="9219"/>
      <w:bookmarkEnd w:id="9220"/>
      <w:bookmarkEnd w:id="9221"/>
      <w:bookmarkEnd w:id="9222"/>
      <w:bookmarkEnd w:id="9223"/>
      <w:bookmarkEnd w:id="9224"/>
      <w:bookmarkEnd w:id="9225"/>
      <w:bookmarkEnd w:id="9226"/>
      <w:bookmarkEnd w:id="9227"/>
      <w:bookmarkEnd w:id="9228"/>
      <w:bookmarkEnd w:id="9229"/>
      <w:bookmarkEnd w:id="9230"/>
      <w:bookmarkEnd w:id="9231"/>
      <w:bookmarkEnd w:id="9232"/>
      <w:bookmarkEnd w:id="9233"/>
      <w:bookmarkEnd w:id="9234"/>
      <w:bookmarkEnd w:id="9235"/>
      <w:bookmarkEnd w:id="9236"/>
      <w:bookmarkEnd w:id="9237"/>
      <w:bookmarkEnd w:id="9238"/>
      <w:bookmarkEnd w:id="9239"/>
      <w:bookmarkEnd w:id="9240"/>
      <w:bookmarkEnd w:id="9241"/>
      <w:bookmarkEnd w:id="9242"/>
      <w:bookmarkEnd w:id="9243"/>
      <w:bookmarkEnd w:id="9244"/>
      <w:bookmarkEnd w:id="9245"/>
      <w:bookmarkEnd w:id="9246"/>
      <w:bookmarkEnd w:id="9247"/>
      <w:bookmarkEnd w:id="9248"/>
      <w:bookmarkEnd w:id="9249"/>
      <w:bookmarkEnd w:id="9250"/>
      <w:bookmarkEnd w:id="9251"/>
      <w:bookmarkEnd w:id="9252"/>
      <w:bookmarkEnd w:id="9253"/>
      <w:bookmarkEnd w:id="9254"/>
      <w:bookmarkEnd w:id="9255"/>
      <w:bookmarkEnd w:id="9256"/>
      <w:bookmarkEnd w:id="9257"/>
      <w:bookmarkEnd w:id="9258"/>
      <w:bookmarkEnd w:id="9259"/>
      <w:bookmarkEnd w:id="9260"/>
      <w:bookmarkEnd w:id="9261"/>
      <w:bookmarkEnd w:id="9262"/>
      <w:bookmarkEnd w:id="9263"/>
      <w:bookmarkEnd w:id="9264"/>
      <w:bookmarkEnd w:id="9265"/>
      <w:bookmarkEnd w:id="9266"/>
      <w:bookmarkEnd w:id="9267"/>
      <w:bookmarkEnd w:id="9268"/>
      <w:bookmarkEnd w:id="9269"/>
      <w:bookmarkEnd w:id="9270"/>
      <w:bookmarkEnd w:id="9271"/>
      <w:bookmarkEnd w:id="9272"/>
      <w:bookmarkEnd w:id="9273"/>
      <w:bookmarkEnd w:id="9274"/>
      <w:bookmarkEnd w:id="9275"/>
      <w:bookmarkEnd w:id="9276"/>
      <w:bookmarkEnd w:id="9277"/>
      <w:bookmarkEnd w:id="9278"/>
      <w:bookmarkEnd w:id="9279"/>
      <w:bookmarkEnd w:id="9280"/>
      <w:bookmarkEnd w:id="9281"/>
      <w:bookmarkEnd w:id="9282"/>
      <w:bookmarkEnd w:id="9283"/>
      <w:bookmarkEnd w:id="9284"/>
      <w:bookmarkEnd w:id="9285"/>
      <w:bookmarkEnd w:id="9286"/>
      <w:bookmarkEnd w:id="9287"/>
      <w:bookmarkEnd w:id="9288"/>
      <w:bookmarkEnd w:id="9289"/>
      <w:bookmarkEnd w:id="9290"/>
      <w:bookmarkEnd w:id="9291"/>
      <w:bookmarkEnd w:id="9292"/>
      <w:bookmarkEnd w:id="9293"/>
      <w:bookmarkEnd w:id="9294"/>
      <w:bookmarkEnd w:id="9295"/>
      <w:bookmarkEnd w:id="9296"/>
      <w:bookmarkEnd w:id="9297"/>
      <w:bookmarkEnd w:id="9298"/>
      <w:bookmarkEnd w:id="9299"/>
      <w:bookmarkEnd w:id="9300"/>
      <w:bookmarkEnd w:id="9301"/>
      <w:bookmarkEnd w:id="9302"/>
      <w:bookmarkEnd w:id="9303"/>
      <w:bookmarkEnd w:id="9304"/>
      <w:bookmarkEnd w:id="9305"/>
      <w:bookmarkEnd w:id="9306"/>
      <w:bookmarkEnd w:id="9307"/>
      <w:bookmarkEnd w:id="9308"/>
      <w:bookmarkEnd w:id="9309"/>
      <w:bookmarkEnd w:id="9310"/>
      <w:bookmarkEnd w:id="9311"/>
      <w:bookmarkEnd w:id="9312"/>
      <w:bookmarkEnd w:id="9313"/>
      <w:bookmarkEnd w:id="9314"/>
      <w:bookmarkEnd w:id="9315"/>
      <w:bookmarkEnd w:id="9316"/>
      <w:bookmarkEnd w:id="9317"/>
      <w:bookmarkEnd w:id="9318"/>
      <w:bookmarkEnd w:id="9319"/>
      <w:bookmarkEnd w:id="9320"/>
      <w:bookmarkEnd w:id="9321"/>
      <w:bookmarkEnd w:id="9322"/>
      <w:bookmarkEnd w:id="9323"/>
      <w:bookmarkEnd w:id="9324"/>
      <w:bookmarkEnd w:id="9325"/>
      <w:bookmarkEnd w:id="9326"/>
      <w:bookmarkEnd w:id="9327"/>
      <w:bookmarkEnd w:id="9328"/>
      <w:bookmarkEnd w:id="9329"/>
      <w:bookmarkEnd w:id="9330"/>
      <w:bookmarkEnd w:id="9331"/>
      <w:bookmarkEnd w:id="9332"/>
      <w:bookmarkEnd w:id="9333"/>
      <w:bookmarkEnd w:id="9334"/>
      <w:bookmarkEnd w:id="9335"/>
      <w:bookmarkEnd w:id="9336"/>
      <w:bookmarkEnd w:id="9337"/>
      <w:bookmarkEnd w:id="9338"/>
      <w:bookmarkEnd w:id="9339"/>
      <w:bookmarkEnd w:id="9340"/>
      <w:bookmarkEnd w:id="9341"/>
      <w:bookmarkEnd w:id="9342"/>
      <w:bookmarkEnd w:id="9343"/>
      <w:bookmarkEnd w:id="9344"/>
      <w:bookmarkEnd w:id="9345"/>
      <w:bookmarkEnd w:id="9346"/>
      <w:bookmarkEnd w:id="9347"/>
      <w:bookmarkEnd w:id="9348"/>
      <w:bookmarkEnd w:id="9349"/>
      <w:bookmarkEnd w:id="9350"/>
      <w:bookmarkEnd w:id="9351"/>
      <w:bookmarkEnd w:id="9352"/>
      <w:bookmarkEnd w:id="9353"/>
      <w:bookmarkEnd w:id="9354"/>
      <w:bookmarkEnd w:id="9355"/>
      <w:bookmarkEnd w:id="9356"/>
      <w:bookmarkEnd w:id="9357"/>
      <w:bookmarkEnd w:id="9358"/>
      <w:bookmarkEnd w:id="9359"/>
      <w:bookmarkEnd w:id="9360"/>
      <w:bookmarkEnd w:id="9361"/>
      <w:bookmarkEnd w:id="9362"/>
      <w:bookmarkEnd w:id="9363"/>
      <w:bookmarkEnd w:id="9364"/>
      <w:bookmarkEnd w:id="9365"/>
      <w:bookmarkEnd w:id="9366"/>
      <w:bookmarkEnd w:id="9367"/>
      <w:bookmarkEnd w:id="9368"/>
      <w:bookmarkEnd w:id="9369"/>
      <w:bookmarkEnd w:id="9370"/>
      <w:bookmarkEnd w:id="9371"/>
      <w:bookmarkEnd w:id="9372"/>
      <w:bookmarkEnd w:id="9373"/>
      <w:bookmarkEnd w:id="9374"/>
      <w:bookmarkEnd w:id="9375"/>
      <w:bookmarkEnd w:id="9376"/>
      <w:bookmarkEnd w:id="9377"/>
      <w:bookmarkEnd w:id="9378"/>
      <w:bookmarkEnd w:id="9379"/>
      <w:bookmarkEnd w:id="9380"/>
      <w:bookmarkEnd w:id="9381"/>
      <w:bookmarkEnd w:id="9382"/>
      <w:bookmarkEnd w:id="9383"/>
      <w:bookmarkEnd w:id="9384"/>
      <w:bookmarkEnd w:id="9385"/>
      <w:bookmarkEnd w:id="9386"/>
      <w:bookmarkEnd w:id="9387"/>
      <w:bookmarkEnd w:id="9388"/>
      <w:bookmarkEnd w:id="9389"/>
      <w:bookmarkEnd w:id="9390"/>
      <w:bookmarkEnd w:id="9391"/>
      <w:bookmarkEnd w:id="9392"/>
      <w:bookmarkEnd w:id="9393"/>
      <w:bookmarkEnd w:id="9394"/>
      <w:bookmarkEnd w:id="9395"/>
      <w:bookmarkEnd w:id="9396"/>
      <w:bookmarkEnd w:id="9397"/>
      <w:bookmarkEnd w:id="9398"/>
      <w:bookmarkEnd w:id="9399"/>
      <w:bookmarkEnd w:id="9400"/>
      <w:bookmarkEnd w:id="9401"/>
      <w:bookmarkEnd w:id="9402"/>
      <w:bookmarkEnd w:id="9403"/>
      <w:bookmarkEnd w:id="9404"/>
      <w:bookmarkEnd w:id="9405"/>
      <w:bookmarkEnd w:id="9406"/>
      <w:bookmarkEnd w:id="9407"/>
      <w:bookmarkEnd w:id="9408"/>
      <w:bookmarkEnd w:id="9409"/>
      <w:bookmarkEnd w:id="9410"/>
      <w:bookmarkEnd w:id="9411"/>
      <w:bookmarkEnd w:id="9412"/>
      <w:bookmarkEnd w:id="9413"/>
      <w:bookmarkEnd w:id="9414"/>
      <w:bookmarkEnd w:id="9415"/>
      <w:bookmarkEnd w:id="9416"/>
      <w:bookmarkEnd w:id="9417"/>
      <w:bookmarkEnd w:id="9418"/>
      <w:bookmarkEnd w:id="9419"/>
      <w:bookmarkEnd w:id="9420"/>
      <w:bookmarkEnd w:id="9421"/>
      <w:bookmarkEnd w:id="9422"/>
      <w:bookmarkEnd w:id="9423"/>
      <w:bookmarkEnd w:id="9424"/>
      <w:bookmarkEnd w:id="9425"/>
      <w:bookmarkEnd w:id="9426"/>
      <w:bookmarkEnd w:id="9427"/>
      <w:bookmarkEnd w:id="9428"/>
      <w:bookmarkEnd w:id="9429"/>
      <w:bookmarkEnd w:id="9430"/>
      <w:bookmarkEnd w:id="9431"/>
      <w:bookmarkEnd w:id="9432"/>
      <w:bookmarkEnd w:id="9433"/>
      <w:bookmarkEnd w:id="9434"/>
      <w:bookmarkEnd w:id="9435"/>
      <w:bookmarkEnd w:id="9436"/>
      <w:bookmarkEnd w:id="9437"/>
      <w:bookmarkEnd w:id="9438"/>
      <w:bookmarkEnd w:id="9439"/>
      <w:bookmarkEnd w:id="9440"/>
      <w:bookmarkEnd w:id="9441"/>
      <w:bookmarkEnd w:id="9442"/>
      <w:bookmarkEnd w:id="9443"/>
      <w:bookmarkEnd w:id="9444"/>
      <w:bookmarkEnd w:id="9445"/>
      <w:bookmarkEnd w:id="9446"/>
      <w:bookmarkEnd w:id="9447"/>
      <w:bookmarkEnd w:id="9448"/>
      <w:bookmarkEnd w:id="9449"/>
      <w:bookmarkEnd w:id="9450"/>
      <w:bookmarkEnd w:id="9451"/>
      <w:bookmarkEnd w:id="9452"/>
      <w:bookmarkEnd w:id="9453"/>
      <w:bookmarkEnd w:id="9454"/>
      <w:bookmarkEnd w:id="9455"/>
      <w:bookmarkEnd w:id="9456"/>
      <w:bookmarkEnd w:id="9457"/>
      <w:bookmarkEnd w:id="9458"/>
      <w:bookmarkEnd w:id="9459"/>
      <w:bookmarkEnd w:id="9460"/>
      <w:bookmarkEnd w:id="9461"/>
      <w:bookmarkEnd w:id="9462"/>
      <w:bookmarkEnd w:id="9463"/>
      <w:bookmarkEnd w:id="9464"/>
      <w:bookmarkEnd w:id="9465"/>
      <w:bookmarkEnd w:id="9466"/>
      <w:bookmarkEnd w:id="9467"/>
      <w:bookmarkEnd w:id="9468"/>
      <w:bookmarkEnd w:id="9469"/>
      <w:bookmarkEnd w:id="9470"/>
      <w:bookmarkEnd w:id="9471"/>
      <w:bookmarkEnd w:id="9472"/>
      <w:bookmarkEnd w:id="9473"/>
      <w:bookmarkEnd w:id="9474"/>
      <w:bookmarkEnd w:id="9475"/>
      <w:bookmarkEnd w:id="9476"/>
      <w:bookmarkEnd w:id="9477"/>
      <w:bookmarkEnd w:id="9478"/>
      <w:bookmarkEnd w:id="9479"/>
      <w:bookmarkEnd w:id="9480"/>
      <w:bookmarkEnd w:id="9481"/>
      <w:bookmarkEnd w:id="9482"/>
      <w:bookmarkEnd w:id="9483"/>
      <w:bookmarkEnd w:id="9484"/>
      <w:bookmarkEnd w:id="9485"/>
      <w:bookmarkEnd w:id="9486"/>
      <w:bookmarkEnd w:id="9487"/>
      <w:bookmarkEnd w:id="9488"/>
      <w:bookmarkEnd w:id="9489"/>
      <w:bookmarkEnd w:id="9490"/>
      <w:bookmarkEnd w:id="9491"/>
      <w:bookmarkEnd w:id="9492"/>
      <w:bookmarkEnd w:id="9493"/>
      <w:bookmarkEnd w:id="9494"/>
      <w:bookmarkEnd w:id="9495"/>
      <w:bookmarkEnd w:id="9496"/>
      <w:bookmarkEnd w:id="9497"/>
      <w:bookmarkEnd w:id="9498"/>
      <w:bookmarkEnd w:id="9499"/>
      <w:bookmarkEnd w:id="9500"/>
      <w:bookmarkEnd w:id="9501"/>
      <w:bookmarkEnd w:id="9502"/>
      <w:bookmarkEnd w:id="9503"/>
      <w:bookmarkEnd w:id="9504"/>
      <w:bookmarkEnd w:id="9505"/>
      <w:bookmarkEnd w:id="9506"/>
      <w:bookmarkEnd w:id="9507"/>
      <w:bookmarkEnd w:id="9508"/>
      <w:bookmarkEnd w:id="9509"/>
      <w:bookmarkEnd w:id="9510"/>
      <w:bookmarkEnd w:id="9511"/>
      <w:bookmarkEnd w:id="9512"/>
      <w:bookmarkEnd w:id="9513"/>
      <w:bookmarkEnd w:id="9514"/>
      <w:bookmarkEnd w:id="9515"/>
      <w:bookmarkEnd w:id="9516"/>
      <w:bookmarkEnd w:id="9517"/>
      <w:bookmarkEnd w:id="9518"/>
      <w:bookmarkEnd w:id="9519"/>
      <w:bookmarkEnd w:id="9520"/>
      <w:bookmarkEnd w:id="9521"/>
      <w:bookmarkEnd w:id="9522"/>
      <w:bookmarkEnd w:id="9523"/>
      <w:bookmarkEnd w:id="9524"/>
      <w:bookmarkEnd w:id="9525"/>
      <w:bookmarkEnd w:id="9526"/>
      <w:bookmarkEnd w:id="9527"/>
      <w:bookmarkEnd w:id="9528"/>
      <w:bookmarkEnd w:id="9529"/>
      <w:bookmarkEnd w:id="9530"/>
      <w:bookmarkEnd w:id="9531"/>
      <w:bookmarkEnd w:id="9532"/>
      <w:bookmarkEnd w:id="9533"/>
      <w:bookmarkEnd w:id="9534"/>
      <w:bookmarkEnd w:id="9535"/>
      <w:bookmarkEnd w:id="9536"/>
      <w:bookmarkEnd w:id="9537"/>
      <w:bookmarkEnd w:id="9538"/>
      <w:bookmarkEnd w:id="9539"/>
      <w:bookmarkEnd w:id="9540"/>
      <w:bookmarkEnd w:id="9541"/>
      <w:bookmarkEnd w:id="9542"/>
      <w:bookmarkEnd w:id="9543"/>
      <w:bookmarkEnd w:id="9544"/>
      <w:bookmarkEnd w:id="9545"/>
      <w:bookmarkEnd w:id="9546"/>
      <w:bookmarkEnd w:id="9547"/>
      <w:bookmarkEnd w:id="9548"/>
      <w:bookmarkEnd w:id="9549"/>
      <w:bookmarkEnd w:id="9550"/>
      <w:bookmarkEnd w:id="9551"/>
      <w:bookmarkEnd w:id="9552"/>
      <w:bookmarkEnd w:id="9553"/>
      <w:bookmarkEnd w:id="9554"/>
      <w:bookmarkEnd w:id="9555"/>
      <w:bookmarkEnd w:id="9556"/>
      <w:bookmarkEnd w:id="9557"/>
      <w:bookmarkEnd w:id="9558"/>
      <w:bookmarkEnd w:id="9559"/>
      <w:bookmarkEnd w:id="9560"/>
      <w:bookmarkEnd w:id="9561"/>
      <w:bookmarkEnd w:id="9562"/>
      <w:bookmarkEnd w:id="9563"/>
      <w:bookmarkEnd w:id="9564"/>
      <w:bookmarkEnd w:id="9565"/>
      <w:bookmarkEnd w:id="9566"/>
      <w:bookmarkEnd w:id="9567"/>
      <w:bookmarkEnd w:id="9568"/>
      <w:bookmarkEnd w:id="9569"/>
      <w:bookmarkEnd w:id="9570"/>
      <w:bookmarkEnd w:id="9571"/>
      <w:bookmarkEnd w:id="9572"/>
      <w:bookmarkEnd w:id="9573"/>
      <w:bookmarkEnd w:id="9574"/>
      <w:bookmarkEnd w:id="9575"/>
      <w:bookmarkEnd w:id="9576"/>
      <w:bookmarkEnd w:id="9577"/>
      <w:bookmarkEnd w:id="9578"/>
      <w:bookmarkEnd w:id="9579"/>
      <w:bookmarkEnd w:id="9580"/>
      <w:bookmarkEnd w:id="9581"/>
      <w:bookmarkEnd w:id="9582"/>
      <w:bookmarkEnd w:id="9583"/>
      <w:bookmarkEnd w:id="9584"/>
      <w:bookmarkEnd w:id="9585"/>
      <w:bookmarkEnd w:id="9586"/>
      <w:bookmarkEnd w:id="9587"/>
      <w:bookmarkEnd w:id="9588"/>
      <w:bookmarkEnd w:id="9589"/>
      <w:bookmarkEnd w:id="9590"/>
      <w:bookmarkEnd w:id="9591"/>
      <w:bookmarkEnd w:id="9592"/>
      <w:bookmarkEnd w:id="9593"/>
      <w:bookmarkEnd w:id="9594"/>
      <w:bookmarkEnd w:id="9595"/>
      <w:bookmarkEnd w:id="9596"/>
      <w:bookmarkEnd w:id="9597"/>
      <w:bookmarkEnd w:id="9598"/>
      <w:bookmarkEnd w:id="9599"/>
      <w:bookmarkEnd w:id="9600"/>
      <w:bookmarkEnd w:id="9601"/>
      <w:bookmarkEnd w:id="9602"/>
      <w:bookmarkEnd w:id="9603"/>
      <w:bookmarkEnd w:id="9604"/>
      <w:r w:rsidRPr="00694AB2">
        <w:t xml:space="preserve">Управление </w:t>
      </w:r>
      <w:r w:rsidRPr="00910ECC">
        <w:t xml:space="preserve">специальными </w:t>
      </w:r>
      <w:r w:rsidR="00A652DD">
        <w:t xml:space="preserve">и узловыми </w:t>
      </w:r>
      <w:r w:rsidRPr="00910ECC">
        <w:t>очередями ИС</w:t>
      </w:r>
      <w:r>
        <w:t xml:space="preserve"> </w:t>
      </w:r>
      <w:r w:rsidR="00623224">
        <w:t xml:space="preserve">УВ </w:t>
      </w:r>
      <w:r w:rsidRPr="00910ECC">
        <w:t>(функциональность «Мультиочередность»)</w:t>
      </w:r>
      <w:bookmarkEnd w:id="9605"/>
    </w:p>
    <w:p w14:paraId="78ACF6EA" w14:textId="77777777" w:rsidR="00AE6012" w:rsidRDefault="00AE6012" w:rsidP="00910ECC">
      <w:pPr>
        <w:rPr>
          <w:rFonts w:eastAsiaTheme="minorEastAsia"/>
        </w:rPr>
      </w:pPr>
      <w:r>
        <w:rPr>
          <w:rFonts w:eastAsiaTheme="minorEastAsia"/>
        </w:rPr>
        <w:t>Специальные очереди или, иначе, «</w:t>
      </w:r>
      <w:r w:rsidR="004D775E">
        <w:rPr>
          <w:rFonts w:eastAsiaTheme="minorEastAsia"/>
        </w:rPr>
        <w:t>мультиочереди</w:t>
      </w:r>
      <w:r>
        <w:rPr>
          <w:rFonts w:eastAsiaTheme="minorEastAsia"/>
        </w:rPr>
        <w:t>», используются для обособления обменов по конкретным ВС, т.е. для того, чтобы сообщения по данным ВС поступали в специально выделенные, а не в общие очереди.</w:t>
      </w:r>
    </w:p>
    <w:p w14:paraId="1E896313" w14:textId="7851F202" w:rsidR="00B9615D" w:rsidRDefault="00AE6012" w:rsidP="00910ECC">
      <w:r>
        <w:rPr>
          <w:rFonts w:eastAsiaTheme="minorEastAsia"/>
        </w:rPr>
        <w:t>Дополнительные сведения</w:t>
      </w:r>
      <w:r w:rsidR="00B9615D">
        <w:rPr>
          <w:rFonts w:eastAsiaTheme="minorEastAsia"/>
        </w:rPr>
        <w:t xml:space="preserve"> о специальных очередях можно </w:t>
      </w:r>
      <w:r w:rsidR="004D775E">
        <w:rPr>
          <w:rFonts w:eastAsiaTheme="minorEastAsia"/>
        </w:rPr>
        <w:t xml:space="preserve">получить </w:t>
      </w:r>
      <w:r w:rsidR="00B9615D">
        <w:rPr>
          <w:rFonts w:eastAsiaTheme="minorEastAsia"/>
        </w:rPr>
        <w:t>из документа «</w:t>
      </w:r>
      <w:r w:rsidR="00B9615D">
        <w:t>Методич</w:t>
      </w:r>
      <w:r w:rsidR="004C3562">
        <w:t xml:space="preserve">еские рекомендации по работе с </w:t>
      </w:r>
      <w:r w:rsidR="00B9615D">
        <w:t xml:space="preserve">СМЭВ», актуальная версия которого доступна на странице </w:t>
      </w:r>
      <w:hyperlink r:id="rId66" w:history="1">
        <w:r w:rsidR="00B9615D" w:rsidRPr="00D22ADC">
          <w:rPr>
            <w:rStyle w:val="a6"/>
          </w:rPr>
          <w:t>https://smev3.gosuslugi.ru/portal/</w:t>
        </w:r>
      </w:hyperlink>
      <w:r w:rsidR="006271A4">
        <w:t xml:space="preserve"> (в тексте упоминаются как «специальные очереди»).</w:t>
      </w:r>
    </w:p>
    <w:p w14:paraId="31FBCBC7" w14:textId="2F195688" w:rsidR="00A652DD" w:rsidRDefault="00A652DD" w:rsidP="00910ECC">
      <w:pPr>
        <w:rPr>
          <w:rFonts w:eastAsiaTheme="minorEastAsia"/>
        </w:rPr>
      </w:pPr>
      <w:r>
        <w:t>Узловые очереди используются для направления ответов СМЭВ в те узлы ИС УВ, которые отправили соответствующие запросы.</w:t>
      </w:r>
    </w:p>
    <w:p w14:paraId="059599DC" w14:textId="1BC74B71" w:rsidR="00D379E8" w:rsidRPr="00910ECC" w:rsidRDefault="00762A92" w:rsidP="00830CDD">
      <w:r w:rsidRPr="00694AB2">
        <w:rPr>
          <w:rFonts w:eastAsiaTheme="minorEastAsia"/>
        </w:rPr>
        <w:t xml:space="preserve">Для того чтобы </w:t>
      </w:r>
      <w:r w:rsidR="006B35C1">
        <w:rPr>
          <w:rFonts w:eastAsiaTheme="minorEastAsia"/>
        </w:rPr>
        <w:t>просмотреть перечень и состояние различных очередей</w:t>
      </w:r>
      <w:r w:rsidRPr="00694AB2">
        <w:rPr>
          <w:rFonts w:eastAsiaTheme="minorEastAsia"/>
        </w:rPr>
        <w:t xml:space="preserve"> информационной системы н</w:t>
      </w:r>
      <w:r w:rsidR="00D379E8">
        <w:rPr>
          <w:rFonts w:eastAsiaTheme="minorEastAsia"/>
        </w:rPr>
        <w:t xml:space="preserve">ужно </w:t>
      </w:r>
      <w:r w:rsidR="00971704">
        <w:rPr>
          <w:rFonts w:eastAsiaTheme="minorEastAsia"/>
        </w:rPr>
        <w:t>на</w:t>
      </w:r>
      <w:r w:rsidR="00D379E8" w:rsidRPr="00910ECC">
        <w:t xml:space="preserve"> странице просмотра информационной системы </w:t>
      </w:r>
      <w:r w:rsidR="0020646D">
        <w:t xml:space="preserve">перейти на вкладку </w:t>
      </w:r>
      <w:r w:rsidR="0020646D" w:rsidRPr="00830CDD">
        <w:rPr>
          <w:b/>
          <w:bCs/>
          <w:i/>
          <w:iCs/>
        </w:rPr>
        <w:t>Очереди</w:t>
      </w:r>
      <w:r w:rsidR="00EA6610" w:rsidRPr="00910ECC">
        <w:t xml:space="preserve"> (</w:t>
      </w:r>
      <w:r w:rsidR="00EA6610" w:rsidRPr="00910ECC">
        <w:fldChar w:fldCharType="begin"/>
      </w:r>
      <w:r w:rsidR="00EA6610" w:rsidRPr="00910ECC">
        <w:instrText xml:space="preserve"> REF _Ref61964629 \h </w:instrText>
      </w:r>
      <w:r w:rsidR="000209F5">
        <w:instrText xml:space="preserve"> \* MERGEFORMAT </w:instrText>
      </w:r>
      <w:r w:rsidR="00EA6610" w:rsidRPr="00910ECC">
        <w:fldChar w:fldCharType="separate"/>
      </w:r>
      <w:r w:rsidR="00E11B25" w:rsidRPr="00694AB2">
        <w:t xml:space="preserve">Рисунок </w:t>
      </w:r>
      <w:r w:rsidR="00E11B25">
        <w:t>45</w:t>
      </w:r>
      <w:r w:rsidR="00EA6610" w:rsidRPr="00910ECC">
        <w:fldChar w:fldCharType="end"/>
      </w:r>
      <w:r w:rsidR="00EA6610" w:rsidRPr="00910ECC">
        <w:t>).</w:t>
      </w:r>
    </w:p>
    <w:p w14:paraId="573C40B2" w14:textId="77777777" w:rsidR="00D379E8" w:rsidRPr="00910ECC" w:rsidRDefault="00D379E8" w:rsidP="00910ECC">
      <w:pPr>
        <w:ind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85E0CBC" wp14:editId="3E7AA47F">
            <wp:extent cx="5200650" cy="3597854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296" cy="361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DA36" w14:textId="2C6FF043" w:rsidR="00D379E8" w:rsidRPr="00694AB2" w:rsidRDefault="00D379E8" w:rsidP="00D379E8">
      <w:pPr>
        <w:pStyle w:val="aff4"/>
        <w:rPr>
          <w:color w:val="172B4D"/>
          <w:shd w:val="clear" w:color="auto" w:fill="FFFFFF"/>
        </w:rPr>
      </w:pPr>
      <w:bookmarkStart w:id="9606" w:name="_Ref6196462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45</w:t>
      </w:r>
      <w:r w:rsidRPr="00694AB2">
        <w:rPr>
          <w:noProof/>
        </w:rPr>
        <w:fldChar w:fldCharType="end"/>
      </w:r>
      <w:bookmarkEnd w:id="9606"/>
      <w:r w:rsidRPr="00694AB2">
        <w:rPr>
          <w:b/>
        </w:rPr>
        <w:t xml:space="preserve"> </w:t>
      </w:r>
      <w:r>
        <w:t>–</w:t>
      </w:r>
      <w:r w:rsidRPr="00694AB2">
        <w:t xml:space="preserve"> </w:t>
      </w:r>
      <w:r w:rsidR="00971704">
        <w:t xml:space="preserve">Закладка </w:t>
      </w:r>
      <w:r w:rsidR="00971704" w:rsidRPr="00830CDD">
        <w:rPr>
          <w:b/>
          <w:bCs w:val="0"/>
          <w:i/>
          <w:iCs/>
        </w:rPr>
        <w:t>Очереди</w:t>
      </w:r>
      <w:r>
        <w:t xml:space="preserve"> </w:t>
      </w:r>
      <w:r w:rsidR="00B36906">
        <w:t xml:space="preserve">страницы </w:t>
      </w:r>
      <w:r>
        <w:t>просмотра информационной системы</w:t>
      </w:r>
    </w:p>
    <w:p w14:paraId="2C5B8710" w14:textId="12A95C66" w:rsidR="00762A92" w:rsidRPr="00694AB2" w:rsidRDefault="00971704" w:rsidP="00910ECC">
      <w:pPr>
        <w:rPr>
          <w:rFonts w:eastAsiaTheme="minorEastAsia"/>
        </w:rPr>
      </w:pPr>
      <w:r>
        <w:rPr>
          <w:rFonts w:eastAsiaTheme="minorEastAsia"/>
        </w:rPr>
        <w:t xml:space="preserve">Закладка </w:t>
      </w:r>
      <w:r w:rsidRPr="00830CDD">
        <w:rPr>
          <w:rFonts w:eastAsiaTheme="minorEastAsia"/>
          <w:b/>
          <w:bCs/>
          <w:i/>
          <w:iCs/>
        </w:rPr>
        <w:t>Очереди</w:t>
      </w:r>
      <w:r w:rsidR="00EA66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страницы просмотра </w:t>
      </w:r>
      <w:r w:rsidR="003C2CD5">
        <w:rPr>
          <w:rFonts w:eastAsiaTheme="minorEastAsia"/>
        </w:rPr>
        <w:t>информационной</w:t>
      </w:r>
      <w:r w:rsidR="00EA6610">
        <w:rPr>
          <w:rFonts w:eastAsiaTheme="minorEastAsia"/>
        </w:rPr>
        <w:t xml:space="preserve"> системы</w:t>
      </w:r>
      <w:r w:rsidR="00762A92" w:rsidRPr="00694AB2">
        <w:rPr>
          <w:rFonts w:eastAsiaTheme="minorEastAsia"/>
        </w:rPr>
        <w:t xml:space="preserve"> </w:t>
      </w:r>
      <w:r w:rsidR="00EA6610">
        <w:rPr>
          <w:rFonts w:eastAsiaTheme="minorEastAsia"/>
        </w:rPr>
        <w:t xml:space="preserve">содержит </w:t>
      </w:r>
      <w:r w:rsidR="00762A92" w:rsidRPr="00694AB2">
        <w:rPr>
          <w:rFonts w:eastAsiaTheme="minorEastAsia"/>
        </w:rPr>
        <w:t>следующие элементы:</w:t>
      </w:r>
    </w:p>
    <w:p w14:paraId="4E5932D3" w14:textId="064A6876" w:rsidR="00EA6610" w:rsidRDefault="00EA6610" w:rsidP="00910ECC">
      <w:pPr>
        <w:pStyle w:val="13"/>
      </w:pPr>
      <w:r w:rsidRPr="00910ECC">
        <w:rPr>
          <w:rStyle w:val="ae"/>
        </w:rPr>
        <w:t>Назад</w:t>
      </w:r>
      <w:r w:rsidR="000209F5">
        <w:t xml:space="preserve"> </w:t>
      </w:r>
      <w:r w:rsidR="00501687">
        <w:t>–</w:t>
      </w:r>
      <w:r w:rsidR="000209F5">
        <w:t xml:space="preserve"> </w:t>
      </w:r>
      <w:r w:rsidR="00501687">
        <w:t xml:space="preserve">кнопка, по нажатию которой </w:t>
      </w:r>
      <w:r w:rsidR="000209F5" w:rsidRPr="00015EB7">
        <w:t xml:space="preserve">происходит возврат на страницу </w:t>
      </w:r>
      <w:r w:rsidR="00971704">
        <w:t>выбора</w:t>
      </w:r>
      <w:r w:rsidR="00971704" w:rsidRPr="00015EB7">
        <w:t xml:space="preserve"> </w:t>
      </w:r>
      <w:r w:rsidR="000209F5" w:rsidRPr="00015EB7">
        <w:t>информационной системы</w:t>
      </w:r>
      <w:r w:rsidR="000209F5" w:rsidRPr="00694AB2">
        <w:t>;</w:t>
      </w:r>
    </w:p>
    <w:p w14:paraId="2A79FAAB" w14:textId="77777777" w:rsidR="009054E0" w:rsidRDefault="009054E0" w:rsidP="009054E0">
      <w:pPr>
        <w:pStyle w:val="13"/>
      </w:pPr>
      <w:r>
        <w:t>Дата и время последнего обновления данных о текущей наполненности очередей;</w:t>
      </w:r>
    </w:p>
    <w:p w14:paraId="3705C9E7" w14:textId="4C5DB45A" w:rsidR="009054E0" w:rsidRDefault="009054E0" w:rsidP="009054E0">
      <w:pPr>
        <w:pStyle w:val="13"/>
      </w:pPr>
      <w:r>
        <w:t xml:space="preserve">Ссылка </w:t>
      </w:r>
      <w:r w:rsidRPr="00303C6F">
        <w:rPr>
          <w:b/>
          <w:bCs/>
          <w:i/>
          <w:iCs/>
        </w:rPr>
        <w:t>Обновить данные</w:t>
      </w:r>
      <w:r>
        <w:t xml:space="preserve"> для получения актуальной информации о наполненности очередей;</w:t>
      </w:r>
    </w:p>
    <w:p w14:paraId="2BC56EA5" w14:textId="4181866F" w:rsidR="00971704" w:rsidRPr="00830CDD" w:rsidRDefault="00971704" w:rsidP="00910ECC">
      <w:pPr>
        <w:pStyle w:val="13"/>
        <w:rPr>
          <w:b/>
          <w:i/>
          <w:iCs/>
        </w:rPr>
      </w:pPr>
      <w:r w:rsidRPr="00830CDD">
        <w:t>Пере</w:t>
      </w:r>
      <w:r>
        <w:t xml:space="preserve">чень очередей информационной системы. </w:t>
      </w:r>
      <w:r w:rsidR="009054E0">
        <w:t>Каждый элемент перечня с</w:t>
      </w:r>
      <w:r>
        <w:t>одержит поля:</w:t>
      </w:r>
    </w:p>
    <w:p w14:paraId="4EFFAEF7" w14:textId="5EDEB392" w:rsidR="00EA6610" w:rsidRDefault="00E9313E" w:rsidP="00E9313E">
      <w:pPr>
        <w:pStyle w:val="41"/>
        <w:ind w:left="1985" w:hanging="284"/>
      </w:pPr>
      <w:r>
        <w:t>Имя (мнемоника) очереди</w:t>
      </w:r>
      <w:r w:rsidR="00501687">
        <w:t>;</w:t>
      </w:r>
    </w:p>
    <w:p w14:paraId="3F9E082C" w14:textId="4CED5864" w:rsidR="00E9313E" w:rsidRDefault="00E9313E" w:rsidP="00E9313E">
      <w:pPr>
        <w:pStyle w:val="41"/>
        <w:ind w:left="1985" w:hanging="284"/>
      </w:pPr>
      <w:r>
        <w:t>Тип очереди (общая, узловая или специальная);</w:t>
      </w:r>
    </w:p>
    <w:p w14:paraId="4864C699" w14:textId="53FC4845" w:rsidR="00E9313E" w:rsidRDefault="00E9313E" w:rsidP="00E9313E">
      <w:pPr>
        <w:pStyle w:val="41"/>
        <w:ind w:left="1985" w:hanging="284"/>
      </w:pPr>
      <w:r>
        <w:t>Данные о текущей наполненности очереди (если есть такие данные);</w:t>
      </w:r>
    </w:p>
    <w:p w14:paraId="106D63A0" w14:textId="44C937F5" w:rsidR="00E9313E" w:rsidRDefault="0038102C" w:rsidP="00E9313E">
      <w:pPr>
        <w:pStyle w:val="41"/>
        <w:ind w:left="1985" w:hanging="284"/>
      </w:pPr>
      <w:r>
        <w:t xml:space="preserve">Ссылка </w:t>
      </w:r>
      <w:r w:rsidRPr="00830CDD">
        <w:rPr>
          <w:b/>
          <w:bCs/>
          <w:i/>
          <w:iCs/>
        </w:rPr>
        <w:t>Удалить статусные сообщения</w:t>
      </w:r>
      <w:r>
        <w:t xml:space="preserve"> для очередей ответов, для удаления из соответствующей очереди статусных сообщений СМЭВ;</w:t>
      </w:r>
    </w:p>
    <w:p w14:paraId="6CB802D8" w14:textId="68B150D9" w:rsidR="0038102C" w:rsidRDefault="0038102C" w:rsidP="00E9313E">
      <w:pPr>
        <w:pStyle w:val="41"/>
        <w:ind w:left="1985" w:hanging="284"/>
      </w:pPr>
      <w:r>
        <w:t xml:space="preserve">Ссылка </w:t>
      </w:r>
      <w:r w:rsidRPr="00830CDD">
        <w:rPr>
          <w:b/>
          <w:bCs/>
          <w:i/>
          <w:iCs/>
        </w:rPr>
        <w:t>Активировать</w:t>
      </w:r>
      <w:r>
        <w:t xml:space="preserve"> для неактивной специальной или узловой очереди для ее активации на стороне СМЭВ. Активная очередь доступна для добавления или извлечения сообщений;</w:t>
      </w:r>
    </w:p>
    <w:p w14:paraId="491D39A0" w14:textId="58D606CD" w:rsidR="0038102C" w:rsidRDefault="0038102C" w:rsidP="00E9313E">
      <w:pPr>
        <w:pStyle w:val="41"/>
        <w:ind w:left="1985" w:hanging="284"/>
      </w:pPr>
      <w:r>
        <w:t xml:space="preserve">Ссылка </w:t>
      </w:r>
      <w:r w:rsidRPr="00830CDD">
        <w:rPr>
          <w:b/>
          <w:bCs/>
          <w:i/>
          <w:iCs/>
        </w:rPr>
        <w:t>Деактивировать</w:t>
      </w:r>
      <w:r>
        <w:t xml:space="preserve"> для активной специальной или узловой очереди для ее деактивации на стороне СМЭВ. Неактивная очередь недоступна для добавления или извлечения сообщений из нее. Сообщения соответствующего </w:t>
      </w:r>
      <w:r>
        <w:lastRenderedPageBreak/>
        <w:t>очереди ВС будут направляться в общую очередь информационной системы – до тех пор, пока она не будет активирована снова. Общую очередь информационной системы деактивировать нельзя.</w:t>
      </w:r>
      <w:r w:rsidR="009054E0">
        <w:br/>
        <w:t>При деактивации очереди пользователь должен выбрать действие с сообщениями, которые могут находиться в этой очереди на момент деактивации:</w:t>
      </w:r>
    </w:p>
    <w:p w14:paraId="25CFDBE3" w14:textId="72F22801" w:rsidR="009054E0" w:rsidRDefault="009054E0" w:rsidP="00F126DC">
      <w:pPr>
        <w:pStyle w:val="41"/>
        <w:numPr>
          <w:ilvl w:val="3"/>
          <w:numId w:val="46"/>
        </w:numPr>
      </w:pPr>
      <w:r>
        <w:t>Удалить сообщения из очереди;</w:t>
      </w:r>
    </w:p>
    <w:p w14:paraId="35618F09" w14:textId="77777777" w:rsidR="009054E0" w:rsidRDefault="009054E0" w:rsidP="00F126DC">
      <w:pPr>
        <w:pStyle w:val="41"/>
        <w:numPr>
          <w:ilvl w:val="3"/>
          <w:numId w:val="46"/>
        </w:numPr>
      </w:pPr>
      <w:r>
        <w:t>Не удалять сообщения из очереди;</w:t>
      </w:r>
    </w:p>
    <w:p w14:paraId="7DD337B4" w14:textId="1D6B3874" w:rsidR="009054E0" w:rsidRPr="00830CDD" w:rsidRDefault="009054E0" w:rsidP="00F126DC">
      <w:pPr>
        <w:pStyle w:val="41"/>
        <w:numPr>
          <w:ilvl w:val="3"/>
          <w:numId w:val="46"/>
        </w:numPr>
      </w:pPr>
      <w:r>
        <w:t>Перенести сообщения в общую очередь;</w:t>
      </w:r>
    </w:p>
    <w:p w14:paraId="4663FBB7" w14:textId="2C307AC1" w:rsidR="00762A92" w:rsidRPr="00694AB2" w:rsidRDefault="005354A7" w:rsidP="00340323">
      <w:pPr>
        <w:pStyle w:val="4"/>
        <w:rPr>
          <w:shd w:val="clear" w:color="auto" w:fill="FFFFFF"/>
        </w:rPr>
      </w:pPr>
      <w:r>
        <w:rPr>
          <w:shd w:val="clear" w:color="auto" w:fill="FFFFFF"/>
        </w:rPr>
        <w:t xml:space="preserve">Добавление новой </w:t>
      </w:r>
      <w:r w:rsidR="00C04FCB">
        <w:rPr>
          <w:shd w:val="clear" w:color="auto" w:fill="FFFFFF"/>
        </w:rPr>
        <w:t>специальной очереди</w:t>
      </w:r>
      <w:r w:rsidR="00C04FCB" w:rsidRPr="00694AB2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информационной системы</w:t>
      </w:r>
    </w:p>
    <w:p w14:paraId="04BC7A58" w14:textId="77C3B760" w:rsidR="00762A92" w:rsidRPr="00694AB2" w:rsidRDefault="00762A92" w:rsidP="00910ECC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добавления </w:t>
      </w:r>
      <w:r w:rsidR="005354A7">
        <w:rPr>
          <w:rFonts w:eastAsiaTheme="minorEastAsia"/>
        </w:rPr>
        <w:t xml:space="preserve">новой </w:t>
      </w:r>
      <w:r w:rsidR="00C04FCB">
        <w:rPr>
          <w:rFonts w:eastAsiaTheme="minorEastAsia"/>
        </w:rPr>
        <w:t>специальной очереди</w:t>
      </w:r>
      <w:r w:rsidR="00C04FCB" w:rsidRPr="00694AB2">
        <w:rPr>
          <w:rFonts w:eastAsiaTheme="minorEastAsia"/>
        </w:rPr>
        <w:t xml:space="preserve"> </w:t>
      </w:r>
      <w:r w:rsidRPr="00694AB2">
        <w:rPr>
          <w:rFonts w:eastAsiaTheme="minorEastAsia"/>
        </w:rPr>
        <w:t xml:space="preserve">для информационной системы необходимо выполнить </w:t>
      </w:r>
      <w:r w:rsidR="003C2CD5" w:rsidRPr="00694AB2">
        <w:rPr>
          <w:rFonts w:eastAsiaTheme="minorEastAsia"/>
        </w:rPr>
        <w:t>следующие</w:t>
      </w:r>
      <w:r w:rsidRPr="00694AB2">
        <w:rPr>
          <w:rFonts w:eastAsiaTheme="minorEastAsia"/>
        </w:rPr>
        <w:t xml:space="preserve"> действия:</w:t>
      </w:r>
    </w:p>
    <w:p w14:paraId="4DAE33CC" w14:textId="2F8D50F2" w:rsidR="005354A7" w:rsidRDefault="00C04FCB" w:rsidP="00F126DC">
      <w:pPr>
        <w:numPr>
          <w:ilvl w:val="0"/>
          <w:numId w:val="38"/>
        </w:numPr>
        <w:rPr>
          <w:rFonts w:eastAsiaTheme="minorEastAsia"/>
        </w:rPr>
      </w:pPr>
      <w:r>
        <w:t xml:space="preserve">На странице быстрых действий авторизованной зоны ЛК УВ выбрать плашку </w:t>
      </w:r>
      <w:r w:rsidRPr="00830CDD">
        <w:rPr>
          <w:b/>
          <w:bCs/>
          <w:i/>
          <w:iCs/>
        </w:rPr>
        <w:t>Добавить специальную очередь</w:t>
      </w:r>
      <w:r>
        <w:t xml:space="preserve"> и нажать кнопку </w:t>
      </w:r>
      <w:r w:rsidRPr="00830CDD">
        <w:rPr>
          <w:b/>
          <w:bCs/>
          <w:i/>
          <w:iCs/>
        </w:rPr>
        <w:t>Выбрать</w:t>
      </w:r>
      <w:r>
        <w:t xml:space="preserve"> (</w:t>
      </w:r>
      <w:r>
        <w:fldChar w:fldCharType="begin"/>
      </w:r>
      <w:r>
        <w:instrText xml:space="preserve"> REF _Ref59387997 \h </w:instrText>
      </w:r>
      <w: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46</w:t>
      </w:r>
      <w:r>
        <w:fldChar w:fldCharType="end"/>
      </w:r>
      <w:r>
        <w:t>)</w:t>
      </w:r>
      <w:r w:rsidR="0016603E">
        <w:t>. Откроется первая страница мастера добавления специальной очереди.</w:t>
      </w:r>
    </w:p>
    <w:p w14:paraId="2F05EAEF" w14:textId="77777777" w:rsidR="00762A92" w:rsidRPr="00694AB2" w:rsidRDefault="005354A7" w:rsidP="00910ECC">
      <w:pPr>
        <w:pStyle w:val="aff6"/>
        <w:rPr>
          <w:color w:val="172B4D"/>
          <w:shd w:val="clear" w:color="auto" w:fill="FFFFFF"/>
        </w:rPr>
      </w:pPr>
      <w:r>
        <w:drawing>
          <wp:inline distT="0" distB="0" distL="0" distR="0" wp14:anchorId="66822B04" wp14:editId="290F4FCA">
            <wp:extent cx="4101953" cy="28581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953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93CA" w14:textId="4C0BEEB8" w:rsidR="00762A92" w:rsidRPr="00694AB2" w:rsidRDefault="00762A92" w:rsidP="00910ECC">
      <w:pPr>
        <w:pStyle w:val="aff4"/>
        <w:rPr>
          <w:color w:val="172B4D"/>
          <w:shd w:val="clear" w:color="auto" w:fill="FFFFFF"/>
        </w:rPr>
      </w:pPr>
      <w:bookmarkStart w:id="9607" w:name="_Ref59387997"/>
      <w:bookmarkStart w:id="9608" w:name="_Ref90471206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46</w:t>
      </w:r>
      <w:r w:rsidRPr="00694AB2">
        <w:rPr>
          <w:noProof/>
        </w:rPr>
        <w:fldChar w:fldCharType="end"/>
      </w:r>
      <w:bookmarkEnd w:id="9607"/>
      <w:r w:rsidRPr="00694AB2">
        <w:rPr>
          <w:b/>
        </w:rPr>
        <w:t xml:space="preserve"> </w:t>
      </w:r>
      <w:r>
        <w:t>–</w:t>
      </w:r>
      <w:r w:rsidRPr="00694AB2">
        <w:t xml:space="preserve"> </w:t>
      </w:r>
      <w:bookmarkEnd w:id="9608"/>
      <w:r w:rsidR="00596CED">
        <w:t>Плашка быстрого действия для добавления специальной очереди информационной системы</w:t>
      </w:r>
    </w:p>
    <w:p w14:paraId="10BC725E" w14:textId="34326989" w:rsidR="005354A7" w:rsidRPr="00830CDD" w:rsidRDefault="005354A7" w:rsidP="00F126DC">
      <w:pPr>
        <w:numPr>
          <w:ilvl w:val="0"/>
          <w:numId w:val="38"/>
        </w:numPr>
        <w:rPr>
          <w:rFonts w:eastAsiaTheme="minorEastAsia"/>
        </w:rPr>
      </w:pPr>
      <w:r>
        <w:t xml:space="preserve">Выбрать </w:t>
      </w:r>
      <w:r w:rsidR="00596CED">
        <w:t>среду СМЭВ, в которую необходимо добавить специальную очередь (</w:t>
      </w:r>
      <w:r w:rsidR="00596CED">
        <w:fldChar w:fldCharType="begin"/>
      </w:r>
      <w:r w:rsidR="00596CED">
        <w:instrText xml:space="preserve"> REF _Ref90471399 \h </w:instrText>
      </w:r>
      <w:r w:rsidR="00596CED">
        <w:fldChar w:fldCharType="separate"/>
      </w:r>
      <w:r w:rsidR="00E11B25">
        <w:t xml:space="preserve">Рисунок </w:t>
      </w:r>
      <w:r w:rsidR="00E11B25">
        <w:rPr>
          <w:noProof/>
        </w:rPr>
        <w:t>47</w:t>
      </w:r>
      <w:r w:rsidR="00596CED">
        <w:fldChar w:fldCharType="end"/>
      </w:r>
      <w:r w:rsidR="00596CED">
        <w:t>)</w:t>
      </w:r>
      <w:r>
        <w:t>.</w:t>
      </w:r>
      <w:r w:rsidR="0016603E">
        <w:t xml:space="preserve"> </w:t>
      </w:r>
    </w:p>
    <w:p w14:paraId="741CA1F2" w14:textId="77777777" w:rsidR="00596CED" w:rsidRDefault="00596CED" w:rsidP="00596CED">
      <w:pPr>
        <w:pStyle w:val="aff6"/>
      </w:pPr>
      <w:r>
        <w:lastRenderedPageBreak/>
        <w:drawing>
          <wp:inline distT="0" distB="0" distL="0" distR="0" wp14:anchorId="2643127C" wp14:editId="040EE083">
            <wp:extent cx="4554245" cy="3583549"/>
            <wp:effectExtent l="0" t="0" r="0" b="0"/>
            <wp:docPr id="1409" name="Picture 140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Picture 1409" descr="Graphical user interface, application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5896" cy="359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78AA" w14:textId="1EF4B3A2" w:rsidR="00596CED" w:rsidRPr="00015EB7" w:rsidRDefault="00596CED" w:rsidP="00830CDD">
      <w:pPr>
        <w:pStyle w:val="a7"/>
        <w:jc w:val="center"/>
        <w:rPr>
          <w:rFonts w:eastAsiaTheme="minorEastAsia"/>
        </w:rPr>
      </w:pPr>
      <w:bookmarkStart w:id="9609" w:name="_Ref90471399"/>
      <w:r>
        <w:t xml:space="preserve">Рисунок </w:t>
      </w:r>
      <w:fldSimple w:instr=" SEQ Рисунок \* ARABIC ">
        <w:r w:rsidR="00E11B25">
          <w:rPr>
            <w:noProof/>
          </w:rPr>
          <w:t>47</w:t>
        </w:r>
      </w:fldSimple>
      <w:bookmarkEnd w:id="9609"/>
      <w:r>
        <w:t xml:space="preserve"> – Выбор среды СМЭВ</w:t>
      </w:r>
    </w:p>
    <w:p w14:paraId="287C4CA7" w14:textId="2BC4E628" w:rsidR="00762A92" w:rsidRDefault="00596CED" w:rsidP="00F126DC">
      <w:pPr>
        <w:numPr>
          <w:ilvl w:val="0"/>
          <w:numId w:val="38"/>
        </w:numPr>
      </w:pPr>
      <w:r>
        <w:t>Выбрать ИС УВ, для которой необходимо добавить специальную очередь (</w:t>
      </w:r>
      <w:r w:rsidR="0057266C">
        <w:fldChar w:fldCharType="begin"/>
      </w:r>
      <w:r w:rsidR="0057266C">
        <w:instrText xml:space="preserve"> REF _Ref34153893 \h </w:instrText>
      </w:r>
      <w:r w:rsidR="0057266C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48</w:t>
      </w:r>
      <w:r w:rsidR="0057266C">
        <w:fldChar w:fldCharType="end"/>
      </w:r>
      <w:r w:rsidR="0057266C">
        <w:t>)</w:t>
      </w:r>
      <w:r w:rsidR="001B6929">
        <w:t>.</w:t>
      </w:r>
    </w:p>
    <w:p w14:paraId="4395679A" w14:textId="77777777" w:rsidR="006271A4" w:rsidRPr="00694AB2" w:rsidRDefault="006271A4" w:rsidP="00910ECC"/>
    <w:p w14:paraId="55B45CFB" w14:textId="77777777" w:rsidR="00762A92" w:rsidRPr="00694AB2" w:rsidRDefault="006271A4" w:rsidP="00910ECC">
      <w:pPr>
        <w:pStyle w:val="aff6"/>
        <w:rPr>
          <w:color w:val="172B4D"/>
          <w:shd w:val="clear" w:color="auto" w:fill="FFFFFF"/>
        </w:rPr>
      </w:pPr>
      <w:r>
        <w:drawing>
          <wp:inline distT="0" distB="0" distL="0" distR="0" wp14:anchorId="1B2A5FF6" wp14:editId="45A509ED">
            <wp:extent cx="3701989" cy="3656357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429" cy="366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E174" w14:textId="2F4B2464" w:rsidR="00762A92" w:rsidRPr="00694AB2" w:rsidRDefault="00762A92" w:rsidP="00910ECC">
      <w:pPr>
        <w:pStyle w:val="aff4"/>
        <w:rPr>
          <w:color w:val="172B4D"/>
          <w:shd w:val="clear" w:color="auto" w:fill="FFFFFF"/>
        </w:rPr>
      </w:pPr>
      <w:bookmarkStart w:id="9610" w:name="_Ref3415389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48</w:t>
      </w:r>
      <w:r w:rsidRPr="00694AB2">
        <w:rPr>
          <w:noProof/>
        </w:rPr>
        <w:fldChar w:fldCharType="end"/>
      </w:r>
      <w:bookmarkEnd w:id="9610"/>
      <w:r>
        <w:t xml:space="preserve"> –</w:t>
      </w:r>
      <w:r w:rsidRPr="00694AB2">
        <w:t xml:space="preserve"> </w:t>
      </w:r>
      <w:r w:rsidR="0057266C">
        <w:t>Выбор ИС для создания специальной очереди</w:t>
      </w:r>
    </w:p>
    <w:p w14:paraId="57A13B4E" w14:textId="0683D31C" w:rsidR="0057266C" w:rsidRDefault="0057266C" w:rsidP="00F126DC">
      <w:pPr>
        <w:numPr>
          <w:ilvl w:val="0"/>
          <w:numId w:val="38"/>
        </w:numPr>
      </w:pPr>
      <w:r>
        <w:t>Выбрать вид сведений, для которого необходимо создать специальную очередь (</w:t>
      </w:r>
      <w:r>
        <w:fldChar w:fldCharType="begin"/>
      </w:r>
      <w:r>
        <w:instrText xml:space="preserve"> REF _Ref90471648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49</w:t>
      </w:r>
      <w:r>
        <w:fldChar w:fldCharType="end"/>
      </w:r>
      <w:r>
        <w:t>).</w:t>
      </w:r>
    </w:p>
    <w:p w14:paraId="74484E14" w14:textId="77777777" w:rsidR="0057266C" w:rsidRDefault="0057266C" w:rsidP="0057266C">
      <w:pPr>
        <w:pStyle w:val="aff6"/>
      </w:pPr>
      <w:r>
        <w:lastRenderedPageBreak/>
        <w:drawing>
          <wp:inline distT="0" distB="0" distL="0" distR="0" wp14:anchorId="214D7D14" wp14:editId="59E58585">
            <wp:extent cx="4483224" cy="2324125"/>
            <wp:effectExtent l="0" t="0" r="0" b="0"/>
            <wp:docPr id="1419" name="Picture 1419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Picture 1419" descr="Graphical user interface, text, application, chat or text message, Team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7841" cy="234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D7D5" w14:textId="0D53633D" w:rsidR="0057266C" w:rsidRDefault="0057266C" w:rsidP="0057266C">
      <w:pPr>
        <w:pStyle w:val="a7"/>
        <w:jc w:val="center"/>
      </w:pPr>
      <w:bookmarkStart w:id="9611" w:name="_Ref90471648"/>
      <w:r>
        <w:t xml:space="preserve">Рисунок </w:t>
      </w:r>
      <w:fldSimple w:instr=" SEQ Рисунок \* ARABIC ">
        <w:r w:rsidR="00E11B25">
          <w:rPr>
            <w:noProof/>
          </w:rPr>
          <w:t>49</w:t>
        </w:r>
      </w:fldSimple>
      <w:bookmarkEnd w:id="9611"/>
      <w:r>
        <w:t xml:space="preserve"> – Выбор вида сведений для специальной очереди</w:t>
      </w:r>
    </w:p>
    <w:p w14:paraId="1C9DCDEA" w14:textId="79A96A20" w:rsidR="0057266C" w:rsidRDefault="0057266C" w:rsidP="00F126DC">
      <w:pPr>
        <w:numPr>
          <w:ilvl w:val="0"/>
          <w:numId w:val="38"/>
        </w:numPr>
      </w:pPr>
      <w:r>
        <w:t>Проверить атрибуты информационной системы и вида сведений, для которого создается специальная очередь (</w:t>
      </w:r>
      <w:r>
        <w:fldChar w:fldCharType="begin"/>
      </w:r>
      <w:r>
        <w:instrText xml:space="preserve"> REF _Ref90471648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49</w:t>
      </w:r>
      <w:r>
        <w:fldChar w:fldCharType="end"/>
      </w:r>
      <w:r>
        <w:t xml:space="preserve">) и нажать кнопку </w:t>
      </w:r>
      <w:r w:rsidRPr="00830CDD">
        <w:rPr>
          <w:b/>
          <w:bCs/>
          <w:i/>
          <w:iCs/>
        </w:rPr>
        <w:t>Да, уверен</w:t>
      </w:r>
      <w:r>
        <w:t>. Для изменения атрибутов</w:t>
      </w:r>
      <w:r w:rsidR="00B36906">
        <w:t xml:space="preserve"> (например, вида сведений)</w:t>
      </w:r>
      <w:r>
        <w:t xml:space="preserve"> </w:t>
      </w:r>
      <w:r w:rsidR="00B36906">
        <w:t xml:space="preserve">нажать кнопку </w:t>
      </w:r>
      <w:r w:rsidR="00B36906" w:rsidRPr="00830CDD">
        <w:rPr>
          <w:b/>
          <w:bCs/>
          <w:i/>
          <w:iCs/>
        </w:rPr>
        <w:t>Назад</w:t>
      </w:r>
      <w:r w:rsidR="00B36906">
        <w:t xml:space="preserve"> и вернуться на предыдущий шаг мастера добавления специальной очереди. Для отказа от создания специальной очереди нажать кнопку </w:t>
      </w:r>
      <w:r w:rsidR="00B36906" w:rsidRPr="00830CDD">
        <w:rPr>
          <w:b/>
          <w:bCs/>
          <w:i/>
          <w:iCs/>
        </w:rPr>
        <w:t>Нет, отменить действие</w:t>
      </w:r>
      <w:r w:rsidR="00B36906">
        <w:t>.</w:t>
      </w:r>
    </w:p>
    <w:p w14:paraId="1E43CA8C" w14:textId="77777777" w:rsidR="0057266C" w:rsidRDefault="0057266C" w:rsidP="0057266C">
      <w:pPr>
        <w:pStyle w:val="aff6"/>
      </w:pPr>
      <w:r>
        <w:lastRenderedPageBreak/>
        <w:drawing>
          <wp:inline distT="0" distB="0" distL="0" distR="0" wp14:anchorId="6F2539E0" wp14:editId="644011D0">
            <wp:extent cx="4500978" cy="5353871"/>
            <wp:effectExtent l="0" t="0" r="0" b="0"/>
            <wp:docPr id="1420" name="Picture 14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Picture 1420" descr="Graphical user interface, text, application, chat or text messag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14662" cy="53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8F0" w14:textId="7CF87D14" w:rsidR="0057266C" w:rsidRPr="00830CDD" w:rsidRDefault="0057266C" w:rsidP="00830CDD">
      <w:pPr>
        <w:pStyle w:val="a7"/>
        <w:jc w:val="center"/>
      </w:pPr>
      <w:r>
        <w:t xml:space="preserve">Рисунок </w:t>
      </w:r>
      <w:fldSimple w:instr=" SEQ Рисунок \* ARABIC ">
        <w:r w:rsidR="00E11B25">
          <w:rPr>
            <w:noProof/>
          </w:rPr>
          <w:t>50</w:t>
        </w:r>
      </w:fldSimple>
      <w:r>
        <w:t xml:space="preserve"> – Подтверждение создания специальной очереди</w:t>
      </w:r>
    </w:p>
    <w:p w14:paraId="3B07C10F" w14:textId="2809D6C7" w:rsidR="00B36906" w:rsidRDefault="00B36906" w:rsidP="00910ECC">
      <w:pPr>
        <w:rPr>
          <w:rFonts w:eastAsiaTheme="minorEastAsia"/>
        </w:rPr>
      </w:pPr>
      <w:r>
        <w:rPr>
          <w:rFonts w:eastAsiaTheme="minorEastAsia"/>
        </w:rPr>
        <w:t xml:space="preserve">На всплывающей форме с информационным сообщением об успешном создании специальной очереди нажать кнопку </w:t>
      </w:r>
      <w:r w:rsidRPr="00830CDD">
        <w:rPr>
          <w:rFonts w:eastAsiaTheme="minorEastAsia"/>
          <w:b/>
          <w:bCs/>
          <w:i/>
          <w:iCs/>
        </w:rPr>
        <w:t>Продолжить</w:t>
      </w:r>
      <w:r>
        <w:rPr>
          <w:rFonts w:eastAsiaTheme="minorEastAsia"/>
        </w:rPr>
        <w:t>.</w:t>
      </w:r>
    </w:p>
    <w:p w14:paraId="1C815AB3" w14:textId="7BC894A8" w:rsidR="00B36906" w:rsidRPr="00830CDD" w:rsidRDefault="00B36906" w:rsidP="00910ECC">
      <w:pPr>
        <w:rPr>
          <w:rFonts w:eastAsiaTheme="minorEastAsia"/>
        </w:rPr>
      </w:pPr>
      <w:r>
        <w:rPr>
          <w:rFonts w:eastAsiaTheme="minorEastAsia"/>
        </w:rPr>
        <w:t xml:space="preserve">Откроется закладка </w:t>
      </w:r>
      <w:r w:rsidRPr="00830CDD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системы, для которой была создана специальная очередь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1058D192" w14:textId="24FA14A8" w:rsidR="00710915" w:rsidRDefault="00710915" w:rsidP="00910ECC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t>Внимание:</w:t>
      </w:r>
      <w:r>
        <w:rPr>
          <w:rFonts w:eastAsiaTheme="minorEastAsia"/>
        </w:rPr>
        <w:t xml:space="preserve"> </w:t>
      </w:r>
      <w:r w:rsidR="0057266C">
        <w:rPr>
          <w:rFonts w:eastAsiaTheme="minorEastAsia"/>
        </w:rPr>
        <w:t xml:space="preserve">специальная очередь </w:t>
      </w:r>
      <w:r>
        <w:rPr>
          <w:rFonts w:eastAsiaTheme="minorEastAsia"/>
        </w:rPr>
        <w:t xml:space="preserve">по умолчанию создается неактивной. Для начала ее использования ее нужно активировать. </w:t>
      </w:r>
    </w:p>
    <w:p w14:paraId="3A6C8AE2" w14:textId="3A0A55B3" w:rsidR="00762A92" w:rsidRPr="00694AB2" w:rsidRDefault="00710915" w:rsidP="00910ECC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t>Примечание: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к</w:t>
      </w:r>
      <w:r w:rsidR="00762A92" w:rsidRPr="00694AB2">
        <w:rPr>
          <w:rFonts w:eastAsiaTheme="minorEastAsia"/>
        </w:rPr>
        <w:t>оличество актив</w:t>
      </w:r>
      <w:r>
        <w:rPr>
          <w:rFonts w:eastAsiaTheme="minorEastAsia"/>
        </w:rPr>
        <w:t>ных</w:t>
      </w:r>
      <w:r w:rsidR="00762A92" w:rsidRPr="00694AB2">
        <w:rPr>
          <w:rFonts w:eastAsiaTheme="minorEastAsia"/>
        </w:rPr>
        <w:t xml:space="preserve"> </w:t>
      </w:r>
      <w:r w:rsidR="0057266C">
        <w:rPr>
          <w:rFonts w:eastAsiaTheme="minorEastAsia"/>
        </w:rPr>
        <w:t>специальных очередей</w:t>
      </w:r>
      <w:r w:rsidR="0057266C" w:rsidRPr="00694AB2">
        <w:rPr>
          <w:rFonts w:eastAsiaTheme="minorEastAsia"/>
        </w:rPr>
        <w:t xml:space="preserve"> </w:t>
      </w:r>
      <w:r w:rsidR="00762A92" w:rsidRPr="00694AB2">
        <w:rPr>
          <w:rFonts w:eastAsiaTheme="minorEastAsia"/>
        </w:rPr>
        <w:t xml:space="preserve">не может превышать значение, </w:t>
      </w:r>
      <w:r>
        <w:rPr>
          <w:rFonts w:eastAsiaTheme="minorEastAsia"/>
        </w:rPr>
        <w:t>регулируемое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с помощью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специального параметра, который доступен для изменения сотрудникам СЭ. При достижении этого ограничения</w:t>
      </w:r>
      <w:r w:rsidR="00762A92" w:rsidRPr="00694AB2">
        <w:rPr>
          <w:rFonts w:eastAsiaTheme="minorEastAsia"/>
        </w:rPr>
        <w:t xml:space="preserve">, кнопка </w:t>
      </w:r>
      <w:r w:rsidRPr="00910ECC">
        <w:rPr>
          <w:rStyle w:val="ae"/>
          <w:rFonts w:eastAsiaTheme="minorEastAsia"/>
        </w:rPr>
        <w:t>Активировать</w:t>
      </w:r>
      <w:r w:rsidR="00762A92" w:rsidRPr="00694AB2">
        <w:rPr>
          <w:rFonts w:eastAsiaTheme="minorEastAsia"/>
        </w:rPr>
        <w:t xml:space="preserve"> станет недоступной. </w:t>
      </w:r>
    </w:p>
    <w:p w14:paraId="3349B3E3" w14:textId="7FACCB65" w:rsidR="00EE640D" w:rsidRDefault="00B36906" w:rsidP="00340323">
      <w:pPr>
        <w:pStyle w:val="4"/>
      </w:pPr>
      <w:r>
        <w:t>Добавление новой узловой очереди</w:t>
      </w:r>
    </w:p>
    <w:p w14:paraId="06EBED20" w14:textId="7D0BFEDE" w:rsidR="00B36906" w:rsidRDefault="00EE640D" w:rsidP="00EE640D">
      <w:pPr>
        <w:rPr>
          <w:rFonts w:eastAsiaTheme="minorEastAsia"/>
        </w:rPr>
      </w:pPr>
      <w:r w:rsidRPr="00830CDD">
        <w:rPr>
          <w:rFonts w:eastAsiaTheme="minorEastAsia"/>
        </w:rPr>
        <w:t>Для добавления новой узловой очереди для информационной системы необходимо выполнить следующие действия:</w:t>
      </w:r>
    </w:p>
    <w:p w14:paraId="503D87A1" w14:textId="10B9A805" w:rsidR="00EE640D" w:rsidRDefault="00EE640D" w:rsidP="00F126DC">
      <w:pPr>
        <w:pStyle w:val="ac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t xml:space="preserve">На странице быстрых действий авторизованной зоны ЛК УВ выбрать плашку </w:t>
      </w:r>
      <w:r w:rsidRPr="00830CDD">
        <w:rPr>
          <w:rFonts w:eastAsiaTheme="minorEastAsia"/>
          <w:b/>
          <w:bCs/>
          <w:i/>
          <w:iCs/>
        </w:rPr>
        <w:t xml:space="preserve">Добавить </w:t>
      </w:r>
      <w:r w:rsidR="0016603E" w:rsidRPr="00830CDD">
        <w:rPr>
          <w:rFonts w:eastAsiaTheme="minorEastAsia"/>
          <w:b/>
          <w:bCs/>
          <w:i/>
          <w:iCs/>
        </w:rPr>
        <w:t>очередь узла</w:t>
      </w:r>
      <w:r w:rsidR="0016603E">
        <w:rPr>
          <w:rFonts w:eastAsiaTheme="minorEastAsia"/>
        </w:rPr>
        <w:t xml:space="preserve"> и нажать кнопку </w:t>
      </w:r>
      <w:r w:rsidR="0016603E" w:rsidRPr="00830CDD">
        <w:rPr>
          <w:rFonts w:eastAsiaTheme="minorEastAsia"/>
          <w:b/>
          <w:bCs/>
          <w:i/>
          <w:iCs/>
        </w:rPr>
        <w:t>Выбрать</w:t>
      </w:r>
      <w:r w:rsidR="0016603E">
        <w:rPr>
          <w:rFonts w:eastAsiaTheme="minorEastAsia"/>
        </w:rPr>
        <w:t xml:space="preserve"> (</w:t>
      </w:r>
      <w:r w:rsidR="0016603E">
        <w:rPr>
          <w:rFonts w:eastAsiaTheme="minorEastAsia"/>
        </w:rPr>
        <w:fldChar w:fldCharType="begin"/>
      </w:r>
      <w:r w:rsidR="0016603E">
        <w:rPr>
          <w:rFonts w:eastAsiaTheme="minorEastAsia"/>
        </w:rPr>
        <w:instrText xml:space="preserve"> REF _Ref90472643 \h </w:instrText>
      </w:r>
      <w:r w:rsidR="0016603E">
        <w:rPr>
          <w:rFonts w:eastAsiaTheme="minorEastAsia"/>
        </w:rPr>
      </w:r>
      <w:r w:rsidR="0016603E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51</w:t>
      </w:r>
      <w:r w:rsidR="0016603E">
        <w:rPr>
          <w:rFonts w:eastAsiaTheme="minorEastAsia"/>
        </w:rPr>
        <w:fldChar w:fldCharType="end"/>
      </w:r>
      <w:r w:rsidR="0016603E">
        <w:rPr>
          <w:rFonts w:eastAsiaTheme="minorEastAsia"/>
        </w:rPr>
        <w:t>). Откроется первая страница мастера добавления узловой очереди.</w:t>
      </w:r>
    </w:p>
    <w:p w14:paraId="585CFC2C" w14:textId="77777777" w:rsidR="0016603E" w:rsidRDefault="0016603E" w:rsidP="0016603E">
      <w:pPr>
        <w:pStyle w:val="aff6"/>
      </w:pPr>
      <w:r>
        <w:lastRenderedPageBreak/>
        <w:drawing>
          <wp:inline distT="0" distB="0" distL="0" distR="0" wp14:anchorId="250F9DF6" wp14:editId="6DEC7F2B">
            <wp:extent cx="6480175" cy="4538980"/>
            <wp:effectExtent l="0" t="0" r="0" b="0"/>
            <wp:docPr id="1421" name="Picture 14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Picture 1421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09B9" w14:textId="594F19A2" w:rsidR="0016603E" w:rsidRDefault="0016603E" w:rsidP="0016603E">
      <w:pPr>
        <w:pStyle w:val="a7"/>
        <w:jc w:val="center"/>
      </w:pPr>
      <w:bookmarkStart w:id="9612" w:name="_Ref90472643"/>
      <w:r>
        <w:t xml:space="preserve">Рисунок </w:t>
      </w:r>
      <w:fldSimple w:instr=" SEQ Рисунок \* ARABIC ">
        <w:r w:rsidR="00E11B25">
          <w:rPr>
            <w:noProof/>
          </w:rPr>
          <w:t>51</w:t>
        </w:r>
      </w:fldSimple>
      <w:bookmarkEnd w:id="9612"/>
      <w:r>
        <w:t xml:space="preserve"> – Плашка быстрого действия для добавления очереди узла информационной системы</w:t>
      </w:r>
    </w:p>
    <w:p w14:paraId="1A0D5571" w14:textId="1AE348F2" w:rsidR="0016603E" w:rsidRDefault="0016603E" w:rsidP="00F126DC">
      <w:pPr>
        <w:pStyle w:val="ac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t>Выбрать среду СМЭВ, в которую необходимо добавить узловую очередь (</w:t>
      </w:r>
      <w:r w:rsidR="002A3807">
        <w:rPr>
          <w:rFonts w:eastAsiaTheme="minorEastAsia"/>
        </w:rPr>
        <w:fldChar w:fldCharType="begin"/>
      </w:r>
      <w:r w:rsidR="002A3807">
        <w:rPr>
          <w:rFonts w:eastAsiaTheme="minorEastAsia"/>
        </w:rPr>
        <w:instrText xml:space="preserve"> REF _Ref90472820 \h </w:instrText>
      </w:r>
      <w:r w:rsidR="002A3807">
        <w:rPr>
          <w:rFonts w:eastAsiaTheme="minorEastAsia"/>
        </w:rPr>
      </w:r>
      <w:r w:rsidR="002A3807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52</w:t>
      </w:r>
      <w:r w:rsidR="002A3807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22CDB54B" w14:textId="77777777" w:rsidR="0016603E" w:rsidRDefault="0016603E" w:rsidP="0016603E">
      <w:pPr>
        <w:pStyle w:val="aff6"/>
      </w:pPr>
      <w:r>
        <w:drawing>
          <wp:inline distT="0" distB="0" distL="0" distR="0" wp14:anchorId="532AF634" wp14:editId="4830AC94">
            <wp:extent cx="4372824" cy="3399540"/>
            <wp:effectExtent l="0" t="0" r="8890" b="0"/>
            <wp:docPr id="1422" name="Picture 14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Picture 1422" descr="Graphical user interface, application, Team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90803" cy="34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8EE9" w14:textId="14E630D3" w:rsidR="0016603E" w:rsidRDefault="0016603E" w:rsidP="0016603E">
      <w:pPr>
        <w:pStyle w:val="a7"/>
        <w:jc w:val="center"/>
      </w:pPr>
      <w:bookmarkStart w:id="9613" w:name="_Ref90472820"/>
      <w:r>
        <w:t xml:space="preserve">Рисунок </w:t>
      </w:r>
      <w:fldSimple w:instr=" SEQ Рисунок \* ARABIC ">
        <w:r w:rsidR="00E11B25">
          <w:rPr>
            <w:noProof/>
          </w:rPr>
          <w:t>52</w:t>
        </w:r>
      </w:fldSimple>
      <w:bookmarkEnd w:id="9613"/>
      <w:r>
        <w:t xml:space="preserve"> – Выбор среды СМЭВ</w:t>
      </w:r>
    </w:p>
    <w:p w14:paraId="40629971" w14:textId="2F43552D" w:rsidR="002A3807" w:rsidRDefault="002A3807" w:rsidP="00F126DC">
      <w:pPr>
        <w:pStyle w:val="ac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lastRenderedPageBreak/>
        <w:t>Выбрать ИС УВ, для которой необходимо добавить узловую очередь (</w:t>
      </w:r>
      <w:r w:rsidR="00A249A3">
        <w:rPr>
          <w:rFonts w:eastAsiaTheme="minorEastAsia"/>
        </w:rPr>
        <w:fldChar w:fldCharType="begin"/>
      </w:r>
      <w:r w:rsidR="00A249A3">
        <w:rPr>
          <w:rFonts w:eastAsiaTheme="minorEastAsia"/>
        </w:rPr>
        <w:instrText xml:space="preserve"> REF _Ref90473163 \h </w:instrText>
      </w:r>
      <w:r w:rsidR="00A249A3">
        <w:rPr>
          <w:rFonts w:eastAsiaTheme="minorEastAsia"/>
        </w:rPr>
      </w:r>
      <w:r w:rsidR="00A249A3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53</w:t>
      </w:r>
      <w:r w:rsidR="00A249A3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548C2A21" w14:textId="77777777" w:rsidR="002A3807" w:rsidRDefault="002A3807" w:rsidP="002A3807">
      <w:pPr>
        <w:pStyle w:val="aff6"/>
      </w:pPr>
      <w:r>
        <w:drawing>
          <wp:inline distT="0" distB="0" distL="0" distR="0" wp14:anchorId="4B7C6734" wp14:editId="164E3A47">
            <wp:extent cx="4544840" cy="4593860"/>
            <wp:effectExtent l="0" t="0" r="8255" b="0"/>
            <wp:docPr id="1423" name="Picture 14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Picture 1423" descr="Graphical user interface, application, Team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46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3EF5" w14:textId="2A00389C" w:rsidR="002A3807" w:rsidRDefault="002A3807" w:rsidP="002A3807">
      <w:pPr>
        <w:pStyle w:val="a7"/>
        <w:jc w:val="center"/>
      </w:pPr>
      <w:bookmarkStart w:id="9614" w:name="_Ref90473163"/>
      <w:r>
        <w:t xml:space="preserve">Рисунок </w:t>
      </w:r>
      <w:fldSimple w:instr=" SEQ Рисунок \* ARABIC ">
        <w:r w:rsidR="00E11B25">
          <w:rPr>
            <w:noProof/>
          </w:rPr>
          <w:t>53</w:t>
        </w:r>
      </w:fldSimple>
      <w:bookmarkEnd w:id="9614"/>
      <w:r>
        <w:t xml:space="preserve"> – Выбор ИС для создания узловой очереди</w:t>
      </w:r>
    </w:p>
    <w:p w14:paraId="5DDB6071" w14:textId="5FA1EF42" w:rsidR="00A249A3" w:rsidRDefault="00A249A3" w:rsidP="00F126DC">
      <w:pPr>
        <w:pStyle w:val="ac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t>Отредактировать или принять предложенную ЛК УВ мнемонику узла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_Ref90473329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54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="000811E0">
        <w:rPr>
          <w:rFonts w:eastAsiaTheme="minorEastAsia"/>
        </w:rPr>
        <w:t xml:space="preserve"> и нажать кнопку </w:t>
      </w:r>
      <w:r w:rsidR="000811E0" w:rsidRPr="00830CDD">
        <w:rPr>
          <w:rFonts w:eastAsiaTheme="minorEastAsia"/>
          <w:b/>
          <w:bCs/>
          <w:i/>
          <w:iCs/>
        </w:rPr>
        <w:t>Продолжить</w:t>
      </w:r>
      <w:r>
        <w:rPr>
          <w:rFonts w:eastAsiaTheme="minorEastAsia"/>
        </w:rPr>
        <w:t>.</w:t>
      </w:r>
    </w:p>
    <w:p w14:paraId="6A9C5E96" w14:textId="77777777" w:rsidR="00A249A3" w:rsidRDefault="00A249A3" w:rsidP="00A249A3">
      <w:pPr>
        <w:pStyle w:val="aff6"/>
      </w:pPr>
      <w:r>
        <w:drawing>
          <wp:inline distT="0" distB="0" distL="0" distR="0" wp14:anchorId="20C49861" wp14:editId="6C8798F9">
            <wp:extent cx="4472412" cy="3356121"/>
            <wp:effectExtent l="0" t="0" r="4445" b="0"/>
            <wp:docPr id="1424" name="Picture 14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Picture 1424" descr="Graphical user interface, text, application, chat or text messag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1446" cy="33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DCB9" w14:textId="5E9554B0" w:rsidR="00A249A3" w:rsidRDefault="00A249A3" w:rsidP="00A249A3">
      <w:pPr>
        <w:pStyle w:val="a7"/>
        <w:jc w:val="center"/>
      </w:pPr>
      <w:bookmarkStart w:id="9615" w:name="_Ref90473329"/>
      <w:r>
        <w:t xml:space="preserve">Рисунок </w:t>
      </w:r>
      <w:fldSimple w:instr=" SEQ Рисунок \* ARABIC ">
        <w:r w:rsidR="00E11B25">
          <w:rPr>
            <w:noProof/>
          </w:rPr>
          <w:t>54</w:t>
        </w:r>
      </w:fldSimple>
      <w:bookmarkEnd w:id="9615"/>
      <w:r>
        <w:t xml:space="preserve"> – Редактирование мнемоники узла</w:t>
      </w:r>
    </w:p>
    <w:p w14:paraId="38B2ADA1" w14:textId="2B5AAAA5" w:rsidR="00A249A3" w:rsidRDefault="00A249A3" w:rsidP="00A249A3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lastRenderedPageBreak/>
        <w:t>Внимание:</w:t>
      </w:r>
      <w:r>
        <w:rPr>
          <w:rFonts w:eastAsiaTheme="minorEastAsia"/>
        </w:rPr>
        <w:t xml:space="preserve"> при редактировании мнемоники узла необходимо соблюдать следующие требования:</w:t>
      </w:r>
    </w:p>
    <w:p w14:paraId="50513423" w14:textId="65B9867F" w:rsidR="00A249A3" w:rsidRDefault="00A249A3" w:rsidP="00F126DC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>мнемоника узла не может быть длиннее 50 символов;</w:t>
      </w:r>
    </w:p>
    <w:p w14:paraId="1969B5AB" w14:textId="6EA4233B" w:rsidR="00A249A3" w:rsidRDefault="00A249A3" w:rsidP="00F126DC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>мнемоника не может содержать символы кириллицы;</w:t>
      </w:r>
    </w:p>
    <w:p w14:paraId="09A3294D" w14:textId="1B1D31E2" w:rsidR="00A249A3" w:rsidRDefault="000811E0" w:rsidP="00F126DC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 xml:space="preserve">в мнемонике допускается использование только следующих специальных символов: </w:t>
      </w:r>
      <w:r w:rsidRPr="00830CDD">
        <w:rPr>
          <w:rFonts w:eastAsiaTheme="minorEastAsia"/>
        </w:rPr>
        <w:t>“-“ (</w:t>
      </w:r>
      <w:r>
        <w:rPr>
          <w:rFonts w:eastAsiaTheme="minorEastAsia"/>
        </w:rPr>
        <w:t xml:space="preserve">дефис) и </w:t>
      </w:r>
      <w:r w:rsidRPr="00830CDD">
        <w:rPr>
          <w:rFonts w:eastAsiaTheme="minorEastAsia"/>
        </w:rPr>
        <w:t>“_” (</w:t>
      </w:r>
      <w:r>
        <w:rPr>
          <w:rFonts w:eastAsiaTheme="minorEastAsia"/>
        </w:rPr>
        <w:t>подчеркивание).</w:t>
      </w:r>
    </w:p>
    <w:p w14:paraId="4A0F61CD" w14:textId="793B6D5D" w:rsidR="00612B55" w:rsidRDefault="00612B55" w:rsidP="00F126DC">
      <w:pPr>
        <w:pStyle w:val="ac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t>Проверить атрибуты информационной системы и узла, для которого создается очередь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_Ref90473646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55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и нажать кнопку Да, уверен. </w:t>
      </w:r>
      <w:r>
        <w:t xml:space="preserve">Для изменения атрибутов (например, мнемоники узла) нажать кнопку </w:t>
      </w:r>
      <w:r w:rsidRPr="00303C6F">
        <w:rPr>
          <w:b/>
          <w:bCs/>
          <w:i/>
          <w:iCs/>
        </w:rPr>
        <w:t>Назад</w:t>
      </w:r>
      <w:r>
        <w:t xml:space="preserve"> и вернуться на предыдущий шаг мастера добавления узловой очереди. Для отказа от создания узловой очереди нажать кнопку </w:t>
      </w:r>
      <w:r w:rsidRPr="00303C6F">
        <w:rPr>
          <w:b/>
          <w:bCs/>
          <w:i/>
          <w:iCs/>
        </w:rPr>
        <w:t>Нет, отменить действие</w:t>
      </w:r>
      <w:r>
        <w:t>.</w:t>
      </w:r>
    </w:p>
    <w:p w14:paraId="35C0AA03" w14:textId="77777777" w:rsidR="00612B55" w:rsidRDefault="00612B55" w:rsidP="00612B55">
      <w:pPr>
        <w:pStyle w:val="aff6"/>
      </w:pPr>
      <w:r>
        <w:drawing>
          <wp:inline distT="0" distB="0" distL="0" distR="0" wp14:anchorId="7F0D1A41" wp14:editId="65F3545A">
            <wp:extent cx="4581054" cy="4711941"/>
            <wp:effectExtent l="0" t="0" r="0" b="0"/>
            <wp:docPr id="1425" name="Picture 14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Picture 1425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87746" cy="471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D762" w14:textId="2613F8FE" w:rsidR="00612B55" w:rsidRDefault="00612B55" w:rsidP="00612B55">
      <w:pPr>
        <w:pStyle w:val="a7"/>
        <w:jc w:val="center"/>
      </w:pPr>
      <w:bookmarkStart w:id="9616" w:name="_Ref90473646"/>
      <w:r>
        <w:t xml:space="preserve">Рисунок </w:t>
      </w:r>
      <w:fldSimple w:instr=" SEQ Рисунок \* ARABIC ">
        <w:r w:rsidR="00E11B25">
          <w:rPr>
            <w:noProof/>
          </w:rPr>
          <w:t>55</w:t>
        </w:r>
      </w:fldSimple>
      <w:bookmarkEnd w:id="9616"/>
      <w:r>
        <w:t xml:space="preserve"> – Подтверждение создания узловой очереди</w:t>
      </w:r>
    </w:p>
    <w:p w14:paraId="6CF5F886" w14:textId="07890B95" w:rsidR="00612B55" w:rsidRDefault="00612B55" w:rsidP="00612B55">
      <w:pPr>
        <w:rPr>
          <w:rFonts w:eastAsiaTheme="minorEastAsia"/>
        </w:rPr>
      </w:pPr>
      <w:r>
        <w:rPr>
          <w:rFonts w:eastAsiaTheme="minorEastAsia"/>
        </w:rPr>
        <w:t xml:space="preserve">На всплывающей форме с информационным сообщением об успешном создании узловой очереди нажать кнопку </w:t>
      </w:r>
      <w:r w:rsidRPr="00303C6F">
        <w:rPr>
          <w:rFonts w:eastAsiaTheme="minorEastAsia"/>
          <w:b/>
          <w:bCs/>
          <w:i/>
          <w:iCs/>
        </w:rPr>
        <w:t>Продолжить</w:t>
      </w:r>
      <w:r>
        <w:rPr>
          <w:rFonts w:eastAsiaTheme="minorEastAsia"/>
        </w:rPr>
        <w:t>.</w:t>
      </w:r>
    </w:p>
    <w:p w14:paraId="334C2E75" w14:textId="0E103B27" w:rsidR="00612B55" w:rsidRPr="00303C6F" w:rsidRDefault="00612B55" w:rsidP="00612B55">
      <w:pPr>
        <w:rPr>
          <w:rFonts w:eastAsiaTheme="minorEastAsia"/>
        </w:rPr>
      </w:pPr>
      <w:r>
        <w:rPr>
          <w:rFonts w:eastAsiaTheme="minorEastAsia"/>
        </w:rPr>
        <w:t xml:space="preserve">Откроется закладка </w:t>
      </w:r>
      <w:r w:rsidRPr="00303C6F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системы, для которой была создана узловая очередь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51EE4762" w14:textId="05043190" w:rsidR="00612B55" w:rsidRPr="00830CDD" w:rsidRDefault="00612B55" w:rsidP="00830CDD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t>Внимание:</w:t>
      </w:r>
      <w:r>
        <w:rPr>
          <w:rFonts w:eastAsiaTheme="minorEastAsia"/>
        </w:rPr>
        <w:t xml:space="preserve"> узловая очередь по умолчанию создается неактивной. Для начала ее использования ее нужно активировать.</w:t>
      </w:r>
    </w:p>
    <w:p w14:paraId="7118C675" w14:textId="39867D02" w:rsidR="00762A92" w:rsidRPr="00694AB2" w:rsidRDefault="00762A92" w:rsidP="00340323">
      <w:pPr>
        <w:pStyle w:val="4"/>
        <w:rPr>
          <w:shd w:val="clear" w:color="auto" w:fill="FFFFFF"/>
        </w:rPr>
      </w:pPr>
      <w:r w:rsidRPr="00694AB2">
        <w:rPr>
          <w:shd w:val="clear" w:color="auto" w:fill="FFFFFF"/>
        </w:rPr>
        <w:lastRenderedPageBreak/>
        <w:t xml:space="preserve">Активация, деактивация </w:t>
      </w:r>
      <w:r w:rsidR="00612B55">
        <w:rPr>
          <w:shd w:val="clear" w:color="auto" w:fill="FFFFFF"/>
        </w:rPr>
        <w:t>специальных и узловых очередей</w:t>
      </w:r>
      <w:r w:rsidR="00612B55" w:rsidRPr="00694AB2">
        <w:rPr>
          <w:shd w:val="clear" w:color="auto" w:fill="FFFFFF"/>
        </w:rPr>
        <w:t xml:space="preserve"> </w:t>
      </w:r>
      <w:r w:rsidRPr="00694AB2">
        <w:rPr>
          <w:shd w:val="clear" w:color="auto" w:fill="FFFFFF"/>
        </w:rPr>
        <w:t>ИС УВ</w:t>
      </w:r>
    </w:p>
    <w:p w14:paraId="5E8265D9" w14:textId="61A528EA"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Активация </w:t>
      </w:r>
      <w:r w:rsidR="00A843F9">
        <w:rPr>
          <w:rFonts w:eastAsiaTheme="minorEastAsia"/>
        </w:rPr>
        <w:t>специальной или узловой очереди</w:t>
      </w:r>
      <w:r w:rsidR="00A843F9" w:rsidRPr="00694AB2">
        <w:rPr>
          <w:rFonts w:eastAsiaTheme="minorEastAsia"/>
        </w:rPr>
        <w:t xml:space="preserve"> </w:t>
      </w:r>
      <w:r w:rsidRPr="00694AB2">
        <w:rPr>
          <w:rFonts w:eastAsiaTheme="minorEastAsia"/>
        </w:rPr>
        <w:t xml:space="preserve">необходима для того, чтобы </w:t>
      </w:r>
      <w:r w:rsidR="00A843F9">
        <w:rPr>
          <w:rFonts w:eastAsiaTheme="minorEastAsia"/>
        </w:rPr>
        <w:t xml:space="preserve">СМЭВ </w:t>
      </w:r>
      <w:r w:rsidR="00B72DDE" w:rsidRPr="00694AB2">
        <w:rPr>
          <w:rFonts w:eastAsiaTheme="minorEastAsia"/>
        </w:rPr>
        <w:t>нача</w:t>
      </w:r>
      <w:r w:rsidR="00B72DDE">
        <w:rPr>
          <w:rFonts w:eastAsiaTheme="minorEastAsia"/>
        </w:rPr>
        <w:t>л</w:t>
      </w:r>
      <w:r w:rsidR="00B72DDE" w:rsidRPr="00694AB2">
        <w:rPr>
          <w:rFonts w:eastAsiaTheme="minorEastAsia"/>
        </w:rPr>
        <w:t xml:space="preserve"> </w:t>
      </w:r>
      <w:r w:rsidR="00405877">
        <w:rPr>
          <w:rFonts w:eastAsiaTheme="minorEastAsia"/>
        </w:rPr>
        <w:t>использовать</w:t>
      </w:r>
      <w:r w:rsidR="00B72DDE">
        <w:rPr>
          <w:rFonts w:eastAsiaTheme="minorEastAsia"/>
        </w:rPr>
        <w:t xml:space="preserve"> эту очередь при размещении сообщений</w:t>
      </w:r>
      <w:r w:rsidRPr="00694AB2">
        <w:rPr>
          <w:rFonts w:eastAsiaTheme="minorEastAsia"/>
        </w:rPr>
        <w:t>.</w:t>
      </w:r>
    </w:p>
    <w:p w14:paraId="4B8A0CAC" w14:textId="0C54602D"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405877">
        <w:rPr>
          <w:rFonts w:eastAsiaTheme="minorEastAsia"/>
        </w:rPr>
        <w:t xml:space="preserve">активации </w:t>
      </w:r>
      <w:r w:rsidR="00A843F9">
        <w:rPr>
          <w:rFonts w:eastAsiaTheme="minorEastAsia"/>
        </w:rPr>
        <w:t>специальной или узловой очереди</w:t>
      </w:r>
      <w:r w:rsidR="00A843F9" w:rsidRPr="00694AB2">
        <w:rPr>
          <w:rFonts w:eastAsiaTheme="minorEastAsia"/>
        </w:rPr>
        <w:t xml:space="preserve"> </w:t>
      </w:r>
      <w:r w:rsidR="00405877">
        <w:rPr>
          <w:rFonts w:eastAsiaTheme="minorEastAsia"/>
        </w:rPr>
        <w:t>нужно выполнить следующие действия</w:t>
      </w:r>
      <w:r w:rsidRPr="00694AB2">
        <w:rPr>
          <w:rFonts w:eastAsiaTheme="minorEastAsia"/>
        </w:rPr>
        <w:t>:</w:t>
      </w:r>
    </w:p>
    <w:p w14:paraId="6C01856C" w14:textId="754415C4" w:rsidR="00A843F9" w:rsidRDefault="00A843F9" w:rsidP="00F126DC">
      <w:pPr>
        <w:numPr>
          <w:ilvl w:val="0"/>
          <w:numId w:val="39"/>
        </w:numPr>
      </w:pPr>
      <w:r>
        <w:t>На странице быстрых действий авторизованной зоны ЛК УВ выбрать плашку Активировать очередь и нажать кнопку Выбрать (</w:t>
      </w:r>
      <w:r>
        <w:fldChar w:fldCharType="begin"/>
      </w:r>
      <w:r>
        <w:instrText xml:space="preserve"> REF _Ref90474003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56</w:t>
      </w:r>
      <w:r>
        <w:fldChar w:fldCharType="end"/>
      </w:r>
      <w:r>
        <w:t>). Откроется первая страница мастера активации очереди.</w:t>
      </w:r>
    </w:p>
    <w:p w14:paraId="34FCDA67" w14:textId="77777777" w:rsidR="00A843F9" w:rsidRDefault="00A843F9" w:rsidP="00A843F9">
      <w:pPr>
        <w:pStyle w:val="aff6"/>
      </w:pPr>
      <w:r>
        <w:drawing>
          <wp:inline distT="0" distB="0" distL="0" distR="0" wp14:anchorId="296DB62F" wp14:editId="475B0E54">
            <wp:extent cx="6480175" cy="4140835"/>
            <wp:effectExtent l="0" t="0" r="0" b="0"/>
            <wp:docPr id="1426" name="Picture 14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Picture 1426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7E8D" w14:textId="4B50942D" w:rsidR="00A843F9" w:rsidRDefault="00A843F9" w:rsidP="00830CDD">
      <w:pPr>
        <w:pStyle w:val="a7"/>
        <w:jc w:val="center"/>
      </w:pPr>
      <w:bookmarkStart w:id="9617" w:name="_Ref90474003"/>
      <w:r>
        <w:t xml:space="preserve">Рисунок </w:t>
      </w:r>
      <w:fldSimple w:instr=" SEQ Рисунок \* ARABIC ">
        <w:r w:rsidR="00E11B25">
          <w:rPr>
            <w:noProof/>
          </w:rPr>
          <w:t>56</w:t>
        </w:r>
      </w:fldSimple>
      <w:bookmarkEnd w:id="9617"/>
      <w:r>
        <w:t xml:space="preserve"> – Плашка быстрого действия для активации специальной или узловой очереди</w:t>
      </w:r>
    </w:p>
    <w:p w14:paraId="0A151055" w14:textId="6F79F6C5" w:rsidR="00405877" w:rsidRDefault="00762A92" w:rsidP="00830CDD">
      <w:pPr>
        <w:pStyle w:val="aff6"/>
      </w:pPr>
      <w:r w:rsidRPr="00694AB2">
        <w:t xml:space="preserve"> </w:t>
      </w:r>
    </w:p>
    <w:p w14:paraId="3AB7A75C" w14:textId="3A72755C" w:rsidR="00762A92" w:rsidRPr="00694AB2" w:rsidRDefault="00B72DDE" w:rsidP="00F126DC">
      <w:pPr>
        <w:numPr>
          <w:ilvl w:val="0"/>
          <w:numId w:val="39"/>
        </w:numPr>
      </w:pPr>
      <w:r>
        <w:t>Выбрать среду СМЭВ, в которой необходимо активировать специальную или узловую очередь (</w:t>
      </w:r>
      <w:r>
        <w:fldChar w:fldCharType="begin"/>
      </w:r>
      <w:r>
        <w:instrText xml:space="preserve"> REF _Ref34153909 \h </w:instrText>
      </w:r>
      <w: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57</w:t>
      </w:r>
      <w:r>
        <w:fldChar w:fldCharType="end"/>
      </w:r>
      <w:r>
        <w:t>).</w:t>
      </w:r>
    </w:p>
    <w:p w14:paraId="329C52FC" w14:textId="77777777" w:rsidR="00762A92" w:rsidRPr="00694AB2" w:rsidRDefault="00405877" w:rsidP="00762A92">
      <w:pPr>
        <w:pStyle w:val="aff6"/>
        <w:rPr>
          <w:color w:val="172B4D"/>
          <w:shd w:val="clear" w:color="auto" w:fill="FFFFFF"/>
        </w:rPr>
      </w:pPr>
      <w:r>
        <w:lastRenderedPageBreak/>
        <w:drawing>
          <wp:inline distT="0" distB="0" distL="0" distR="0" wp14:anchorId="63336961" wp14:editId="7FFCCFFE">
            <wp:extent cx="4320106" cy="3413501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88" cy="34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49DE" w14:textId="3FF3DF3E" w:rsidR="00762A92" w:rsidRPr="00694AB2" w:rsidRDefault="00762A92" w:rsidP="00762A92">
      <w:pPr>
        <w:pStyle w:val="aff4"/>
      </w:pPr>
      <w:bookmarkStart w:id="9618" w:name="_Ref3415390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57</w:t>
      </w:r>
      <w:r w:rsidRPr="00694AB2">
        <w:rPr>
          <w:noProof/>
        </w:rPr>
        <w:fldChar w:fldCharType="end"/>
      </w:r>
      <w:bookmarkEnd w:id="9618"/>
      <w:r>
        <w:t xml:space="preserve"> –</w:t>
      </w:r>
      <w:r w:rsidRPr="00694AB2">
        <w:t xml:space="preserve"> </w:t>
      </w:r>
      <w:r w:rsidR="00B72DDE">
        <w:t>Выбор среды СМЭВ</w:t>
      </w:r>
    </w:p>
    <w:p w14:paraId="16D908CE" w14:textId="3602047A" w:rsidR="00B72DDE" w:rsidRDefault="00B72DDE" w:rsidP="00F126DC">
      <w:pPr>
        <w:numPr>
          <w:ilvl w:val="0"/>
          <w:numId w:val="39"/>
        </w:numPr>
        <w:rPr>
          <w:rFonts w:eastAsiaTheme="minorEastAsia"/>
        </w:rPr>
      </w:pPr>
      <w:r>
        <w:rPr>
          <w:rFonts w:eastAsiaTheme="minorEastAsia"/>
        </w:rPr>
        <w:t>Выбрать информационную систему, очередь которой необходимо активировать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_Ref90474321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58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1862135C" w14:textId="77777777" w:rsidR="00B72DDE" w:rsidRDefault="00B72DDE" w:rsidP="00B72DDE">
      <w:pPr>
        <w:pStyle w:val="aff6"/>
      </w:pPr>
      <w:r>
        <w:drawing>
          <wp:inline distT="0" distB="0" distL="0" distR="0" wp14:anchorId="2380BEE7" wp14:editId="4AE0D65D">
            <wp:extent cx="4553712" cy="4560975"/>
            <wp:effectExtent l="0" t="0" r="0" b="0"/>
            <wp:docPr id="1433" name="Picture 14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" name="Picture 1433" descr="Graphical user interface, application, Team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5220" cy="457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9BA4" w14:textId="5E7E22CE" w:rsidR="00B72DDE" w:rsidRDefault="00B72DDE" w:rsidP="00B72DDE">
      <w:pPr>
        <w:pStyle w:val="a7"/>
        <w:jc w:val="center"/>
      </w:pPr>
      <w:bookmarkStart w:id="9619" w:name="_Ref90474321"/>
      <w:r>
        <w:t xml:space="preserve">Рисунок </w:t>
      </w:r>
      <w:fldSimple w:instr=" SEQ Рисунок \* ARABIC ">
        <w:r w:rsidR="00E11B25">
          <w:rPr>
            <w:noProof/>
          </w:rPr>
          <w:t>58</w:t>
        </w:r>
      </w:fldSimple>
      <w:bookmarkEnd w:id="9619"/>
      <w:r>
        <w:t xml:space="preserve"> – Выбор информационной системы</w:t>
      </w:r>
    </w:p>
    <w:p w14:paraId="7250C483" w14:textId="62A6E614" w:rsidR="00B72DDE" w:rsidRDefault="00B72DDE" w:rsidP="00F126DC">
      <w:pPr>
        <w:numPr>
          <w:ilvl w:val="0"/>
          <w:numId w:val="39"/>
        </w:numPr>
        <w:rPr>
          <w:rFonts w:eastAsiaTheme="minorEastAsia"/>
        </w:rPr>
      </w:pPr>
      <w:r>
        <w:rPr>
          <w:rFonts w:eastAsiaTheme="minorEastAsia"/>
        </w:rPr>
        <w:lastRenderedPageBreak/>
        <w:t>Выбрать тип очереди, которую необходимо активировать – специальную или узловую (</w:t>
      </w:r>
      <w:r w:rsidR="006046C9">
        <w:rPr>
          <w:rFonts w:eastAsiaTheme="minorEastAsia"/>
        </w:rPr>
        <w:fldChar w:fldCharType="begin"/>
      </w:r>
      <w:r w:rsidR="006046C9">
        <w:rPr>
          <w:rFonts w:eastAsiaTheme="minorEastAsia"/>
        </w:rPr>
        <w:instrText xml:space="preserve"> REF _Ref90474410 \h </w:instrText>
      </w:r>
      <w:r w:rsidR="006046C9">
        <w:rPr>
          <w:rFonts w:eastAsiaTheme="minorEastAsia"/>
        </w:rPr>
      </w:r>
      <w:r w:rsidR="006046C9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59</w:t>
      </w:r>
      <w:r w:rsidR="006046C9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0A1EE060" w14:textId="77777777" w:rsidR="006046C9" w:rsidRDefault="006046C9" w:rsidP="006046C9">
      <w:pPr>
        <w:pStyle w:val="aff6"/>
      </w:pPr>
      <w:r>
        <w:drawing>
          <wp:inline distT="0" distB="0" distL="0" distR="0" wp14:anchorId="448D94CC" wp14:editId="2479EEB0">
            <wp:extent cx="4434840" cy="2663738"/>
            <wp:effectExtent l="0" t="0" r="3810" b="3810"/>
            <wp:docPr id="1434" name="Picture 14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Picture 1434" descr="Graphical user interface, application, Team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5872" cy="26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0CB9" w14:textId="7BED2728" w:rsidR="00B72DDE" w:rsidRDefault="006046C9" w:rsidP="006046C9">
      <w:pPr>
        <w:pStyle w:val="a7"/>
        <w:jc w:val="center"/>
      </w:pPr>
      <w:bookmarkStart w:id="9620" w:name="_Ref90474410"/>
      <w:r>
        <w:t xml:space="preserve">Рисунок </w:t>
      </w:r>
      <w:fldSimple w:instr=" SEQ Рисунок \* ARABIC ">
        <w:r w:rsidR="00E11B25">
          <w:rPr>
            <w:noProof/>
          </w:rPr>
          <w:t>59</w:t>
        </w:r>
      </w:fldSimple>
      <w:bookmarkEnd w:id="9620"/>
      <w:r>
        <w:t xml:space="preserve"> – Выбор типа очереди для активации</w:t>
      </w:r>
    </w:p>
    <w:p w14:paraId="2F1068F4" w14:textId="359D29FD" w:rsidR="006046C9" w:rsidRDefault="006046C9" w:rsidP="00F126DC">
      <w:pPr>
        <w:numPr>
          <w:ilvl w:val="0"/>
          <w:numId w:val="39"/>
        </w:numPr>
        <w:rPr>
          <w:rFonts w:eastAsiaTheme="minorEastAsia"/>
        </w:rPr>
      </w:pPr>
      <w:r>
        <w:rPr>
          <w:rFonts w:eastAsiaTheme="minorEastAsia"/>
        </w:rPr>
        <w:t>Выбрать очередь, которую необходимо активировать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_Ref90474695 \h </w:instrText>
      </w:r>
      <w:r w:rsidR="00A41640">
        <w:rPr>
          <w:rFonts w:eastAsiaTheme="minorEastAsia"/>
        </w:rPr>
        <w:instrText xml:space="preserve">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60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2A1273B7" w14:textId="77777777" w:rsidR="006046C9" w:rsidRDefault="006046C9" w:rsidP="006046C9">
      <w:pPr>
        <w:pStyle w:val="aff6"/>
      </w:pPr>
      <w:r>
        <w:drawing>
          <wp:inline distT="0" distB="0" distL="0" distR="0" wp14:anchorId="483B1269" wp14:editId="01F6BB0E">
            <wp:extent cx="4571619" cy="2326169"/>
            <wp:effectExtent l="0" t="0" r="635" b="0"/>
            <wp:docPr id="1435" name="Picture 1435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Picture 1435" descr="Graphical user interface, text, application, chat or text message, Team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05965" cy="23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8FFD" w14:textId="7578AF7A" w:rsidR="006046C9" w:rsidRDefault="006046C9" w:rsidP="006046C9">
      <w:pPr>
        <w:pStyle w:val="a7"/>
        <w:jc w:val="center"/>
      </w:pPr>
      <w:bookmarkStart w:id="9621" w:name="_Ref90474695"/>
      <w:r>
        <w:t xml:space="preserve">Рисунок </w:t>
      </w:r>
      <w:fldSimple w:instr=" SEQ Рисунок \* ARABIC ">
        <w:r w:rsidR="00E11B25">
          <w:rPr>
            <w:noProof/>
          </w:rPr>
          <w:t>60</w:t>
        </w:r>
      </w:fldSimple>
      <w:bookmarkEnd w:id="9621"/>
      <w:r>
        <w:t xml:space="preserve"> – Выбор очереди для активации</w:t>
      </w:r>
    </w:p>
    <w:p w14:paraId="3EC50A5F" w14:textId="005DE21F" w:rsidR="003370A6" w:rsidRDefault="003370A6" w:rsidP="00F126DC">
      <w:pPr>
        <w:numPr>
          <w:ilvl w:val="0"/>
          <w:numId w:val="39"/>
        </w:numPr>
        <w:rPr>
          <w:rFonts w:eastAsiaTheme="minorEastAsia"/>
        </w:rPr>
      </w:pPr>
      <w:r>
        <w:rPr>
          <w:rFonts w:eastAsiaTheme="minorEastAsia"/>
        </w:rPr>
        <w:t>Проверить атрибуты информационной системы и активируемой очереди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_Ref90474821 \h </w:instrText>
      </w:r>
      <w:r w:rsidR="00A41640">
        <w:rPr>
          <w:rFonts w:eastAsiaTheme="minorEastAsia"/>
        </w:rPr>
        <w:instrText xml:space="preserve">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61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и нажать кнопку </w:t>
      </w:r>
      <w:r w:rsidRPr="00830CDD">
        <w:rPr>
          <w:rFonts w:eastAsiaTheme="minorEastAsia"/>
          <w:b/>
          <w:bCs/>
          <w:i/>
          <w:iCs/>
        </w:rPr>
        <w:t>Да, уверен</w:t>
      </w:r>
      <w:r>
        <w:rPr>
          <w:rFonts w:eastAsiaTheme="minorEastAsia"/>
        </w:rPr>
        <w:t xml:space="preserve">. </w:t>
      </w:r>
      <w:r w:rsidRPr="00830CDD">
        <w:rPr>
          <w:rFonts w:eastAsiaTheme="minorEastAsia"/>
        </w:rPr>
        <w:t xml:space="preserve">Для изменения атрибутов (например, активируемой очереди) нажать кнопку </w:t>
      </w:r>
      <w:r w:rsidRPr="00830CDD">
        <w:rPr>
          <w:rFonts w:eastAsiaTheme="minorEastAsia"/>
          <w:b/>
          <w:bCs/>
          <w:i/>
          <w:iCs/>
        </w:rPr>
        <w:t>Назад</w:t>
      </w:r>
      <w:r w:rsidRPr="00830CDD">
        <w:rPr>
          <w:rFonts w:eastAsiaTheme="minorEastAsia"/>
        </w:rPr>
        <w:t xml:space="preserve"> и вернуться на предыдущий шаг мастера активации очереди. Для отказа от активации очереди нажать кнопку </w:t>
      </w:r>
      <w:r w:rsidRPr="00830CDD">
        <w:rPr>
          <w:rFonts w:eastAsiaTheme="minorEastAsia"/>
          <w:b/>
          <w:bCs/>
          <w:i/>
          <w:iCs/>
        </w:rPr>
        <w:t>Нет, отменить действие</w:t>
      </w:r>
      <w:r w:rsidRPr="00830CDD">
        <w:rPr>
          <w:rFonts w:eastAsiaTheme="minorEastAsia"/>
        </w:rPr>
        <w:t>.</w:t>
      </w:r>
    </w:p>
    <w:p w14:paraId="579E660A" w14:textId="77777777" w:rsidR="003370A6" w:rsidRDefault="003370A6" w:rsidP="003370A6">
      <w:pPr>
        <w:pStyle w:val="aff6"/>
      </w:pPr>
      <w:r>
        <w:lastRenderedPageBreak/>
        <w:drawing>
          <wp:inline distT="0" distB="0" distL="0" distR="0" wp14:anchorId="6D9F3143" wp14:editId="6B644CC3">
            <wp:extent cx="4224528" cy="4359282"/>
            <wp:effectExtent l="0" t="0" r="5080" b="3175"/>
            <wp:docPr id="1436" name="Picture 14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Picture 1436" descr="Graphical user interface, text, application, chat or text messag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0830" cy="43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B6D0" w14:textId="1D2BCA81" w:rsidR="003370A6" w:rsidRPr="003370A6" w:rsidRDefault="003370A6" w:rsidP="00830CDD">
      <w:pPr>
        <w:pStyle w:val="a7"/>
        <w:jc w:val="center"/>
        <w:rPr>
          <w:rFonts w:eastAsiaTheme="minorEastAsia"/>
        </w:rPr>
      </w:pPr>
      <w:bookmarkStart w:id="9622" w:name="_Ref90474821"/>
      <w:r>
        <w:t xml:space="preserve">Рисунок </w:t>
      </w:r>
      <w:fldSimple w:instr=" SEQ Рисунок \* ARABIC ">
        <w:r w:rsidR="00E11B25">
          <w:rPr>
            <w:noProof/>
          </w:rPr>
          <w:t>61</w:t>
        </w:r>
      </w:fldSimple>
      <w:bookmarkEnd w:id="9622"/>
      <w:r>
        <w:t xml:space="preserve"> – Подтверждение активации очереди</w:t>
      </w:r>
    </w:p>
    <w:p w14:paraId="07634E80" w14:textId="36943FCF" w:rsidR="003370A6" w:rsidRDefault="003370A6" w:rsidP="003370A6">
      <w:pPr>
        <w:rPr>
          <w:rFonts w:eastAsiaTheme="minorEastAsia"/>
        </w:rPr>
      </w:pPr>
      <w:r>
        <w:rPr>
          <w:rFonts w:eastAsiaTheme="minorEastAsia"/>
        </w:rPr>
        <w:t xml:space="preserve">На всплывающей форме с информационным сообщением об успешной активации очереди нажать кнопку </w:t>
      </w:r>
      <w:r w:rsidRPr="00303C6F">
        <w:rPr>
          <w:rFonts w:eastAsiaTheme="minorEastAsia"/>
          <w:b/>
          <w:bCs/>
          <w:i/>
          <w:iCs/>
        </w:rPr>
        <w:t>Продолжить</w:t>
      </w:r>
      <w:r>
        <w:rPr>
          <w:rFonts w:eastAsiaTheme="minorEastAsia"/>
        </w:rPr>
        <w:t>.</w:t>
      </w:r>
    </w:p>
    <w:p w14:paraId="07C73FD9" w14:textId="27F738A1" w:rsidR="003370A6" w:rsidRPr="00303C6F" w:rsidRDefault="003370A6" w:rsidP="003370A6">
      <w:pPr>
        <w:rPr>
          <w:rFonts w:eastAsiaTheme="minorEastAsia"/>
        </w:rPr>
      </w:pPr>
      <w:r>
        <w:rPr>
          <w:rFonts w:eastAsiaTheme="minorEastAsia"/>
        </w:rPr>
        <w:t xml:space="preserve">Откроется закладка </w:t>
      </w:r>
      <w:r w:rsidRPr="00303C6F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системы, для которой была активирована очередь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7B94AAE0" w14:textId="28579DA6" w:rsidR="003370A6" w:rsidRDefault="003370A6" w:rsidP="00762A92">
      <w:pPr>
        <w:rPr>
          <w:rFonts w:eastAsiaTheme="minorEastAsia"/>
        </w:rPr>
      </w:pPr>
      <w:r>
        <w:rPr>
          <w:rFonts w:eastAsiaTheme="minorEastAsia"/>
        </w:rPr>
        <w:t xml:space="preserve">Активировать очередь можно также с закладки </w:t>
      </w:r>
      <w:r w:rsidRPr="00830CDD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 ((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29BB4DDF" w14:textId="6860BD9F" w:rsidR="003370A6" w:rsidRDefault="003370A6" w:rsidP="00762A92">
      <w:pPr>
        <w:rPr>
          <w:rFonts w:eastAsiaTheme="minorEastAsia"/>
        </w:rPr>
      </w:pPr>
      <w:r>
        <w:rPr>
          <w:rFonts w:eastAsiaTheme="minorEastAsia"/>
        </w:rPr>
        <w:t xml:space="preserve">Для всех неактивных очередей на закладке отображается ссылка </w:t>
      </w:r>
      <w:r w:rsidRPr="00830CDD">
        <w:rPr>
          <w:rFonts w:eastAsiaTheme="minorEastAsia"/>
          <w:b/>
          <w:bCs/>
          <w:i/>
          <w:iCs/>
        </w:rPr>
        <w:t>Активировать</w:t>
      </w:r>
      <w:r>
        <w:rPr>
          <w:rFonts w:eastAsiaTheme="minorEastAsia"/>
        </w:rPr>
        <w:t>.</w:t>
      </w:r>
    </w:p>
    <w:p w14:paraId="62577BEA" w14:textId="311C62CB" w:rsidR="003370A6" w:rsidRDefault="003370A6" w:rsidP="00762A92">
      <w:pPr>
        <w:rPr>
          <w:rFonts w:eastAsiaTheme="minorEastAsia"/>
        </w:rPr>
      </w:pPr>
      <w:r>
        <w:rPr>
          <w:rFonts w:eastAsiaTheme="minorEastAsia"/>
        </w:rPr>
        <w:t xml:space="preserve">После нажатия на эту ссылку </w:t>
      </w:r>
      <w:r w:rsidR="0001271B">
        <w:rPr>
          <w:rFonts w:eastAsiaTheme="minorEastAsia"/>
        </w:rPr>
        <w:t>отобразится страница подтверждения активации очереди (</w:t>
      </w:r>
      <w:r w:rsidR="0001271B">
        <w:rPr>
          <w:rFonts w:eastAsiaTheme="minorEastAsia"/>
        </w:rPr>
        <w:fldChar w:fldCharType="begin"/>
      </w:r>
      <w:r w:rsidR="0001271B">
        <w:rPr>
          <w:rFonts w:eastAsiaTheme="minorEastAsia"/>
        </w:rPr>
        <w:instrText xml:space="preserve"> REF _Ref90474821 \h </w:instrText>
      </w:r>
      <w:r w:rsidR="0001271B">
        <w:rPr>
          <w:rFonts w:eastAsiaTheme="minorEastAsia"/>
        </w:rPr>
      </w:r>
      <w:r w:rsidR="0001271B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61</w:t>
      </w:r>
      <w:r w:rsidR="0001271B">
        <w:rPr>
          <w:rFonts w:eastAsiaTheme="minorEastAsia"/>
        </w:rPr>
        <w:fldChar w:fldCharType="end"/>
      </w:r>
      <w:r w:rsidR="0001271B">
        <w:rPr>
          <w:rFonts w:eastAsiaTheme="minorEastAsia"/>
        </w:rPr>
        <w:t xml:space="preserve">), на которой необходимо нажать кнопку </w:t>
      </w:r>
      <w:r w:rsidR="0001271B" w:rsidRPr="00830CDD">
        <w:rPr>
          <w:rFonts w:eastAsiaTheme="minorEastAsia"/>
          <w:b/>
          <w:bCs/>
          <w:i/>
          <w:iCs/>
        </w:rPr>
        <w:t>Да, уверен</w:t>
      </w:r>
      <w:r w:rsidR="0001271B">
        <w:rPr>
          <w:rFonts w:eastAsiaTheme="minorEastAsia"/>
        </w:rPr>
        <w:t xml:space="preserve"> или отказаться от активации очереди, нажав кнопку </w:t>
      </w:r>
      <w:r w:rsidR="0001271B" w:rsidRPr="00830CDD">
        <w:rPr>
          <w:rFonts w:eastAsiaTheme="minorEastAsia"/>
          <w:b/>
          <w:bCs/>
          <w:i/>
          <w:iCs/>
        </w:rPr>
        <w:t>Нет, отменить действие</w:t>
      </w:r>
      <w:r w:rsidR="0001271B">
        <w:rPr>
          <w:rFonts w:eastAsiaTheme="minorEastAsia"/>
        </w:rPr>
        <w:t>.</w:t>
      </w:r>
    </w:p>
    <w:p w14:paraId="2FE9EA57" w14:textId="66A6C325" w:rsidR="0001271B" w:rsidRDefault="0001271B" w:rsidP="00762A92">
      <w:pPr>
        <w:rPr>
          <w:rFonts w:eastAsiaTheme="minorEastAsia"/>
        </w:rPr>
      </w:pPr>
      <w:r>
        <w:rPr>
          <w:rFonts w:eastAsiaTheme="minorEastAsia"/>
        </w:rPr>
        <w:t xml:space="preserve">После активации очереди отобразится закладка Очереди страницы информационной системы, с которой была вызвана активация очереди. Ссылка </w:t>
      </w:r>
      <w:r w:rsidRPr="00830CDD">
        <w:rPr>
          <w:rFonts w:eastAsiaTheme="minorEastAsia"/>
          <w:b/>
          <w:bCs/>
          <w:i/>
          <w:iCs/>
        </w:rPr>
        <w:t>Активировать</w:t>
      </w:r>
      <w:r>
        <w:rPr>
          <w:rFonts w:eastAsiaTheme="minorEastAsia"/>
        </w:rPr>
        <w:t xml:space="preserve"> для активированной очереди изменится на </w:t>
      </w:r>
      <w:r w:rsidRPr="00830CDD">
        <w:rPr>
          <w:rFonts w:eastAsiaTheme="minorEastAsia"/>
          <w:b/>
          <w:bCs/>
          <w:i/>
          <w:iCs/>
        </w:rPr>
        <w:t>Деактивировать</w:t>
      </w:r>
      <w:r>
        <w:rPr>
          <w:rFonts w:eastAsiaTheme="minorEastAsia"/>
        </w:rPr>
        <w:t>.</w:t>
      </w:r>
    </w:p>
    <w:p w14:paraId="4EA68597" w14:textId="2FA582B8"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деактивации </w:t>
      </w:r>
      <w:r w:rsidR="00405877">
        <w:rPr>
          <w:rFonts w:eastAsiaTheme="minorEastAsia"/>
        </w:rPr>
        <w:t>мультиочереди</w:t>
      </w:r>
      <w:r w:rsidRPr="00694AB2">
        <w:rPr>
          <w:rFonts w:eastAsiaTheme="minorEastAsia"/>
        </w:rPr>
        <w:t xml:space="preserve"> </w:t>
      </w:r>
      <w:r w:rsidR="00405877">
        <w:rPr>
          <w:rFonts w:eastAsiaTheme="minorEastAsia"/>
        </w:rPr>
        <w:t>нужно выполнить следующие действия</w:t>
      </w:r>
      <w:r w:rsidRPr="00694AB2">
        <w:rPr>
          <w:rFonts w:eastAsiaTheme="minorEastAsia"/>
        </w:rPr>
        <w:t>:</w:t>
      </w:r>
    </w:p>
    <w:p w14:paraId="655FD7AE" w14:textId="3D64CB9F" w:rsidR="00762A92" w:rsidRDefault="00B45BA8" w:rsidP="00F126DC">
      <w:pPr>
        <w:numPr>
          <w:ilvl w:val="0"/>
          <w:numId w:val="40"/>
        </w:numPr>
      </w:pPr>
      <w:r>
        <w:t>На странице быстрых действий авторизованной зоны ЛК УВ выбрать плашку Деактивировать очередь и нажать кнопку Выбрать (</w:t>
      </w:r>
      <w:r>
        <w:fldChar w:fldCharType="begin"/>
      </w:r>
      <w:r>
        <w:instrText xml:space="preserve"> REF _Ref90475382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62</w:t>
      </w:r>
      <w:r>
        <w:fldChar w:fldCharType="end"/>
      </w:r>
      <w:r>
        <w:t>)</w:t>
      </w:r>
      <w:r w:rsidR="00762A92" w:rsidRPr="00694AB2">
        <w:t>.</w:t>
      </w:r>
      <w:r>
        <w:t xml:space="preserve"> Откроется первая страница мастера деактивации очереди.</w:t>
      </w:r>
    </w:p>
    <w:p w14:paraId="08C1E404" w14:textId="77777777" w:rsidR="00B45BA8" w:rsidRDefault="00B45BA8" w:rsidP="00B45BA8">
      <w:pPr>
        <w:pStyle w:val="aff6"/>
      </w:pPr>
      <w:r>
        <w:lastRenderedPageBreak/>
        <w:drawing>
          <wp:inline distT="0" distB="0" distL="0" distR="0" wp14:anchorId="657A166D" wp14:editId="32794516">
            <wp:extent cx="6480175" cy="3752850"/>
            <wp:effectExtent l="0" t="0" r="0" b="0"/>
            <wp:docPr id="1437" name="Picture 14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03AE" w14:textId="6FAD6372" w:rsidR="00B45BA8" w:rsidRPr="00694AB2" w:rsidRDefault="00B45BA8" w:rsidP="00830CDD">
      <w:pPr>
        <w:pStyle w:val="a7"/>
        <w:jc w:val="center"/>
      </w:pPr>
      <w:bookmarkStart w:id="9623" w:name="_Ref90475382"/>
      <w:r>
        <w:t xml:space="preserve">Рисунок </w:t>
      </w:r>
      <w:fldSimple w:instr=" SEQ Рисунок \* ARABIC ">
        <w:r w:rsidR="00E11B25">
          <w:rPr>
            <w:noProof/>
          </w:rPr>
          <w:t>62</w:t>
        </w:r>
      </w:fldSimple>
      <w:bookmarkEnd w:id="9623"/>
      <w:r>
        <w:t xml:space="preserve"> – Плашка быстрого действия для деактивации специальной или узловой очереди</w:t>
      </w:r>
    </w:p>
    <w:p w14:paraId="28E228A5" w14:textId="3F90DDD6" w:rsidR="00405877" w:rsidRDefault="00B45BA8" w:rsidP="00F126DC">
      <w:pPr>
        <w:numPr>
          <w:ilvl w:val="0"/>
          <w:numId w:val="40"/>
        </w:numPr>
      </w:pPr>
      <w:r>
        <w:t>Выбрать среду СМЭВ, в которой необходимо</w:t>
      </w:r>
      <w:r w:rsidR="00DC3482">
        <w:t xml:space="preserve"> деактивировать очередь</w:t>
      </w:r>
      <w:r w:rsidR="004F6480">
        <w:t xml:space="preserve"> (</w:t>
      </w:r>
      <w:r w:rsidR="00B57F73">
        <w:fldChar w:fldCharType="begin"/>
      </w:r>
      <w:r w:rsidR="00B57F73">
        <w:instrText xml:space="preserve"> REF _Ref34153924 \h </w:instrText>
      </w:r>
      <w:r w:rsidR="00B57F73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63</w:t>
      </w:r>
      <w:r w:rsidR="00B57F73">
        <w:fldChar w:fldCharType="end"/>
      </w:r>
      <w:r w:rsidR="004F6480">
        <w:t>)</w:t>
      </w:r>
      <w:r w:rsidR="00762A92" w:rsidRPr="00694AB2">
        <w:t xml:space="preserve">. </w:t>
      </w:r>
    </w:p>
    <w:p w14:paraId="073E1424" w14:textId="77777777" w:rsidR="00B57F73" w:rsidRPr="00694AB2" w:rsidRDefault="00B57F73" w:rsidP="00910ECC">
      <w:pPr>
        <w:pStyle w:val="aff6"/>
        <w:rPr>
          <w:shd w:val="clear" w:color="auto" w:fill="FFFFFF"/>
        </w:rPr>
      </w:pPr>
      <w:r w:rsidRPr="00694AB2">
        <w:rPr>
          <w:shd w:val="clear" w:color="auto" w:fill="FFFFFF"/>
        </w:rPr>
        <w:drawing>
          <wp:inline distT="0" distB="0" distL="0" distR="0" wp14:anchorId="37181097" wp14:editId="56D688D1">
            <wp:extent cx="3796491" cy="2990806"/>
            <wp:effectExtent l="19050" t="19050" r="13970" b="19685"/>
            <wp:docPr id="1352" name="Рисунок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Рисунок 135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827" cy="3010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76684" w14:textId="20AA7FC1" w:rsidR="00B57F73" w:rsidRPr="00694AB2" w:rsidRDefault="00B57F73" w:rsidP="00910ECC">
      <w:pPr>
        <w:pStyle w:val="aff4"/>
      </w:pPr>
      <w:bookmarkStart w:id="9624" w:name="_Ref34153924"/>
      <w:r w:rsidRPr="00694AB2">
        <w:t xml:space="preserve">Рисунок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Рисунок \* ARABIC </w:instrText>
      </w:r>
      <w:r w:rsidR="00D94A78">
        <w:rPr>
          <w:noProof/>
        </w:rPr>
        <w:fldChar w:fldCharType="separate"/>
      </w:r>
      <w:r w:rsidR="00E11B25">
        <w:rPr>
          <w:noProof/>
        </w:rPr>
        <w:t>63</w:t>
      </w:r>
      <w:r w:rsidR="00D94A78">
        <w:rPr>
          <w:noProof/>
        </w:rPr>
        <w:fldChar w:fldCharType="end"/>
      </w:r>
      <w:bookmarkEnd w:id="9624"/>
      <w:r>
        <w:t xml:space="preserve"> – Предупреждение</w:t>
      </w:r>
      <w:r w:rsidRPr="00694AB2">
        <w:t xml:space="preserve"> при деактивации </w:t>
      </w:r>
      <w:r>
        <w:t>мультиочереди</w:t>
      </w:r>
    </w:p>
    <w:p w14:paraId="1244D410" w14:textId="51EBEF16" w:rsidR="00762A92" w:rsidRPr="00694AB2" w:rsidRDefault="00DC3482" w:rsidP="00F126DC">
      <w:pPr>
        <w:numPr>
          <w:ilvl w:val="0"/>
          <w:numId w:val="40"/>
        </w:numPr>
      </w:pPr>
      <w:r>
        <w:t>Выбрать информационную систему, очередь которой необходимо деактивировать</w:t>
      </w:r>
      <w:r w:rsidR="00762A92" w:rsidRPr="00694AB2">
        <w:t xml:space="preserve"> (</w:t>
      </w:r>
      <w:r w:rsidR="00B57F73">
        <w:fldChar w:fldCharType="begin"/>
      </w:r>
      <w:r w:rsidR="00B57F73">
        <w:instrText xml:space="preserve"> REF _Ref61970546 \h </w:instrText>
      </w:r>
      <w:r w:rsidR="00B57F73"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64</w:t>
      </w:r>
      <w:r w:rsidR="00B57F73">
        <w:fldChar w:fldCharType="end"/>
      </w:r>
      <w:r w:rsidR="00762A92" w:rsidRPr="00694AB2">
        <w:t>).</w:t>
      </w:r>
    </w:p>
    <w:p w14:paraId="758811E5" w14:textId="77777777" w:rsidR="00762A92" w:rsidRDefault="00BC06BA" w:rsidP="00830CDD">
      <w:pPr>
        <w:pStyle w:val="aff6"/>
      </w:pPr>
      <w:r>
        <w:lastRenderedPageBreak/>
        <w:drawing>
          <wp:inline distT="0" distB="0" distL="0" distR="0" wp14:anchorId="2DD34341" wp14:editId="4CA10902">
            <wp:extent cx="3865418" cy="4569893"/>
            <wp:effectExtent l="0" t="0" r="190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597" cy="458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A92" w:rsidRPr="00694AB2">
        <w:t xml:space="preserve"> </w:t>
      </w:r>
    </w:p>
    <w:p w14:paraId="00238537" w14:textId="5115F0FB" w:rsidR="00BC06BA" w:rsidRPr="00694AB2" w:rsidRDefault="00BC06BA" w:rsidP="00BC06BA">
      <w:pPr>
        <w:pStyle w:val="aff4"/>
      </w:pPr>
      <w:bookmarkStart w:id="9625" w:name="_Ref61970546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64</w:t>
      </w:r>
      <w:r w:rsidRPr="00694AB2">
        <w:rPr>
          <w:noProof/>
        </w:rPr>
        <w:fldChar w:fldCharType="end"/>
      </w:r>
      <w:bookmarkEnd w:id="9625"/>
      <w:r>
        <w:t xml:space="preserve"> – </w:t>
      </w:r>
      <w:r w:rsidR="00DC3482">
        <w:t>Выбор информационной системы</w:t>
      </w:r>
    </w:p>
    <w:p w14:paraId="23D60571" w14:textId="1D90B266" w:rsidR="00DC3482" w:rsidRDefault="00DC3482" w:rsidP="00F126DC">
      <w:pPr>
        <w:numPr>
          <w:ilvl w:val="0"/>
          <w:numId w:val="40"/>
        </w:numPr>
      </w:pPr>
      <w:r>
        <w:t>Выбрать тип очереди, которую необходимо деактивировать – специальную или узловую (</w:t>
      </w:r>
      <w:r>
        <w:fldChar w:fldCharType="begin"/>
      </w:r>
      <w:r>
        <w:instrText xml:space="preserve"> REF _Ref90475775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65</w:t>
      </w:r>
      <w:r>
        <w:fldChar w:fldCharType="end"/>
      </w:r>
      <w:r>
        <w:t>).</w:t>
      </w:r>
    </w:p>
    <w:p w14:paraId="32E447A4" w14:textId="77777777" w:rsidR="00DC3482" w:rsidRDefault="00DC3482" w:rsidP="00DC3482">
      <w:pPr>
        <w:pStyle w:val="aff6"/>
      </w:pPr>
      <w:r>
        <w:drawing>
          <wp:inline distT="0" distB="0" distL="0" distR="0" wp14:anchorId="055C55D4" wp14:editId="5064F67F">
            <wp:extent cx="4337108" cy="2603635"/>
            <wp:effectExtent l="0" t="0" r="6350" b="6350"/>
            <wp:docPr id="1443" name="Picture 14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Picture 1443" descr="Graphical user interface, application, Team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50034" cy="261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3628" w14:textId="70D0E1C4" w:rsidR="00DC3482" w:rsidRDefault="00DC3482" w:rsidP="00DC3482">
      <w:pPr>
        <w:pStyle w:val="a7"/>
        <w:jc w:val="center"/>
      </w:pPr>
      <w:bookmarkStart w:id="9626" w:name="_Ref90475775"/>
      <w:r>
        <w:t xml:space="preserve">Рисунок </w:t>
      </w:r>
      <w:fldSimple w:instr=" SEQ Рисунок \* ARABIC ">
        <w:r w:rsidR="00E11B25">
          <w:rPr>
            <w:noProof/>
          </w:rPr>
          <w:t>65</w:t>
        </w:r>
      </w:fldSimple>
      <w:bookmarkEnd w:id="9626"/>
      <w:r>
        <w:t xml:space="preserve"> – Выбор типа очереди для деактивации</w:t>
      </w:r>
    </w:p>
    <w:p w14:paraId="586E16CD" w14:textId="1E671A22" w:rsidR="00DC3482" w:rsidRDefault="00A41640" w:rsidP="00F126DC">
      <w:pPr>
        <w:numPr>
          <w:ilvl w:val="0"/>
          <w:numId w:val="40"/>
        </w:numPr>
      </w:pPr>
      <w:r>
        <w:t>Выбрать очередь, которую необходимо деактивировать (</w:t>
      </w:r>
      <w:r>
        <w:fldChar w:fldCharType="begin"/>
      </w:r>
      <w:r>
        <w:instrText xml:space="preserve"> REF _Ref90475898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66</w:t>
      </w:r>
      <w:r>
        <w:fldChar w:fldCharType="end"/>
      </w:r>
      <w:r>
        <w:t>).</w:t>
      </w:r>
    </w:p>
    <w:p w14:paraId="68697FB0" w14:textId="77777777" w:rsidR="00A41640" w:rsidRDefault="00A41640" w:rsidP="00A41640">
      <w:pPr>
        <w:pStyle w:val="aff6"/>
      </w:pPr>
      <w:r>
        <w:lastRenderedPageBreak/>
        <w:drawing>
          <wp:inline distT="0" distB="0" distL="0" distR="0" wp14:anchorId="61D90A36" wp14:editId="7D050B6A">
            <wp:extent cx="4018327" cy="1755205"/>
            <wp:effectExtent l="0" t="0" r="1270" b="0"/>
            <wp:docPr id="1444" name="Picture 14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Picture 1444" descr="Graphical user interface, application, Team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6405" cy="17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E69A" w14:textId="5276AB6E" w:rsidR="00A41640" w:rsidRDefault="00A41640" w:rsidP="00A41640">
      <w:pPr>
        <w:pStyle w:val="a7"/>
        <w:jc w:val="center"/>
      </w:pPr>
      <w:bookmarkStart w:id="9627" w:name="_Ref90475898"/>
      <w:r>
        <w:t xml:space="preserve">Рисунок </w:t>
      </w:r>
      <w:fldSimple w:instr=" SEQ Рисунок \* ARABIC ">
        <w:r w:rsidR="00E11B25">
          <w:rPr>
            <w:noProof/>
          </w:rPr>
          <w:t>66</w:t>
        </w:r>
      </w:fldSimple>
      <w:bookmarkEnd w:id="9627"/>
      <w:r>
        <w:t xml:space="preserve"> – Выбор очереди для деактивации</w:t>
      </w:r>
    </w:p>
    <w:p w14:paraId="622A8A21" w14:textId="0788C4CB" w:rsidR="00A41640" w:rsidRDefault="00A41640" w:rsidP="00F126DC">
      <w:pPr>
        <w:numPr>
          <w:ilvl w:val="0"/>
          <w:numId w:val="40"/>
        </w:numPr>
      </w:pPr>
      <w:r>
        <w:t>Выбрать действие с сообщениями, которые могут оказаться в очереди в момент ее деактивации (</w:t>
      </w:r>
      <w:r>
        <w:fldChar w:fldCharType="begin"/>
      </w:r>
      <w:r>
        <w:instrText xml:space="preserve"> REF _Ref90476033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67</w:t>
      </w:r>
      <w:r>
        <w:fldChar w:fldCharType="end"/>
      </w:r>
      <w:r>
        <w:t>).</w:t>
      </w:r>
    </w:p>
    <w:p w14:paraId="37BC99E8" w14:textId="77777777" w:rsidR="00A41640" w:rsidRDefault="00A41640" w:rsidP="00A41640">
      <w:pPr>
        <w:pStyle w:val="aff6"/>
      </w:pPr>
      <w:r>
        <w:drawing>
          <wp:inline distT="0" distB="0" distL="0" distR="0" wp14:anchorId="6710AC55" wp14:editId="1338E074">
            <wp:extent cx="4169328" cy="3308990"/>
            <wp:effectExtent l="0" t="0" r="3175" b="5715"/>
            <wp:docPr id="1446" name="Picture 14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Picture 1446" descr="Graphical user interface, application, Team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162" cy="332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B0C0" w14:textId="06C46D2B" w:rsidR="00A41640" w:rsidRDefault="00A41640" w:rsidP="00A41640">
      <w:pPr>
        <w:pStyle w:val="a7"/>
        <w:jc w:val="center"/>
      </w:pPr>
      <w:bookmarkStart w:id="9628" w:name="_Ref90476033"/>
      <w:r>
        <w:t xml:space="preserve">Рисунок </w:t>
      </w:r>
      <w:fldSimple w:instr=" SEQ Рисунок \* ARABIC ">
        <w:r w:rsidR="00E11B25">
          <w:rPr>
            <w:noProof/>
          </w:rPr>
          <w:t>67</w:t>
        </w:r>
      </w:fldSimple>
      <w:bookmarkEnd w:id="9628"/>
      <w:r>
        <w:t xml:space="preserve"> – Выбор действия с сообщениями в деактивируемой очереди</w:t>
      </w:r>
    </w:p>
    <w:p w14:paraId="293EA0E6" w14:textId="3DD26850" w:rsidR="00A41640" w:rsidRPr="00830CDD" w:rsidRDefault="00A41640" w:rsidP="00F126DC">
      <w:pPr>
        <w:numPr>
          <w:ilvl w:val="0"/>
          <w:numId w:val="40"/>
        </w:numPr>
      </w:pPr>
      <w:r>
        <w:rPr>
          <w:rFonts w:eastAsiaTheme="minorEastAsia"/>
        </w:rPr>
        <w:t>Проверить атрибуты информационной системы и деактивируемой очереди (</w:t>
      </w:r>
      <w:r w:rsidR="003B309D">
        <w:rPr>
          <w:rFonts w:eastAsiaTheme="minorEastAsia"/>
        </w:rPr>
        <w:fldChar w:fldCharType="begin"/>
      </w:r>
      <w:r w:rsidR="003B309D">
        <w:rPr>
          <w:rFonts w:eastAsiaTheme="minorEastAsia"/>
        </w:rPr>
        <w:instrText xml:space="preserve"> REF _Ref90476184 \h </w:instrText>
      </w:r>
      <w:r w:rsidR="003B309D">
        <w:rPr>
          <w:rFonts w:eastAsiaTheme="minorEastAsia"/>
        </w:rPr>
      </w:r>
      <w:r w:rsidR="003B309D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68</w:t>
      </w:r>
      <w:r w:rsidR="003B309D">
        <w:rPr>
          <w:rFonts w:eastAsiaTheme="minorEastAsia"/>
        </w:rPr>
        <w:fldChar w:fldCharType="end"/>
      </w:r>
      <w:r>
        <w:rPr>
          <w:rFonts w:eastAsiaTheme="minorEastAsia"/>
        </w:rPr>
        <w:t xml:space="preserve">) и нажать кнопку </w:t>
      </w:r>
      <w:r w:rsidRPr="00303C6F">
        <w:rPr>
          <w:rFonts w:eastAsiaTheme="minorEastAsia"/>
          <w:b/>
          <w:bCs/>
          <w:i/>
          <w:iCs/>
        </w:rPr>
        <w:t>Да, уверен</w:t>
      </w:r>
      <w:r>
        <w:rPr>
          <w:rFonts w:eastAsiaTheme="minorEastAsia"/>
        </w:rPr>
        <w:t xml:space="preserve">. </w:t>
      </w:r>
      <w:r w:rsidRPr="00303C6F">
        <w:rPr>
          <w:rFonts w:eastAsiaTheme="minorEastAsia"/>
        </w:rPr>
        <w:t xml:space="preserve">Для изменения атрибутов (например, </w:t>
      </w:r>
      <w:r>
        <w:rPr>
          <w:rFonts w:eastAsiaTheme="minorEastAsia"/>
        </w:rPr>
        <w:t>де</w:t>
      </w:r>
      <w:r w:rsidRPr="00303C6F">
        <w:rPr>
          <w:rFonts w:eastAsiaTheme="minorEastAsia"/>
        </w:rPr>
        <w:t xml:space="preserve">активируемой очереди) нажать кнопку </w:t>
      </w:r>
      <w:r w:rsidRPr="00303C6F">
        <w:rPr>
          <w:rFonts w:eastAsiaTheme="minorEastAsia"/>
          <w:b/>
          <w:bCs/>
          <w:i/>
          <w:iCs/>
        </w:rPr>
        <w:t>Назад</w:t>
      </w:r>
      <w:r w:rsidRPr="00303C6F">
        <w:rPr>
          <w:rFonts w:eastAsiaTheme="minorEastAsia"/>
        </w:rPr>
        <w:t xml:space="preserve"> и вернуться на предыдущий шаг мастера </w:t>
      </w:r>
      <w:r>
        <w:rPr>
          <w:rFonts w:eastAsiaTheme="minorEastAsia"/>
        </w:rPr>
        <w:t>де</w:t>
      </w:r>
      <w:r w:rsidRPr="00303C6F">
        <w:rPr>
          <w:rFonts w:eastAsiaTheme="minorEastAsia"/>
        </w:rPr>
        <w:t xml:space="preserve">активации очереди. Для отказа от активации очереди нажать кнопку </w:t>
      </w:r>
      <w:r w:rsidRPr="00303C6F">
        <w:rPr>
          <w:rFonts w:eastAsiaTheme="minorEastAsia"/>
          <w:b/>
          <w:bCs/>
          <w:i/>
          <w:iCs/>
        </w:rPr>
        <w:t>Нет, отменить действие</w:t>
      </w:r>
      <w:r w:rsidRPr="00303C6F">
        <w:rPr>
          <w:rFonts w:eastAsiaTheme="minorEastAsia"/>
        </w:rPr>
        <w:t>.</w:t>
      </w:r>
    </w:p>
    <w:p w14:paraId="15DB5F50" w14:textId="77777777" w:rsidR="003B309D" w:rsidRDefault="003B309D" w:rsidP="003B309D">
      <w:pPr>
        <w:pStyle w:val="aff6"/>
      </w:pPr>
      <w:r>
        <w:lastRenderedPageBreak/>
        <w:drawing>
          <wp:inline distT="0" distB="0" distL="0" distR="0" wp14:anchorId="745D3251" wp14:editId="5AB99901">
            <wp:extent cx="4530055" cy="4321197"/>
            <wp:effectExtent l="0" t="0" r="4445" b="3175"/>
            <wp:docPr id="1447" name="Picture 14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Picture 1447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41864" cy="43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B38F" w14:textId="2C8CE4A8" w:rsidR="003B309D" w:rsidRDefault="003B309D" w:rsidP="003B309D">
      <w:pPr>
        <w:pStyle w:val="a7"/>
        <w:jc w:val="center"/>
      </w:pPr>
      <w:bookmarkStart w:id="9629" w:name="_Ref90476184"/>
      <w:r>
        <w:t xml:space="preserve">Рисунок </w:t>
      </w:r>
      <w:fldSimple w:instr=" SEQ Рисунок \* ARABIC ">
        <w:r w:rsidR="00E11B25">
          <w:rPr>
            <w:noProof/>
          </w:rPr>
          <w:t>68</w:t>
        </w:r>
      </w:fldSimple>
      <w:bookmarkEnd w:id="9629"/>
      <w:r>
        <w:t xml:space="preserve"> – Подтверждение деактивации очереди</w:t>
      </w:r>
    </w:p>
    <w:p w14:paraId="27B23910" w14:textId="0CBDB43E" w:rsidR="007F53A9" w:rsidRDefault="007F53A9" w:rsidP="007F53A9">
      <w:pPr>
        <w:rPr>
          <w:rFonts w:eastAsiaTheme="minorEastAsia"/>
        </w:rPr>
      </w:pPr>
      <w:r>
        <w:rPr>
          <w:rFonts w:eastAsiaTheme="minorEastAsia"/>
        </w:rPr>
        <w:t xml:space="preserve">На всплывающей форме с информационным сообщением об успешной деактивации очереди нажать кнопку </w:t>
      </w:r>
      <w:r w:rsidRPr="00303C6F">
        <w:rPr>
          <w:rFonts w:eastAsiaTheme="minorEastAsia"/>
          <w:b/>
          <w:bCs/>
          <w:i/>
          <w:iCs/>
        </w:rPr>
        <w:t>Продолжить</w:t>
      </w:r>
      <w:r>
        <w:rPr>
          <w:rFonts w:eastAsiaTheme="minorEastAsia"/>
        </w:rPr>
        <w:t>.</w:t>
      </w:r>
    </w:p>
    <w:p w14:paraId="7B43E0F1" w14:textId="6EF2F289" w:rsidR="007F53A9" w:rsidRPr="00303C6F" w:rsidRDefault="007F53A9" w:rsidP="007F53A9">
      <w:pPr>
        <w:rPr>
          <w:rFonts w:eastAsiaTheme="minorEastAsia"/>
        </w:rPr>
      </w:pPr>
      <w:r>
        <w:rPr>
          <w:rFonts w:eastAsiaTheme="minorEastAsia"/>
        </w:rPr>
        <w:t xml:space="preserve">Откроется закладка </w:t>
      </w:r>
      <w:r w:rsidRPr="00303C6F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системы, для которой была деактивирована очередь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76197E59" w14:textId="0A73DA5D" w:rsidR="007F53A9" w:rsidRDefault="007F53A9" w:rsidP="007F53A9">
      <w:pPr>
        <w:rPr>
          <w:rFonts w:eastAsiaTheme="minorEastAsia"/>
        </w:rPr>
      </w:pPr>
      <w:r>
        <w:rPr>
          <w:rFonts w:eastAsiaTheme="minorEastAsia"/>
        </w:rPr>
        <w:t xml:space="preserve">Деактивировать очередь можно также с закладки </w:t>
      </w:r>
      <w:r w:rsidRPr="00303C6F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просмотра информационной системы ((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_Ref61964629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4B1125D3" w14:textId="3DCEFE30" w:rsidR="007F53A9" w:rsidRDefault="007F53A9" w:rsidP="007F53A9">
      <w:pPr>
        <w:rPr>
          <w:rFonts w:eastAsiaTheme="minorEastAsia"/>
        </w:rPr>
      </w:pPr>
      <w:r>
        <w:rPr>
          <w:rFonts w:eastAsiaTheme="minorEastAsia"/>
        </w:rPr>
        <w:t xml:space="preserve">Для всех активных очередей на закладке отображается ссылка </w:t>
      </w:r>
      <w:r w:rsidR="001441B2">
        <w:rPr>
          <w:rFonts w:eastAsiaTheme="minorEastAsia"/>
          <w:b/>
          <w:bCs/>
          <w:i/>
          <w:iCs/>
        </w:rPr>
        <w:t>Деа</w:t>
      </w:r>
      <w:r w:rsidRPr="00303C6F">
        <w:rPr>
          <w:rFonts w:eastAsiaTheme="minorEastAsia"/>
          <w:b/>
          <w:bCs/>
          <w:i/>
          <w:iCs/>
        </w:rPr>
        <w:t>ктивировать</w:t>
      </w:r>
      <w:r>
        <w:rPr>
          <w:rFonts w:eastAsiaTheme="minorEastAsia"/>
        </w:rPr>
        <w:t>.</w:t>
      </w:r>
    </w:p>
    <w:p w14:paraId="6BE4F57A" w14:textId="617FB7FF" w:rsidR="007F53A9" w:rsidRDefault="007F53A9" w:rsidP="007F53A9">
      <w:pPr>
        <w:rPr>
          <w:rFonts w:eastAsiaTheme="minorEastAsia"/>
        </w:rPr>
      </w:pPr>
      <w:r>
        <w:rPr>
          <w:rFonts w:eastAsiaTheme="minorEastAsia"/>
        </w:rPr>
        <w:t xml:space="preserve">После нажатия на эту ссылку отобразится страница </w:t>
      </w:r>
      <w:r w:rsidR="001441B2">
        <w:rPr>
          <w:rFonts w:eastAsiaTheme="minorEastAsia"/>
        </w:rPr>
        <w:t>выбора действия с сообщениями в деактивируемой очереди (</w:t>
      </w:r>
      <w:r w:rsidR="001441B2">
        <w:rPr>
          <w:rFonts w:eastAsiaTheme="minorEastAsia"/>
        </w:rPr>
        <w:fldChar w:fldCharType="begin"/>
      </w:r>
      <w:r w:rsidR="001441B2">
        <w:rPr>
          <w:rFonts w:eastAsiaTheme="minorEastAsia"/>
        </w:rPr>
        <w:instrText xml:space="preserve"> REF _Ref90476033 \h </w:instrText>
      </w:r>
      <w:r w:rsidR="001441B2">
        <w:rPr>
          <w:rFonts w:eastAsiaTheme="minorEastAsia"/>
        </w:rPr>
      </w:r>
      <w:r w:rsidR="001441B2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67</w:t>
      </w:r>
      <w:r w:rsidR="001441B2">
        <w:rPr>
          <w:rFonts w:eastAsiaTheme="minorEastAsia"/>
        </w:rPr>
        <w:fldChar w:fldCharType="end"/>
      </w:r>
      <w:r w:rsidR="001441B2">
        <w:rPr>
          <w:rFonts w:eastAsiaTheme="minorEastAsia"/>
        </w:rPr>
        <w:t xml:space="preserve">) и затем страница </w:t>
      </w:r>
      <w:r>
        <w:rPr>
          <w:rFonts w:eastAsiaTheme="minorEastAsia"/>
        </w:rPr>
        <w:t xml:space="preserve">подтверждения </w:t>
      </w:r>
      <w:r w:rsidR="001441B2">
        <w:rPr>
          <w:rFonts w:eastAsiaTheme="minorEastAsia"/>
        </w:rPr>
        <w:t>де</w:t>
      </w:r>
      <w:r>
        <w:rPr>
          <w:rFonts w:eastAsiaTheme="minorEastAsia"/>
        </w:rPr>
        <w:t>активации очереди (</w:t>
      </w:r>
      <w:r w:rsidR="001441B2">
        <w:rPr>
          <w:rFonts w:eastAsiaTheme="minorEastAsia"/>
        </w:rPr>
        <w:fldChar w:fldCharType="begin"/>
      </w:r>
      <w:r w:rsidR="001441B2">
        <w:rPr>
          <w:rFonts w:eastAsiaTheme="minorEastAsia"/>
        </w:rPr>
        <w:instrText xml:space="preserve"> REF _Ref90476184 \h </w:instrText>
      </w:r>
      <w:r w:rsidR="001441B2">
        <w:rPr>
          <w:rFonts w:eastAsiaTheme="minorEastAsia"/>
        </w:rPr>
      </w:r>
      <w:r w:rsidR="001441B2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68</w:t>
      </w:r>
      <w:r w:rsidR="001441B2">
        <w:rPr>
          <w:rFonts w:eastAsiaTheme="minorEastAsia"/>
        </w:rPr>
        <w:fldChar w:fldCharType="end"/>
      </w:r>
      <w:r>
        <w:rPr>
          <w:rFonts w:eastAsiaTheme="minorEastAsia"/>
        </w:rPr>
        <w:t xml:space="preserve">), на которой необходимо нажать кнопку </w:t>
      </w:r>
      <w:r w:rsidRPr="00303C6F">
        <w:rPr>
          <w:rFonts w:eastAsiaTheme="minorEastAsia"/>
          <w:b/>
          <w:bCs/>
          <w:i/>
          <w:iCs/>
        </w:rPr>
        <w:t>Да, уверен</w:t>
      </w:r>
      <w:r>
        <w:rPr>
          <w:rFonts w:eastAsiaTheme="minorEastAsia"/>
        </w:rPr>
        <w:t xml:space="preserve"> или отказаться от </w:t>
      </w:r>
      <w:r w:rsidR="001441B2">
        <w:rPr>
          <w:rFonts w:eastAsiaTheme="minorEastAsia"/>
        </w:rPr>
        <w:t>де</w:t>
      </w:r>
      <w:r>
        <w:rPr>
          <w:rFonts w:eastAsiaTheme="minorEastAsia"/>
        </w:rPr>
        <w:t xml:space="preserve">активации очереди, нажав кнопку </w:t>
      </w:r>
      <w:r w:rsidRPr="00303C6F">
        <w:rPr>
          <w:rFonts w:eastAsiaTheme="minorEastAsia"/>
          <w:b/>
          <w:bCs/>
          <w:i/>
          <w:iCs/>
        </w:rPr>
        <w:t>Нет, отменить действие</w:t>
      </w:r>
      <w:r>
        <w:rPr>
          <w:rFonts w:eastAsiaTheme="minorEastAsia"/>
        </w:rPr>
        <w:t>.</w:t>
      </w:r>
    </w:p>
    <w:p w14:paraId="49AA43C1" w14:textId="48D14268" w:rsidR="007F53A9" w:rsidRDefault="007F53A9" w:rsidP="007F53A9">
      <w:pPr>
        <w:rPr>
          <w:rFonts w:eastAsiaTheme="minorEastAsia"/>
        </w:rPr>
      </w:pPr>
      <w:r>
        <w:rPr>
          <w:rFonts w:eastAsiaTheme="minorEastAsia"/>
        </w:rPr>
        <w:t xml:space="preserve">После </w:t>
      </w:r>
      <w:r w:rsidR="001441B2">
        <w:rPr>
          <w:rFonts w:eastAsiaTheme="minorEastAsia"/>
        </w:rPr>
        <w:t>де</w:t>
      </w:r>
      <w:r>
        <w:rPr>
          <w:rFonts w:eastAsiaTheme="minorEastAsia"/>
        </w:rPr>
        <w:t xml:space="preserve">активации очереди отобразится закладка </w:t>
      </w:r>
      <w:r w:rsidRPr="00830CDD">
        <w:rPr>
          <w:rFonts w:eastAsiaTheme="minorEastAsia"/>
          <w:b/>
          <w:bCs/>
          <w:i/>
          <w:iCs/>
        </w:rPr>
        <w:t>Очереди</w:t>
      </w:r>
      <w:r>
        <w:rPr>
          <w:rFonts w:eastAsiaTheme="minorEastAsia"/>
        </w:rPr>
        <w:t xml:space="preserve"> страницы информационной системы, с которой была вызвана </w:t>
      </w:r>
      <w:r w:rsidR="001441B2">
        <w:rPr>
          <w:rFonts w:eastAsiaTheme="minorEastAsia"/>
        </w:rPr>
        <w:t>де</w:t>
      </w:r>
      <w:r>
        <w:rPr>
          <w:rFonts w:eastAsiaTheme="minorEastAsia"/>
        </w:rPr>
        <w:t xml:space="preserve">активация очереди. Ссылка </w:t>
      </w:r>
      <w:r w:rsidR="001441B2">
        <w:rPr>
          <w:rFonts w:eastAsiaTheme="minorEastAsia"/>
          <w:b/>
          <w:bCs/>
          <w:i/>
          <w:iCs/>
        </w:rPr>
        <w:t>Деа</w:t>
      </w:r>
      <w:r w:rsidRPr="00303C6F">
        <w:rPr>
          <w:rFonts w:eastAsiaTheme="minorEastAsia"/>
          <w:b/>
          <w:bCs/>
          <w:i/>
          <w:iCs/>
        </w:rPr>
        <w:t>ктивировать</w:t>
      </w:r>
      <w:r>
        <w:rPr>
          <w:rFonts w:eastAsiaTheme="minorEastAsia"/>
        </w:rPr>
        <w:t xml:space="preserve"> для </w:t>
      </w:r>
      <w:r w:rsidR="001441B2">
        <w:rPr>
          <w:rFonts w:eastAsiaTheme="minorEastAsia"/>
        </w:rPr>
        <w:t>де</w:t>
      </w:r>
      <w:r>
        <w:rPr>
          <w:rFonts w:eastAsiaTheme="minorEastAsia"/>
        </w:rPr>
        <w:t xml:space="preserve">активированной очереди изменится на </w:t>
      </w:r>
      <w:r w:rsidR="001441B2">
        <w:rPr>
          <w:rFonts w:eastAsiaTheme="minorEastAsia"/>
          <w:b/>
          <w:bCs/>
          <w:i/>
          <w:iCs/>
        </w:rPr>
        <w:t>А</w:t>
      </w:r>
      <w:r w:rsidRPr="00303C6F">
        <w:rPr>
          <w:rFonts w:eastAsiaTheme="minorEastAsia"/>
          <w:b/>
          <w:bCs/>
          <w:i/>
          <w:iCs/>
        </w:rPr>
        <w:t>ктивировать</w:t>
      </w:r>
      <w:r>
        <w:rPr>
          <w:rFonts w:eastAsiaTheme="minorEastAsia"/>
        </w:rPr>
        <w:t>.</w:t>
      </w:r>
    </w:p>
    <w:p w14:paraId="66C866C4" w14:textId="77777777" w:rsidR="007F53A9" w:rsidRPr="00830CDD" w:rsidRDefault="007F53A9" w:rsidP="007F53A9"/>
    <w:p w14:paraId="6DBA4EBE" w14:textId="628F1391" w:rsidR="004F6480" w:rsidRPr="00910ECC" w:rsidRDefault="004F6480" w:rsidP="00910ECC">
      <w:r w:rsidRPr="00830CDD">
        <w:t>Примечание:</w:t>
      </w:r>
      <w:r>
        <w:t xml:space="preserve"> неактивная </w:t>
      </w:r>
      <w:r w:rsidR="007F53A9">
        <w:t xml:space="preserve">специальная или узловая очередь </w:t>
      </w:r>
      <w:r>
        <w:t xml:space="preserve">недоступна для добавления или извлечения сообщений из нее. Сообщения </w:t>
      </w:r>
      <w:r w:rsidR="007F53A9">
        <w:t xml:space="preserve">соответствующей </w:t>
      </w:r>
      <w:r>
        <w:t xml:space="preserve">очереди будут направляться </w:t>
      </w:r>
      <w:r w:rsidR="001441B2">
        <w:t xml:space="preserve">СМЭВ </w:t>
      </w:r>
      <w:r>
        <w:t xml:space="preserve">в общую очередь информационной системы – до тех пор, пока </w:t>
      </w:r>
      <w:r w:rsidR="001441B2">
        <w:t xml:space="preserve">специальная или узловая очередь </w:t>
      </w:r>
      <w:r>
        <w:t>не будет активирована снова.</w:t>
      </w:r>
    </w:p>
    <w:p w14:paraId="038A0032" w14:textId="19690914" w:rsidR="00762A92" w:rsidRPr="00694AB2" w:rsidRDefault="00762A92" w:rsidP="00340323">
      <w:pPr>
        <w:pStyle w:val="4"/>
      </w:pPr>
      <w:r w:rsidRPr="00694AB2">
        <w:lastRenderedPageBreak/>
        <w:t>Удален</w:t>
      </w:r>
      <w:r w:rsidR="004F6480">
        <w:t xml:space="preserve">ие статусных сообщений из </w:t>
      </w:r>
      <w:r w:rsidR="00340323">
        <w:t xml:space="preserve">очереди ответов </w:t>
      </w:r>
      <w:r w:rsidR="004F6480">
        <w:t>информационной системы</w:t>
      </w:r>
    </w:p>
    <w:p w14:paraId="6036384F" w14:textId="77777777" w:rsidR="00073C05" w:rsidRDefault="00073C05" w:rsidP="00910ECC">
      <w:pPr>
        <w:ind w:left="851" w:firstLine="0"/>
        <w:rPr>
          <w:rFonts w:eastAsiaTheme="minorEastAsia"/>
        </w:rPr>
      </w:pPr>
      <w:r>
        <w:rPr>
          <w:rFonts w:eastAsiaTheme="minorEastAsia"/>
        </w:rPr>
        <w:t>Статусные сообщения СМЭВ помещаются только в очередь с ответами. Удаление статусных сообщений из очереди входящих запросов не имеет смысла, потому что статусные сообщения отсутствуют в таких очередях.</w:t>
      </w:r>
    </w:p>
    <w:p w14:paraId="1B1B06BE" w14:textId="6D8E04ED" w:rsidR="00762A92" w:rsidRPr="00BF459D" w:rsidRDefault="004F6480" w:rsidP="00910ECC">
      <w:pPr>
        <w:ind w:left="851" w:firstLine="0"/>
      </w:pPr>
      <w:r>
        <w:rPr>
          <w:rFonts w:eastAsiaTheme="minorEastAsia"/>
        </w:rPr>
        <w:t xml:space="preserve">Для удаления статусных сообщений из </w:t>
      </w:r>
      <w:r w:rsidR="00340323">
        <w:rPr>
          <w:rFonts w:eastAsiaTheme="minorEastAsia"/>
        </w:rPr>
        <w:t xml:space="preserve">любой </w:t>
      </w:r>
      <w:r>
        <w:rPr>
          <w:rFonts w:eastAsiaTheme="minorEastAsia"/>
        </w:rPr>
        <w:t>очереди</w:t>
      </w:r>
      <w:r w:rsidR="00340323">
        <w:rPr>
          <w:rFonts w:eastAsiaTheme="minorEastAsia"/>
        </w:rPr>
        <w:t xml:space="preserve"> (основной, специальной или узловой)</w:t>
      </w:r>
      <w:r>
        <w:rPr>
          <w:rFonts w:eastAsiaTheme="minorEastAsia"/>
        </w:rPr>
        <w:t xml:space="preserve"> информационной системы нужно выполнить следующие действия:</w:t>
      </w:r>
    </w:p>
    <w:p w14:paraId="76DE6AE8" w14:textId="37F46D74" w:rsidR="004F6480" w:rsidRPr="00694AB2" w:rsidRDefault="00ED3B3F" w:rsidP="00F126DC">
      <w:pPr>
        <w:numPr>
          <w:ilvl w:val="0"/>
          <w:numId w:val="48"/>
        </w:numPr>
        <w:jc w:val="left"/>
      </w:pPr>
      <w:r>
        <w:t xml:space="preserve">На закладке </w:t>
      </w:r>
      <w:r w:rsidRPr="00830CDD">
        <w:rPr>
          <w:b/>
          <w:bCs/>
          <w:i/>
          <w:iCs/>
        </w:rPr>
        <w:t>Очереди</w:t>
      </w:r>
      <w:r>
        <w:t xml:space="preserve"> страницы просмотра информационной системы в</w:t>
      </w:r>
      <w:r w:rsidRPr="00694AB2">
        <w:t xml:space="preserve">ыбрать </w:t>
      </w:r>
      <w:r w:rsidR="004F6480">
        <w:t>очередь</w:t>
      </w:r>
      <w:r w:rsidR="00340323">
        <w:t xml:space="preserve"> (основную, специальную или узловую)</w:t>
      </w:r>
      <w:r w:rsidR="00073C05">
        <w:t xml:space="preserve"> с ответами</w:t>
      </w:r>
      <w:r>
        <w:t xml:space="preserve"> (</w:t>
      </w:r>
      <w:r>
        <w:fldChar w:fldCharType="begin"/>
      </w:r>
      <w:r>
        <w:instrText xml:space="preserve"> REF _Ref61964629 \h </w:instrText>
      </w:r>
      <w: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45</w:t>
      </w:r>
      <w:r>
        <w:fldChar w:fldCharType="end"/>
      </w:r>
      <w:r>
        <w:t>)</w:t>
      </w:r>
      <w:r w:rsidR="004F6480" w:rsidRPr="00694AB2">
        <w:t>.</w:t>
      </w:r>
    </w:p>
    <w:p w14:paraId="4DB835D9" w14:textId="41CCC769" w:rsidR="004F6480" w:rsidRDefault="004F6480" w:rsidP="00F126DC">
      <w:pPr>
        <w:numPr>
          <w:ilvl w:val="0"/>
          <w:numId w:val="48"/>
        </w:numPr>
      </w:pPr>
      <w:r w:rsidRPr="00694AB2">
        <w:t xml:space="preserve">Нажать </w:t>
      </w:r>
      <w:r w:rsidR="00ED3B3F">
        <w:t xml:space="preserve">ссылку </w:t>
      </w:r>
      <w:r w:rsidRPr="00694AB2">
        <w:rPr>
          <w:b/>
          <w:i/>
        </w:rPr>
        <w:t>Удалить статусные сообщен</w:t>
      </w:r>
      <w:r>
        <w:rPr>
          <w:b/>
          <w:i/>
        </w:rPr>
        <w:t>ия</w:t>
      </w:r>
      <w:r w:rsidRPr="00694AB2">
        <w:t>. Отобра</w:t>
      </w:r>
      <w:r>
        <w:t>зи</w:t>
      </w:r>
      <w:r w:rsidRPr="00694AB2">
        <w:t xml:space="preserve">тся </w:t>
      </w:r>
      <w:r w:rsidR="00E410AD">
        <w:t xml:space="preserve">всплывающее окно с информационным </w:t>
      </w:r>
      <w:r>
        <w:t>сообщение</w:t>
      </w:r>
      <w:r w:rsidR="00E410AD">
        <w:t>м</w:t>
      </w:r>
      <w:r>
        <w:t xml:space="preserve"> о том, что </w:t>
      </w:r>
      <w:r w:rsidR="00073C05">
        <w:t xml:space="preserve">из очереди </w:t>
      </w:r>
      <w:r w:rsidR="00E410AD">
        <w:t xml:space="preserve">удаляются </w:t>
      </w:r>
      <w:r w:rsidR="00073C05">
        <w:t>статусные сообщения СМЭВ</w:t>
      </w:r>
      <w:r w:rsidR="00E410AD">
        <w:t xml:space="preserve"> и прогресс-бар</w:t>
      </w:r>
      <w:r w:rsidRPr="00694AB2">
        <w:t xml:space="preserve">. </w:t>
      </w:r>
    </w:p>
    <w:p w14:paraId="28E7DEE1" w14:textId="67EDEB5D" w:rsidR="00E410AD" w:rsidRPr="00830CDD" w:rsidRDefault="00E410AD" w:rsidP="00F126DC">
      <w:pPr>
        <w:numPr>
          <w:ilvl w:val="0"/>
          <w:numId w:val="48"/>
        </w:numPr>
        <w:rPr>
          <w:rFonts w:eastAsiaTheme="minorEastAsia"/>
        </w:rPr>
      </w:pPr>
      <w:r>
        <w:t xml:space="preserve">После окончания процесса удаления статусных сообщений всплывающее окно закроется и отобразится закладка </w:t>
      </w:r>
      <w:r w:rsidRPr="00830CDD">
        <w:rPr>
          <w:b/>
          <w:bCs/>
          <w:i/>
          <w:iCs/>
        </w:rPr>
        <w:t>Очереди</w:t>
      </w:r>
      <w:r>
        <w:t xml:space="preserve"> страницы просмотра информационной системы</w:t>
      </w:r>
      <w:r w:rsidR="004F6480" w:rsidRPr="00694AB2">
        <w:t>.</w:t>
      </w:r>
    </w:p>
    <w:p w14:paraId="2EF6B181" w14:textId="2D6B4267" w:rsidR="00762A92" w:rsidRPr="00830CDD" w:rsidRDefault="00E410AD" w:rsidP="00830CDD">
      <w:pPr>
        <w:rPr>
          <w:b/>
          <w:i/>
          <w:iCs/>
        </w:rPr>
      </w:pPr>
      <w:r>
        <w:rPr>
          <w:b/>
          <w:i/>
          <w:iCs/>
        </w:rPr>
        <w:t xml:space="preserve">Внимание: </w:t>
      </w:r>
      <w:r>
        <w:t>Удаление статусных сообщений из выбранной очереди начинается немедленно после нажатия на ссылку Удалить статусные сообщения без запроса подтверждения пользователем!</w:t>
      </w:r>
    </w:p>
    <w:p w14:paraId="49047C60" w14:textId="77777777" w:rsidR="00BE1EF9" w:rsidRDefault="00BE1EF9" w:rsidP="00A652DD">
      <w:pPr>
        <w:pStyle w:val="31"/>
      </w:pPr>
      <w:bookmarkStart w:id="9630" w:name="_Toc61852613"/>
      <w:bookmarkStart w:id="9631" w:name="_Toc61855665"/>
      <w:bookmarkStart w:id="9632" w:name="_Toc61880652"/>
      <w:bookmarkStart w:id="9633" w:name="_Toc61883754"/>
      <w:bookmarkStart w:id="9634" w:name="_Toc61940999"/>
      <w:bookmarkStart w:id="9635" w:name="_Toc61944109"/>
      <w:bookmarkStart w:id="9636" w:name="_Toc61947220"/>
      <w:bookmarkStart w:id="9637" w:name="_Toc61955057"/>
      <w:bookmarkStart w:id="9638" w:name="_Toc61961285"/>
      <w:bookmarkStart w:id="9639" w:name="_Toc61964401"/>
      <w:bookmarkStart w:id="9640" w:name="_Toc61967515"/>
      <w:bookmarkStart w:id="9641" w:name="_Toc61852617"/>
      <w:bookmarkStart w:id="9642" w:name="_Toc61855669"/>
      <w:bookmarkStart w:id="9643" w:name="_Toc61880656"/>
      <w:bookmarkStart w:id="9644" w:name="_Toc61883758"/>
      <w:bookmarkStart w:id="9645" w:name="_Toc61941003"/>
      <w:bookmarkStart w:id="9646" w:name="_Toc61944113"/>
      <w:bookmarkStart w:id="9647" w:name="_Toc61947224"/>
      <w:bookmarkStart w:id="9648" w:name="_Toc61955061"/>
      <w:bookmarkStart w:id="9649" w:name="_Toc61961289"/>
      <w:bookmarkStart w:id="9650" w:name="_Toc61964405"/>
      <w:bookmarkStart w:id="9651" w:name="_Toc61967519"/>
      <w:bookmarkStart w:id="9652" w:name="_Toc61852618"/>
      <w:bookmarkStart w:id="9653" w:name="_Toc61855670"/>
      <w:bookmarkStart w:id="9654" w:name="_Toc61880657"/>
      <w:bookmarkStart w:id="9655" w:name="_Toc61883759"/>
      <w:bookmarkStart w:id="9656" w:name="_Toc61941004"/>
      <w:bookmarkStart w:id="9657" w:name="_Toc61944114"/>
      <w:bookmarkStart w:id="9658" w:name="_Toc61947225"/>
      <w:bookmarkStart w:id="9659" w:name="_Toc61955062"/>
      <w:bookmarkStart w:id="9660" w:name="_Toc61961290"/>
      <w:bookmarkStart w:id="9661" w:name="_Toc61964406"/>
      <w:bookmarkStart w:id="9662" w:name="_Toc61967520"/>
      <w:bookmarkStart w:id="9663" w:name="_Toc61852620"/>
      <w:bookmarkStart w:id="9664" w:name="_Toc61855672"/>
      <w:bookmarkStart w:id="9665" w:name="_Toc61880659"/>
      <w:bookmarkStart w:id="9666" w:name="_Toc61883761"/>
      <w:bookmarkStart w:id="9667" w:name="_Toc61941006"/>
      <w:bookmarkStart w:id="9668" w:name="_Toc61944116"/>
      <w:bookmarkStart w:id="9669" w:name="_Toc61947227"/>
      <w:bookmarkStart w:id="9670" w:name="_Toc61955064"/>
      <w:bookmarkStart w:id="9671" w:name="_Toc61961292"/>
      <w:bookmarkStart w:id="9672" w:name="_Toc61964408"/>
      <w:bookmarkStart w:id="9673" w:name="_Toc61967522"/>
      <w:bookmarkStart w:id="9674" w:name="_Toc61852621"/>
      <w:bookmarkStart w:id="9675" w:name="_Toc61855673"/>
      <w:bookmarkStart w:id="9676" w:name="_Toc61880660"/>
      <w:bookmarkStart w:id="9677" w:name="_Toc61883762"/>
      <w:bookmarkStart w:id="9678" w:name="_Toc61941007"/>
      <w:bookmarkStart w:id="9679" w:name="_Toc61944117"/>
      <w:bookmarkStart w:id="9680" w:name="_Toc61947228"/>
      <w:bookmarkStart w:id="9681" w:name="_Toc61955065"/>
      <w:bookmarkStart w:id="9682" w:name="_Toc61961293"/>
      <w:bookmarkStart w:id="9683" w:name="_Toc61964409"/>
      <w:bookmarkStart w:id="9684" w:name="_Toc61967523"/>
      <w:bookmarkStart w:id="9685" w:name="_Toc61852622"/>
      <w:bookmarkStart w:id="9686" w:name="_Toc61855674"/>
      <w:bookmarkStart w:id="9687" w:name="_Toc61880661"/>
      <w:bookmarkStart w:id="9688" w:name="_Toc61883763"/>
      <w:bookmarkStart w:id="9689" w:name="_Toc61941008"/>
      <w:bookmarkStart w:id="9690" w:name="_Toc61944118"/>
      <w:bookmarkStart w:id="9691" w:name="_Toc61947229"/>
      <w:bookmarkStart w:id="9692" w:name="_Toc61955066"/>
      <w:bookmarkStart w:id="9693" w:name="_Toc61961294"/>
      <w:bookmarkStart w:id="9694" w:name="_Toc61964410"/>
      <w:bookmarkStart w:id="9695" w:name="_Toc61967524"/>
      <w:bookmarkStart w:id="9696" w:name="_Toc61852623"/>
      <w:bookmarkStart w:id="9697" w:name="_Toc61855675"/>
      <w:bookmarkStart w:id="9698" w:name="_Toc61880662"/>
      <w:bookmarkStart w:id="9699" w:name="_Toc61883764"/>
      <w:bookmarkStart w:id="9700" w:name="_Toc61941009"/>
      <w:bookmarkStart w:id="9701" w:name="_Toc61944119"/>
      <w:bookmarkStart w:id="9702" w:name="_Toc61947230"/>
      <w:bookmarkStart w:id="9703" w:name="_Toc61955067"/>
      <w:bookmarkStart w:id="9704" w:name="_Toc61961295"/>
      <w:bookmarkStart w:id="9705" w:name="_Toc61964411"/>
      <w:bookmarkStart w:id="9706" w:name="_Toc61967525"/>
      <w:bookmarkStart w:id="9707" w:name="_Toc61852624"/>
      <w:bookmarkStart w:id="9708" w:name="_Toc61855676"/>
      <w:bookmarkStart w:id="9709" w:name="_Toc61880663"/>
      <w:bookmarkStart w:id="9710" w:name="_Toc61883765"/>
      <w:bookmarkStart w:id="9711" w:name="_Toc61941010"/>
      <w:bookmarkStart w:id="9712" w:name="_Toc61944120"/>
      <w:bookmarkStart w:id="9713" w:name="_Toc61947231"/>
      <w:bookmarkStart w:id="9714" w:name="_Toc61955068"/>
      <w:bookmarkStart w:id="9715" w:name="_Toc61961296"/>
      <w:bookmarkStart w:id="9716" w:name="_Toc61964412"/>
      <w:bookmarkStart w:id="9717" w:name="_Toc61967526"/>
      <w:bookmarkStart w:id="9718" w:name="_Управление_перечнем_представителей"/>
      <w:bookmarkStart w:id="9719" w:name="_Toc91517437"/>
      <w:bookmarkStart w:id="9720" w:name="_Ref62052951"/>
      <w:bookmarkStart w:id="9721" w:name="_Ref62053008"/>
      <w:bookmarkStart w:id="9722" w:name="_Ref62053015"/>
      <w:bookmarkEnd w:id="9630"/>
      <w:bookmarkEnd w:id="9631"/>
      <w:bookmarkEnd w:id="9632"/>
      <w:bookmarkEnd w:id="9633"/>
      <w:bookmarkEnd w:id="9634"/>
      <w:bookmarkEnd w:id="9635"/>
      <w:bookmarkEnd w:id="9636"/>
      <w:bookmarkEnd w:id="9637"/>
      <w:bookmarkEnd w:id="9638"/>
      <w:bookmarkEnd w:id="9639"/>
      <w:bookmarkEnd w:id="9640"/>
      <w:bookmarkEnd w:id="9641"/>
      <w:bookmarkEnd w:id="9642"/>
      <w:bookmarkEnd w:id="9643"/>
      <w:bookmarkEnd w:id="9644"/>
      <w:bookmarkEnd w:id="9645"/>
      <w:bookmarkEnd w:id="9646"/>
      <w:bookmarkEnd w:id="9647"/>
      <w:bookmarkEnd w:id="9648"/>
      <w:bookmarkEnd w:id="9649"/>
      <w:bookmarkEnd w:id="9650"/>
      <w:bookmarkEnd w:id="9651"/>
      <w:bookmarkEnd w:id="9652"/>
      <w:bookmarkEnd w:id="9653"/>
      <w:bookmarkEnd w:id="9654"/>
      <w:bookmarkEnd w:id="9655"/>
      <w:bookmarkEnd w:id="9656"/>
      <w:bookmarkEnd w:id="9657"/>
      <w:bookmarkEnd w:id="9658"/>
      <w:bookmarkEnd w:id="9659"/>
      <w:bookmarkEnd w:id="9660"/>
      <w:bookmarkEnd w:id="9661"/>
      <w:bookmarkEnd w:id="9662"/>
      <w:bookmarkEnd w:id="9663"/>
      <w:bookmarkEnd w:id="9664"/>
      <w:bookmarkEnd w:id="9665"/>
      <w:bookmarkEnd w:id="9666"/>
      <w:bookmarkEnd w:id="9667"/>
      <w:bookmarkEnd w:id="9668"/>
      <w:bookmarkEnd w:id="9669"/>
      <w:bookmarkEnd w:id="9670"/>
      <w:bookmarkEnd w:id="9671"/>
      <w:bookmarkEnd w:id="9672"/>
      <w:bookmarkEnd w:id="9673"/>
      <w:bookmarkEnd w:id="9674"/>
      <w:bookmarkEnd w:id="9675"/>
      <w:bookmarkEnd w:id="9676"/>
      <w:bookmarkEnd w:id="9677"/>
      <w:bookmarkEnd w:id="9678"/>
      <w:bookmarkEnd w:id="9679"/>
      <w:bookmarkEnd w:id="9680"/>
      <w:bookmarkEnd w:id="9681"/>
      <w:bookmarkEnd w:id="9682"/>
      <w:bookmarkEnd w:id="9683"/>
      <w:bookmarkEnd w:id="9684"/>
      <w:bookmarkEnd w:id="9685"/>
      <w:bookmarkEnd w:id="9686"/>
      <w:bookmarkEnd w:id="9687"/>
      <w:bookmarkEnd w:id="9688"/>
      <w:bookmarkEnd w:id="9689"/>
      <w:bookmarkEnd w:id="9690"/>
      <w:bookmarkEnd w:id="9691"/>
      <w:bookmarkEnd w:id="9692"/>
      <w:bookmarkEnd w:id="9693"/>
      <w:bookmarkEnd w:id="9694"/>
      <w:bookmarkEnd w:id="9695"/>
      <w:bookmarkEnd w:id="9696"/>
      <w:bookmarkEnd w:id="9697"/>
      <w:bookmarkEnd w:id="9698"/>
      <w:bookmarkEnd w:id="9699"/>
      <w:bookmarkEnd w:id="9700"/>
      <w:bookmarkEnd w:id="9701"/>
      <w:bookmarkEnd w:id="9702"/>
      <w:bookmarkEnd w:id="9703"/>
      <w:bookmarkEnd w:id="9704"/>
      <w:bookmarkEnd w:id="9705"/>
      <w:bookmarkEnd w:id="9706"/>
      <w:bookmarkEnd w:id="9707"/>
      <w:bookmarkEnd w:id="9708"/>
      <w:bookmarkEnd w:id="9709"/>
      <w:bookmarkEnd w:id="9710"/>
      <w:bookmarkEnd w:id="9711"/>
      <w:bookmarkEnd w:id="9712"/>
      <w:bookmarkEnd w:id="9713"/>
      <w:bookmarkEnd w:id="9714"/>
      <w:bookmarkEnd w:id="9715"/>
      <w:bookmarkEnd w:id="9716"/>
      <w:bookmarkEnd w:id="9717"/>
      <w:bookmarkEnd w:id="9718"/>
      <w:r>
        <w:t>Изменение роли ИС УВ в сеансах обмена с ПОДД</w:t>
      </w:r>
      <w:bookmarkEnd w:id="9719"/>
    </w:p>
    <w:p w14:paraId="4C2458E6" w14:textId="77777777" w:rsidR="00BE1EF9" w:rsidRDefault="00BE1EF9" w:rsidP="00BE1EF9">
      <w:pPr>
        <w:rPr>
          <w:lang w:eastAsia="en-US"/>
        </w:rPr>
      </w:pPr>
      <w:r>
        <w:rPr>
          <w:lang w:eastAsia="en-US"/>
        </w:rPr>
        <w:t>ЛК УВ предоставляет возможность изменения роли ИС УВ в сеансах обмена с использованием ПОДД (Подсистемы обеспечения доступа к данным, предназначенной для обеспечения взаимодействия СМЭВ с витринами данных).</w:t>
      </w:r>
    </w:p>
    <w:p w14:paraId="29734A38" w14:textId="00AC0529" w:rsidR="00CF21F8" w:rsidRPr="00AF0103" w:rsidRDefault="00CF21F8" w:rsidP="00F126DC">
      <w:pPr>
        <w:pStyle w:val="ac"/>
        <w:numPr>
          <w:ilvl w:val="0"/>
          <w:numId w:val="73"/>
        </w:numPr>
      </w:pPr>
      <w:r w:rsidRPr="00AF0103">
        <w:rPr>
          <w:rFonts w:eastAsia="Calibri"/>
          <w:lang w:eastAsia="en-US"/>
        </w:rPr>
        <w:t xml:space="preserve">Для изменения роли ИС УВ в сеансах обмена с использованием ПОДД необходимо на форме быстрых действий нажать плашку Изменить роль в обмене с ПОДД. </w:t>
      </w:r>
      <w:r w:rsidRPr="00AF0103">
        <w:t>Отобразится страница выбора среды СМЭВ (см.</w:t>
      </w:r>
      <w:r w:rsidR="00AF0103">
        <w:t xml:space="preserve"> </w:t>
      </w:r>
      <w:r w:rsidR="00AF0103">
        <w:fldChar w:fldCharType="begin"/>
      </w:r>
      <w:r w:rsidR="00AF0103">
        <w:instrText xml:space="preserve"> REF _Ref87252817 \h </w:instrText>
      </w:r>
      <w:r w:rsidR="00AF0103">
        <w:fldChar w:fldCharType="separate"/>
      </w:r>
      <w:r w:rsidR="00E11B25">
        <w:t xml:space="preserve">Рисунок </w:t>
      </w:r>
      <w:r w:rsidR="00E11B25">
        <w:rPr>
          <w:noProof/>
        </w:rPr>
        <w:t>69</w:t>
      </w:r>
      <w:r w:rsidR="00AF0103">
        <w:fldChar w:fldCharType="end"/>
      </w:r>
      <w:r w:rsidRPr="00AF0103">
        <w:t>)</w:t>
      </w:r>
      <w:r w:rsidR="00AF0103">
        <w:t>.</w:t>
      </w:r>
    </w:p>
    <w:p w14:paraId="46F317F1" w14:textId="77777777" w:rsidR="00AF0103" w:rsidRDefault="00AF0103" w:rsidP="00AF0103">
      <w:pPr>
        <w:pStyle w:val="aff6"/>
      </w:pPr>
      <w:r w:rsidRPr="00AF0103">
        <w:rPr>
          <w:rFonts w:eastAsia="Calibri"/>
        </w:rPr>
        <w:drawing>
          <wp:inline distT="0" distB="0" distL="0" distR="0" wp14:anchorId="3D082A55" wp14:editId="7D4CC263">
            <wp:extent cx="6480175" cy="3491230"/>
            <wp:effectExtent l="0" t="0" r="0" b="0"/>
            <wp:docPr id="516" name="Picture 5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 descr="Graphical user interface, application, Teams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4AF8" w14:textId="62654E40" w:rsidR="00BE1EF9" w:rsidRDefault="00AF0103" w:rsidP="00AF0103">
      <w:pPr>
        <w:pStyle w:val="a7"/>
        <w:jc w:val="center"/>
      </w:pPr>
      <w:bookmarkStart w:id="9723" w:name="_Ref87252817"/>
      <w:r>
        <w:t xml:space="preserve">Рисунок </w:t>
      </w:r>
      <w:fldSimple w:instr=" SEQ Рисунок \* ARABIC ">
        <w:r w:rsidR="00E11B25">
          <w:rPr>
            <w:noProof/>
          </w:rPr>
          <w:t>69</w:t>
        </w:r>
      </w:fldSimple>
      <w:bookmarkEnd w:id="9723"/>
      <w:r>
        <w:t xml:space="preserve"> – Страница выбора среды СМЭВ</w:t>
      </w:r>
    </w:p>
    <w:p w14:paraId="154B04CE" w14:textId="53AE40D6" w:rsidR="00AF0103" w:rsidRDefault="00AF0103" w:rsidP="00F126DC">
      <w:pPr>
        <w:pStyle w:val="ac"/>
        <w:numPr>
          <w:ilvl w:val="0"/>
          <w:numId w:val="73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Нажать на кнопку, соответст</w:t>
      </w:r>
      <w:r w:rsidR="005C1214">
        <w:rPr>
          <w:rFonts w:eastAsia="Calibri"/>
          <w:lang w:eastAsia="en-US"/>
        </w:rPr>
        <w:t>в</w:t>
      </w:r>
      <w:r>
        <w:rPr>
          <w:rFonts w:eastAsia="Calibri"/>
          <w:lang w:eastAsia="en-US"/>
        </w:rPr>
        <w:t xml:space="preserve">ующую нужной среде СМЭВ. Отобразится страница выбора информационной системы (см. </w:t>
      </w:r>
      <w:r>
        <w:rPr>
          <w:rFonts w:eastAsia="Calibri"/>
          <w:lang w:eastAsia="en-US"/>
        </w:rPr>
        <w:fldChar w:fldCharType="begin"/>
      </w:r>
      <w:r>
        <w:rPr>
          <w:rFonts w:eastAsia="Calibri"/>
          <w:lang w:eastAsia="en-US"/>
        </w:rPr>
        <w:instrText xml:space="preserve"> REF _Ref87252944 \h </w:instrText>
      </w:r>
      <w:r>
        <w:rPr>
          <w:rFonts w:eastAsia="Calibri"/>
          <w:lang w:eastAsia="en-US"/>
        </w:rPr>
      </w:r>
      <w:r>
        <w:rPr>
          <w:rFonts w:eastAsia="Calibri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70</w:t>
      </w:r>
      <w:r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).</w:t>
      </w:r>
    </w:p>
    <w:p w14:paraId="7A041E49" w14:textId="77777777" w:rsidR="00AF0103" w:rsidRDefault="00AF0103" w:rsidP="00AF0103">
      <w:pPr>
        <w:pStyle w:val="aff6"/>
      </w:pPr>
      <w:r w:rsidRPr="00AF0103">
        <w:rPr>
          <w:rFonts w:eastAsia="Calibri"/>
        </w:rPr>
        <w:drawing>
          <wp:inline distT="0" distB="0" distL="0" distR="0" wp14:anchorId="04CA430F" wp14:editId="5E7B49EC">
            <wp:extent cx="6480175" cy="4288790"/>
            <wp:effectExtent l="0" t="0" r="0" b="0"/>
            <wp:docPr id="518" name="Picture 5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 descr="Graphical user interface, application, Teams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D35B" w14:textId="0F33546D" w:rsidR="00AF0103" w:rsidRDefault="00AF0103" w:rsidP="00AF0103">
      <w:pPr>
        <w:pStyle w:val="a7"/>
        <w:jc w:val="center"/>
      </w:pPr>
      <w:bookmarkStart w:id="9724" w:name="_Ref87252944"/>
      <w:r>
        <w:t xml:space="preserve">Рисунок </w:t>
      </w:r>
      <w:fldSimple w:instr=" SEQ Рисунок \* ARABIC ">
        <w:r w:rsidR="00E11B25">
          <w:rPr>
            <w:noProof/>
          </w:rPr>
          <w:t>70</w:t>
        </w:r>
      </w:fldSimple>
      <w:bookmarkEnd w:id="9724"/>
      <w:r>
        <w:t xml:space="preserve"> – Страница выбора информационной системы</w:t>
      </w:r>
    </w:p>
    <w:p w14:paraId="395AEED9" w14:textId="0C3DC1AA" w:rsidR="00AF0103" w:rsidRDefault="00AF0103" w:rsidP="00F126DC">
      <w:pPr>
        <w:pStyle w:val="ac"/>
        <w:numPr>
          <w:ilvl w:val="0"/>
          <w:numId w:val="73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Нажать на кнопку информационной системы, для которой необходимо изменить роль в сеансах обмена с использованием ПОДД. Отобразится страница выбора роли ИС УВ в сеансах обмена с использованием ПОДД (см. </w:t>
      </w:r>
      <w:r>
        <w:rPr>
          <w:rFonts w:eastAsia="Calibri"/>
          <w:lang w:eastAsia="en-US"/>
        </w:rPr>
        <w:fldChar w:fldCharType="begin"/>
      </w:r>
      <w:r>
        <w:rPr>
          <w:rFonts w:eastAsia="Calibri"/>
          <w:lang w:eastAsia="en-US"/>
        </w:rPr>
        <w:instrText xml:space="preserve"> REF _Ref87253099 \h </w:instrText>
      </w:r>
      <w:r>
        <w:rPr>
          <w:rFonts w:eastAsia="Calibri"/>
          <w:lang w:eastAsia="en-US"/>
        </w:rPr>
      </w:r>
      <w:r>
        <w:rPr>
          <w:rFonts w:eastAsia="Calibri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71</w:t>
      </w:r>
      <w:r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).</w:t>
      </w:r>
    </w:p>
    <w:p w14:paraId="7089DBC9" w14:textId="77777777" w:rsidR="00AF0103" w:rsidRDefault="00AF0103" w:rsidP="00AF0103">
      <w:pPr>
        <w:pStyle w:val="aff6"/>
      </w:pPr>
      <w:r w:rsidRPr="00AF0103">
        <w:rPr>
          <w:rFonts w:eastAsia="Calibri"/>
        </w:rPr>
        <w:lastRenderedPageBreak/>
        <w:drawing>
          <wp:inline distT="0" distB="0" distL="0" distR="0" wp14:anchorId="3ACFDAC5" wp14:editId="530890F4">
            <wp:extent cx="6480175" cy="4288790"/>
            <wp:effectExtent l="0" t="0" r="0" b="0"/>
            <wp:docPr id="519" name="Picture 5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 descr="Graphical user interface, application, Team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AFDE" w14:textId="53EF6137" w:rsidR="00AF0103" w:rsidRDefault="00AF0103" w:rsidP="00AF0103">
      <w:pPr>
        <w:pStyle w:val="a7"/>
        <w:jc w:val="center"/>
      </w:pPr>
      <w:bookmarkStart w:id="9725" w:name="_Ref87253099"/>
      <w:r>
        <w:t xml:space="preserve">Рисунок </w:t>
      </w:r>
      <w:fldSimple w:instr=" SEQ Рисунок \* ARABIC ">
        <w:r w:rsidR="00E11B25">
          <w:rPr>
            <w:noProof/>
          </w:rPr>
          <w:t>71</w:t>
        </w:r>
      </w:fldSimple>
      <w:bookmarkEnd w:id="9725"/>
      <w:r>
        <w:t xml:space="preserve"> – Страница выбора роли ИС УВ в сеансах обмена с ПОДД</w:t>
      </w:r>
    </w:p>
    <w:p w14:paraId="6884CF9B" w14:textId="72510947" w:rsidR="00AF0103" w:rsidRDefault="00AF0103" w:rsidP="00F126DC">
      <w:pPr>
        <w:pStyle w:val="ac"/>
        <w:numPr>
          <w:ilvl w:val="0"/>
          <w:numId w:val="73"/>
        </w:numPr>
      </w:pPr>
      <w:r>
        <w:rPr>
          <w:rFonts w:eastAsia="Calibri"/>
          <w:lang w:eastAsia="en-US"/>
        </w:rPr>
        <w:t xml:space="preserve">Нажать на кнопку, соответствующую нужной роли. Отобразится страница подтверждения изменения роли </w:t>
      </w:r>
      <w:r>
        <w:t xml:space="preserve">ИС УВ в сеансах обмена с ПОДД (см. </w:t>
      </w:r>
      <w:r>
        <w:fldChar w:fldCharType="begin"/>
      </w:r>
      <w:r>
        <w:instrText xml:space="preserve"> REF _Ref87253249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72</w:t>
      </w:r>
      <w:r>
        <w:fldChar w:fldCharType="end"/>
      </w:r>
      <w:r>
        <w:t>).</w:t>
      </w:r>
    </w:p>
    <w:p w14:paraId="4A1D662B" w14:textId="77777777" w:rsidR="00AF0103" w:rsidRDefault="00AF0103" w:rsidP="00AF0103">
      <w:pPr>
        <w:pStyle w:val="aff6"/>
      </w:pPr>
      <w:r w:rsidRPr="00AF0103">
        <w:rPr>
          <w:rFonts w:eastAsia="Calibri"/>
        </w:rPr>
        <w:lastRenderedPageBreak/>
        <w:drawing>
          <wp:inline distT="0" distB="0" distL="0" distR="0" wp14:anchorId="0AADD53C" wp14:editId="49DA0430">
            <wp:extent cx="6480175" cy="3813810"/>
            <wp:effectExtent l="0" t="0" r="0" b="0"/>
            <wp:docPr id="520" name="Picture 52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 descr="Graphical user interface, text, application, Teams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58EF" w14:textId="6D1449E2" w:rsidR="00AF0103" w:rsidRDefault="00AF0103" w:rsidP="00AF0103">
      <w:pPr>
        <w:pStyle w:val="a7"/>
        <w:jc w:val="center"/>
      </w:pPr>
      <w:bookmarkStart w:id="9726" w:name="_Ref87253249"/>
      <w:r>
        <w:t xml:space="preserve">Рисунок </w:t>
      </w:r>
      <w:fldSimple w:instr=" SEQ Рисунок \* ARABIC ">
        <w:r w:rsidR="00E11B25">
          <w:rPr>
            <w:noProof/>
          </w:rPr>
          <w:t>72</w:t>
        </w:r>
      </w:fldSimple>
      <w:bookmarkEnd w:id="9726"/>
      <w:r>
        <w:t xml:space="preserve"> – Страница подтверждения изменения роли ИС УВ в сеансах обмена с использованием ПОДД</w:t>
      </w:r>
    </w:p>
    <w:p w14:paraId="4D91B672" w14:textId="77777777" w:rsidR="00AF0103" w:rsidRDefault="00AF0103" w:rsidP="00AF0103">
      <w:pPr>
        <w:rPr>
          <w:rFonts w:eastAsia="Calibri"/>
        </w:rPr>
      </w:pPr>
      <w:r>
        <w:rPr>
          <w:rFonts w:eastAsia="Calibri"/>
        </w:rPr>
        <w:t xml:space="preserve">Страница </w:t>
      </w:r>
      <w:r>
        <w:t>подтверждения изменения роли ИС УВ в сеансах обмена с использованием ПОДД</w:t>
      </w:r>
      <w:r>
        <w:rPr>
          <w:rFonts w:eastAsia="Calibri"/>
        </w:rPr>
        <w:t xml:space="preserve"> содержит следующие элементы:</w:t>
      </w:r>
    </w:p>
    <w:p w14:paraId="6A110349" w14:textId="77777777" w:rsidR="00AF0103" w:rsidRDefault="00B16ABA" w:rsidP="00AF0103">
      <w:pPr>
        <w:pStyle w:val="13"/>
        <w:rPr>
          <w:lang w:eastAsia="en-US"/>
        </w:rPr>
      </w:pPr>
      <w:r>
        <w:rPr>
          <w:lang w:eastAsia="en-US"/>
        </w:rPr>
        <w:t>наименование среды СМЭВ;</w:t>
      </w:r>
    </w:p>
    <w:p w14:paraId="29B7F97D" w14:textId="77777777" w:rsidR="00B16ABA" w:rsidRDefault="00B16ABA" w:rsidP="00AF0103">
      <w:pPr>
        <w:pStyle w:val="13"/>
        <w:rPr>
          <w:lang w:eastAsia="en-US"/>
        </w:rPr>
      </w:pPr>
      <w:r>
        <w:rPr>
          <w:lang w:eastAsia="en-US"/>
        </w:rPr>
        <w:t>краткое наименование информационной системы;</w:t>
      </w:r>
    </w:p>
    <w:p w14:paraId="11EAEE74" w14:textId="77777777" w:rsidR="00B16ABA" w:rsidRDefault="00B16ABA" w:rsidP="00AF0103">
      <w:pPr>
        <w:pStyle w:val="13"/>
        <w:rPr>
          <w:lang w:eastAsia="en-US"/>
        </w:rPr>
      </w:pPr>
      <w:r>
        <w:rPr>
          <w:lang w:eastAsia="en-US"/>
        </w:rPr>
        <w:t>новая роль ИС УВ в сеансах обмена с использованием ПОДД;</w:t>
      </w:r>
    </w:p>
    <w:p w14:paraId="7CCA9AE6" w14:textId="77777777" w:rsidR="00B16ABA" w:rsidRDefault="00B16ABA" w:rsidP="00AF0103">
      <w:pPr>
        <w:pStyle w:val="13"/>
        <w:rPr>
          <w:lang w:eastAsia="en-US"/>
        </w:rPr>
      </w:pPr>
      <w:r w:rsidRPr="00B16ABA">
        <w:rPr>
          <w:b/>
          <w:bCs/>
          <w:i/>
          <w:iCs/>
          <w:lang w:eastAsia="en-US"/>
        </w:rPr>
        <w:t>Да, уверен</w:t>
      </w:r>
      <w:r>
        <w:rPr>
          <w:lang w:eastAsia="en-US"/>
        </w:rPr>
        <w:t xml:space="preserve"> – кно</w:t>
      </w:r>
      <w:r w:rsidR="005C1214">
        <w:rPr>
          <w:lang w:eastAsia="en-US"/>
        </w:rPr>
        <w:t>п</w:t>
      </w:r>
      <w:r>
        <w:rPr>
          <w:lang w:eastAsia="en-US"/>
        </w:rPr>
        <w:t>ка для подтверждения изменения роли ИС УВ в сеансах обмена с использованием ПОДД;</w:t>
      </w:r>
    </w:p>
    <w:p w14:paraId="03A563B1" w14:textId="77777777" w:rsidR="00B16ABA" w:rsidRDefault="00B16ABA" w:rsidP="00AF0103">
      <w:pPr>
        <w:pStyle w:val="13"/>
        <w:rPr>
          <w:lang w:eastAsia="en-US"/>
        </w:rPr>
      </w:pPr>
      <w:r>
        <w:rPr>
          <w:b/>
          <w:bCs/>
          <w:i/>
          <w:iCs/>
          <w:lang w:eastAsia="en-US"/>
        </w:rPr>
        <w:t>Нет, отменить действие</w:t>
      </w:r>
      <w:r>
        <w:t xml:space="preserve"> – кнопка для отмены изменения роли </w:t>
      </w:r>
      <w:r>
        <w:rPr>
          <w:lang w:eastAsia="en-US"/>
        </w:rPr>
        <w:t>ИС УВ в сеансах обмена с использованием ПОДД;</w:t>
      </w:r>
    </w:p>
    <w:p w14:paraId="7AEE33C5" w14:textId="77777777" w:rsidR="00B16ABA" w:rsidRDefault="00B16ABA" w:rsidP="00B16ABA">
      <w:pPr>
        <w:pStyle w:val="13"/>
        <w:rPr>
          <w:lang w:eastAsia="en-US"/>
        </w:rPr>
      </w:pPr>
      <w:r>
        <w:rPr>
          <w:b/>
          <w:bCs/>
          <w:i/>
          <w:iCs/>
          <w:lang w:eastAsia="en-US"/>
        </w:rPr>
        <w:t>Назад</w:t>
      </w:r>
      <w:r>
        <w:t xml:space="preserve"> – гиперссылка для возврата на предыдущий шаг.</w:t>
      </w:r>
    </w:p>
    <w:p w14:paraId="1F450ECB" w14:textId="36CC930A" w:rsidR="00B16ABA" w:rsidRDefault="00B16ABA" w:rsidP="00F126DC">
      <w:pPr>
        <w:pStyle w:val="ac"/>
        <w:numPr>
          <w:ilvl w:val="0"/>
          <w:numId w:val="73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Нажать кнопку </w:t>
      </w:r>
      <w:r w:rsidRPr="00B16ABA">
        <w:rPr>
          <w:rFonts w:eastAsia="Calibri"/>
          <w:b/>
          <w:bCs/>
          <w:i/>
          <w:iCs/>
          <w:lang w:eastAsia="en-US"/>
        </w:rPr>
        <w:t>Да, уверен</w:t>
      </w:r>
      <w:r>
        <w:rPr>
          <w:rFonts w:eastAsia="Calibri"/>
          <w:lang w:eastAsia="en-US"/>
        </w:rPr>
        <w:t xml:space="preserve">. Отобразится закладка Роль ПОДД страницы информационной системы (см. </w:t>
      </w:r>
      <w:r>
        <w:rPr>
          <w:rFonts w:eastAsia="Calibri"/>
          <w:lang w:eastAsia="en-US"/>
        </w:rPr>
        <w:fldChar w:fldCharType="begin"/>
      </w:r>
      <w:r>
        <w:rPr>
          <w:rFonts w:eastAsia="Calibri"/>
          <w:lang w:eastAsia="en-US"/>
        </w:rPr>
        <w:instrText xml:space="preserve"> REF _Ref87253648 \h </w:instrText>
      </w:r>
      <w:r>
        <w:rPr>
          <w:rFonts w:eastAsia="Calibri"/>
          <w:lang w:eastAsia="en-US"/>
        </w:rPr>
      </w:r>
      <w:r>
        <w:rPr>
          <w:rFonts w:eastAsia="Calibri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73</w:t>
      </w:r>
      <w:r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).</w:t>
      </w:r>
    </w:p>
    <w:p w14:paraId="37554FE6" w14:textId="77777777" w:rsidR="00B16ABA" w:rsidRDefault="00B16ABA" w:rsidP="00B16ABA">
      <w:pPr>
        <w:pStyle w:val="aff6"/>
      </w:pPr>
      <w:r w:rsidRPr="00B16ABA">
        <w:rPr>
          <w:rFonts w:eastAsia="Calibri"/>
        </w:rPr>
        <w:lastRenderedPageBreak/>
        <w:drawing>
          <wp:inline distT="0" distB="0" distL="0" distR="0" wp14:anchorId="4BDF716A" wp14:editId="560ED064">
            <wp:extent cx="6480175" cy="3894455"/>
            <wp:effectExtent l="0" t="0" r="0" b="0"/>
            <wp:docPr id="521" name="Picture 5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 descr="Graphical user interface, application, Teams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EF56" w14:textId="4E51C56E" w:rsidR="00B16ABA" w:rsidRDefault="00B16ABA" w:rsidP="00B16ABA">
      <w:pPr>
        <w:pStyle w:val="a7"/>
        <w:jc w:val="center"/>
      </w:pPr>
      <w:bookmarkStart w:id="9727" w:name="_Ref87253648"/>
      <w:r>
        <w:t xml:space="preserve">Рисунок </w:t>
      </w:r>
      <w:fldSimple w:instr=" SEQ Рисунок \* ARABIC ">
        <w:r w:rsidR="00E11B25">
          <w:rPr>
            <w:noProof/>
          </w:rPr>
          <w:t>73</w:t>
        </w:r>
      </w:fldSimple>
      <w:bookmarkEnd w:id="9727"/>
      <w:r>
        <w:t xml:space="preserve"> – Закладка Роль ПОДД страницы информационной системы</w:t>
      </w:r>
    </w:p>
    <w:p w14:paraId="5C78ACB4" w14:textId="77777777" w:rsidR="00B16ABA" w:rsidRDefault="00B16ABA" w:rsidP="00B16ABA">
      <w:pPr>
        <w:rPr>
          <w:rFonts w:eastAsia="Calibri"/>
        </w:rPr>
      </w:pPr>
      <w:r>
        <w:rPr>
          <w:rFonts w:eastAsia="Calibri"/>
        </w:rPr>
        <w:t xml:space="preserve">Изменить роль ИС УВ в сеансах обмена с использованием ПОДД можно также на закладке </w:t>
      </w:r>
      <w:r w:rsidRPr="00B16ABA">
        <w:rPr>
          <w:rFonts w:eastAsia="Calibri"/>
          <w:b/>
          <w:bCs/>
          <w:i/>
          <w:iCs/>
        </w:rPr>
        <w:t>Роль ПОДД</w:t>
      </w:r>
      <w:r>
        <w:rPr>
          <w:rFonts w:eastAsia="Calibri"/>
        </w:rPr>
        <w:t xml:space="preserve"> страницы информационной системы.</w:t>
      </w:r>
    </w:p>
    <w:p w14:paraId="1C8655E7" w14:textId="72F20F43" w:rsidR="00B16ABA" w:rsidRPr="00B16ABA" w:rsidRDefault="00B16ABA" w:rsidP="00F126DC">
      <w:pPr>
        <w:pStyle w:val="ac"/>
        <w:numPr>
          <w:ilvl w:val="0"/>
          <w:numId w:val="74"/>
        </w:numPr>
        <w:rPr>
          <w:rFonts w:eastAsia="Calibri"/>
        </w:rPr>
      </w:pPr>
      <w:r>
        <w:rPr>
          <w:rFonts w:eastAsia="Calibri"/>
        </w:rPr>
        <w:t xml:space="preserve">Нажать ссылку </w:t>
      </w:r>
      <w:r w:rsidRPr="00B16ABA">
        <w:rPr>
          <w:rFonts w:eastAsia="Calibri"/>
          <w:b/>
          <w:bCs/>
          <w:i/>
          <w:iCs/>
        </w:rPr>
        <w:t>Изменить</w:t>
      </w:r>
      <w:r>
        <w:rPr>
          <w:rFonts w:eastAsia="Calibri"/>
        </w:rPr>
        <w:t xml:space="preserve">. Отобразится страница </w:t>
      </w:r>
      <w:r w:rsidRPr="00B16ABA">
        <w:rPr>
          <w:rFonts w:eastAsia="Calibri"/>
        </w:rPr>
        <w:t>выбора роли ИС УВ в сеансах обмена с ПОДД</w:t>
      </w:r>
      <w:r>
        <w:rPr>
          <w:rFonts w:eastAsia="Calibri"/>
        </w:rPr>
        <w:t xml:space="preserve"> (см. </w:t>
      </w:r>
      <w:r>
        <w:rPr>
          <w:rFonts w:eastAsia="Calibri"/>
        </w:rPr>
        <w:fldChar w:fldCharType="begin"/>
      </w:r>
      <w:r>
        <w:rPr>
          <w:rFonts w:eastAsia="Calibri"/>
        </w:rPr>
        <w:instrText xml:space="preserve"> REF _Ref87253099 \h </w:instrText>
      </w:r>
      <w:r>
        <w:rPr>
          <w:rFonts w:eastAsia="Calibri"/>
        </w:rPr>
      </w:r>
      <w:r>
        <w:rPr>
          <w:rFonts w:eastAsia="Calibri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71</w:t>
      </w:r>
      <w:r>
        <w:rPr>
          <w:rFonts w:eastAsia="Calibri"/>
        </w:rPr>
        <w:fldChar w:fldCharType="end"/>
      </w:r>
      <w:r>
        <w:rPr>
          <w:rFonts w:eastAsia="Calibri"/>
        </w:rPr>
        <w:t>).</w:t>
      </w:r>
    </w:p>
    <w:p w14:paraId="689A3098" w14:textId="77777777" w:rsidR="00B16ABA" w:rsidRPr="00B16ABA" w:rsidRDefault="00B16ABA" w:rsidP="00B16ABA">
      <w:pPr>
        <w:rPr>
          <w:lang w:eastAsia="en-US"/>
        </w:rPr>
      </w:pPr>
      <w:r w:rsidRPr="00B16ABA">
        <w:rPr>
          <w:lang w:eastAsia="en-US"/>
        </w:rPr>
        <w:t>Изменение роли ИС УВ в сеансах обмена с ПОДД производится в описанном выше порядке.</w:t>
      </w:r>
    </w:p>
    <w:p w14:paraId="7E472177" w14:textId="77777777" w:rsidR="00EA1F98" w:rsidRPr="00694AB2" w:rsidRDefault="00EA1F98" w:rsidP="004D62F6">
      <w:pPr>
        <w:pStyle w:val="20"/>
      </w:pPr>
      <w:bookmarkStart w:id="9728" w:name="_Ref90483546"/>
      <w:bookmarkStart w:id="9729" w:name="_Ref90483578"/>
      <w:bookmarkStart w:id="9730" w:name="_Toc91517438"/>
      <w:r w:rsidRPr="00694AB2">
        <w:t>Управление перечнем представителей разработчика</w:t>
      </w:r>
      <w:bookmarkEnd w:id="9720"/>
      <w:bookmarkEnd w:id="9721"/>
      <w:bookmarkEnd w:id="9722"/>
      <w:bookmarkEnd w:id="9728"/>
      <w:bookmarkEnd w:id="9729"/>
      <w:bookmarkEnd w:id="9730"/>
    </w:p>
    <w:p w14:paraId="09DBC1CD" w14:textId="77777777" w:rsidR="00EA1F98" w:rsidRPr="00694AB2" w:rsidRDefault="001B7C6D" w:rsidP="006D111A">
      <w:pPr>
        <w:rPr>
          <w:rFonts w:eastAsia="Calibri"/>
          <w:lang w:eastAsia="en-US"/>
        </w:rPr>
      </w:pPr>
      <w:r>
        <w:rPr>
          <w:lang w:eastAsia="en-US"/>
        </w:rPr>
        <w:t xml:space="preserve">Управление перечнем представителей разработчика </w:t>
      </w:r>
      <w:r w:rsidR="00A55D30" w:rsidRPr="00694AB2">
        <w:rPr>
          <w:lang w:eastAsia="en-US"/>
        </w:rPr>
        <w:t>доступ</w:t>
      </w:r>
      <w:r w:rsidR="00A55D30">
        <w:rPr>
          <w:lang w:eastAsia="en-US"/>
        </w:rPr>
        <w:t>но</w:t>
      </w:r>
      <w:r w:rsidR="00A55D30" w:rsidRPr="00694AB2">
        <w:rPr>
          <w:lang w:eastAsia="en-US"/>
        </w:rPr>
        <w:t xml:space="preserve"> </w:t>
      </w:r>
      <w:r w:rsidR="00FB0CA1">
        <w:rPr>
          <w:lang w:eastAsia="en-US"/>
        </w:rPr>
        <w:t xml:space="preserve">только </w:t>
      </w:r>
      <w:r w:rsidR="00EA1F98" w:rsidRPr="00694AB2">
        <w:rPr>
          <w:lang w:eastAsia="en-US"/>
        </w:rPr>
        <w:t xml:space="preserve">для пользователей с ролью </w:t>
      </w:r>
      <w:r w:rsidR="00EA1F98" w:rsidRPr="00694AB2">
        <w:rPr>
          <w:b/>
          <w:i/>
          <w:lang w:eastAsia="en-US"/>
        </w:rPr>
        <w:t>П</w:t>
      </w:r>
      <w:r w:rsidR="00EA1F98" w:rsidRPr="00694AB2">
        <w:rPr>
          <w:rFonts w:eastAsia="Calibri"/>
          <w:b/>
          <w:i/>
          <w:lang w:eastAsia="en-US"/>
        </w:rPr>
        <w:t>редставитель УВ</w:t>
      </w:r>
      <w:r w:rsidR="00EA1F98" w:rsidRPr="00694AB2">
        <w:rPr>
          <w:rFonts w:eastAsia="Calibri"/>
          <w:lang w:eastAsia="en-US"/>
        </w:rPr>
        <w:t>.</w:t>
      </w:r>
    </w:p>
    <w:p w14:paraId="4EA69AC8" w14:textId="6609739C" w:rsidR="006F7736" w:rsidRPr="006F7736" w:rsidRDefault="00EA1F98" w:rsidP="00B51C98">
      <w:pPr>
        <w:rPr>
          <w:rFonts w:eastAsia="Calibri"/>
          <w:lang w:eastAsia="en-US"/>
        </w:rPr>
      </w:pPr>
      <w:r w:rsidRPr="00694AB2">
        <w:rPr>
          <w:rFonts w:eastAsia="Calibri"/>
          <w:lang w:eastAsia="en-US"/>
        </w:rPr>
        <w:t xml:space="preserve">Для управления списком пользователей, имеющих право работать в </w:t>
      </w:r>
      <w:r w:rsidR="00B031DF">
        <w:rPr>
          <w:rFonts w:eastAsia="Calibri"/>
          <w:lang w:eastAsia="en-US"/>
        </w:rPr>
        <w:t>ЛК УВ</w:t>
      </w:r>
      <w:r w:rsidRPr="00694AB2">
        <w:rPr>
          <w:rFonts w:eastAsia="Calibri"/>
          <w:lang w:eastAsia="en-US"/>
        </w:rPr>
        <w:t xml:space="preserve"> от имени организации следует </w:t>
      </w:r>
      <w:r w:rsidR="006F7736">
        <w:rPr>
          <w:rFonts w:eastAsia="Calibri"/>
          <w:lang w:eastAsia="en-US"/>
        </w:rPr>
        <w:t xml:space="preserve">на </w:t>
      </w:r>
      <w:r w:rsidR="00836A84">
        <w:rPr>
          <w:rFonts w:eastAsia="Calibri"/>
          <w:lang w:eastAsia="en-US"/>
        </w:rPr>
        <w:t xml:space="preserve">главной </w:t>
      </w:r>
      <w:r w:rsidR="006F7736">
        <w:rPr>
          <w:rFonts w:eastAsia="Calibri"/>
          <w:lang w:eastAsia="en-US"/>
        </w:rPr>
        <w:t>странице быстрых действий ЛК УВ</w:t>
      </w:r>
      <w:r w:rsidR="006F7736" w:rsidRPr="006F7736">
        <w:rPr>
          <w:rFonts w:eastAsia="Calibri"/>
          <w:lang w:eastAsia="en-US"/>
        </w:rPr>
        <w:t xml:space="preserve"> </w:t>
      </w:r>
      <w:r w:rsidR="006F7736">
        <w:rPr>
          <w:rFonts w:eastAsia="Calibri"/>
          <w:lang w:eastAsia="en-US"/>
        </w:rPr>
        <w:t xml:space="preserve">выбрать </w:t>
      </w:r>
      <w:r w:rsidR="006F7736" w:rsidRPr="006F7736">
        <w:rPr>
          <w:rFonts w:eastAsia="Calibri"/>
          <w:lang w:eastAsia="en-US"/>
        </w:rPr>
        <w:t>действие</w:t>
      </w:r>
      <w:r w:rsidR="00197DDD">
        <w:rPr>
          <w:rFonts w:eastAsia="Calibri"/>
          <w:b/>
          <w:i/>
          <w:lang w:eastAsia="en-US"/>
        </w:rPr>
        <w:t xml:space="preserve"> Назначить представител</w:t>
      </w:r>
      <w:r w:rsidR="006F7736" w:rsidRPr="006F7736">
        <w:rPr>
          <w:rFonts w:eastAsia="Calibri"/>
          <w:b/>
          <w:i/>
          <w:lang w:eastAsia="en-US"/>
        </w:rPr>
        <w:t>я разработчика</w:t>
      </w:r>
      <w:r w:rsidR="00B031DF">
        <w:rPr>
          <w:rFonts w:eastAsia="Calibri"/>
          <w:lang w:eastAsia="en-US"/>
        </w:rPr>
        <w:t xml:space="preserve"> </w:t>
      </w:r>
      <w:r w:rsidR="006F7736" w:rsidRPr="006F7736">
        <w:rPr>
          <w:rFonts w:eastAsia="Calibri"/>
          <w:lang w:eastAsia="en-US"/>
        </w:rPr>
        <w:t>(</w:t>
      </w:r>
      <w:r w:rsidR="006F7736">
        <w:rPr>
          <w:rFonts w:eastAsia="Calibri"/>
          <w:lang w:eastAsia="en-US"/>
        </w:rPr>
        <w:fldChar w:fldCharType="begin"/>
      </w:r>
      <w:r w:rsidR="006F7736">
        <w:rPr>
          <w:rFonts w:eastAsia="Calibri"/>
          <w:lang w:eastAsia="en-US"/>
        </w:rPr>
        <w:instrText xml:space="preserve"> REF _Ref479785640 \h </w:instrText>
      </w:r>
      <w:r w:rsidR="006F7736">
        <w:rPr>
          <w:rFonts w:eastAsia="Calibri"/>
          <w:lang w:eastAsia="en-US"/>
        </w:rPr>
      </w:r>
      <w:r w:rsidR="006F7736">
        <w:rPr>
          <w:rFonts w:eastAsia="Calibri"/>
          <w:lang w:eastAsia="en-US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 w:rsidR="006F7736">
        <w:rPr>
          <w:rFonts w:eastAsia="Calibri"/>
          <w:lang w:eastAsia="en-US"/>
        </w:rPr>
        <w:fldChar w:fldCharType="end"/>
      </w:r>
      <w:r w:rsidR="006F7736" w:rsidRPr="006F7736">
        <w:rPr>
          <w:rFonts w:eastAsia="Calibri"/>
          <w:lang w:eastAsia="en-US"/>
        </w:rPr>
        <w:t>)</w:t>
      </w:r>
    </w:p>
    <w:p w14:paraId="688CC52B" w14:textId="77777777" w:rsidR="005E4798" w:rsidRDefault="00EA1F98" w:rsidP="006D111A">
      <w:pPr>
        <w:rPr>
          <w:rFonts w:eastAsia="Calibri"/>
          <w:lang w:eastAsia="en-US"/>
        </w:rPr>
      </w:pPr>
      <w:r w:rsidRPr="00694AB2">
        <w:rPr>
          <w:rFonts w:eastAsia="Calibri"/>
          <w:lang w:eastAsia="en-US"/>
        </w:rPr>
        <w:t xml:space="preserve">Для добавления нового пользователя </w:t>
      </w:r>
      <w:r w:rsidR="00B031DF">
        <w:rPr>
          <w:rFonts w:eastAsia="Calibri"/>
          <w:lang w:eastAsia="en-US"/>
        </w:rPr>
        <w:t>в</w:t>
      </w:r>
      <w:r w:rsidR="00B031DF" w:rsidRPr="00694AB2">
        <w:rPr>
          <w:rFonts w:eastAsia="Calibri"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список представителей разработчика </w:t>
      </w:r>
      <w:r w:rsidR="00731A79">
        <w:rPr>
          <w:rFonts w:eastAsia="Calibri"/>
          <w:lang w:eastAsia="en-US"/>
        </w:rPr>
        <w:t xml:space="preserve">в данной </w:t>
      </w:r>
      <w:r w:rsidR="00B031DF">
        <w:rPr>
          <w:rFonts w:eastAsia="Calibri"/>
          <w:lang w:eastAsia="en-US"/>
        </w:rPr>
        <w:t>организации нужно</w:t>
      </w:r>
      <w:r w:rsidR="005E4798">
        <w:rPr>
          <w:rFonts w:eastAsia="Calibri"/>
          <w:lang w:eastAsia="en-US"/>
        </w:rPr>
        <w:t xml:space="preserve"> выполнить следующие действия</w:t>
      </w:r>
      <w:r w:rsidR="00B72BDC">
        <w:rPr>
          <w:rFonts w:eastAsia="Calibri"/>
          <w:lang w:eastAsia="en-US"/>
        </w:rPr>
        <w:t xml:space="preserve"> визарда</w:t>
      </w:r>
      <w:r w:rsidR="005E4798">
        <w:rPr>
          <w:rFonts w:eastAsia="Calibri"/>
          <w:lang w:eastAsia="en-US"/>
        </w:rPr>
        <w:t>:</w:t>
      </w:r>
      <w:r w:rsidR="00B031DF">
        <w:rPr>
          <w:rFonts w:eastAsia="Calibri"/>
          <w:lang w:eastAsia="en-US"/>
        </w:rPr>
        <w:t xml:space="preserve"> </w:t>
      </w:r>
    </w:p>
    <w:p w14:paraId="7B74ECA4" w14:textId="5C7EF064" w:rsidR="00EA1F98" w:rsidRPr="005E4798" w:rsidRDefault="00B72BDC" w:rsidP="00F126DC">
      <w:pPr>
        <w:pStyle w:val="ac"/>
        <w:numPr>
          <w:ilvl w:val="0"/>
          <w:numId w:val="75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Необходимо ввести СНИЛС добавляемого пользователя и нажать кнопку </w:t>
      </w:r>
      <w:r w:rsidRPr="00B72BDC">
        <w:rPr>
          <w:rFonts w:eastAsia="Calibri"/>
          <w:b/>
          <w:lang w:eastAsia="en-US"/>
        </w:rPr>
        <w:t>Продолжить</w:t>
      </w:r>
      <w:r w:rsidR="00EA1F98" w:rsidRPr="005E4798">
        <w:rPr>
          <w:rFonts w:eastAsia="Calibri"/>
          <w:lang w:eastAsia="en-US"/>
        </w:rPr>
        <w:t xml:space="preserve"> (</w:t>
      </w:r>
      <w:r w:rsidR="00B85AA5" w:rsidRPr="005E4798">
        <w:rPr>
          <w:rFonts w:eastAsia="Calibri"/>
          <w:lang w:eastAsia="en-US"/>
        </w:rPr>
        <w:t xml:space="preserve">рисунок </w:t>
      </w:r>
      <w:r w:rsidR="00EA1F98" w:rsidRPr="005E4798">
        <w:rPr>
          <w:rFonts w:eastAsia="Calibri"/>
          <w:lang w:eastAsia="en-US"/>
        </w:rPr>
        <w:fldChar w:fldCharType="begin"/>
      </w:r>
      <w:r w:rsidR="00EA1F98" w:rsidRPr="00910ECC">
        <w:rPr>
          <w:rFonts w:eastAsia="Calibri"/>
          <w:lang w:eastAsia="en-US"/>
        </w:rPr>
        <w:instrText xml:space="preserve"> REF _Ref510101686 \h  \* MERGEFORMAT </w:instrText>
      </w:r>
      <w:r w:rsidR="00EA1F98" w:rsidRPr="005E4798">
        <w:rPr>
          <w:rFonts w:eastAsia="Calibri"/>
          <w:lang w:eastAsia="en-US"/>
        </w:rPr>
      </w:r>
      <w:r w:rsidR="00EA1F98" w:rsidRPr="005E4798">
        <w:rPr>
          <w:rFonts w:eastAsia="Calibri"/>
          <w:lang w:eastAsia="en-US"/>
        </w:rPr>
        <w:fldChar w:fldCharType="separate"/>
      </w:r>
      <w:r w:rsidR="00E11B25" w:rsidRPr="00E11B25">
        <w:rPr>
          <w:vanish/>
        </w:rPr>
        <w:t xml:space="preserve">Рисунок </w:t>
      </w:r>
      <w:r w:rsidR="00E11B25">
        <w:rPr>
          <w:noProof/>
        </w:rPr>
        <w:t>74</w:t>
      </w:r>
      <w:r w:rsidR="00EA1F98" w:rsidRPr="005E4798">
        <w:rPr>
          <w:rFonts w:eastAsia="Calibri"/>
          <w:lang w:eastAsia="en-US"/>
        </w:rPr>
        <w:fldChar w:fldCharType="end"/>
      </w:r>
      <w:r w:rsidR="00EA1F98" w:rsidRPr="005E4798">
        <w:rPr>
          <w:rFonts w:eastAsia="Calibri"/>
          <w:lang w:eastAsia="en-US"/>
        </w:rPr>
        <w:t>).</w:t>
      </w:r>
    </w:p>
    <w:p w14:paraId="4FA7509B" w14:textId="77777777" w:rsidR="00EA1F98" w:rsidRPr="00694AB2" w:rsidRDefault="00B031DF" w:rsidP="005103B7">
      <w:pPr>
        <w:pStyle w:val="aff6"/>
      </w:pPr>
      <w:r w:rsidRPr="00B031DF">
        <w:lastRenderedPageBreak/>
        <w:t xml:space="preserve"> </w:t>
      </w:r>
      <w:r w:rsidR="00B72BDC">
        <w:drawing>
          <wp:inline distT="0" distB="0" distL="0" distR="0" wp14:anchorId="115D60DA" wp14:editId="46593A7A">
            <wp:extent cx="6152515" cy="4432300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1C0E" w14:textId="510907BB" w:rsidR="00EA1F98" w:rsidRPr="00694AB2" w:rsidRDefault="00EA1F98" w:rsidP="005103B7">
      <w:pPr>
        <w:pStyle w:val="aff4"/>
      </w:pPr>
      <w:bookmarkStart w:id="9731" w:name="_Ref51010168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E11B25">
        <w:rPr>
          <w:noProof/>
        </w:rPr>
        <w:t>74</w:t>
      </w:r>
      <w:r w:rsidR="008448E1" w:rsidRPr="00694AB2">
        <w:rPr>
          <w:noProof/>
        </w:rPr>
        <w:fldChar w:fldCharType="end"/>
      </w:r>
      <w:bookmarkEnd w:id="9731"/>
      <w:r w:rsidRPr="00694AB2">
        <w:t xml:space="preserve"> – </w:t>
      </w:r>
      <w:r w:rsidR="00CD6C86">
        <w:t xml:space="preserve">Страница выбора представителя </w:t>
      </w:r>
      <w:r w:rsidR="003C2CD5">
        <w:t>разработчика</w:t>
      </w:r>
    </w:p>
    <w:p w14:paraId="115D2572" w14:textId="77777777" w:rsidR="00EA1F98" w:rsidRPr="005103B7" w:rsidRDefault="00EA1F98" w:rsidP="00B72BDC">
      <w:pPr>
        <w:pStyle w:val="13"/>
        <w:numPr>
          <w:ilvl w:val="0"/>
          <w:numId w:val="0"/>
        </w:numPr>
        <w:ind w:left="1134"/>
      </w:pPr>
    </w:p>
    <w:p w14:paraId="3D725085" w14:textId="131F1AC1" w:rsidR="00731A79" w:rsidRDefault="00EB7481" w:rsidP="00F126DC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t xml:space="preserve">В случае если сотрудник зарегистрирован в нескольких организациях, выбрать </w:t>
      </w:r>
      <w:r w:rsidR="00C55558">
        <w:rPr>
          <w:rFonts w:eastAsiaTheme="minorEastAsia"/>
        </w:rPr>
        <w:t>организацию,</w:t>
      </w:r>
      <w:r>
        <w:rPr>
          <w:rFonts w:eastAsiaTheme="minorEastAsia"/>
        </w:rPr>
        <w:t xml:space="preserve"> которая является подрядчиком</w:t>
      </w:r>
      <w:r w:rsidR="00C55558">
        <w:rPr>
          <w:rFonts w:eastAsiaTheme="minorEastAsia"/>
        </w:rPr>
        <w:t xml:space="preserve"> </w:t>
      </w:r>
      <w:r w:rsidR="00F85BC3">
        <w:rPr>
          <w:rFonts w:eastAsiaTheme="minorEastAsia"/>
        </w:rPr>
        <w:t>(</w:t>
      </w:r>
      <w:r w:rsidR="0013040B">
        <w:rPr>
          <w:rFonts w:eastAsiaTheme="minorEastAsia"/>
        </w:rPr>
        <w:fldChar w:fldCharType="begin"/>
      </w:r>
      <w:r w:rsidR="0013040B">
        <w:rPr>
          <w:rFonts w:eastAsiaTheme="minorEastAsia"/>
        </w:rPr>
        <w:instrText xml:space="preserve"> REF _Ref61962899 \h </w:instrText>
      </w:r>
      <w:r w:rsidR="0013040B">
        <w:rPr>
          <w:rFonts w:eastAsiaTheme="minorEastAsia"/>
        </w:rPr>
      </w:r>
      <w:r w:rsidR="0013040B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75</w:t>
      </w:r>
      <w:r w:rsidR="0013040B">
        <w:rPr>
          <w:rFonts w:eastAsiaTheme="minorEastAsia"/>
        </w:rPr>
        <w:fldChar w:fldCharType="end"/>
      </w:r>
      <w:r w:rsidR="00F85BC3">
        <w:rPr>
          <w:rFonts w:eastAsiaTheme="minorEastAsia"/>
        </w:rPr>
        <w:t>)</w:t>
      </w:r>
      <w:r w:rsidR="00731A79">
        <w:rPr>
          <w:rFonts w:eastAsiaTheme="minorEastAsia"/>
        </w:rPr>
        <w:t>.</w:t>
      </w:r>
      <w:r w:rsidR="00967567" w:rsidRPr="00D15DC8">
        <w:rPr>
          <w:rFonts w:eastAsiaTheme="minorEastAsia"/>
        </w:rPr>
        <w:t xml:space="preserve"> </w:t>
      </w:r>
    </w:p>
    <w:p w14:paraId="6587CA71" w14:textId="77777777" w:rsidR="00EB7481" w:rsidRPr="00EB7481" w:rsidRDefault="00EB7481" w:rsidP="00EB7481">
      <w:pPr>
        <w:ind w:left="1211" w:firstLine="0"/>
        <w:rPr>
          <w:rFonts w:eastAsiaTheme="minorEastAsia"/>
        </w:rPr>
      </w:pPr>
    </w:p>
    <w:p w14:paraId="256E3FDF" w14:textId="77777777" w:rsidR="00EA1F98" w:rsidRPr="00694AB2" w:rsidRDefault="00EA1F98" w:rsidP="006D111A">
      <w:pPr>
        <w:rPr>
          <w:rFonts w:eastAsiaTheme="minorEastAsia"/>
        </w:rPr>
      </w:pPr>
    </w:p>
    <w:p w14:paraId="11951A4B" w14:textId="77777777" w:rsidR="00967567" w:rsidRDefault="00B72BDC" w:rsidP="00910ECC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8252565" wp14:editId="7418940A">
            <wp:extent cx="6152515" cy="50590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5F47" w14:textId="3E626181" w:rsidR="00967567" w:rsidRPr="00694AB2" w:rsidRDefault="00967567" w:rsidP="00967567">
      <w:pPr>
        <w:pStyle w:val="aff4"/>
      </w:pPr>
      <w:bookmarkStart w:id="9732" w:name="_Ref6196289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75</w:t>
      </w:r>
      <w:r w:rsidRPr="00694AB2">
        <w:rPr>
          <w:noProof/>
        </w:rPr>
        <w:fldChar w:fldCharType="end"/>
      </w:r>
      <w:bookmarkEnd w:id="9732"/>
      <w:r w:rsidRPr="00694AB2">
        <w:t xml:space="preserve"> – </w:t>
      </w:r>
      <w:r w:rsidR="00EB7481">
        <w:t>Выбор подрядной организации</w:t>
      </w:r>
    </w:p>
    <w:p w14:paraId="4839EAD4" w14:textId="77777777" w:rsidR="00D15DC8" w:rsidRDefault="00EB7481" w:rsidP="00967567">
      <w:pPr>
        <w:rPr>
          <w:rFonts w:eastAsiaTheme="minorEastAsia"/>
        </w:rPr>
      </w:pPr>
      <w:r>
        <w:rPr>
          <w:rFonts w:eastAsiaTheme="minorEastAsia"/>
        </w:rPr>
        <w:t>В случае, если сотрудник зарегистрирован в одной организации</w:t>
      </w:r>
      <w:r w:rsidR="00734BCD">
        <w:rPr>
          <w:rFonts w:eastAsiaTheme="minorEastAsia"/>
        </w:rPr>
        <w:t>,</w:t>
      </w:r>
      <w:r>
        <w:rPr>
          <w:rFonts w:eastAsiaTheme="minorEastAsia"/>
        </w:rPr>
        <w:t xml:space="preserve"> данный шаг будет </w:t>
      </w:r>
      <w:r w:rsidR="00C55558">
        <w:rPr>
          <w:rFonts w:eastAsiaTheme="minorEastAsia"/>
        </w:rPr>
        <w:t>отсутствовать</w:t>
      </w:r>
      <w:r>
        <w:rPr>
          <w:rFonts w:eastAsiaTheme="minorEastAsia"/>
        </w:rPr>
        <w:t>.</w:t>
      </w:r>
    </w:p>
    <w:p w14:paraId="70F29E28" w14:textId="77777777" w:rsidR="00EB7481" w:rsidRDefault="00EB7481" w:rsidP="00967567">
      <w:pPr>
        <w:rPr>
          <w:rFonts w:eastAsiaTheme="minorEastAsia"/>
        </w:rPr>
      </w:pPr>
    </w:p>
    <w:p w14:paraId="26AA47E3" w14:textId="77777777" w:rsidR="00967567" w:rsidRPr="00910ECC" w:rsidRDefault="00EB7481" w:rsidP="00F126DC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t xml:space="preserve">Необходимо проверить корректность введенных данных на предыдущих шагах и </w:t>
      </w:r>
      <w:r w:rsidR="00731A79" w:rsidRPr="00306DE5">
        <w:rPr>
          <w:rFonts w:eastAsiaTheme="minorEastAsia"/>
        </w:rPr>
        <w:t>Нажать</w:t>
      </w:r>
      <w:r w:rsidR="00734BCD">
        <w:rPr>
          <w:rFonts w:eastAsiaTheme="minorEastAsia"/>
        </w:rPr>
        <w:t xml:space="preserve"> на</w:t>
      </w:r>
      <w:r w:rsidR="00731A79" w:rsidRPr="00306DE5">
        <w:rPr>
          <w:rFonts w:eastAsiaTheme="minorEastAsia"/>
        </w:rPr>
        <w:t xml:space="preserve"> кнопку </w:t>
      </w:r>
      <w:r w:rsidR="00734BCD">
        <w:rPr>
          <w:rFonts w:eastAsiaTheme="minorEastAsia"/>
        </w:rPr>
        <w:t>«</w:t>
      </w:r>
      <w:r>
        <w:rPr>
          <w:rFonts w:eastAsiaTheme="minorEastAsia"/>
          <w:b/>
          <w:i/>
        </w:rPr>
        <w:t>Да, уверен</w:t>
      </w:r>
      <w:r w:rsidR="00734BCD">
        <w:rPr>
          <w:rFonts w:eastAsiaTheme="minorEastAsia"/>
          <w:b/>
          <w:i/>
        </w:rPr>
        <w:t>»</w:t>
      </w:r>
      <w:r w:rsidR="00731A79" w:rsidRPr="00B51C98">
        <w:rPr>
          <w:rFonts w:eastAsiaTheme="minorEastAsia"/>
        </w:rPr>
        <w:t xml:space="preserve"> </w:t>
      </w:r>
      <w:r w:rsidR="002E0ADF">
        <w:rPr>
          <w:rFonts w:eastAsiaTheme="minorEastAsia"/>
        </w:rPr>
        <w:t xml:space="preserve"> </w:t>
      </w:r>
    </w:p>
    <w:p w14:paraId="6D94A3E8" w14:textId="77777777" w:rsidR="00967567" w:rsidRDefault="00EB7481" w:rsidP="00910ECC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DF4499A" wp14:editId="4FB89075">
            <wp:extent cx="6153522" cy="4931833"/>
            <wp:effectExtent l="0" t="0" r="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3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F051" w14:textId="4CA5A994" w:rsidR="00967567" w:rsidRPr="00694AB2" w:rsidRDefault="00967567" w:rsidP="00967567">
      <w:pPr>
        <w:pStyle w:val="aff4"/>
      </w:pPr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76</w:t>
      </w:r>
      <w:r w:rsidRPr="00694AB2">
        <w:rPr>
          <w:noProof/>
        </w:rPr>
        <w:fldChar w:fldCharType="end"/>
      </w:r>
      <w:r w:rsidRPr="00694AB2">
        <w:t xml:space="preserve"> – </w:t>
      </w:r>
      <w:r>
        <w:t>Страница «</w:t>
      </w:r>
      <w:r w:rsidR="00C55558">
        <w:t>Подтверждения</w:t>
      </w:r>
      <w:r w:rsidR="00EB7481">
        <w:t xml:space="preserve"> добавления представителя разработчика</w:t>
      </w:r>
      <w:r>
        <w:t xml:space="preserve">» </w:t>
      </w:r>
    </w:p>
    <w:p w14:paraId="73F04923" w14:textId="77777777" w:rsidR="00731A79" w:rsidRDefault="00EB7481" w:rsidP="00F126DC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t xml:space="preserve">В появившемся модальном окне, сигнализирующем о успешном выполнении предыдущих шагов, нажимаем </w:t>
      </w:r>
      <w:r w:rsidRPr="00EB7481">
        <w:rPr>
          <w:rFonts w:eastAsiaTheme="minorEastAsia"/>
          <w:b/>
        </w:rPr>
        <w:t>Продолжить</w:t>
      </w:r>
      <w:r w:rsidR="006B01AC">
        <w:rPr>
          <w:rFonts w:eastAsiaTheme="minorEastAsia"/>
          <w:b/>
        </w:rPr>
        <w:t xml:space="preserve"> (рисунок </w:t>
      </w:r>
      <w:r w:rsidR="00622905">
        <w:rPr>
          <w:rFonts w:eastAsiaTheme="minorEastAsia"/>
          <w:b/>
        </w:rPr>
        <w:t>51</w:t>
      </w:r>
      <w:r w:rsidR="006B01AC">
        <w:rPr>
          <w:rFonts w:eastAsiaTheme="minorEastAsia"/>
          <w:b/>
        </w:rPr>
        <w:t>)</w:t>
      </w:r>
    </w:p>
    <w:p w14:paraId="6432AB57" w14:textId="77777777" w:rsidR="00EB7481" w:rsidRDefault="00EB7481" w:rsidP="00EB7481">
      <w:pPr>
        <w:rPr>
          <w:rFonts w:eastAsiaTheme="minorEastAsia"/>
        </w:rPr>
      </w:pPr>
    </w:p>
    <w:p w14:paraId="06E40A8A" w14:textId="77777777" w:rsidR="00805200" w:rsidRDefault="00EB7481" w:rsidP="00805200">
      <w:pPr>
        <w:keepNext/>
      </w:pPr>
      <w:r>
        <w:rPr>
          <w:noProof/>
        </w:rPr>
        <w:drawing>
          <wp:inline distT="0" distB="0" distL="0" distR="0" wp14:anchorId="768AA78D" wp14:editId="404ABE44">
            <wp:extent cx="4707467" cy="2667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07243" cy="26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131E" w14:textId="77777777" w:rsidR="006B01AC" w:rsidRPr="00694AB2" w:rsidRDefault="00805200" w:rsidP="00805200">
      <w:pPr>
        <w:pStyle w:val="a7"/>
      </w:pPr>
      <w:r>
        <w:t>Рисунок</w:t>
      </w:r>
      <w:r w:rsidR="00622905">
        <w:t>51</w:t>
      </w:r>
      <w:r w:rsidR="006B01AC" w:rsidRPr="00694AB2">
        <w:t xml:space="preserve">– </w:t>
      </w:r>
      <w:r w:rsidR="006B01AC">
        <w:t xml:space="preserve">Модальное окно об успешном добавлении представителя разработчика </w:t>
      </w:r>
    </w:p>
    <w:p w14:paraId="276B4E93" w14:textId="77777777" w:rsidR="006B01AC" w:rsidRPr="00EB7481" w:rsidRDefault="006B01AC" w:rsidP="00EB7481">
      <w:pPr>
        <w:rPr>
          <w:rFonts w:eastAsiaTheme="minorEastAsia"/>
        </w:rPr>
      </w:pPr>
    </w:p>
    <w:p w14:paraId="5AB22DCD" w14:textId="5101791E" w:rsidR="005E4798" w:rsidRDefault="00731A79" w:rsidP="00F126DC">
      <w:pPr>
        <w:pStyle w:val="ac"/>
        <w:numPr>
          <w:ilvl w:val="0"/>
          <w:numId w:val="75"/>
        </w:numPr>
        <w:rPr>
          <w:rFonts w:eastAsia="Calibri"/>
          <w:lang w:eastAsia="en-US"/>
        </w:rPr>
      </w:pPr>
      <w:r>
        <w:rPr>
          <w:rFonts w:eastAsiaTheme="minorEastAsia"/>
        </w:rPr>
        <w:lastRenderedPageBreak/>
        <w:t>Убедиться, что в спис</w:t>
      </w:r>
      <w:r w:rsidR="00734BCD">
        <w:rPr>
          <w:rFonts w:eastAsiaTheme="minorEastAsia"/>
        </w:rPr>
        <w:t>ке</w:t>
      </w:r>
      <w:r>
        <w:rPr>
          <w:rFonts w:eastAsiaTheme="minorEastAsia"/>
        </w:rPr>
        <w:t xml:space="preserve"> представителей разработчика </w:t>
      </w:r>
      <w:r w:rsidR="006B01AC">
        <w:rPr>
          <w:rFonts w:eastAsiaTheme="minorEastAsia"/>
        </w:rPr>
        <w:t xml:space="preserve">появился добавленный </w:t>
      </w:r>
      <w:r w:rsidR="008E6A63">
        <w:rPr>
          <w:rFonts w:eastAsiaTheme="minorEastAsia"/>
        </w:rPr>
        <w:t>пользователь</w:t>
      </w:r>
      <w:r w:rsidR="001B047E">
        <w:rPr>
          <w:rFonts w:eastAsia="Calibri"/>
          <w:lang w:eastAsia="en-US"/>
        </w:rPr>
        <w:t>.</w:t>
      </w:r>
    </w:p>
    <w:p w14:paraId="0093E77F" w14:textId="096F408A" w:rsidR="006B01AC" w:rsidRPr="006B01AC" w:rsidRDefault="006B01AC" w:rsidP="006B01AC">
      <w:pPr>
        <w:ind w:left="1211" w:firstLine="0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Список представителей разработчиков доступен в разделе </w:t>
      </w:r>
      <w:r w:rsidRPr="006B01AC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Профиль организации</w:t>
      </w:r>
      <w:r w:rsidRPr="006B01AC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на вкладке </w:t>
      </w:r>
      <w:r w:rsidRPr="006B01AC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Представители разработчика</w:t>
      </w:r>
      <w:r w:rsidRPr="006B01AC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(</w:t>
      </w:r>
      <w:r w:rsidR="00805200">
        <w:rPr>
          <w:rFonts w:eastAsia="Calibri"/>
          <w:lang w:eastAsia="en-US"/>
        </w:rPr>
        <w:fldChar w:fldCharType="begin"/>
      </w:r>
      <w:r w:rsidR="00805200">
        <w:rPr>
          <w:rFonts w:eastAsia="Calibri"/>
          <w:lang w:eastAsia="en-US"/>
        </w:rPr>
        <w:instrText xml:space="preserve"> REF _Ref81230898 \h </w:instrText>
      </w:r>
      <w:r w:rsidR="00805200">
        <w:rPr>
          <w:rFonts w:eastAsia="Calibri"/>
          <w:lang w:eastAsia="en-US"/>
        </w:rPr>
      </w:r>
      <w:r w:rsidR="00805200">
        <w:rPr>
          <w:rFonts w:eastAsia="Calibri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77</w:t>
      </w:r>
      <w:r w:rsidR="00805200"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</w:t>
      </w:r>
    </w:p>
    <w:p w14:paraId="45249454" w14:textId="77777777" w:rsidR="00805200" w:rsidRDefault="006B01AC" w:rsidP="00805200">
      <w:pPr>
        <w:keepNext/>
      </w:pPr>
      <w:r>
        <w:rPr>
          <w:noProof/>
        </w:rPr>
        <w:drawing>
          <wp:inline distT="0" distB="0" distL="0" distR="0" wp14:anchorId="0E71FBDE" wp14:editId="45D819DD">
            <wp:extent cx="5643034" cy="52959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43034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4644" w14:textId="447F8D56" w:rsidR="006B01AC" w:rsidRPr="00694AB2" w:rsidRDefault="00805200" w:rsidP="00805200">
      <w:pPr>
        <w:pStyle w:val="a7"/>
      </w:pPr>
      <w:bookmarkStart w:id="9733" w:name="_Ref8123089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77</w:t>
      </w:r>
      <w:r w:rsidR="00753F7E">
        <w:rPr>
          <w:noProof/>
        </w:rPr>
        <w:fldChar w:fldCharType="end"/>
      </w:r>
      <w:bookmarkEnd w:id="9733"/>
      <w:r w:rsidR="006B01AC" w:rsidRPr="00694AB2">
        <w:t xml:space="preserve"> – </w:t>
      </w:r>
      <w:r w:rsidR="006B01AC">
        <w:t xml:space="preserve">Список представителей разработчика </w:t>
      </w:r>
    </w:p>
    <w:p w14:paraId="73A36548" w14:textId="77777777" w:rsidR="006B01AC" w:rsidRPr="006B01AC" w:rsidRDefault="006B01AC" w:rsidP="006B01AC">
      <w:pPr>
        <w:rPr>
          <w:rFonts w:eastAsia="Calibri"/>
          <w:lang w:eastAsia="en-US"/>
        </w:rPr>
      </w:pPr>
    </w:p>
    <w:p w14:paraId="5E717F67" w14:textId="77777777" w:rsidR="00884E25" w:rsidRDefault="001B7C6D" w:rsidP="006B01AC">
      <w:pPr>
        <w:rPr>
          <w:rFonts w:eastAsia="Calibri"/>
          <w:lang w:eastAsia="en-US"/>
        </w:rPr>
      </w:pPr>
      <w:r w:rsidRPr="00910ECC">
        <w:rPr>
          <w:rStyle w:val="ae"/>
          <w:rFonts w:eastAsia="Calibri"/>
        </w:rPr>
        <w:t>Внимание:</w:t>
      </w:r>
      <w:r>
        <w:rPr>
          <w:rFonts w:eastAsia="Calibri"/>
          <w:lang w:eastAsia="en-US"/>
        </w:rPr>
        <w:t xml:space="preserve"> после успешного добавления пользователя в список представителей разработчика он получает возможность входить в ЛК УВ с данной организацией в роли «Представитель разработчика». Пользователь, авторизованный в ЛК УВ в роли «Представитель разработчика»</w:t>
      </w:r>
      <w:r w:rsidR="00734BCD">
        <w:rPr>
          <w:rFonts w:eastAsia="Calibri"/>
          <w:lang w:eastAsia="en-US"/>
        </w:rPr>
        <w:t>,</w:t>
      </w:r>
      <w:r>
        <w:rPr>
          <w:rFonts w:eastAsia="Calibri"/>
          <w:lang w:eastAsia="en-US"/>
        </w:rPr>
        <w:t xml:space="preserve"> имеет права, аналогичные пользователю в роли «Представитель УВ»</w:t>
      </w:r>
      <w:r w:rsidR="00884E25">
        <w:rPr>
          <w:rFonts w:eastAsia="Calibri"/>
          <w:lang w:eastAsia="en-US"/>
        </w:rPr>
        <w:t xml:space="preserve">, за исключением прав на изменение списка представителей разработчика в данной организации. </w:t>
      </w:r>
    </w:p>
    <w:p w14:paraId="4331832F" w14:textId="77777777" w:rsidR="0002601C" w:rsidRDefault="0002601C" w:rsidP="0002601C">
      <w:pPr>
        <w:pStyle w:val="13"/>
        <w:numPr>
          <w:ilvl w:val="0"/>
          <w:numId w:val="0"/>
        </w:numPr>
        <w:ind w:left="1134" w:hanging="425"/>
        <w:rPr>
          <w:rFonts w:eastAsia="Calibri"/>
          <w:lang w:eastAsia="en-US"/>
        </w:rPr>
      </w:pPr>
    </w:p>
    <w:p w14:paraId="5D828A13" w14:textId="72D8CCAD" w:rsidR="0002601C" w:rsidRPr="00694AB2" w:rsidRDefault="0002601C" w:rsidP="0002601C">
      <w:pPr>
        <w:rPr>
          <w:rFonts w:eastAsiaTheme="minorEastAsia"/>
        </w:rPr>
      </w:pPr>
      <w:r>
        <w:rPr>
          <w:rFonts w:eastAsiaTheme="minorEastAsia"/>
        </w:rPr>
        <w:t xml:space="preserve">В случае если в форме </w:t>
      </w:r>
      <w:r w:rsidR="006B01AC">
        <w:rPr>
          <w:rFonts w:eastAsiaTheme="minorEastAsia"/>
        </w:rPr>
        <w:t>выбора</w:t>
      </w:r>
      <w:r>
        <w:rPr>
          <w:rFonts w:eastAsiaTheme="minorEastAsia"/>
        </w:rPr>
        <w:t xml:space="preserve"> представителя разработчика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_Ref510101686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74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не удалось найти ФИО нужного сотрудника, то необходимо проверить все условия, описанные в пункте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_Ref77263454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rPr>
          <w:rFonts w:eastAsiaTheme="minorEastAsia"/>
        </w:rPr>
        <w:t>4.1.3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. </w:t>
      </w:r>
    </w:p>
    <w:p w14:paraId="73F7D93C" w14:textId="77777777" w:rsidR="0002601C" w:rsidRPr="00B51C98" w:rsidRDefault="0002601C" w:rsidP="0002601C">
      <w:pPr>
        <w:pStyle w:val="13"/>
        <w:numPr>
          <w:ilvl w:val="0"/>
          <w:numId w:val="0"/>
        </w:numPr>
        <w:ind w:left="1134" w:hanging="425"/>
        <w:rPr>
          <w:rFonts w:eastAsia="Calibri"/>
          <w:lang w:eastAsia="en-US"/>
        </w:rPr>
      </w:pPr>
    </w:p>
    <w:p w14:paraId="0655C6F1" w14:textId="77777777" w:rsidR="00306DE5" w:rsidRDefault="00306DE5" w:rsidP="00910ECC">
      <w:pPr>
        <w:ind w:firstLine="0"/>
        <w:rPr>
          <w:rFonts w:eastAsiaTheme="minorEastAsia"/>
          <w:lang w:eastAsia="en-US"/>
        </w:rPr>
      </w:pPr>
    </w:p>
    <w:p w14:paraId="23BDADA5" w14:textId="6A1C7311" w:rsidR="002E0ADF" w:rsidRPr="006F7736" w:rsidRDefault="00731A79" w:rsidP="002E0ADF">
      <w:pPr>
        <w:rPr>
          <w:rFonts w:eastAsia="Calibri"/>
          <w:lang w:eastAsia="en-US"/>
        </w:rPr>
      </w:pPr>
      <w:r>
        <w:rPr>
          <w:rFonts w:eastAsiaTheme="minorEastAsia"/>
          <w:lang w:eastAsia="en-US"/>
        </w:rPr>
        <w:lastRenderedPageBreak/>
        <w:t xml:space="preserve">Для </w:t>
      </w:r>
      <w:r w:rsidR="00F85BC3">
        <w:rPr>
          <w:rFonts w:eastAsiaTheme="minorEastAsia"/>
          <w:lang w:eastAsia="en-US"/>
        </w:rPr>
        <w:t>исключения</w:t>
      </w:r>
      <w:r>
        <w:rPr>
          <w:rFonts w:eastAsiaTheme="minorEastAsia"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пользователя </w:t>
      </w:r>
      <w:r>
        <w:rPr>
          <w:rFonts w:eastAsia="Calibri"/>
          <w:lang w:eastAsia="en-US"/>
        </w:rPr>
        <w:t xml:space="preserve">из списка </w:t>
      </w:r>
      <w:r w:rsidRPr="00694AB2">
        <w:rPr>
          <w:rFonts w:eastAsia="Calibri"/>
          <w:lang w:eastAsia="en-US"/>
        </w:rPr>
        <w:t xml:space="preserve">представителей разработчика </w:t>
      </w:r>
      <w:r>
        <w:rPr>
          <w:rFonts w:eastAsia="Calibri"/>
          <w:lang w:eastAsia="en-US"/>
        </w:rPr>
        <w:t>в данной организации</w:t>
      </w:r>
      <w:r w:rsidR="00F85BC3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нужно выполнить следующие действия:</w:t>
      </w:r>
      <w:r w:rsidR="002E0ADF" w:rsidRPr="00694AB2">
        <w:rPr>
          <w:rFonts w:eastAsia="Calibri"/>
          <w:lang w:eastAsia="en-US"/>
        </w:rPr>
        <w:t xml:space="preserve"> </w:t>
      </w:r>
      <w:r w:rsidR="002E0ADF">
        <w:rPr>
          <w:rFonts w:eastAsia="Calibri"/>
          <w:lang w:eastAsia="en-US"/>
        </w:rPr>
        <w:t>на главной странице быстрых действий ЛК УВ</w:t>
      </w:r>
      <w:r w:rsidR="002E0ADF" w:rsidRPr="006F7736">
        <w:rPr>
          <w:rFonts w:eastAsia="Calibri"/>
          <w:lang w:eastAsia="en-US"/>
        </w:rPr>
        <w:t xml:space="preserve"> </w:t>
      </w:r>
      <w:r w:rsidR="002E0ADF">
        <w:rPr>
          <w:rFonts w:eastAsia="Calibri"/>
          <w:lang w:eastAsia="en-US"/>
        </w:rPr>
        <w:t xml:space="preserve">выбрать </w:t>
      </w:r>
      <w:r w:rsidR="002E0ADF" w:rsidRPr="006F7736">
        <w:rPr>
          <w:rFonts w:eastAsia="Calibri"/>
          <w:lang w:eastAsia="en-US"/>
        </w:rPr>
        <w:t>действие</w:t>
      </w:r>
      <w:r w:rsidR="002E0ADF">
        <w:rPr>
          <w:rFonts w:eastAsia="Calibri"/>
          <w:b/>
          <w:i/>
          <w:lang w:eastAsia="en-US"/>
        </w:rPr>
        <w:t xml:space="preserve"> Исключить представител</w:t>
      </w:r>
      <w:r w:rsidR="002E0ADF" w:rsidRPr="006F7736">
        <w:rPr>
          <w:rFonts w:eastAsia="Calibri"/>
          <w:b/>
          <w:i/>
          <w:lang w:eastAsia="en-US"/>
        </w:rPr>
        <w:t>я разработчика</w:t>
      </w:r>
      <w:r w:rsidR="002E0ADF">
        <w:rPr>
          <w:rFonts w:eastAsia="Calibri"/>
          <w:lang w:eastAsia="en-US"/>
        </w:rPr>
        <w:t xml:space="preserve"> </w:t>
      </w:r>
      <w:r w:rsidR="002E0ADF" w:rsidRPr="006F7736">
        <w:rPr>
          <w:rFonts w:eastAsia="Calibri"/>
          <w:lang w:eastAsia="en-US"/>
        </w:rPr>
        <w:t>(</w:t>
      </w:r>
      <w:r w:rsidR="002E0ADF">
        <w:rPr>
          <w:rFonts w:eastAsia="Calibri"/>
          <w:lang w:eastAsia="en-US"/>
        </w:rPr>
        <w:fldChar w:fldCharType="begin"/>
      </w:r>
      <w:r w:rsidR="002E0ADF">
        <w:rPr>
          <w:rFonts w:eastAsia="Calibri"/>
          <w:lang w:eastAsia="en-US"/>
        </w:rPr>
        <w:instrText xml:space="preserve"> REF _Ref479785640 \h </w:instrText>
      </w:r>
      <w:r w:rsidR="002E0ADF">
        <w:rPr>
          <w:rFonts w:eastAsia="Calibri"/>
          <w:lang w:eastAsia="en-US"/>
        </w:rPr>
      </w:r>
      <w:r w:rsidR="002E0ADF">
        <w:rPr>
          <w:rFonts w:eastAsia="Calibri"/>
          <w:lang w:eastAsia="en-US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 w:rsidR="002E0ADF">
        <w:rPr>
          <w:rFonts w:eastAsia="Calibri"/>
          <w:lang w:eastAsia="en-US"/>
        </w:rPr>
        <w:fldChar w:fldCharType="end"/>
      </w:r>
      <w:r w:rsidR="002E0ADF" w:rsidRPr="006F7736">
        <w:rPr>
          <w:rFonts w:eastAsia="Calibri"/>
          <w:lang w:eastAsia="en-US"/>
        </w:rPr>
        <w:t>)</w:t>
      </w:r>
    </w:p>
    <w:p w14:paraId="3EBB5F38" w14:textId="77777777" w:rsidR="002E0ADF" w:rsidRDefault="002E0ADF" w:rsidP="00306DE5">
      <w:pPr>
        <w:rPr>
          <w:rFonts w:eastAsia="Calibri"/>
          <w:lang w:eastAsia="en-US"/>
        </w:rPr>
      </w:pPr>
    </w:p>
    <w:p w14:paraId="3540BDBD" w14:textId="77777777" w:rsidR="00306DE5" w:rsidRDefault="002E0ADF" w:rsidP="00F126DC">
      <w:pPr>
        <w:pStyle w:val="ac"/>
        <w:numPr>
          <w:ilvl w:val="0"/>
          <w:numId w:val="47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 шаге </w:t>
      </w:r>
      <w:r w:rsidRPr="002E0ADF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Исключить представителя разработчика</w:t>
      </w:r>
      <w:r w:rsidRPr="002E0ADF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выбираем удаляемого сотрудника (рисунок </w:t>
      </w:r>
      <w:r w:rsidR="00622905">
        <w:rPr>
          <w:rFonts w:eastAsia="Calibri"/>
          <w:lang w:eastAsia="en-US"/>
        </w:rPr>
        <w:t>53</w:t>
      </w:r>
      <w:r>
        <w:rPr>
          <w:rFonts w:eastAsia="Calibri"/>
          <w:lang w:eastAsia="en-US"/>
        </w:rPr>
        <w:t>)</w:t>
      </w:r>
    </w:p>
    <w:p w14:paraId="0FBBBFB3" w14:textId="77777777" w:rsidR="002E0ADF" w:rsidRPr="002E0ADF" w:rsidRDefault="002E0ADF" w:rsidP="002E0ADF">
      <w:pPr>
        <w:rPr>
          <w:rFonts w:eastAsia="Calibri"/>
          <w:lang w:eastAsia="en-US"/>
        </w:rPr>
      </w:pPr>
    </w:p>
    <w:p w14:paraId="30B5E6CF" w14:textId="77777777" w:rsidR="00805200" w:rsidRDefault="002E0ADF" w:rsidP="00805200">
      <w:pPr>
        <w:keepNext/>
      </w:pPr>
      <w:r>
        <w:rPr>
          <w:noProof/>
        </w:rPr>
        <w:drawing>
          <wp:inline distT="0" distB="0" distL="0" distR="0" wp14:anchorId="0E64FF31" wp14:editId="539EAE5A">
            <wp:extent cx="6152515" cy="5118735"/>
            <wp:effectExtent l="0" t="0" r="63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5031" w14:textId="34AEE809" w:rsidR="002E0ADF" w:rsidRPr="002E0ADF" w:rsidRDefault="00805200" w:rsidP="00805200">
      <w:pPr>
        <w:pStyle w:val="a7"/>
        <w:rPr>
          <w:rFonts w:eastAsia="Calibri"/>
          <w:lang w:eastAsia="en-US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78</w:t>
      </w:r>
      <w:r w:rsidR="00753F7E">
        <w:rPr>
          <w:noProof/>
        </w:rPr>
        <w:fldChar w:fldCharType="end"/>
      </w:r>
      <w:r w:rsidR="002E0ADF" w:rsidRPr="00694AB2">
        <w:t xml:space="preserve"> – </w:t>
      </w:r>
      <w:r w:rsidR="002E0ADF">
        <w:rPr>
          <w:rFonts w:eastAsia="Calibri"/>
          <w:lang w:eastAsia="en-US"/>
        </w:rPr>
        <w:t>Исключение представителя разработчика</w:t>
      </w:r>
    </w:p>
    <w:p w14:paraId="1C653C19" w14:textId="77777777" w:rsidR="002E0ADF" w:rsidRPr="002E0ADF" w:rsidRDefault="002E0ADF" w:rsidP="00F126DC">
      <w:pPr>
        <w:pStyle w:val="ac"/>
        <w:numPr>
          <w:ilvl w:val="0"/>
          <w:numId w:val="47"/>
        </w:numPr>
        <w:rPr>
          <w:rFonts w:eastAsia="Calibri"/>
          <w:lang w:eastAsia="en-US"/>
        </w:rPr>
      </w:pPr>
      <w:r w:rsidRPr="002E0ADF">
        <w:rPr>
          <w:rFonts w:eastAsia="Calibri"/>
          <w:lang w:eastAsia="en-US"/>
        </w:rPr>
        <w:t>Необходимо проверить корректность введенных данных на предыдущ</w:t>
      </w:r>
      <w:r>
        <w:rPr>
          <w:rFonts w:eastAsia="Calibri"/>
          <w:lang w:eastAsia="en-US"/>
        </w:rPr>
        <w:t>их</w:t>
      </w:r>
      <w:r w:rsidRPr="002E0ADF">
        <w:rPr>
          <w:rFonts w:eastAsia="Calibri"/>
          <w:lang w:eastAsia="en-US"/>
        </w:rPr>
        <w:t xml:space="preserve"> шагах и </w:t>
      </w:r>
      <w:r w:rsidR="00C55558" w:rsidRPr="002E0ADF">
        <w:rPr>
          <w:rFonts w:eastAsia="Calibri"/>
          <w:lang w:eastAsia="en-US"/>
        </w:rPr>
        <w:t>нажать</w:t>
      </w:r>
      <w:r w:rsidRPr="002E0ADF">
        <w:rPr>
          <w:rFonts w:eastAsia="Calibri"/>
          <w:lang w:eastAsia="en-US"/>
        </w:rPr>
        <w:t xml:space="preserve"> кнопку </w:t>
      </w:r>
      <w:r w:rsidRPr="002E0ADF">
        <w:rPr>
          <w:rFonts w:eastAsia="Calibri"/>
          <w:b/>
          <w:lang w:eastAsia="en-US"/>
        </w:rPr>
        <w:t xml:space="preserve">Да, </w:t>
      </w:r>
      <w:r w:rsidR="00C55558" w:rsidRPr="002E0ADF">
        <w:rPr>
          <w:rFonts w:eastAsia="Calibri"/>
          <w:b/>
          <w:lang w:eastAsia="en-US"/>
        </w:rPr>
        <w:t>уверен (</w:t>
      </w:r>
      <w:r w:rsidRPr="002E0ADF">
        <w:rPr>
          <w:rFonts w:eastAsia="Calibri"/>
          <w:lang w:eastAsia="en-US"/>
        </w:rPr>
        <w:t xml:space="preserve">по аналогии с рисунком </w:t>
      </w:r>
      <w:r w:rsidR="00622905">
        <w:rPr>
          <w:rFonts w:eastAsia="Calibri"/>
          <w:lang w:eastAsia="en-US"/>
        </w:rPr>
        <w:t>50</w:t>
      </w:r>
      <w:r w:rsidRPr="002E0ADF">
        <w:rPr>
          <w:rFonts w:eastAsia="Calibri"/>
          <w:lang w:eastAsia="en-US"/>
        </w:rPr>
        <w:t>)</w:t>
      </w:r>
    </w:p>
    <w:p w14:paraId="72BF4BD1" w14:textId="77777777" w:rsidR="00F85BC3" w:rsidRDefault="002E0ADF" w:rsidP="00F126DC">
      <w:pPr>
        <w:pStyle w:val="ac"/>
        <w:numPr>
          <w:ilvl w:val="0"/>
          <w:numId w:val="47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Проверить, что в списке представителей разработчика (рисунок </w:t>
      </w:r>
      <w:r w:rsidR="00622905">
        <w:rPr>
          <w:rFonts w:eastAsia="Calibri"/>
          <w:lang w:eastAsia="en-US"/>
        </w:rPr>
        <w:t>52</w:t>
      </w:r>
      <w:r>
        <w:rPr>
          <w:rFonts w:eastAsia="Calibri"/>
          <w:lang w:eastAsia="en-US"/>
        </w:rPr>
        <w:t>) выбранный на предыдущих шагах сотрудник отсутствует</w:t>
      </w:r>
    </w:p>
    <w:p w14:paraId="2FCC8EBB" w14:textId="77777777" w:rsidR="00D94A78" w:rsidRDefault="00D94A78" w:rsidP="004D62F6">
      <w:pPr>
        <w:pStyle w:val="20"/>
      </w:pPr>
      <w:bookmarkStart w:id="9734" w:name="_Toc61852631"/>
      <w:bookmarkStart w:id="9735" w:name="_Toc61855683"/>
      <w:bookmarkStart w:id="9736" w:name="_Toc61880670"/>
      <w:bookmarkStart w:id="9737" w:name="_Toc61883772"/>
      <w:bookmarkStart w:id="9738" w:name="_Toc61941017"/>
      <w:bookmarkStart w:id="9739" w:name="_Toc61944127"/>
      <w:bookmarkStart w:id="9740" w:name="_Toc61947238"/>
      <w:bookmarkStart w:id="9741" w:name="_Toc61955075"/>
      <w:bookmarkStart w:id="9742" w:name="_Toc61961303"/>
      <w:bookmarkStart w:id="9743" w:name="_Toc61964419"/>
      <w:bookmarkStart w:id="9744" w:name="_Toc61967533"/>
      <w:bookmarkStart w:id="9745" w:name="_Toc61852643"/>
      <w:bookmarkStart w:id="9746" w:name="_Toc61855695"/>
      <w:bookmarkStart w:id="9747" w:name="_Toc61880682"/>
      <w:bookmarkStart w:id="9748" w:name="_Toc61883784"/>
      <w:bookmarkStart w:id="9749" w:name="_Toc61941029"/>
      <w:bookmarkStart w:id="9750" w:name="_Toc61944139"/>
      <w:bookmarkStart w:id="9751" w:name="_Toc61947250"/>
      <w:bookmarkStart w:id="9752" w:name="_Toc61955087"/>
      <w:bookmarkStart w:id="9753" w:name="_Toc61961315"/>
      <w:bookmarkStart w:id="9754" w:name="_Toc61964431"/>
      <w:bookmarkStart w:id="9755" w:name="_Toc61967545"/>
      <w:bookmarkStart w:id="9756" w:name="_Toc61852646"/>
      <w:bookmarkStart w:id="9757" w:name="_Toc61855698"/>
      <w:bookmarkStart w:id="9758" w:name="_Toc61880685"/>
      <w:bookmarkStart w:id="9759" w:name="_Toc61883787"/>
      <w:bookmarkStart w:id="9760" w:name="_Toc61941032"/>
      <w:bookmarkStart w:id="9761" w:name="_Toc61944142"/>
      <w:bookmarkStart w:id="9762" w:name="_Toc61947253"/>
      <w:bookmarkStart w:id="9763" w:name="_Toc61955090"/>
      <w:bookmarkStart w:id="9764" w:name="_Toc61961318"/>
      <w:bookmarkStart w:id="9765" w:name="_Toc61964434"/>
      <w:bookmarkStart w:id="9766" w:name="_Toc61967548"/>
      <w:bookmarkStart w:id="9767" w:name="_Toc61852648"/>
      <w:bookmarkStart w:id="9768" w:name="_Toc61855700"/>
      <w:bookmarkStart w:id="9769" w:name="_Toc61880687"/>
      <w:bookmarkStart w:id="9770" w:name="_Toc61883789"/>
      <w:bookmarkStart w:id="9771" w:name="_Toc61941034"/>
      <w:bookmarkStart w:id="9772" w:name="_Toc61944144"/>
      <w:bookmarkStart w:id="9773" w:name="_Toc61947255"/>
      <w:bookmarkStart w:id="9774" w:name="_Toc61955092"/>
      <w:bookmarkStart w:id="9775" w:name="_Toc61961320"/>
      <w:bookmarkStart w:id="9776" w:name="_Toc61964436"/>
      <w:bookmarkStart w:id="9777" w:name="_Toc61967550"/>
      <w:bookmarkStart w:id="9778" w:name="_Toc61852651"/>
      <w:bookmarkStart w:id="9779" w:name="_Toc61855703"/>
      <w:bookmarkStart w:id="9780" w:name="_Toc61880690"/>
      <w:bookmarkStart w:id="9781" w:name="_Toc61883792"/>
      <w:bookmarkStart w:id="9782" w:name="_Toc61941037"/>
      <w:bookmarkStart w:id="9783" w:name="_Toc61944147"/>
      <w:bookmarkStart w:id="9784" w:name="_Toc61947258"/>
      <w:bookmarkStart w:id="9785" w:name="_Toc61955095"/>
      <w:bookmarkStart w:id="9786" w:name="_Toc61961323"/>
      <w:bookmarkStart w:id="9787" w:name="_Toc61964439"/>
      <w:bookmarkStart w:id="9788" w:name="_Toc61967553"/>
      <w:bookmarkStart w:id="9789" w:name="_Toc61852652"/>
      <w:bookmarkStart w:id="9790" w:name="_Toc61855704"/>
      <w:bookmarkStart w:id="9791" w:name="_Toc61880691"/>
      <w:bookmarkStart w:id="9792" w:name="_Toc61883793"/>
      <w:bookmarkStart w:id="9793" w:name="_Toc61941038"/>
      <w:bookmarkStart w:id="9794" w:name="_Toc61944148"/>
      <w:bookmarkStart w:id="9795" w:name="_Toc61947259"/>
      <w:bookmarkStart w:id="9796" w:name="_Toc61955096"/>
      <w:bookmarkStart w:id="9797" w:name="_Toc61961324"/>
      <w:bookmarkStart w:id="9798" w:name="_Toc61964440"/>
      <w:bookmarkStart w:id="9799" w:name="_Toc61967554"/>
      <w:bookmarkStart w:id="9800" w:name="_Toc61852653"/>
      <w:bookmarkStart w:id="9801" w:name="_Toc61855705"/>
      <w:bookmarkStart w:id="9802" w:name="_Toc61880692"/>
      <w:bookmarkStart w:id="9803" w:name="_Toc61883794"/>
      <w:bookmarkStart w:id="9804" w:name="_Toc61941039"/>
      <w:bookmarkStart w:id="9805" w:name="_Toc61944149"/>
      <w:bookmarkStart w:id="9806" w:name="_Toc61947260"/>
      <w:bookmarkStart w:id="9807" w:name="_Toc61955097"/>
      <w:bookmarkStart w:id="9808" w:name="_Toc61961325"/>
      <w:bookmarkStart w:id="9809" w:name="_Toc61964441"/>
      <w:bookmarkStart w:id="9810" w:name="_Toc61967555"/>
      <w:bookmarkStart w:id="9811" w:name="_Toc61852666"/>
      <w:bookmarkStart w:id="9812" w:name="_Toc61855718"/>
      <w:bookmarkStart w:id="9813" w:name="_Toc61880705"/>
      <w:bookmarkStart w:id="9814" w:name="_Toc61883807"/>
      <w:bookmarkStart w:id="9815" w:name="_Toc61941052"/>
      <w:bookmarkStart w:id="9816" w:name="_Toc61944162"/>
      <w:bookmarkStart w:id="9817" w:name="_Toc61947273"/>
      <w:bookmarkStart w:id="9818" w:name="_Toc61955110"/>
      <w:bookmarkStart w:id="9819" w:name="_Toc61961338"/>
      <w:bookmarkStart w:id="9820" w:name="_Toc61964454"/>
      <w:bookmarkStart w:id="9821" w:name="_Toc61967568"/>
      <w:bookmarkStart w:id="9822" w:name="_Toc61852669"/>
      <w:bookmarkStart w:id="9823" w:name="_Toc61855721"/>
      <w:bookmarkStart w:id="9824" w:name="_Toc61880708"/>
      <w:bookmarkStart w:id="9825" w:name="_Toc61883810"/>
      <w:bookmarkStart w:id="9826" w:name="_Toc61941055"/>
      <w:bookmarkStart w:id="9827" w:name="_Toc61944165"/>
      <w:bookmarkStart w:id="9828" w:name="_Toc61947276"/>
      <w:bookmarkStart w:id="9829" w:name="_Toc61955113"/>
      <w:bookmarkStart w:id="9830" w:name="_Toc61961341"/>
      <w:bookmarkStart w:id="9831" w:name="_Toc61964457"/>
      <w:bookmarkStart w:id="9832" w:name="_Toc61967571"/>
      <w:bookmarkStart w:id="9833" w:name="_Toc61852673"/>
      <w:bookmarkStart w:id="9834" w:name="_Toc61855725"/>
      <w:bookmarkStart w:id="9835" w:name="_Toc61880712"/>
      <w:bookmarkStart w:id="9836" w:name="_Toc61883814"/>
      <w:bookmarkStart w:id="9837" w:name="_Toc61941059"/>
      <w:bookmarkStart w:id="9838" w:name="_Toc61944169"/>
      <w:bookmarkStart w:id="9839" w:name="_Toc61947280"/>
      <w:bookmarkStart w:id="9840" w:name="_Toc61955117"/>
      <w:bookmarkStart w:id="9841" w:name="_Toc61961345"/>
      <w:bookmarkStart w:id="9842" w:name="_Toc61964461"/>
      <w:bookmarkStart w:id="9843" w:name="_Toc61967575"/>
      <w:bookmarkStart w:id="9844" w:name="_Toc61852674"/>
      <w:bookmarkStart w:id="9845" w:name="_Toc61855726"/>
      <w:bookmarkStart w:id="9846" w:name="_Toc61880713"/>
      <w:bookmarkStart w:id="9847" w:name="_Toc61883815"/>
      <w:bookmarkStart w:id="9848" w:name="_Toc61941060"/>
      <w:bookmarkStart w:id="9849" w:name="_Toc61944170"/>
      <w:bookmarkStart w:id="9850" w:name="_Toc61947281"/>
      <w:bookmarkStart w:id="9851" w:name="_Toc61955118"/>
      <w:bookmarkStart w:id="9852" w:name="_Toc61961346"/>
      <w:bookmarkStart w:id="9853" w:name="_Toc61964462"/>
      <w:bookmarkStart w:id="9854" w:name="_Toc61967576"/>
      <w:bookmarkStart w:id="9855" w:name="_Toc61852675"/>
      <w:bookmarkStart w:id="9856" w:name="_Toc61855727"/>
      <w:bookmarkStart w:id="9857" w:name="_Toc61880714"/>
      <w:bookmarkStart w:id="9858" w:name="_Toc61883816"/>
      <w:bookmarkStart w:id="9859" w:name="_Toc61941061"/>
      <w:bookmarkStart w:id="9860" w:name="_Toc61944171"/>
      <w:bookmarkStart w:id="9861" w:name="_Toc61947282"/>
      <w:bookmarkStart w:id="9862" w:name="_Toc61955119"/>
      <w:bookmarkStart w:id="9863" w:name="_Toc61961347"/>
      <w:bookmarkStart w:id="9864" w:name="_Toc61964463"/>
      <w:bookmarkStart w:id="9865" w:name="_Toc61967577"/>
      <w:bookmarkStart w:id="9866" w:name="_Toc61852676"/>
      <w:bookmarkStart w:id="9867" w:name="_Toc61855728"/>
      <w:bookmarkStart w:id="9868" w:name="_Toc61880715"/>
      <w:bookmarkStart w:id="9869" w:name="_Toc61883817"/>
      <w:bookmarkStart w:id="9870" w:name="_Toc61941062"/>
      <w:bookmarkStart w:id="9871" w:name="_Toc61944172"/>
      <w:bookmarkStart w:id="9872" w:name="_Toc61947283"/>
      <w:bookmarkStart w:id="9873" w:name="_Toc61955120"/>
      <w:bookmarkStart w:id="9874" w:name="_Toc61961348"/>
      <w:bookmarkStart w:id="9875" w:name="_Toc61964464"/>
      <w:bookmarkStart w:id="9876" w:name="_Toc61967578"/>
      <w:bookmarkStart w:id="9877" w:name="_Toc61852677"/>
      <w:bookmarkStart w:id="9878" w:name="_Toc61855729"/>
      <w:bookmarkStart w:id="9879" w:name="_Toc61880716"/>
      <w:bookmarkStart w:id="9880" w:name="_Toc61883818"/>
      <w:bookmarkStart w:id="9881" w:name="_Toc61941063"/>
      <w:bookmarkStart w:id="9882" w:name="_Toc61944173"/>
      <w:bookmarkStart w:id="9883" w:name="_Toc61947284"/>
      <w:bookmarkStart w:id="9884" w:name="_Toc61955121"/>
      <w:bookmarkStart w:id="9885" w:name="_Toc61961349"/>
      <w:bookmarkStart w:id="9886" w:name="_Toc61964465"/>
      <w:bookmarkStart w:id="9887" w:name="_Toc61967579"/>
      <w:bookmarkStart w:id="9888" w:name="_Toc61852678"/>
      <w:bookmarkStart w:id="9889" w:name="_Toc61855730"/>
      <w:bookmarkStart w:id="9890" w:name="_Toc61880717"/>
      <w:bookmarkStart w:id="9891" w:name="_Toc61883819"/>
      <w:bookmarkStart w:id="9892" w:name="_Toc61941064"/>
      <w:bookmarkStart w:id="9893" w:name="_Toc61944174"/>
      <w:bookmarkStart w:id="9894" w:name="_Toc61947285"/>
      <w:bookmarkStart w:id="9895" w:name="_Toc61955122"/>
      <w:bookmarkStart w:id="9896" w:name="_Toc61961350"/>
      <w:bookmarkStart w:id="9897" w:name="_Toc61964466"/>
      <w:bookmarkStart w:id="9898" w:name="_Toc61967580"/>
      <w:bookmarkStart w:id="9899" w:name="_Toc61852680"/>
      <w:bookmarkStart w:id="9900" w:name="_Toc61855732"/>
      <w:bookmarkStart w:id="9901" w:name="_Toc61880719"/>
      <w:bookmarkStart w:id="9902" w:name="_Toc61883821"/>
      <w:bookmarkStart w:id="9903" w:name="_Toc61941066"/>
      <w:bookmarkStart w:id="9904" w:name="_Toc61944176"/>
      <w:bookmarkStart w:id="9905" w:name="_Toc61947287"/>
      <w:bookmarkStart w:id="9906" w:name="_Toc61955124"/>
      <w:bookmarkStart w:id="9907" w:name="_Toc61961352"/>
      <w:bookmarkStart w:id="9908" w:name="_Toc61964468"/>
      <w:bookmarkStart w:id="9909" w:name="_Toc61967582"/>
      <w:bookmarkStart w:id="9910" w:name="_Toc61852681"/>
      <w:bookmarkStart w:id="9911" w:name="_Toc61855733"/>
      <w:bookmarkStart w:id="9912" w:name="_Toc61880720"/>
      <w:bookmarkStart w:id="9913" w:name="_Toc61883822"/>
      <w:bookmarkStart w:id="9914" w:name="_Toc61941067"/>
      <w:bookmarkStart w:id="9915" w:name="_Toc61944177"/>
      <w:bookmarkStart w:id="9916" w:name="_Toc61947288"/>
      <w:bookmarkStart w:id="9917" w:name="_Toc61955125"/>
      <w:bookmarkStart w:id="9918" w:name="_Toc61961353"/>
      <w:bookmarkStart w:id="9919" w:name="_Toc61964469"/>
      <w:bookmarkStart w:id="9920" w:name="_Toc61967583"/>
      <w:bookmarkStart w:id="9921" w:name="_Toc61852682"/>
      <w:bookmarkStart w:id="9922" w:name="_Toc61855734"/>
      <w:bookmarkStart w:id="9923" w:name="_Toc61880721"/>
      <w:bookmarkStart w:id="9924" w:name="_Toc61883823"/>
      <w:bookmarkStart w:id="9925" w:name="_Toc61941068"/>
      <w:bookmarkStart w:id="9926" w:name="_Toc61944178"/>
      <w:bookmarkStart w:id="9927" w:name="_Toc61947289"/>
      <w:bookmarkStart w:id="9928" w:name="_Toc61955126"/>
      <w:bookmarkStart w:id="9929" w:name="_Toc61961354"/>
      <w:bookmarkStart w:id="9930" w:name="_Toc61964470"/>
      <w:bookmarkStart w:id="9931" w:name="_Toc61967584"/>
      <w:bookmarkStart w:id="9932" w:name="_Toc61852683"/>
      <w:bookmarkStart w:id="9933" w:name="_Toc61855735"/>
      <w:bookmarkStart w:id="9934" w:name="_Toc61880722"/>
      <w:bookmarkStart w:id="9935" w:name="_Toc61883824"/>
      <w:bookmarkStart w:id="9936" w:name="_Toc61941069"/>
      <w:bookmarkStart w:id="9937" w:name="_Toc61944179"/>
      <w:bookmarkStart w:id="9938" w:name="_Toc61947290"/>
      <w:bookmarkStart w:id="9939" w:name="_Toc61955127"/>
      <w:bookmarkStart w:id="9940" w:name="_Toc61961355"/>
      <w:bookmarkStart w:id="9941" w:name="_Toc61964471"/>
      <w:bookmarkStart w:id="9942" w:name="_Toc61967585"/>
      <w:bookmarkStart w:id="9943" w:name="_Toc61852685"/>
      <w:bookmarkStart w:id="9944" w:name="_Toc61855737"/>
      <w:bookmarkStart w:id="9945" w:name="_Toc61880724"/>
      <w:bookmarkStart w:id="9946" w:name="_Toc61883826"/>
      <w:bookmarkStart w:id="9947" w:name="_Toc61941071"/>
      <w:bookmarkStart w:id="9948" w:name="_Toc61944181"/>
      <w:bookmarkStart w:id="9949" w:name="_Toc61947292"/>
      <w:bookmarkStart w:id="9950" w:name="_Toc61955129"/>
      <w:bookmarkStart w:id="9951" w:name="_Toc61961357"/>
      <w:bookmarkStart w:id="9952" w:name="_Toc61964473"/>
      <w:bookmarkStart w:id="9953" w:name="_Toc61967587"/>
      <w:bookmarkStart w:id="9954" w:name="_Toc61852695"/>
      <w:bookmarkStart w:id="9955" w:name="_Toc61855747"/>
      <w:bookmarkStart w:id="9956" w:name="_Toc61880734"/>
      <w:bookmarkStart w:id="9957" w:name="_Toc61883836"/>
      <w:bookmarkStart w:id="9958" w:name="_Toc61941081"/>
      <w:bookmarkStart w:id="9959" w:name="_Toc61944191"/>
      <w:bookmarkStart w:id="9960" w:name="_Toc61947302"/>
      <w:bookmarkStart w:id="9961" w:name="_Toc61955139"/>
      <w:bookmarkStart w:id="9962" w:name="_Toc61961367"/>
      <w:bookmarkStart w:id="9963" w:name="_Toc61964483"/>
      <w:bookmarkStart w:id="9964" w:name="_Toc61967597"/>
      <w:bookmarkStart w:id="9965" w:name="_Toc61852696"/>
      <w:bookmarkStart w:id="9966" w:name="_Toc61855748"/>
      <w:bookmarkStart w:id="9967" w:name="_Toc61880735"/>
      <w:bookmarkStart w:id="9968" w:name="_Toc61883837"/>
      <w:bookmarkStart w:id="9969" w:name="_Toc61941082"/>
      <w:bookmarkStart w:id="9970" w:name="_Toc61944192"/>
      <w:bookmarkStart w:id="9971" w:name="_Toc61947303"/>
      <w:bookmarkStart w:id="9972" w:name="_Toc61955140"/>
      <w:bookmarkStart w:id="9973" w:name="_Toc61961368"/>
      <w:bookmarkStart w:id="9974" w:name="_Toc61964484"/>
      <w:bookmarkStart w:id="9975" w:name="_Toc61967598"/>
      <w:bookmarkStart w:id="9976" w:name="_Toc61852697"/>
      <w:bookmarkStart w:id="9977" w:name="_Toc61855749"/>
      <w:bookmarkStart w:id="9978" w:name="_Toc61880736"/>
      <w:bookmarkStart w:id="9979" w:name="_Toc61883838"/>
      <w:bookmarkStart w:id="9980" w:name="_Toc61941083"/>
      <w:bookmarkStart w:id="9981" w:name="_Toc61944193"/>
      <w:bookmarkStart w:id="9982" w:name="_Toc61947304"/>
      <w:bookmarkStart w:id="9983" w:name="_Toc61955141"/>
      <w:bookmarkStart w:id="9984" w:name="_Toc61961369"/>
      <w:bookmarkStart w:id="9985" w:name="_Toc61964485"/>
      <w:bookmarkStart w:id="9986" w:name="_Toc61967599"/>
      <w:bookmarkStart w:id="9987" w:name="_Toc61852698"/>
      <w:bookmarkStart w:id="9988" w:name="_Toc61855750"/>
      <w:bookmarkStart w:id="9989" w:name="_Toc61880737"/>
      <w:bookmarkStart w:id="9990" w:name="_Toc61883839"/>
      <w:bookmarkStart w:id="9991" w:name="_Toc61941084"/>
      <w:bookmarkStart w:id="9992" w:name="_Toc61944194"/>
      <w:bookmarkStart w:id="9993" w:name="_Toc61947305"/>
      <w:bookmarkStart w:id="9994" w:name="_Toc61955142"/>
      <w:bookmarkStart w:id="9995" w:name="_Toc61961370"/>
      <w:bookmarkStart w:id="9996" w:name="_Toc61964486"/>
      <w:bookmarkStart w:id="9997" w:name="_Toc61967600"/>
      <w:bookmarkStart w:id="9998" w:name="_Toc61852703"/>
      <w:bookmarkStart w:id="9999" w:name="_Toc61855755"/>
      <w:bookmarkStart w:id="10000" w:name="_Toc61880742"/>
      <w:bookmarkStart w:id="10001" w:name="_Toc61883844"/>
      <w:bookmarkStart w:id="10002" w:name="_Toc61941089"/>
      <w:bookmarkStart w:id="10003" w:name="_Toc61944199"/>
      <w:bookmarkStart w:id="10004" w:name="_Toc61947310"/>
      <w:bookmarkStart w:id="10005" w:name="_Toc61955147"/>
      <w:bookmarkStart w:id="10006" w:name="_Toc61961375"/>
      <w:bookmarkStart w:id="10007" w:name="_Toc61964491"/>
      <w:bookmarkStart w:id="10008" w:name="_Toc61967605"/>
      <w:bookmarkStart w:id="10009" w:name="_Toc61852704"/>
      <w:bookmarkStart w:id="10010" w:name="_Toc61855756"/>
      <w:bookmarkStart w:id="10011" w:name="_Toc61880743"/>
      <w:bookmarkStart w:id="10012" w:name="_Toc61883845"/>
      <w:bookmarkStart w:id="10013" w:name="_Toc61941090"/>
      <w:bookmarkStart w:id="10014" w:name="_Toc61944200"/>
      <w:bookmarkStart w:id="10015" w:name="_Toc61947311"/>
      <w:bookmarkStart w:id="10016" w:name="_Toc61955148"/>
      <w:bookmarkStart w:id="10017" w:name="_Toc61961376"/>
      <w:bookmarkStart w:id="10018" w:name="_Toc61964492"/>
      <w:bookmarkStart w:id="10019" w:name="_Toc61967606"/>
      <w:bookmarkStart w:id="10020" w:name="_Toc61852706"/>
      <w:bookmarkStart w:id="10021" w:name="_Toc61855758"/>
      <w:bookmarkStart w:id="10022" w:name="_Toc61880745"/>
      <w:bookmarkStart w:id="10023" w:name="_Toc61883847"/>
      <w:bookmarkStart w:id="10024" w:name="_Toc61941092"/>
      <w:bookmarkStart w:id="10025" w:name="_Toc61944202"/>
      <w:bookmarkStart w:id="10026" w:name="_Toc61947313"/>
      <w:bookmarkStart w:id="10027" w:name="_Toc61955150"/>
      <w:bookmarkStart w:id="10028" w:name="_Toc61961378"/>
      <w:bookmarkStart w:id="10029" w:name="_Toc61964494"/>
      <w:bookmarkStart w:id="10030" w:name="_Toc61967608"/>
      <w:bookmarkStart w:id="10031" w:name="_Toc61852708"/>
      <w:bookmarkStart w:id="10032" w:name="_Toc61855760"/>
      <w:bookmarkStart w:id="10033" w:name="_Toc61880747"/>
      <w:bookmarkStart w:id="10034" w:name="_Toc61883849"/>
      <w:bookmarkStart w:id="10035" w:name="_Toc61941094"/>
      <w:bookmarkStart w:id="10036" w:name="_Toc61944204"/>
      <w:bookmarkStart w:id="10037" w:name="_Toc61947315"/>
      <w:bookmarkStart w:id="10038" w:name="_Toc61955152"/>
      <w:bookmarkStart w:id="10039" w:name="_Toc61961380"/>
      <w:bookmarkStart w:id="10040" w:name="_Toc61964496"/>
      <w:bookmarkStart w:id="10041" w:name="_Toc61967610"/>
      <w:bookmarkStart w:id="10042" w:name="_Toc61852710"/>
      <w:bookmarkStart w:id="10043" w:name="_Toc61855762"/>
      <w:bookmarkStart w:id="10044" w:name="_Toc61880749"/>
      <w:bookmarkStart w:id="10045" w:name="_Toc61883851"/>
      <w:bookmarkStart w:id="10046" w:name="_Toc61941096"/>
      <w:bookmarkStart w:id="10047" w:name="_Toc61944206"/>
      <w:bookmarkStart w:id="10048" w:name="_Toc61947317"/>
      <w:bookmarkStart w:id="10049" w:name="_Toc61955154"/>
      <w:bookmarkStart w:id="10050" w:name="_Toc61961382"/>
      <w:bookmarkStart w:id="10051" w:name="_Toc61964498"/>
      <w:bookmarkStart w:id="10052" w:name="_Toc61967612"/>
      <w:bookmarkStart w:id="10053" w:name="_Toc61852713"/>
      <w:bookmarkStart w:id="10054" w:name="_Toc61855765"/>
      <w:bookmarkStart w:id="10055" w:name="_Toc61880752"/>
      <w:bookmarkStart w:id="10056" w:name="_Toc61883854"/>
      <w:bookmarkStart w:id="10057" w:name="_Toc61941099"/>
      <w:bookmarkStart w:id="10058" w:name="_Toc61944209"/>
      <w:bookmarkStart w:id="10059" w:name="_Toc61947320"/>
      <w:bookmarkStart w:id="10060" w:name="_Toc61955157"/>
      <w:bookmarkStart w:id="10061" w:name="_Toc61961385"/>
      <w:bookmarkStart w:id="10062" w:name="_Toc61964501"/>
      <w:bookmarkStart w:id="10063" w:name="_Toc61967615"/>
      <w:bookmarkStart w:id="10064" w:name="_Toc61852716"/>
      <w:bookmarkStart w:id="10065" w:name="_Toc61855768"/>
      <w:bookmarkStart w:id="10066" w:name="_Toc61880755"/>
      <w:bookmarkStart w:id="10067" w:name="_Toc61883857"/>
      <w:bookmarkStart w:id="10068" w:name="_Toc61941102"/>
      <w:bookmarkStart w:id="10069" w:name="_Toc61944212"/>
      <w:bookmarkStart w:id="10070" w:name="_Toc61947323"/>
      <w:bookmarkStart w:id="10071" w:name="_Toc61955160"/>
      <w:bookmarkStart w:id="10072" w:name="_Toc61961388"/>
      <w:bookmarkStart w:id="10073" w:name="_Toc61964504"/>
      <w:bookmarkStart w:id="10074" w:name="_Toc61967618"/>
      <w:bookmarkStart w:id="10075" w:name="_Toc61852721"/>
      <w:bookmarkStart w:id="10076" w:name="_Toc61855773"/>
      <w:bookmarkStart w:id="10077" w:name="_Toc61880760"/>
      <w:bookmarkStart w:id="10078" w:name="_Toc61883862"/>
      <w:bookmarkStart w:id="10079" w:name="_Toc61941107"/>
      <w:bookmarkStart w:id="10080" w:name="_Toc61944217"/>
      <w:bookmarkStart w:id="10081" w:name="_Toc61947328"/>
      <w:bookmarkStart w:id="10082" w:name="_Toc61955165"/>
      <w:bookmarkStart w:id="10083" w:name="_Toc61961393"/>
      <w:bookmarkStart w:id="10084" w:name="_Toc61964509"/>
      <w:bookmarkStart w:id="10085" w:name="_Toc61967623"/>
      <w:bookmarkStart w:id="10086" w:name="_Toc61852722"/>
      <w:bookmarkStart w:id="10087" w:name="_Toc61855774"/>
      <w:bookmarkStart w:id="10088" w:name="_Toc61880761"/>
      <w:bookmarkStart w:id="10089" w:name="_Toc61883863"/>
      <w:bookmarkStart w:id="10090" w:name="_Toc61941108"/>
      <w:bookmarkStart w:id="10091" w:name="_Toc61944218"/>
      <w:bookmarkStart w:id="10092" w:name="_Toc61947329"/>
      <w:bookmarkStart w:id="10093" w:name="_Toc61955166"/>
      <w:bookmarkStart w:id="10094" w:name="_Toc61961394"/>
      <w:bookmarkStart w:id="10095" w:name="_Toc61964510"/>
      <w:bookmarkStart w:id="10096" w:name="_Toc61967624"/>
      <w:bookmarkStart w:id="10097" w:name="_Toc61852723"/>
      <w:bookmarkStart w:id="10098" w:name="_Toc61855775"/>
      <w:bookmarkStart w:id="10099" w:name="_Toc61880762"/>
      <w:bookmarkStart w:id="10100" w:name="_Toc61883864"/>
      <w:bookmarkStart w:id="10101" w:name="_Toc61941109"/>
      <w:bookmarkStart w:id="10102" w:name="_Toc61944219"/>
      <w:bookmarkStart w:id="10103" w:name="_Toc61947330"/>
      <w:bookmarkStart w:id="10104" w:name="_Toc61955167"/>
      <w:bookmarkStart w:id="10105" w:name="_Toc61961395"/>
      <w:bookmarkStart w:id="10106" w:name="_Toc61964511"/>
      <w:bookmarkStart w:id="10107" w:name="_Toc61967625"/>
      <w:bookmarkStart w:id="10108" w:name="_Toc61852724"/>
      <w:bookmarkStart w:id="10109" w:name="_Toc61855776"/>
      <w:bookmarkStart w:id="10110" w:name="_Toc61880763"/>
      <w:bookmarkStart w:id="10111" w:name="_Toc61883865"/>
      <w:bookmarkStart w:id="10112" w:name="_Toc61941110"/>
      <w:bookmarkStart w:id="10113" w:name="_Toc61944220"/>
      <w:bookmarkStart w:id="10114" w:name="_Toc61947331"/>
      <w:bookmarkStart w:id="10115" w:name="_Toc61955168"/>
      <w:bookmarkStart w:id="10116" w:name="_Toc61961396"/>
      <w:bookmarkStart w:id="10117" w:name="_Toc61964512"/>
      <w:bookmarkStart w:id="10118" w:name="_Toc61967626"/>
      <w:bookmarkStart w:id="10119" w:name="_Toc61852725"/>
      <w:bookmarkStart w:id="10120" w:name="_Toc61855777"/>
      <w:bookmarkStart w:id="10121" w:name="_Toc61880764"/>
      <w:bookmarkStart w:id="10122" w:name="_Toc61883866"/>
      <w:bookmarkStart w:id="10123" w:name="_Toc61941111"/>
      <w:bookmarkStart w:id="10124" w:name="_Toc61944221"/>
      <w:bookmarkStart w:id="10125" w:name="_Toc61947332"/>
      <w:bookmarkStart w:id="10126" w:name="_Toc61955169"/>
      <w:bookmarkStart w:id="10127" w:name="_Toc61961397"/>
      <w:bookmarkStart w:id="10128" w:name="_Toc61964513"/>
      <w:bookmarkStart w:id="10129" w:name="_Toc61967627"/>
      <w:bookmarkStart w:id="10130" w:name="_Toc61852726"/>
      <w:bookmarkStart w:id="10131" w:name="_Toc61855778"/>
      <w:bookmarkStart w:id="10132" w:name="_Toc61880765"/>
      <w:bookmarkStart w:id="10133" w:name="_Toc61883867"/>
      <w:bookmarkStart w:id="10134" w:name="_Toc61941112"/>
      <w:bookmarkStart w:id="10135" w:name="_Toc61944222"/>
      <w:bookmarkStart w:id="10136" w:name="_Toc61947333"/>
      <w:bookmarkStart w:id="10137" w:name="_Toc61955170"/>
      <w:bookmarkStart w:id="10138" w:name="_Toc61961398"/>
      <w:bookmarkStart w:id="10139" w:name="_Toc61964514"/>
      <w:bookmarkStart w:id="10140" w:name="_Toc61967628"/>
      <w:bookmarkStart w:id="10141" w:name="_Toc61852727"/>
      <w:bookmarkStart w:id="10142" w:name="_Toc61855779"/>
      <w:bookmarkStart w:id="10143" w:name="_Toc61880766"/>
      <w:bookmarkStart w:id="10144" w:name="_Toc61883868"/>
      <w:bookmarkStart w:id="10145" w:name="_Toc61941113"/>
      <w:bookmarkStart w:id="10146" w:name="_Toc61944223"/>
      <w:bookmarkStart w:id="10147" w:name="_Toc61947334"/>
      <w:bookmarkStart w:id="10148" w:name="_Toc61955171"/>
      <w:bookmarkStart w:id="10149" w:name="_Toc61961399"/>
      <w:bookmarkStart w:id="10150" w:name="_Toc61964515"/>
      <w:bookmarkStart w:id="10151" w:name="_Toc61967629"/>
      <w:bookmarkStart w:id="10152" w:name="_Toc61852728"/>
      <w:bookmarkStart w:id="10153" w:name="_Toc61855780"/>
      <w:bookmarkStart w:id="10154" w:name="_Toc61880767"/>
      <w:bookmarkStart w:id="10155" w:name="_Toc61883869"/>
      <w:bookmarkStart w:id="10156" w:name="_Toc61941114"/>
      <w:bookmarkStart w:id="10157" w:name="_Toc61944224"/>
      <w:bookmarkStart w:id="10158" w:name="_Toc61947335"/>
      <w:bookmarkStart w:id="10159" w:name="_Toc61955172"/>
      <w:bookmarkStart w:id="10160" w:name="_Toc61961400"/>
      <w:bookmarkStart w:id="10161" w:name="_Toc61964516"/>
      <w:bookmarkStart w:id="10162" w:name="_Toc61967630"/>
      <w:bookmarkStart w:id="10163" w:name="_Toc61852729"/>
      <w:bookmarkStart w:id="10164" w:name="_Toc61855781"/>
      <w:bookmarkStart w:id="10165" w:name="_Toc61880768"/>
      <w:bookmarkStart w:id="10166" w:name="_Toc61883870"/>
      <w:bookmarkStart w:id="10167" w:name="_Toc61941115"/>
      <w:bookmarkStart w:id="10168" w:name="_Toc61944225"/>
      <w:bookmarkStart w:id="10169" w:name="_Toc61947336"/>
      <w:bookmarkStart w:id="10170" w:name="_Toc61955173"/>
      <w:bookmarkStart w:id="10171" w:name="_Toc61961401"/>
      <w:bookmarkStart w:id="10172" w:name="_Toc61964517"/>
      <w:bookmarkStart w:id="10173" w:name="_Toc61967631"/>
      <w:bookmarkStart w:id="10174" w:name="_Toc61852730"/>
      <w:bookmarkStart w:id="10175" w:name="_Toc61855782"/>
      <w:bookmarkStart w:id="10176" w:name="_Toc61880769"/>
      <w:bookmarkStart w:id="10177" w:name="_Toc61883871"/>
      <w:bookmarkStart w:id="10178" w:name="_Toc61941116"/>
      <w:bookmarkStart w:id="10179" w:name="_Toc61944226"/>
      <w:bookmarkStart w:id="10180" w:name="_Toc61947337"/>
      <w:bookmarkStart w:id="10181" w:name="_Toc61955174"/>
      <w:bookmarkStart w:id="10182" w:name="_Toc61961402"/>
      <w:bookmarkStart w:id="10183" w:name="_Toc61964518"/>
      <w:bookmarkStart w:id="10184" w:name="_Toc61967632"/>
      <w:bookmarkStart w:id="10185" w:name="_Toc61852731"/>
      <w:bookmarkStart w:id="10186" w:name="_Toc61855783"/>
      <w:bookmarkStart w:id="10187" w:name="_Toc61880770"/>
      <w:bookmarkStart w:id="10188" w:name="_Toc61883872"/>
      <w:bookmarkStart w:id="10189" w:name="_Toc61941117"/>
      <w:bookmarkStart w:id="10190" w:name="_Toc61944227"/>
      <w:bookmarkStart w:id="10191" w:name="_Toc61947338"/>
      <w:bookmarkStart w:id="10192" w:name="_Toc61955175"/>
      <w:bookmarkStart w:id="10193" w:name="_Toc61961403"/>
      <w:bookmarkStart w:id="10194" w:name="_Toc61964519"/>
      <w:bookmarkStart w:id="10195" w:name="_Toc61967633"/>
      <w:bookmarkStart w:id="10196" w:name="_Toc61852733"/>
      <w:bookmarkStart w:id="10197" w:name="_Toc61855785"/>
      <w:bookmarkStart w:id="10198" w:name="_Toc61880772"/>
      <w:bookmarkStart w:id="10199" w:name="_Toc61883874"/>
      <w:bookmarkStart w:id="10200" w:name="_Toc61941119"/>
      <w:bookmarkStart w:id="10201" w:name="_Toc61944229"/>
      <w:bookmarkStart w:id="10202" w:name="_Toc61947340"/>
      <w:bookmarkStart w:id="10203" w:name="_Toc61955177"/>
      <w:bookmarkStart w:id="10204" w:name="_Toc61961405"/>
      <w:bookmarkStart w:id="10205" w:name="_Toc61964521"/>
      <w:bookmarkStart w:id="10206" w:name="_Toc61967635"/>
      <w:bookmarkStart w:id="10207" w:name="_Toc61852743"/>
      <w:bookmarkStart w:id="10208" w:name="_Toc61855795"/>
      <w:bookmarkStart w:id="10209" w:name="_Toc61880782"/>
      <w:bookmarkStart w:id="10210" w:name="_Toc61883884"/>
      <w:bookmarkStart w:id="10211" w:name="_Toc61941129"/>
      <w:bookmarkStart w:id="10212" w:name="_Toc61944239"/>
      <w:bookmarkStart w:id="10213" w:name="_Toc61947350"/>
      <w:bookmarkStart w:id="10214" w:name="_Toc61955187"/>
      <w:bookmarkStart w:id="10215" w:name="_Toc61961415"/>
      <w:bookmarkStart w:id="10216" w:name="_Toc61964531"/>
      <w:bookmarkStart w:id="10217" w:name="_Toc61967645"/>
      <w:bookmarkStart w:id="10218" w:name="_Toc61852744"/>
      <w:bookmarkStart w:id="10219" w:name="_Toc61855796"/>
      <w:bookmarkStart w:id="10220" w:name="_Toc61880783"/>
      <w:bookmarkStart w:id="10221" w:name="_Toc61883885"/>
      <w:bookmarkStart w:id="10222" w:name="_Toc61941130"/>
      <w:bookmarkStart w:id="10223" w:name="_Toc61944240"/>
      <w:bookmarkStart w:id="10224" w:name="_Toc61947351"/>
      <w:bookmarkStart w:id="10225" w:name="_Toc61955188"/>
      <w:bookmarkStart w:id="10226" w:name="_Toc61961416"/>
      <w:bookmarkStart w:id="10227" w:name="_Toc61964532"/>
      <w:bookmarkStart w:id="10228" w:name="_Toc61967646"/>
      <w:bookmarkStart w:id="10229" w:name="_Toc61852745"/>
      <w:bookmarkStart w:id="10230" w:name="_Toc61855797"/>
      <w:bookmarkStart w:id="10231" w:name="_Toc61880784"/>
      <w:bookmarkStart w:id="10232" w:name="_Toc61883886"/>
      <w:bookmarkStart w:id="10233" w:name="_Toc61941131"/>
      <w:bookmarkStart w:id="10234" w:name="_Toc61944241"/>
      <w:bookmarkStart w:id="10235" w:name="_Toc61947352"/>
      <w:bookmarkStart w:id="10236" w:name="_Toc61955189"/>
      <w:bookmarkStart w:id="10237" w:name="_Toc61961417"/>
      <w:bookmarkStart w:id="10238" w:name="_Toc61964533"/>
      <w:bookmarkStart w:id="10239" w:name="_Toc61967647"/>
      <w:bookmarkStart w:id="10240" w:name="_Toc61852751"/>
      <w:bookmarkStart w:id="10241" w:name="_Toc61855803"/>
      <w:bookmarkStart w:id="10242" w:name="_Toc61880790"/>
      <w:bookmarkStart w:id="10243" w:name="_Toc61883892"/>
      <w:bookmarkStart w:id="10244" w:name="_Toc61941137"/>
      <w:bookmarkStart w:id="10245" w:name="_Toc61944247"/>
      <w:bookmarkStart w:id="10246" w:name="_Toc61947358"/>
      <w:bookmarkStart w:id="10247" w:name="_Toc61955195"/>
      <w:bookmarkStart w:id="10248" w:name="_Toc61961423"/>
      <w:bookmarkStart w:id="10249" w:name="_Toc61964539"/>
      <w:bookmarkStart w:id="10250" w:name="_Toc61967653"/>
      <w:bookmarkStart w:id="10251" w:name="_Toc61852752"/>
      <w:bookmarkStart w:id="10252" w:name="_Toc61855804"/>
      <w:bookmarkStart w:id="10253" w:name="_Toc61880791"/>
      <w:bookmarkStart w:id="10254" w:name="_Toc61883893"/>
      <w:bookmarkStart w:id="10255" w:name="_Toc61941138"/>
      <w:bookmarkStart w:id="10256" w:name="_Toc61944248"/>
      <w:bookmarkStart w:id="10257" w:name="_Toc61947359"/>
      <w:bookmarkStart w:id="10258" w:name="_Toc61955196"/>
      <w:bookmarkStart w:id="10259" w:name="_Toc61961424"/>
      <w:bookmarkStart w:id="10260" w:name="_Toc61964540"/>
      <w:bookmarkStart w:id="10261" w:name="_Toc61967654"/>
      <w:bookmarkStart w:id="10262" w:name="_Toc61852753"/>
      <w:bookmarkStart w:id="10263" w:name="_Toc61855805"/>
      <w:bookmarkStart w:id="10264" w:name="_Toc61880792"/>
      <w:bookmarkStart w:id="10265" w:name="_Toc61883894"/>
      <w:bookmarkStart w:id="10266" w:name="_Toc61941139"/>
      <w:bookmarkStart w:id="10267" w:name="_Toc61944249"/>
      <w:bookmarkStart w:id="10268" w:name="_Toc61947360"/>
      <w:bookmarkStart w:id="10269" w:name="_Toc61955197"/>
      <w:bookmarkStart w:id="10270" w:name="_Toc61961425"/>
      <w:bookmarkStart w:id="10271" w:name="_Toc61964541"/>
      <w:bookmarkStart w:id="10272" w:name="_Toc61967655"/>
      <w:bookmarkStart w:id="10273" w:name="_Toc61852758"/>
      <w:bookmarkStart w:id="10274" w:name="_Toc61855810"/>
      <w:bookmarkStart w:id="10275" w:name="_Toc61880797"/>
      <w:bookmarkStart w:id="10276" w:name="_Toc61883899"/>
      <w:bookmarkStart w:id="10277" w:name="_Toc61941144"/>
      <w:bookmarkStart w:id="10278" w:name="_Toc61944254"/>
      <w:bookmarkStart w:id="10279" w:name="_Toc61947365"/>
      <w:bookmarkStart w:id="10280" w:name="_Toc61955202"/>
      <w:bookmarkStart w:id="10281" w:name="_Toc61961430"/>
      <w:bookmarkStart w:id="10282" w:name="_Toc61964546"/>
      <w:bookmarkStart w:id="10283" w:name="_Toc61967660"/>
      <w:bookmarkStart w:id="10284" w:name="_Toc61852759"/>
      <w:bookmarkStart w:id="10285" w:name="_Toc61855811"/>
      <w:bookmarkStart w:id="10286" w:name="_Toc61880798"/>
      <w:bookmarkStart w:id="10287" w:name="_Toc61883900"/>
      <w:bookmarkStart w:id="10288" w:name="_Toc61941145"/>
      <w:bookmarkStart w:id="10289" w:name="_Toc61944255"/>
      <w:bookmarkStart w:id="10290" w:name="_Toc61947366"/>
      <w:bookmarkStart w:id="10291" w:name="_Toc61955203"/>
      <w:bookmarkStart w:id="10292" w:name="_Toc61961431"/>
      <w:bookmarkStart w:id="10293" w:name="_Toc61964547"/>
      <w:bookmarkStart w:id="10294" w:name="_Toc61967661"/>
      <w:bookmarkStart w:id="10295" w:name="_Toc61852764"/>
      <w:bookmarkStart w:id="10296" w:name="_Toc61855816"/>
      <w:bookmarkStart w:id="10297" w:name="_Toc61880803"/>
      <w:bookmarkStart w:id="10298" w:name="_Toc61883905"/>
      <w:bookmarkStart w:id="10299" w:name="_Toc61941150"/>
      <w:bookmarkStart w:id="10300" w:name="_Toc61944260"/>
      <w:bookmarkStart w:id="10301" w:name="_Toc61947371"/>
      <w:bookmarkStart w:id="10302" w:name="_Toc61955208"/>
      <w:bookmarkStart w:id="10303" w:name="_Toc61961436"/>
      <w:bookmarkStart w:id="10304" w:name="_Toc61964552"/>
      <w:bookmarkStart w:id="10305" w:name="_Toc61967666"/>
      <w:bookmarkStart w:id="10306" w:name="_Toc61852765"/>
      <w:bookmarkStart w:id="10307" w:name="_Toc61855817"/>
      <w:bookmarkStart w:id="10308" w:name="_Toc61880804"/>
      <w:bookmarkStart w:id="10309" w:name="_Toc61883906"/>
      <w:bookmarkStart w:id="10310" w:name="_Toc61941151"/>
      <w:bookmarkStart w:id="10311" w:name="_Toc61944261"/>
      <w:bookmarkStart w:id="10312" w:name="_Toc61947372"/>
      <w:bookmarkStart w:id="10313" w:name="_Toc61955209"/>
      <w:bookmarkStart w:id="10314" w:name="_Toc61961437"/>
      <w:bookmarkStart w:id="10315" w:name="_Toc61964553"/>
      <w:bookmarkStart w:id="10316" w:name="_Toc61967667"/>
      <w:bookmarkStart w:id="10317" w:name="_Toc61852766"/>
      <w:bookmarkStart w:id="10318" w:name="_Toc61855818"/>
      <w:bookmarkStart w:id="10319" w:name="_Toc61880805"/>
      <w:bookmarkStart w:id="10320" w:name="_Toc61883907"/>
      <w:bookmarkStart w:id="10321" w:name="_Toc61941152"/>
      <w:bookmarkStart w:id="10322" w:name="_Toc61944262"/>
      <w:bookmarkStart w:id="10323" w:name="_Toc61947373"/>
      <w:bookmarkStart w:id="10324" w:name="_Toc61955210"/>
      <w:bookmarkStart w:id="10325" w:name="_Toc61961438"/>
      <w:bookmarkStart w:id="10326" w:name="_Toc61964554"/>
      <w:bookmarkStart w:id="10327" w:name="_Toc61967668"/>
      <w:bookmarkStart w:id="10328" w:name="_Toc61852767"/>
      <w:bookmarkStart w:id="10329" w:name="_Toc61855819"/>
      <w:bookmarkStart w:id="10330" w:name="_Toc61880806"/>
      <w:bookmarkStart w:id="10331" w:name="_Toc61883908"/>
      <w:bookmarkStart w:id="10332" w:name="_Toc61941153"/>
      <w:bookmarkStart w:id="10333" w:name="_Toc61944263"/>
      <w:bookmarkStart w:id="10334" w:name="_Toc61947374"/>
      <w:bookmarkStart w:id="10335" w:name="_Toc61955211"/>
      <w:bookmarkStart w:id="10336" w:name="_Toc61961439"/>
      <w:bookmarkStart w:id="10337" w:name="_Toc61964555"/>
      <w:bookmarkStart w:id="10338" w:name="_Toc61967669"/>
      <w:bookmarkStart w:id="10339" w:name="_Toc61852768"/>
      <w:bookmarkStart w:id="10340" w:name="_Toc61855820"/>
      <w:bookmarkStart w:id="10341" w:name="_Toc61880807"/>
      <w:bookmarkStart w:id="10342" w:name="_Toc61883909"/>
      <w:bookmarkStart w:id="10343" w:name="_Toc61941154"/>
      <w:bookmarkStart w:id="10344" w:name="_Toc61944264"/>
      <w:bookmarkStart w:id="10345" w:name="_Toc61947375"/>
      <w:bookmarkStart w:id="10346" w:name="_Toc61955212"/>
      <w:bookmarkStart w:id="10347" w:name="_Toc61961440"/>
      <w:bookmarkStart w:id="10348" w:name="_Toc61964556"/>
      <w:bookmarkStart w:id="10349" w:name="_Toc61967670"/>
      <w:bookmarkStart w:id="10350" w:name="_Toc61852769"/>
      <w:bookmarkStart w:id="10351" w:name="_Toc61855821"/>
      <w:bookmarkStart w:id="10352" w:name="_Toc61880808"/>
      <w:bookmarkStart w:id="10353" w:name="_Toc61883910"/>
      <w:bookmarkStart w:id="10354" w:name="_Toc61941155"/>
      <w:bookmarkStart w:id="10355" w:name="_Toc61944265"/>
      <w:bookmarkStart w:id="10356" w:name="_Toc61947376"/>
      <w:bookmarkStart w:id="10357" w:name="_Toc61955213"/>
      <w:bookmarkStart w:id="10358" w:name="_Toc61961441"/>
      <w:bookmarkStart w:id="10359" w:name="_Toc61964557"/>
      <w:bookmarkStart w:id="10360" w:name="_Toc61967671"/>
      <w:bookmarkStart w:id="10361" w:name="_Toc61852770"/>
      <w:bookmarkStart w:id="10362" w:name="_Toc61855822"/>
      <w:bookmarkStart w:id="10363" w:name="_Toc61880809"/>
      <w:bookmarkStart w:id="10364" w:name="_Toc61883911"/>
      <w:bookmarkStart w:id="10365" w:name="_Toc61941156"/>
      <w:bookmarkStart w:id="10366" w:name="_Toc61944266"/>
      <w:bookmarkStart w:id="10367" w:name="_Toc61947377"/>
      <w:bookmarkStart w:id="10368" w:name="_Toc61955214"/>
      <w:bookmarkStart w:id="10369" w:name="_Toc61961442"/>
      <w:bookmarkStart w:id="10370" w:name="_Toc61964558"/>
      <w:bookmarkStart w:id="10371" w:name="_Toc61967672"/>
      <w:bookmarkStart w:id="10372" w:name="_Toc61852771"/>
      <w:bookmarkStart w:id="10373" w:name="_Toc61855823"/>
      <w:bookmarkStart w:id="10374" w:name="_Toc61880810"/>
      <w:bookmarkStart w:id="10375" w:name="_Toc61883912"/>
      <w:bookmarkStart w:id="10376" w:name="_Toc61941157"/>
      <w:bookmarkStart w:id="10377" w:name="_Toc61944267"/>
      <w:bookmarkStart w:id="10378" w:name="_Toc61947378"/>
      <w:bookmarkStart w:id="10379" w:name="_Toc61955215"/>
      <w:bookmarkStart w:id="10380" w:name="_Toc61961443"/>
      <w:bookmarkStart w:id="10381" w:name="_Toc61964559"/>
      <w:bookmarkStart w:id="10382" w:name="_Toc61967673"/>
      <w:bookmarkStart w:id="10383" w:name="_Toc61852772"/>
      <w:bookmarkStart w:id="10384" w:name="_Toc61855824"/>
      <w:bookmarkStart w:id="10385" w:name="_Toc61880811"/>
      <w:bookmarkStart w:id="10386" w:name="_Toc61883913"/>
      <w:bookmarkStart w:id="10387" w:name="_Toc61941158"/>
      <w:bookmarkStart w:id="10388" w:name="_Toc61944268"/>
      <w:bookmarkStart w:id="10389" w:name="_Toc61947379"/>
      <w:bookmarkStart w:id="10390" w:name="_Toc61955216"/>
      <w:bookmarkStart w:id="10391" w:name="_Toc61961444"/>
      <w:bookmarkStart w:id="10392" w:name="_Toc61964560"/>
      <w:bookmarkStart w:id="10393" w:name="_Toc61967674"/>
      <w:bookmarkStart w:id="10394" w:name="_Toc61852774"/>
      <w:bookmarkStart w:id="10395" w:name="_Toc61855826"/>
      <w:bookmarkStart w:id="10396" w:name="_Toc61880813"/>
      <w:bookmarkStart w:id="10397" w:name="_Toc61883915"/>
      <w:bookmarkStart w:id="10398" w:name="_Toc61941160"/>
      <w:bookmarkStart w:id="10399" w:name="_Toc61944270"/>
      <w:bookmarkStart w:id="10400" w:name="_Toc61947381"/>
      <w:bookmarkStart w:id="10401" w:name="_Toc61955218"/>
      <w:bookmarkStart w:id="10402" w:name="_Toc61961446"/>
      <w:bookmarkStart w:id="10403" w:name="_Toc61964562"/>
      <w:bookmarkStart w:id="10404" w:name="_Toc61967676"/>
      <w:bookmarkStart w:id="10405" w:name="_Toc61852776"/>
      <w:bookmarkStart w:id="10406" w:name="_Toc61855828"/>
      <w:bookmarkStart w:id="10407" w:name="_Toc61880815"/>
      <w:bookmarkStart w:id="10408" w:name="_Toc61883917"/>
      <w:bookmarkStart w:id="10409" w:name="_Toc61941162"/>
      <w:bookmarkStart w:id="10410" w:name="_Toc61944272"/>
      <w:bookmarkStart w:id="10411" w:name="_Toc61947383"/>
      <w:bookmarkStart w:id="10412" w:name="_Toc61955220"/>
      <w:bookmarkStart w:id="10413" w:name="_Toc61961448"/>
      <w:bookmarkStart w:id="10414" w:name="_Toc61964564"/>
      <w:bookmarkStart w:id="10415" w:name="_Toc61967678"/>
      <w:bookmarkStart w:id="10416" w:name="_Toc61852780"/>
      <w:bookmarkStart w:id="10417" w:name="_Toc61855832"/>
      <w:bookmarkStart w:id="10418" w:name="_Toc61880819"/>
      <w:bookmarkStart w:id="10419" w:name="_Toc61883921"/>
      <w:bookmarkStart w:id="10420" w:name="_Toc61941166"/>
      <w:bookmarkStart w:id="10421" w:name="_Toc61944276"/>
      <w:bookmarkStart w:id="10422" w:name="_Toc61947387"/>
      <w:bookmarkStart w:id="10423" w:name="_Toc61955224"/>
      <w:bookmarkStart w:id="10424" w:name="_Toc61961452"/>
      <w:bookmarkStart w:id="10425" w:name="_Toc61964568"/>
      <w:bookmarkStart w:id="10426" w:name="_Toc61967682"/>
      <w:bookmarkStart w:id="10427" w:name="_Toc61852782"/>
      <w:bookmarkStart w:id="10428" w:name="_Toc61855834"/>
      <w:bookmarkStart w:id="10429" w:name="_Toc61880821"/>
      <w:bookmarkStart w:id="10430" w:name="_Toc61883923"/>
      <w:bookmarkStart w:id="10431" w:name="_Toc61941168"/>
      <w:bookmarkStart w:id="10432" w:name="_Toc61944278"/>
      <w:bookmarkStart w:id="10433" w:name="_Toc61947389"/>
      <w:bookmarkStart w:id="10434" w:name="_Toc61955226"/>
      <w:bookmarkStart w:id="10435" w:name="_Toc61961454"/>
      <w:bookmarkStart w:id="10436" w:name="_Toc61964570"/>
      <w:bookmarkStart w:id="10437" w:name="_Toc61967684"/>
      <w:bookmarkStart w:id="10438" w:name="_Toc61852784"/>
      <w:bookmarkStart w:id="10439" w:name="_Toc61855836"/>
      <w:bookmarkStart w:id="10440" w:name="_Toc61880823"/>
      <w:bookmarkStart w:id="10441" w:name="_Toc61883925"/>
      <w:bookmarkStart w:id="10442" w:name="_Toc61941170"/>
      <w:bookmarkStart w:id="10443" w:name="_Toc61944280"/>
      <w:bookmarkStart w:id="10444" w:name="_Toc61947391"/>
      <w:bookmarkStart w:id="10445" w:name="_Toc61955228"/>
      <w:bookmarkStart w:id="10446" w:name="_Toc61961456"/>
      <w:bookmarkStart w:id="10447" w:name="_Toc61964572"/>
      <w:bookmarkStart w:id="10448" w:name="_Toc61967686"/>
      <w:bookmarkStart w:id="10449" w:name="_Toc61852786"/>
      <w:bookmarkStart w:id="10450" w:name="_Toc61855838"/>
      <w:bookmarkStart w:id="10451" w:name="_Toc61880825"/>
      <w:bookmarkStart w:id="10452" w:name="_Toc61883927"/>
      <w:bookmarkStart w:id="10453" w:name="_Toc61941172"/>
      <w:bookmarkStart w:id="10454" w:name="_Toc61944282"/>
      <w:bookmarkStart w:id="10455" w:name="_Toc61947393"/>
      <w:bookmarkStart w:id="10456" w:name="_Toc61955230"/>
      <w:bookmarkStart w:id="10457" w:name="_Toc61961458"/>
      <w:bookmarkStart w:id="10458" w:name="_Toc61964574"/>
      <w:bookmarkStart w:id="10459" w:name="_Toc61967688"/>
      <w:bookmarkStart w:id="10460" w:name="_Toc61852794"/>
      <w:bookmarkStart w:id="10461" w:name="_Toc61855846"/>
      <w:bookmarkStart w:id="10462" w:name="_Toc61880833"/>
      <w:bookmarkStart w:id="10463" w:name="_Toc61883935"/>
      <w:bookmarkStart w:id="10464" w:name="_Toc61941180"/>
      <w:bookmarkStart w:id="10465" w:name="_Toc61944290"/>
      <w:bookmarkStart w:id="10466" w:name="_Toc61947401"/>
      <w:bookmarkStart w:id="10467" w:name="_Toc61955238"/>
      <w:bookmarkStart w:id="10468" w:name="_Toc61961466"/>
      <w:bookmarkStart w:id="10469" w:name="_Toc61964582"/>
      <w:bookmarkStart w:id="10470" w:name="_Toc61967696"/>
      <w:bookmarkStart w:id="10471" w:name="_Toc61852795"/>
      <w:bookmarkStart w:id="10472" w:name="_Toc61855847"/>
      <w:bookmarkStart w:id="10473" w:name="_Toc61880834"/>
      <w:bookmarkStart w:id="10474" w:name="_Toc61883936"/>
      <w:bookmarkStart w:id="10475" w:name="_Toc61941181"/>
      <w:bookmarkStart w:id="10476" w:name="_Toc61944291"/>
      <w:bookmarkStart w:id="10477" w:name="_Toc61947402"/>
      <w:bookmarkStart w:id="10478" w:name="_Toc61955239"/>
      <w:bookmarkStart w:id="10479" w:name="_Toc61961467"/>
      <w:bookmarkStart w:id="10480" w:name="_Toc61964583"/>
      <w:bookmarkStart w:id="10481" w:name="_Toc61967697"/>
      <w:bookmarkStart w:id="10482" w:name="_Toc61852796"/>
      <w:bookmarkStart w:id="10483" w:name="_Toc61855848"/>
      <w:bookmarkStart w:id="10484" w:name="_Toc61880835"/>
      <w:bookmarkStart w:id="10485" w:name="_Toc61883937"/>
      <w:bookmarkStart w:id="10486" w:name="_Toc61941182"/>
      <w:bookmarkStart w:id="10487" w:name="_Toc61944292"/>
      <w:bookmarkStart w:id="10488" w:name="_Toc61947403"/>
      <w:bookmarkStart w:id="10489" w:name="_Toc61955240"/>
      <w:bookmarkStart w:id="10490" w:name="_Toc61961468"/>
      <w:bookmarkStart w:id="10491" w:name="_Toc61964584"/>
      <w:bookmarkStart w:id="10492" w:name="_Toc61967698"/>
      <w:bookmarkStart w:id="10493" w:name="_Toc61852799"/>
      <w:bookmarkStart w:id="10494" w:name="_Toc61855851"/>
      <w:bookmarkStart w:id="10495" w:name="_Toc61880838"/>
      <w:bookmarkStart w:id="10496" w:name="_Toc61883940"/>
      <w:bookmarkStart w:id="10497" w:name="_Toc61941185"/>
      <w:bookmarkStart w:id="10498" w:name="_Toc61944295"/>
      <w:bookmarkStart w:id="10499" w:name="_Toc61947406"/>
      <w:bookmarkStart w:id="10500" w:name="_Toc61955243"/>
      <w:bookmarkStart w:id="10501" w:name="_Toc61961471"/>
      <w:bookmarkStart w:id="10502" w:name="_Toc61964587"/>
      <w:bookmarkStart w:id="10503" w:name="_Toc61967701"/>
      <w:bookmarkStart w:id="10504" w:name="_Toc61852800"/>
      <w:bookmarkStart w:id="10505" w:name="_Toc61855852"/>
      <w:bookmarkStart w:id="10506" w:name="_Toc61880839"/>
      <w:bookmarkStart w:id="10507" w:name="_Toc61883941"/>
      <w:bookmarkStart w:id="10508" w:name="_Toc61941186"/>
      <w:bookmarkStart w:id="10509" w:name="_Toc61944296"/>
      <w:bookmarkStart w:id="10510" w:name="_Toc61947407"/>
      <w:bookmarkStart w:id="10511" w:name="_Toc61955244"/>
      <w:bookmarkStart w:id="10512" w:name="_Toc61961472"/>
      <w:bookmarkStart w:id="10513" w:name="_Toc61964588"/>
      <w:bookmarkStart w:id="10514" w:name="_Toc61967702"/>
      <w:bookmarkStart w:id="10515" w:name="_Toc61852801"/>
      <w:bookmarkStart w:id="10516" w:name="_Toc61855853"/>
      <w:bookmarkStart w:id="10517" w:name="_Toc61880840"/>
      <w:bookmarkStart w:id="10518" w:name="_Toc61883942"/>
      <w:bookmarkStart w:id="10519" w:name="_Toc61941187"/>
      <w:bookmarkStart w:id="10520" w:name="_Toc61944297"/>
      <w:bookmarkStart w:id="10521" w:name="_Toc61947408"/>
      <w:bookmarkStart w:id="10522" w:name="_Toc61955245"/>
      <w:bookmarkStart w:id="10523" w:name="_Toc61961473"/>
      <w:bookmarkStart w:id="10524" w:name="_Toc61964589"/>
      <w:bookmarkStart w:id="10525" w:name="_Toc61967703"/>
      <w:bookmarkStart w:id="10526" w:name="_Toc44528610"/>
      <w:bookmarkStart w:id="10527" w:name="_Toc44570892"/>
      <w:bookmarkStart w:id="10528" w:name="_Toc44576298"/>
      <w:bookmarkStart w:id="10529" w:name="_Toc44577848"/>
      <w:bookmarkStart w:id="10530" w:name="_Toc61852807"/>
      <w:bookmarkStart w:id="10531" w:name="_Toc61855859"/>
      <w:bookmarkStart w:id="10532" w:name="_Toc61880846"/>
      <w:bookmarkStart w:id="10533" w:name="_Toc61883948"/>
      <w:bookmarkStart w:id="10534" w:name="_Toc61941193"/>
      <w:bookmarkStart w:id="10535" w:name="_Toc61944303"/>
      <w:bookmarkStart w:id="10536" w:name="_Toc61947414"/>
      <w:bookmarkStart w:id="10537" w:name="_Toc61955251"/>
      <w:bookmarkStart w:id="10538" w:name="_Toc61961479"/>
      <w:bookmarkStart w:id="10539" w:name="_Toc61964595"/>
      <w:bookmarkStart w:id="10540" w:name="_Toc61967709"/>
      <w:bookmarkStart w:id="10541" w:name="_Toc61852808"/>
      <w:bookmarkStart w:id="10542" w:name="_Toc61855860"/>
      <w:bookmarkStart w:id="10543" w:name="_Toc61880847"/>
      <w:bookmarkStart w:id="10544" w:name="_Toc61883949"/>
      <w:bookmarkStart w:id="10545" w:name="_Toc61941194"/>
      <w:bookmarkStart w:id="10546" w:name="_Toc61944304"/>
      <w:bookmarkStart w:id="10547" w:name="_Toc61947415"/>
      <w:bookmarkStart w:id="10548" w:name="_Toc61955252"/>
      <w:bookmarkStart w:id="10549" w:name="_Toc61961480"/>
      <w:bookmarkStart w:id="10550" w:name="_Toc61964596"/>
      <w:bookmarkStart w:id="10551" w:name="_Toc61967710"/>
      <w:bookmarkStart w:id="10552" w:name="_Toc61852809"/>
      <w:bookmarkStart w:id="10553" w:name="_Toc61855861"/>
      <w:bookmarkStart w:id="10554" w:name="_Toc61880848"/>
      <w:bookmarkStart w:id="10555" w:name="_Toc61883950"/>
      <w:bookmarkStart w:id="10556" w:name="_Toc61941195"/>
      <w:bookmarkStart w:id="10557" w:name="_Toc61944305"/>
      <w:bookmarkStart w:id="10558" w:name="_Toc61947416"/>
      <w:bookmarkStart w:id="10559" w:name="_Toc61955253"/>
      <w:bookmarkStart w:id="10560" w:name="_Toc61961481"/>
      <w:bookmarkStart w:id="10561" w:name="_Toc61964597"/>
      <w:bookmarkStart w:id="10562" w:name="_Toc61967711"/>
      <w:bookmarkStart w:id="10563" w:name="_Toc61852811"/>
      <w:bookmarkStart w:id="10564" w:name="_Toc61855863"/>
      <w:bookmarkStart w:id="10565" w:name="_Toc61880850"/>
      <w:bookmarkStart w:id="10566" w:name="_Toc61883952"/>
      <w:bookmarkStart w:id="10567" w:name="_Toc61941197"/>
      <w:bookmarkStart w:id="10568" w:name="_Toc61944307"/>
      <w:bookmarkStart w:id="10569" w:name="_Toc61947418"/>
      <w:bookmarkStart w:id="10570" w:name="_Toc61955255"/>
      <w:bookmarkStart w:id="10571" w:name="_Toc61961483"/>
      <w:bookmarkStart w:id="10572" w:name="_Toc61964599"/>
      <w:bookmarkStart w:id="10573" w:name="_Toc61967713"/>
      <w:bookmarkStart w:id="10574" w:name="_Toc61852814"/>
      <w:bookmarkStart w:id="10575" w:name="_Toc61855866"/>
      <w:bookmarkStart w:id="10576" w:name="_Toc61880853"/>
      <w:bookmarkStart w:id="10577" w:name="_Toc61883955"/>
      <w:bookmarkStart w:id="10578" w:name="_Toc61941200"/>
      <w:bookmarkStart w:id="10579" w:name="_Toc61944310"/>
      <w:bookmarkStart w:id="10580" w:name="_Toc61947421"/>
      <w:bookmarkStart w:id="10581" w:name="_Toc61955258"/>
      <w:bookmarkStart w:id="10582" w:name="_Toc61961486"/>
      <w:bookmarkStart w:id="10583" w:name="_Toc61964602"/>
      <w:bookmarkStart w:id="10584" w:name="_Toc61967716"/>
      <w:bookmarkStart w:id="10585" w:name="_Toc61852851"/>
      <w:bookmarkStart w:id="10586" w:name="_Toc61855903"/>
      <w:bookmarkStart w:id="10587" w:name="_Toc61880890"/>
      <w:bookmarkStart w:id="10588" w:name="_Toc61883992"/>
      <w:bookmarkStart w:id="10589" w:name="_Toc61941237"/>
      <w:bookmarkStart w:id="10590" w:name="_Toc61944347"/>
      <w:bookmarkStart w:id="10591" w:name="_Toc61947458"/>
      <w:bookmarkStart w:id="10592" w:name="_Toc61955295"/>
      <w:bookmarkStart w:id="10593" w:name="_Toc61961523"/>
      <w:bookmarkStart w:id="10594" w:name="_Toc61964639"/>
      <w:bookmarkStart w:id="10595" w:name="_Toc61967753"/>
      <w:bookmarkStart w:id="10596" w:name="_Toc61852854"/>
      <w:bookmarkStart w:id="10597" w:name="_Toc61855906"/>
      <w:bookmarkStart w:id="10598" w:name="_Toc61880893"/>
      <w:bookmarkStart w:id="10599" w:name="_Toc61883995"/>
      <w:bookmarkStart w:id="10600" w:name="_Toc61941240"/>
      <w:bookmarkStart w:id="10601" w:name="_Toc61944350"/>
      <w:bookmarkStart w:id="10602" w:name="_Toc61947461"/>
      <w:bookmarkStart w:id="10603" w:name="_Toc61955298"/>
      <w:bookmarkStart w:id="10604" w:name="_Toc61961526"/>
      <w:bookmarkStart w:id="10605" w:name="_Toc61964642"/>
      <w:bookmarkStart w:id="10606" w:name="_Toc61967756"/>
      <w:bookmarkStart w:id="10607" w:name="_Toc61852857"/>
      <w:bookmarkStart w:id="10608" w:name="_Toc61855909"/>
      <w:bookmarkStart w:id="10609" w:name="_Toc61880896"/>
      <w:bookmarkStart w:id="10610" w:name="_Toc61883998"/>
      <w:bookmarkStart w:id="10611" w:name="_Toc61941243"/>
      <w:bookmarkStart w:id="10612" w:name="_Toc61944353"/>
      <w:bookmarkStart w:id="10613" w:name="_Toc61947464"/>
      <w:bookmarkStart w:id="10614" w:name="_Toc61955301"/>
      <w:bookmarkStart w:id="10615" w:name="_Toc61961529"/>
      <w:bookmarkStart w:id="10616" w:name="_Toc61964645"/>
      <w:bookmarkStart w:id="10617" w:name="_Toc61967759"/>
      <w:bookmarkStart w:id="10618" w:name="_Toc61852860"/>
      <w:bookmarkStart w:id="10619" w:name="_Toc61855912"/>
      <w:bookmarkStart w:id="10620" w:name="_Toc61880899"/>
      <w:bookmarkStart w:id="10621" w:name="_Toc61884001"/>
      <w:bookmarkStart w:id="10622" w:name="_Toc61941246"/>
      <w:bookmarkStart w:id="10623" w:name="_Toc61944356"/>
      <w:bookmarkStart w:id="10624" w:name="_Toc61947467"/>
      <w:bookmarkStart w:id="10625" w:name="_Toc61955304"/>
      <w:bookmarkStart w:id="10626" w:name="_Toc61961532"/>
      <w:bookmarkStart w:id="10627" w:name="_Toc61964648"/>
      <w:bookmarkStart w:id="10628" w:name="_Toc61967762"/>
      <w:bookmarkStart w:id="10629" w:name="_Toc61852861"/>
      <w:bookmarkStart w:id="10630" w:name="_Toc61855913"/>
      <w:bookmarkStart w:id="10631" w:name="_Toc61880900"/>
      <w:bookmarkStart w:id="10632" w:name="_Toc61884002"/>
      <w:bookmarkStart w:id="10633" w:name="_Toc61941247"/>
      <w:bookmarkStart w:id="10634" w:name="_Toc61944357"/>
      <w:bookmarkStart w:id="10635" w:name="_Toc61947468"/>
      <w:bookmarkStart w:id="10636" w:name="_Toc61955305"/>
      <w:bookmarkStart w:id="10637" w:name="_Toc61961533"/>
      <w:bookmarkStart w:id="10638" w:name="_Toc61964649"/>
      <w:bookmarkStart w:id="10639" w:name="_Toc61967763"/>
      <w:bookmarkStart w:id="10640" w:name="_Toc61852942"/>
      <w:bookmarkStart w:id="10641" w:name="_Toc61855994"/>
      <w:bookmarkStart w:id="10642" w:name="_Toc61880981"/>
      <w:bookmarkStart w:id="10643" w:name="_Toc61884083"/>
      <w:bookmarkStart w:id="10644" w:name="_Toc61941328"/>
      <w:bookmarkStart w:id="10645" w:name="_Toc61944438"/>
      <w:bookmarkStart w:id="10646" w:name="_Toc61947549"/>
      <w:bookmarkStart w:id="10647" w:name="_Toc61955386"/>
      <w:bookmarkStart w:id="10648" w:name="_Toc61961614"/>
      <w:bookmarkStart w:id="10649" w:name="_Toc61964730"/>
      <w:bookmarkStart w:id="10650" w:name="_Toc61967844"/>
      <w:bookmarkStart w:id="10651" w:name="_Toc61852944"/>
      <w:bookmarkStart w:id="10652" w:name="_Toc61855996"/>
      <w:bookmarkStart w:id="10653" w:name="_Toc61880983"/>
      <w:bookmarkStart w:id="10654" w:name="_Toc61884085"/>
      <w:bookmarkStart w:id="10655" w:name="_Toc61941330"/>
      <w:bookmarkStart w:id="10656" w:name="_Toc61944440"/>
      <w:bookmarkStart w:id="10657" w:name="_Toc61947551"/>
      <w:bookmarkStart w:id="10658" w:name="_Toc61955388"/>
      <w:bookmarkStart w:id="10659" w:name="_Toc61961616"/>
      <w:bookmarkStart w:id="10660" w:name="_Toc61964732"/>
      <w:bookmarkStart w:id="10661" w:name="_Toc61967846"/>
      <w:bookmarkStart w:id="10662" w:name="_Toc61852947"/>
      <w:bookmarkStart w:id="10663" w:name="_Toc61855999"/>
      <w:bookmarkStart w:id="10664" w:name="_Toc61880986"/>
      <w:bookmarkStart w:id="10665" w:name="_Toc61884088"/>
      <w:bookmarkStart w:id="10666" w:name="_Toc61941333"/>
      <w:bookmarkStart w:id="10667" w:name="_Toc61944443"/>
      <w:bookmarkStart w:id="10668" w:name="_Toc61947554"/>
      <w:bookmarkStart w:id="10669" w:name="_Toc61955391"/>
      <w:bookmarkStart w:id="10670" w:name="_Toc61961619"/>
      <w:bookmarkStart w:id="10671" w:name="_Toc61964735"/>
      <w:bookmarkStart w:id="10672" w:name="_Toc61967849"/>
      <w:bookmarkStart w:id="10673" w:name="_Toc61852958"/>
      <w:bookmarkStart w:id="10674" w:name="_Toc61856010"/>
      <w:bookmarkStart w:id="10675" w:name="_Toc61880997"/>
      <w:bookmarkStart w:id="10676" w:name="_Toc61884099"/>
      <w:bookmarkStart w:id="10677" w:name="_Toc61941344"/>
      <w:bookmarkStart w:id="10678" w:name="_Toc61944454"/>
      <w:bookmarkStart w:id="10679" w:name="_Toc61947565"/>
      <w:bookmarkStart w:id="10680" w:name="_Toc61955402"/>
      <w:bookmarkStart w:id="10681" w:name="_Toc61961630"/>
      <w:bookmarkStart w:id="10682" w:name="_Toc61964746"/>
      <w:bookmarkStart w:id="10683" w:name="_Toc61967860"/>
      <w:bookmarkStart w:id="10684" w:name="_Toc61852960"/>
      <w:bookmarkStart w:id="10685" w:name="_Toc61856012"/>
      <w:bookmarkStart w:id="10686" w:name="_Toc61880999"/>
      <w:bookmarkStart w:id="10687" w:name="_Toc61884101"/>
      <w:bookmarkStart w:id="10688" w:name="_Toc61941346"/>
      <w:bookmarkStart w:id="10689" w:name="_Toc61944456"/>
      <w:bookmarkStart w:id="10690" w:name="_Toc61947567"/>
      <w:bookmarkStart w:id="10691" w:name="_Toc61955404"/>
      <w:bookmarkStart w:id="10692" w:name="_Toc61961632"/>
      <w:bookmarkStart w:id="10693" w:name="_Toc61964748"/>
      <w:bookmarkStart w:id="10694" w:name="_Toc61967862"/>
      <w:bookmarkStart w:id="10695" w:name="_Toc61852966"/>
      <w:bookmarkStart w:id="10696" w:name="_Toc61856018"/>
      <w:bookmarkStart w:id="10697" w:name="_Toc61881005"/>
      <w:bookmarkStart w:id="10698" w:name="_Toc61884107"/>
      <w:bookmarkStart w:id="10699" w:name="_Toc61941352"/>
      <w:bookmarkStart w:id="10700" w:name="_Toc61944462"/>
      <w:bookmarkStart w:id="10701" w:name="_Toc61947573"/>
      <w:bookmarkStart w:id="10702" w:name="_Toc61955410"/>
      <w:bookmarkStart w:id="10703" w:name="_Toc61961638"/>
      <w:bookmarkStart w:id="10704" w:name="_Toc61964754"/>
      <w:bookmarkStart w:id="10705" w:name="_Toc61967868"/>
      <w:bookmarkStart w:id="10706" w:name="_Toc44528641"/>
      <w:bookmarkStart w:id="10707" w:name="_Toc44570923"/>
      <w:bookmarkStart w:id="10708" w:name="_Toc44576330"/>
      <w:bookmarkStart w:id="10709" w:name="_Toc44577880"/>
      <w:bookmarkStart w:id="10710" w:name="_Toc44570927"/>
      <w:bookmarkStart w:id="10711" w:name="_Toc44576334"/>
      <w:bookmarkStart w:id="10712" w:name="_Toc44577884"/>
      <w:bookmarkStart w:id="10713" w:name="_Toc61856141"/>
      <w:bookmarkStart w:id="10714" w:name="_Toc44570929"/>
      <w:bookmarkStart w:id="10715" w:name="_Toc44576336"/>
      <w:bookmarkStart w:id="10716" w:name="_Toc44577886"/>
      <w:bookmarkStart w:id="10717" w:name="_Toc61856185"/>
      <w:bookmarkStart w:id="10718" w:name="_Toc44570931"/>
      <w:bookmarkStart w:id="10719" w:name="_Toc44576338"/>
      <w:bookmarkStart w:id="10720" w:name="_Toc44577888"/>
      <w:bookmarkStart w:id="10721" w:name="_Toc44570934"/>
      <w:bookmarkStart w:id="10722" w:name="_Toc44576341"/>
      <w:bookmarkStart w:id="10723" w:name="_Toc44577891"/>
      <w:bookmarkStart w:id="10724" w:name="_Toc44528650"/>
      <w:bookmarkStart w:id="10725" w:name="_Toc44570936"/>
      <w:bookmarkStart w:id="10726" w:name="_Toc44576343"/>
      <w:bookmarkStart w:id="10727" w:name="_Toc44577893"/>
      <w:bookmarkStart w:id="10728" w:name="_Toc61856264"/>
      <w:bookmarkStart w:id="10729" w:name="_Toc44570938"/>
      <w:bookmarkStart w:id="10730" w:name="_Toc44576345"/>
      <w:bookmarkStart w:id="10731" w:name="_Toc44577895"/>
      <w:bookmarkStart w:id="10732" w:name="_Toc61856269"/>
      <w:bookmarkStart w:id="10733" w:name="_Toc61856282"/>
      <w:bookmarkStart w:id="10734" w:name="_Toc61856329"/>
      <w:bookmarkStart w:id="10735" w:name="_Toc61856349"/>
      <w:bookmarkStart w:id="10736" w:name="_Toc44528657"/>
      <w:bookmarkStart w:id="10737" w:name="_Toc44570944"/>
      <w:bookmarkStart w:id="10738" w:name="_Toc44576351"/>
      <w:bookmarkStart w:id="10739" w:name="_Toc44577901"/>
      <w:bookmarkStart w:id="10740" w:name="_Toc61856397"/>
      <w:bookmarkStart w:id="10741" w:name="_Toc44570946"/>
      <w:bookmarkStart w:id="10742" w:name="_Toc44576353"/>
      <w:bookmarkStart w:id="10743" w:name="_Toc44577903"/>
      <w:bookmarkStart w:id="10744" w:name="_Toc61856402"/>
      <w:bookmarkStart w:id="10745" w:name="_Toc61856415"/>
      <w:bookmarkStart w:id="10746" w:name="_Toc61856423"/>
      <w:bookmarkStart w:id="10747" w:name="_Toc61856426"/>
      <w:bookmarkStart w:id="10748" w:name="_Toc61856430"/>
      <w:bookmarkStart w:id="10749" w:name="_Toc61856433"/>
      <w:bookmarkStart w:id="10750" w:name="_Toc61856436"/>
      <w:bookmarkStart w:id="10751" w:name="_Toc61856439"/>
      <w:bookmarkStart w:id="10752" w:name="_Toc61856442"/>
      <w:bookmarkStart w:id="10753" w:name="_Toc61856446"/>
      <w:bookmarkStart w:id="10754" w:name="_Toc61856454"/>
      <w:bookmarkStart w:id="10755" w:name="_Toc61856458"/>
      <w:bookmarkStart w:id="10756" w:name="_Toc61856466"/>
      <w:bookmarkStart w:id="10757" w:name="_Toc61856469"/>
      <w:bookmarkStart w:id="10758" w:name="_Toc61856639"/>
      <w:bookmarkStart w:id="10759" w:name="_Toc61856653"/>
      <w:bookmarkStart w:id="10760" w:name="_Toc61856659"/>
      <w:bookmarkStart w:id="10761" w:name="_Toc61856662"/>
      <w:bookmarkStart w:id="10762" w:name="_Toc61856675"/>
      <w:bookmarkStart w:id="10763" w:name="_Toc61856693"/>
      <w:bookmarkStart w:id="10764" w:name="_Toc61856714"/>
      <w:bookmarkStart w:id="10765" w:name="_Toc61856786"/>
      <w:bookmarkStart w:id="10766" w:name="_Toc91517439"/>
      <w:bookmarkStart w:id="10767" w:name="_Toc71016997"/>
      <w:bookmarkEnd w:id="9734"/>
      <w:bookmarkEnd w:id="9735"/>
      <w:bookmarkEnd w:id="9736"/>
      <w:bookmarkEnd w:id="9737"/>
      <w:bookmarkEnd w:id="9738"/>
      <w:bookmarkEnd w:id="9739"/>
      <w:bookmarkEnd w:id="9740"/>
      <w:bookmarkEnd w:id="9741"/>
      <w:bookmarkEnd w:id="9742"/>
      <w:bookmarkEnd w:id="9743"/>
      <w:bookmarkEnd w:id="9744"/>
      <w:bookmarkEnd w:id="9745"/>
      <w:bookmarkEnd w:id="9746"/>
      <w:bookmarkEnd w:id="9747"/>
      <w:bookmarkEnd w:id="9748"/>
      <w:bookmarkEnd w:id="9749"/>
      <w:bookmarkEnd w:id="9750"/>
      <w:bookmarkEnd w:id="9751"/>
      <w:bookmarkEnd w:id="9752"/>
      <w:bookmarkEnd w:id="9753"/>
      <w:bookmarkEnd w:id="9754"/>
      <w:bookmarkEnd w:id="9755"/>
      <w:bookmarkEnd w:id="9756"/>
      <w:bookmarkEnd w:id="9757"/>
      <w:bookmarkEnd w:id="9758"/>
      <w:bookmarkEnd w:id="9759"/>
      <w:bookmarkEnd w:id="9760"/>
      <w:bookmarkEnd w:id="9761"/>
      <w:bookmarkEnd w:id="9762"/>
      <w:bookmarkEnd w:id="9763"/>
      <w:bookmarkEnd w:id="9764"/>
      <w:bookmarkEnd w:id="9765"/>
      <w:bookmarkEnd w:id="9766"/>
      <w:bookmarkEnd w:id="9767"/>
      <w:bookmarkEnd w:id="9768"/>
      <w:bookmarkEnd w:id="9769"/>
      <w:bookmarkEnd w:id="9770"/>
      <w:bookmarkEnd w:id="9771"/>
      <w:bookmarkEnd w:id="9772"/>
      <w:bookmarkEnd w:id="9773"/>
      <w:bookmarkEnd w:id="9774"/>
      <w:bookmarkEnd w:id="9775"/>
      <w:bookmarkEnd w:id="9776"/>
      <w:bookmarkEnd w:id="9777"/>
      <w:bookmarkEnd w:id="9778"/>
      <w:bookmarkEnd w:id="9779"/>
      <w:bookmarkEnd w:id="9780"/>
      <w:bookmarkEnd w:id="9781"/>
      <w:bookmarkEnd w:id="9782"/>
      <w:bookmarkEnd w:id="9783"/>
      <w:bookmarkEnd w:id="9784"/>
      <w:bookmarkEnd w:id="9785"/>
      <w:bookmarkEnd w:id="9786"/>
      <w:bookmarkEnd w:id="9787"/>
      <w:bookmarkEnd w:id="9788"/>
      <w:bookmarkEnd w:id="9789"/>
      <w:bookmarkEnd w:id="9790"/>
      <w:bookmarkEnd w:id="9791"/>
      <w:bookmarkEnd w:id="9792"/>
      <w:bookmarkEnd w:id="9793"/>
      <w:bookmarkEnd w:id="9794"/>
      <w:bookmarkEnd w:id="9795"/>
      <w:bookmarkEnd w:id="9796"/>
      <w:bookmarkEnd w:id="9797"/>
      <w:bookmarkEnd w:id="9798"/>
      <w:bookmarkEnd w:id="9799"/>
      <w:bookmarkEnd w:id="9800"/>
      <w:bookmarkEnd w:id="9801"/>
      <w:bookmarkEnd w:id="9802"/>
      <w:bookmarkEnd w:id="9803"/>
      <w:bookmarkEnd w:id="9804"/>
      <w:bookmarkEnd w:id="9805"/>
      <w:bookmarkEnd w:id="9806"/>
      <w:bookmarkEnd w:id="9807"/>
      <w:bookmarkEnd w:id="9808"/>
      <w:bookmarkEnd w:id="9809"/>
      <w:bookmarkEnd w:id="9810"/>
      <w:bookmarkEnd w:id="9811"/>
      <w:bookmarkEnd w:id="9812"/>
      <w:bookmarkEnd w:id="9813"/>
      <w:bookmarkEnd w:id="9814"/>
      <w:bookmarkEnd w:id="9815"/>
      <w:bookmarkEnd w:id="9816"/>
      <w:bookmarkEnd w:id="9817"/>
      <w:bookmarkEnd w:id="9818"/>
      <w:bookmarkEnd w:id="9819"/>
      <w:bookmarkEnd w:id="9820"/>
      <w:bookmarkEnd w:id="9821"/>
      <w:bookmarkEnd w:id="9822"/>
      <w:bookmarkEnd w:id="9823"/>
      <w:bookmarkEnd w:id="9824"/>
      <w:bookmarkEnd w:id="9825"/>
      <w:bookmarkEnd w:id="9826"/>
      <w:bookmarkEnd w:id="9827"/>
      <w:bookmarkEnd w:id="9828"/>
      <w:bookmarkEnd w:id="9829"/>
      <w:bookmarkEnd w:id="9830"/>
      <w:bookmarkEnd w:id="9831"/>
      <w:bookmarkEnd w:id="9832"/>
      <w:bookmarkEnd w:id="9833"/>
      <w:bookmarkEnd w:id="9834"/>
      <w:bookmarkEnd w:id="9835"/>
      <w:bookmarkEnd w:id="9836"/>
      <w:bookmarkEnd w:id="9837"/>
      <w:bookmarkEnd w:id="9838"/>
      <w:bookmarkEnd w:id="9839"/>
      <w:bookmarkEnd w:id="9840"/>
      <w:bookmarkEnd w:id="9841"/>
      <w:bookmarkEnd w:id="9842"/>
      <w:bookmarkEnd w:id="9843"/>
      <w:bookmarkEnd w:id="9844"/>
      <w:bookmarkEnd w:id="9845"/>
      <w:bookmarkEnd w:id="9846"/>
      <w:bookmarkEnd w:id="9847"/>
      <w:bookmarkEnd w:id="9848"/>
      <w:bookmarkEnd w:id="9849"/>
      <w:bookmarkEnd w:id="9850"/>
      <w:bookmarkEnd w:id="9851"/>
      <w:bookmarkEnd w:id="9852"/>
      <w:bookmarkEnd w:id="9853"/>
      <w:bookmarkEnd w:id="9854"/>
      <w:bookmarkEnd w:id="9855"/>
      <w:bookmarkEnd w:id="9856"/>
      <w:bookmarkEnd w:id="9857"/>
      <w:bookmarkEnd w:id="9858"/>
      <w:bookmarkEnd w:id="9859"/>
      <w:bookmarkEnd w:id="9860"/>
      <w:bookmarkEnd w:id="9861"/>
      <w:bookmarkEnd w:id="9862"/>
      <w:bookmarkEnd w:id="9863"/>
      <w:bookmarkEnd w:id="9864"/>
      <w:bookmarkEnd w:id="9865"/>
      <w:bookmarkEnd w:id="9866"/>
      <w:bookmarkEnd w:id="9867"/>
      <w:bookmarkEnd w:id="9868"/>
      <w:bookmarkEnd w:id="9869"/>
      <w:bookmarkEnd w:id="9870"/>
      <w:bookmarkEnd w:id="9871"/>
      <w:bookmarkEnd w:id="9872"/>
      <w:bookmarkEnd w:id="9873"/>
      <w:bookmarkEnd w:id="9874"/>
      <w:bookmarkEnd w:id="9875"/>
      <w:bookmarkEnd w:id="9876"/>
      <w:bookmarkEnd w:id="9877"/>
      <w:bookmarkEnd w:id="9878"/>
      <w:bookmarkEnd w:id="9879"/>
      <w:bookmarkEnd w:id="9880"/>
      <w:bookmarkEnd w:id="9881"/>
      <w:bookmarkEnd w:id="9882"/>
      <w:bookmarkEnd w:id="9883"/>
      <w:bookmarkEnd w:id="9884"/>
      <w:bookmarkEnd w:id="9885"/>
      <w:bookmarkEnd w:id="9886"/>
      <w:bookmarkEnd w:id="9887"/>
      <w:bookmarkEnd w:id="9888"/>
      <w:bookmarkEnd w:id="9889"/>
      <w:bookmarkEnd w:id="9890"/>
      <w:bookmarkEnd w:id="9891"/>
      <w:bookmarkEnd w:id="9892"/>
      <w:bookmarkEnd w:id="9893"/>
      <w:bookmarkEnd w:id="9894"/>
      <w:bookmarkEnd w:id="9895"/>
      <w:bookmarkEnd w:id="9896"/>
      <w:bookmarkEnd w:id="9897"/>
      <w:bookmarkEnd w:id="9898"/>
      <w:bookmarkEnd w:id="9899"/>
      <w:bookmarkEnd w:id="9900"/>
      <w:bookmarkEnd w:id="9901"/>
      <w:bookmarkEnd w:id="9902"/>
      <w:bookmarkEnd w:id="9903"/>
      <w:bookmarkEnd w:id="9904"/>
      <w:bookmarkEnd w:id="9905"/>
      <w:bookmarkEnd w:id="9906"/>
      <w:bookmarkEnd w:id="9907"/>
      <w:bookmarkEnd w:id="9908"/>
      <w:bookmarkEnd w:id="9909"/>
      <w:bookmarkEnd w:id="9910"/>
      <w:bookmarkEnd w:id="9911"/>
      <w:bookmarkEnd w:id="9912"/>
      <w:bookmarkEnd w:id="9913"/>
      <w:bookmarkEnd w:id="9914"/>
      <w:bookmarkEnd w:id="9915"/>
      <w:bookmarkEnd w:id="9916"/>
      <w:bookmarkEnd w:id="9917"/>
      <w:bookmarkEnd w:id="9918"/>
      <w:bookmarkEnd w:id="9919"/>
      <w:bookmarkEnd w:id="9920"/>
      <w:bookmarkEnd w:id="9921"/>
      <w:bookmarkEnd w:id="9922"/>
      <w:bookmarkEnd w:id="9923"/>
      <w:bookmarkEnd w:id="9924"/>
      <w:bookmarkEnd w:id="9925"/>
      <w:bookmarkEnd w:id="9926"/>
      <w:bookmarkEnd w:id="9927"/>
      <w:bookmarkEnd w:id="9928"/>
      <w:bookmarkEnd w:id="9929"/>
      <w:bookmarkEnd w:id="9930"/>
      <w:bookmarkEnd w:id="9931"/>
      <w:bookmarkEnd w:id="9932"/>
      <w:bookmarkEnd w:id="9933"/>
      <w:bookmarkEnd w:id="9934"/>
      <w:bookmarkEnd w:id="9935"/>
      <w:bookmarkEnd w:id="9936"/>
      <w:bookmarkEnd w:id="9937"/>
      <w:bookmarkEnd w:id="9938"/>
      <w:bookmarkEnd w:id="9939"/>
      <w:bookmarkEnd w:id="9940"/>
      <w:bookmarkEnd w:id="9941"/>
      <w:bookmarkEnd w:id="9942"/>
      <w:bookmarkEnd w:id="9943"/>
      <w:bookmarkEnd w:id="9944"/>
      <w:bookmarkEnd w:id="9945"/>
      <w:bookmarkEnd w:id="9946"/>
      <w:bookmarkEnd w:id="9947"/>
      <w:bookmarkEnd w:id="9948"/>
      <w:bookmarkEnd w:id="9949"/>
      <w:bookmarkEnd w:id="9950"/>
      <w:bookmarkEnd w:id="9951"/>
      <w:bookmarkEnd w:id="9952"/>
      <w:bookmarkEnd w:id="9953"/>
      <w:bookmarkEnd w:id="9954"/>
      <w:bookmarkEnd w:id="9955"/>
      <w:bookmarkEnd w:id="9956"/>
      <w:bookmarkEnd w:id="9957"/>
      <w:bookmarkEnd w:id="9958"/>
      <w:bookmarkEnd w:id="9959"/>
      <w:bookmarkEnd w:id="9960"/>
      <w:bookmarkEnd w:id="9961"/>
      <w:bookmarkEnd w:id="9962"/>
      <w:bookmarkEnd w:id="9963"/>
      <w:bookmarkEnd w:id="9964"/>
      <w:bookmarkEnd w:id="9965"/>
      <w:bookmarkEnd w:id="9966"/>
      <w:bookmarkEnd w:id="9967"/>
      <w:bookmarkEnd w:id="9968"/>
      <w:bookmarkEnd w:id="9969"/>
      <w:bookmarkEnd w:id="9970"/>
      <w:bookmarkEnd w:id="9971"/>
      <w:bookmarkEnd w:id="9972"/>
      <w:bookmarkEnd w:id="9973"/>
      <w:bookmarkEnd w:id="9974"/>
      <w:bookmarkEnd w:id="9975"/>
      <w:bookmarkEnd w:id="9976"/>
      <w:bookmarkEnd w:id="9977"/>
      <w:bookmarkEnd w:id="9978"/>
      <w:bookmarkEnd w:id="9979"/>
      <w:bookmarkEnd w:id="9980"/>
      <w:bookmarkEnd w:id="9981"/>
      <w:bookmarkEnd w:id="9982"/>
      <w:bookmarkEnd w:id="9983"/>
      <w:bookmarkEnd w:id="9984"/>
      <w:bookmarkEnd w:id="9985"/>
      <w:bookmarkEnd w:id="9986"/>
      <w:bookmarkEnd w:id="9987"/>
      <w:bookmarkEnd w:id="9988"/>
      <w:bookmarkEnd w:id="9989"/>
      <w:bookmarkEnd w:id="9990"/>
      <w:bookmarkEnd w:id="9991"/>
      <w:bookmarkEnd w:id="9992"/>
      <w:bookmarkEnd w:id="9993"/>
      <w:bookmarkEnd w:id="9994"/>
      <w:bookmarkEnd w:id="9995"/>
      <w:bookmarkEnd w:id="9996"/>
      <w:bookmarkEnd w:id="9997"/>
      <w:bookmarkEnd w:id="9998"/>
      <w:bookmarkEnd w:id="9999"/>
      <w:bookmarkEnd w:id="10000"/>
      <w:bookmarkEnd w:id="10001"/>
      <w:bookmarkEnd w:id="10002"/>
      <w:bookmarkEnd w:id="10003"/>
      <w:bookmarkEnd w:id="10004"/>
      <w:bookmarkEnd w:id="10005"/>
      <w:bookmarkEnd w:id="10006"/>
      <w:bookmarkEnd w:id="10007"/>
      <w:bookmarkEnd w:id="10008"/>
      <w:bookmarkEnd w:id="10009"/>
      <w:bookmarkEnd w:id="10010"/>
      <w:bookmarkEnd w:id="10011"/>
      <w:bookmarkEnd w:id="10012"/>
      <w:bookmarkEnd w:id="10013"/>
      <w:bookmarkEnd w:id="10014"/>
      <w:bookmarkEnd w:id="10015"/>
      <w:bookmarkEnd w:id="10016"/>
      <w:bookmarkEnd w:id="10017"/>
      <w:bookmarkEnd w:id="10018"/>
      <w:bookmarkEnd w:id="10019"/>
      <w:bookmarkEnd w:id="10020"/>
      <w:bookmarkEnd w:id="10021"/>
      <w:bookmarkEnd w:id="10022"/>
      <w:bookmarkEnd w:id="10023"/>
      <w:bookmarkEnd w:id="10024"/>
      <w:bookmarkEnd w:id="10025"/>
      <w:bookmarkEnd w:id="10026"/>
      <w:bookmarkEnd w:id="10027"/>
      <w:bookmarkEnd w:id="10028"/>
      <w:bookmarkEnd w:id="10029"/>
      <w:bookmarkEnd w:id="10030"/>
      <w:bookmarkEnd w:id="10031"/>
      <w:bookmarkEnd w:id="10032"/>
      <w:bookmarkEnd w:id="10033"/>
      <w:bookmarkEnd w:id="10034"/>
      <w:bookmarkEnd w:id="10035"/>
      <w:bookmarkEnd w:id="10036"/>
      <w:bookmarkEnd w:id="10037"/>
      <w:bookmarkEnd w:id="10038"/>
      <w:bookmarkEnd w:id="10039"/>
      <w:bookmarkEnd w:id="10040"/>
      <w:bookmarkEnd w:id="10041"/>
      <w:bookmarkEnd w:id="10042"/>
      <w:bookmarkEnd w:id="10043"/>
      <w:bookmarkEnd w:id="10044"/>
      <w:bookmarkEnd w:id="10045"/>
      <w:bookmarkEnd w:id="10046"/>
      <w:bookmarkEnd w:id="10047"/>
      <w:bookmarkEnd w:id="10048"/>
      <w:bookmarkEnd w:id="10049"/>
      <w:bookmarkEnd w:id="10050"/>
      <w:bookmarkEnd w:id="10051"/>
      <w:bookmarkEnd w:id="10052"/>
      <w:bookmarkEnd w:id="10053"/>
      <w:bookmarkEnd w:id="10054"/>
      <w:bookmarkEnd w:id="10055"/>
      <w:bookmarkEnd w:id="10056"/>
      <w:bookmarkEnd w:id="10057"/>
      <w:bookmarkEnd w:id="10058"/>
      <w:bookmarkEnd w:id="10059"/>
      <w:bookmarkEnd w:id="10060"/>
      <w:bookmarkEnd w:id="10061"/>
      <w:bookmarkEnd w:id="10062"/>
      <w:bookmarkEnd w:id="10063"/>
      <w:bookmarkEnd w:id="10064"/>
      <w:bookmarkEnd w:id="10065"/>
      <w:bookmarkEnd w:id="10066"/>
      <w:bookmarkEnd w:id="10067"/>
      <w:bookmarkEnd w:id="10068"/>
      <w:bookmarkEnd w:id="10069"/>
      <w:bookmarkEnd w:id="10070"/>
      <w:bookmarkEnd w:id="10071"/>
      <w:bookmarkEnd w:id="10072"/>
      <w:bookmarkEnd w:id="10073"/>
      <w:bookmarkEnd w:id="10074"/>
      <w:bookmarkEnd w:id="10075"/>
      <w:bookmarkEnd w:id="10076"/>
      <w:bookmarkEnd w:id="10077"/>
      <w:bookmarkEnd w:id="10078"/>
      <w:bookmarkEnd w:id="10079"/>
      <w:bookmarkEnd w:id="10080"/>
      <w:bookmarkEnd w:id="10081"/>
      <w:bookmarkEnd w:id="10082"/>
      <w:bookmarkEnd w:id="10083"/>
      <w:bookmarkEnd w:id="10084"/>
      <w:bookmarkEnd w:id="10085"/>
      <w:bookmarkEnd w:id="10086"/>
      <w:bookmarkEnd w:id="10087"/>
      <w:bookmarkEnd w:id="10088"/>
      <w:bookmarkEnd w:id="10089"/>
      <w:bookmarkEnd w:id="10090"/>
      <w:bookmarkEnd w:id="10091"/>
      <w:bookmarkEnd w:id="10092"/>
      <w:bookmarkEnd w:id="10093"/>
      <w:bookmarkEnd w:id="10094"/>
      <w:bookmarkEnd w:id="10095"/>
      <w:bookmarkEnd w:id="10096"/>
      <w:bookmarkEnd w:id="10097"/>
      <w:bookmarkEnd w:id="10098"/>
      <w:bookmarkEnd w:id="10099"/>
      <w:bookmarkEnd w:id="10100"/>
      <w:bookmarkEnd w:id="10101"/>
      <w:bookmarkEnd w:id="10102"/>
      <w:bookmarkEnd w:id="10103"/>
      <w:bookmarkEnd w:id="10104"/>
      <w:bookmarkEnd w:id="10105"/>
      <w:bookmarkEnd w:id="10106"/>
      <w:bookmarkEnd w:id="10107"/>
      <w:bookmarkEnd w:id="10108"/>
      <w:bookmarkEnd w:id="10109"/>
      <w:bookmarkEnd w:id="10110"/>
      <w:bookmarkEnd w:id="10111"/>
      <w:bookmarkEnd w:id="10112"/>
      <w:bookmarkEnd w:id="10113"/>
      <w:bookmarkEnd w:id="10114"/>
      <w:bookmarkEnd w:id="10115"/>
      <w:bookmarkEnd w:id="10116"/>
      <w:bookmarkEnd w:id="10117"/>
      <w:bookmarkEnd w:id="10118"/>
      <w:bookmarkEnd w:id="10119"/>
      <w:bookmarkEnd w:id="10120"/>
      <w:bookmarkEnd w:id="10121"/>
      <w:bookmarkEnd w:id="10122"/>
      <w:bookmarkEnd w:id="10123"/>
      <w:bookmarkEnd w:id="10124"/>
      <w:bookmarkEnd w:id="10125"/>
      <w:bookmarkEnd w:id="10126"/>
      <w:bookmarkEnd w:id="10127"/>
      <w:bookmarkEnd w:id="10128"/>
      <w:bookmarkEnd w:id="10129"/>
      <w:bookmarkEnd w:id="10130"/>
      <w:bookmarkEnd w:id="10131"/>
      <w:bookmarkEnd w:id="10132"/>
      <w:bookmarkEnd w:id="10133"/>
      <w:bookmarkEnd w:id="10134"/>
      <w:bookmarkEnd w:id="10135"/>
      <w:bookmarkEnd w:id="10136"/>
      <w:bookmarkEnd w:id="10137"/>
      <w:bookmarkEnd w:id="10138"/>
      <w:bookmarkEnd w:id="10139"/>
      <w:bookmarkEnd w:id="10140"/>
      <w:bookmarkEnd w:id="10141"/>
      <w:bookmarkEnd w:id="10142"/>
      <w:bookmarkEnd w:id="10143"/>
      <w:bookmarkEnd w:id="10144"/>
      <w:bookmarkEnd w:id="10145"/>
      <w:bookmarkEnd w:id="10146"/>
      <w:bookmarkEnd w:id="10147"/>
      <w:bookmarkEnd w:id="10148"/>
      <w:bookmarkEnd w:id="10149"/>
      <w:bookmarkEnd w:id="10150"/>
      <w:bookmarkEnd w:id="10151"/>
      <w:bookmarkEnd w:id="10152"/>
      <w:bookmarkEnd w:id="10153"/>
      <w:bookmarkEnd w:id="10154"/>
      <w:bookmarkEnd w:id="10155"/>
      <w:bookmarkEnd w:id="10156"/>
      <w:bookmarkEnd w:id="10157"/>
      <w:bookmarkEnd w:id="10158"/>
      <w:bookmarkEnd w:id="10159"/>
      <w:bookmarkEnd w:id="10160"/>
      <w:bookmarkEnd w:id="10161"/>
      <w:bookmarkEnd w:id="10162"/>
      <w:bookmarkEnd w:id="10163"/>
      <w:bookmarkEnd w:id="10164"/>
      <w:bookmarkEnd w:id="10165"/>
      <w:bookmarkEnd w:id="10166"/>
      <w:bookmarkEnd w:id="10167"/>
      <w:bookmarkEnd w:id="10168"/>
      <w:bookmarkEnd w:id="10169"/>
      <w:bookmarkEnd w:id="10170"/>
      <w:bookmarkEnd w:id="10171"/>
      <w:bookmarkEnd w:id="10172"/>
      <w:bookmarkEnd w:id="10173"/>
      <w:bookmarkEnd w:id="10174"/>
      <w:bookmarkEnd w:id="10175"/>
      <w:bookmarkEnd w:id="10176"/>
      <w:bookmarkEnd w:id="10177"/>
      <w:bookmarkEnd w:id="10178"/>
      <w:bookmarkEnd w:id="10179"/>
      <w:bookmarkEnd w:id="10180"/>
      <w:bookmarkEnd w:id="10181"/>
      <w:bookmarkEnd w:id="10182"/>
      <w:bookmarkEnd w:id="10183"/>
      <w:bookmarkEnd w:id="10184"/>
      <w:bookmarkEnd w:id="10185"/>
      <w:bookmarkEnd w:id="10186"/>
      <w:bookmarkEnd w:id="10187"/>
      <w:bookmarkEnd w:id="10188"/>
      <w:bookmarkEnd w:id="10189"/>
      <w:bookmarkEnd w:id="10190"/>
      <w:bookmarkEnd w:id="10191"/>
      <w:bookmarkEnd w:id="10192"/>
      <w:bookmarkEnd w:id="10193"/>
      <w:bookmarkEnd w:id="10194"/>
      <w:bookmarkEnd w:id="10195"/>
      <w:bookmarkEnd w:id="10196"/>
      <w:bookmarkEnd w:id="10197"/>
      <w:bookmarkEnd w:id="10198"/>
      <w:bookmarkEnd w:id="10199"/>
      <w:bookmarkEnd w:id="10200"/>
      <w:bookmarkEnd w:id="10201"/>
      <w:bookmarkEnd w:id="10202"/>
      <w:bookmarkEnd w:id="10203"/>
      <w:bookmarkEnd w:id="10204"/>
      <w:bookmarkEnd w:id="10205"/>
      <w:bookmarkEnd w:id="10206"/>
      <w:bookmarkEnd w:id="10207"/>
      <w:bookmarkEnd w:id="10208"/>
      <w:bookmarkEnd w:id="10209"/>
      <w:bookmarkEnd w:id="10210"/>
      <w:bookmarkEnd w:id="10211"/>
      <w:bookmarkEnd w:id="10212"/>
      <w:bookmarkEnd w:id="10213"/>
      <w:bookmarkEnd w:id="10214"/>
      <w:bookmarkEnd w:id="10215"/>
      <w:bookmarkEnd w:id="10216"/>
      <w:bookmarkEnd w:id="10217"/>
      <w:bookmarkEnd w:id="10218"/>
      <w:bookmarkEnd w:id="10219"/>
      <w:bookmarkEnd w:id="10220"/>
      <w:bookmarkEnd w:id="10221"/>
      <w:bookmarkEnd w:id="10222"/>
      <w:bookmarkEnd w:id="10223"/>
      <w:bookmarkEnd w:id="10224"/>
      <w:bookmarkEnd w:id="10225"/>
      <w:bookmarkEnd w:id="10226"/>
      <w:bookmarkEnd w:id="10227"/>
      <w:bookmarkEnd w:id="10228"/>
      <w:bookmarkEnd w:id="10229"/>
      <w:bookmarkEnd w:id="10230"/>
      <w:bookmarkEnd w:id="10231"/>
      <w:bookmarkEnd w:id="10232"/>
      <w:bookmarkEnd w:id="10233"/>
      <w:bookmarkEnd w:id="10234"/>
      <w:bookmarkEnd w:id="10235"/>
      <w:bookmarkEnd w:id="10236"/>
      <w:bookmarkEnd w:id="10237"/>
      <w:bookmarkEnd w:id="10238"/>
      <w:bookmarkEnd w:id="10239"/>
      <w:bookmarkEnd w:id="10240"/>
      <w:bookmarkEnd w:id="10241"/>
      <w:bookmarkEnd w:id="10242"/>
      <w:bookmarkEnd w:id="10243"/>
      <w:bookmarkEnd w:id="10244"/>
      <w:bookmarkEnd w:id="10245"/>
      <w:bookmarkEnd w:id="10246"/>
      <w:bookmarkEnd w:id="10247"/>
      <w:bookmarkEnd w:id="10248"/>
      <w:bookmarkEnd w:id="10249"/>
      <w:bookmarkEnd w:id="10250"/>
      <w:bookmarkEnd w:id="10251"/>
      <w:bookmarkEnd w:id="10252"/>
      <w:bookmarkEnd w:id="10253"/>
      <w:bookmarkEnd w:id="10254"/>
      <w:bookmarkEnd w:id="10255"/>
      <w:bookmarkEnd w:id="10256"/>
      <w:bookmarkEnd w:id="10257"/>
      <w:bookmarkEnd w:id="10258"/>
      <w:bookmarkEnd w:id="10259"/>
      <w:bookmarkEnd w:id="10260"/>
      <w:bookmarkEnd w:id="10261"/>
      <w:bookmarkEnd w:id="10262"/>
      <w:bookmarkEnd w:id="10263"/>
      <w:bookmarkEnd w:id="10264"/>
      <w:bookmarkEnd w:id="10265"/>
      <w:bookmarkEnd w:id="10266"/>
      <w:bookmarkEnd w:id="10267"/>
      <w:bookmarkEnd w:id="10268"/>
      <w:bookmarkEnd w:id="10269"/>
      <w:bookmarkEnd w:id="10270"/>
      <w:bookmarkEnd w:id="10271"/>
      <w:bookmarkEnd w:id="10272"/>
      <w:bookmarkEnd w:id="10273"/>
      <w:bookmarkEnd w:id="10274"/>
      <w:bookmarkEnd w:id="10275"/>
      <w:bookmarkEnd w:id="10276"/>
      <w:bookmarkEnd w:id="10277"/>
      <w:bookmarkEnd w:id="10278"/>
      <w:bookmarkEnd w:id="10279"/>
      <w:bookmarkEnd w:id="10280"/>
      <w:bookmarkEnd w:id="10281"/>
      <w:bookmarkEnd w:id="10282"/>
      <w:bookmarkEnd w:id="10283"/>
      <w:bookmarkEnd w:id="10284"/>
      <w:bookmarkEnd w:id="10285"/>
      <w:bookmarkEnd w:id="10286"/>
      <w:bookmarkEnd w:id="10287"/>
      <w:bookmarkEnd w:id="10288"/>
      <w:bookmarkEnd w:id="10289"/>
      <w:bookmarkEnd w:id="10290"/>
      <w:bookmarkEnd w:id="10291"/>
      <w:bookmarkEnd w:id="10292"/>
      <w:bookmarkEnd w:id="10293"/>
      <w:bookmarkEnd w:id="10294"/>
      <w:bookmarkEnd w:id="10295"/>
      <w:bookmarkEnd w:id="10296"/>
      <w:bookmarkEnd w:id="10297"/>
      <w:bookmarkEnd w:id="10298"/>
      <w:bookmarkEnd w:id="10299"/>
      <w:bookmarkEnd w:id="10300"/>
      <w:bookmarkEnd w:id="10301"/>
      <w:bookmarkEnd w:id="10302"/>
      <w:bookmarkEnd w:id="10303"/>
      <w:bookmarkEnd w:id="10304"/>
      <w:bookmarkEnd w:id="10305"/>
      <w:bookmarkEnd w:id="10306"/>
      <w:bookmarkEnd w:id="10307"/>
      <w:bookmarkEnd w:id="10308"/>
      <w:bookmarkEnd w:id="10309"/>
      <w:bookmarkEnd w:id="10310"/>
      <w:bookmarkEnd w:id="10311"/>
      <w:bookmarkEnd w:id="10312"/>
      <w:bookmarkEnd w:id="10313"/>
      <w:bookmarkEnd w:id="10314"/>
      <w:bookmarkEnd w:id="10315"/>
      <w:bookmarkEnd w:id="10316"/>
      <w:bookmarkEnd w:id="10317"/>
      <w:bookmarkEnd w:id="10318"/>
      <w:bookmarkEnd w:id="10319"/>
      <w:bookmarkEnd w:id="10320"/>
      <w:bookmarkEnd w:id="10321"/>
      <w:bookmarkEnd w:id="10322"/>
      <w:bookmarkEnd w:id="10323"/>
      <w:bookmarkEnd w:id="10324"/>
      <w:bookmarkEnd w:id="10325"/>
      <w:bookmarkEnd w:id="10326"/>
      <w:bookmarkEnd w:id="10327"/>
      <w:bookmarkEnd w:id="10328"/>
      <w:bookmarkEnd w:id="10329"/>
      <w:bookmarkEnd w:id="10330"/>
      <w:bookmarkEnd w:id="10331"/>
      <w:bookmarkEnd w:id="10332"/>
      <w:bookmarkEnd w:id="10333"/>
      <w:bookmarkEnd w:id="10334"/>
      <w:bookmarkEnd w:id="10335"/>
      <w:bookmarkEnd w:id="10336"/>
      <w:bookmarkEnd w:id="10337"/>
      <w:bookmarkEnd w:id="10338"/>
      <w:bookmarkEnd w:id="10339"/>
      <w:bookmarkEnd w:id="10340"/>
      <w:bookmarkEnd w:id="10341"/>
      <w:bookmarkEnd w:id="10342"/>
      <w:bookmarkEnd w:id="10343"/>
      <w:bookmarkEnd w:id="10344"/>
      <w:bookmarkEnd w:id="10345"/>
      <w:bookmarkEnd w:id="10346"/>
      <w:bookmarkEnd w:id="10347"/>
      <w:bookmarkEnd w:id="10348"/>
      <w:bookmarkEnd w:id="10349"/>
      <w:bookmarkEnd w:id="10350"/>
      <w:bookmarkEnd w:id="10351"/>
      <w:bookmarkEnd w:id="10352"/>
      <w:bookmarkEnd w:id="10353"/>
      <w:bookmarkEnd w:id="10354"/>
      <w:bookmarkEnd w:id="10355"/>
      <w:bookmarkEnd w:id="10356"/>
      <w:bookmarkEnd w:id="10357"/>
      <w:bookmarkEnd w:id="10358"/>
      <w:bookmarkEnd w:id="10359"/>
      <w:bookmarkEnd w:id="10360"/>
      <w:bookmarkEnd w:id="10361"/>
      <w:bookmarkEnd w:id="10362"/>
      <w:bookmarkEnd w:id="10363"/>
      <w:bookmarkEnd w:id="10364"/>
      <w:bookmarkEnd w:id="10365"/>
      <w:bookmarkEnd w:id="10366"/>
      <w:bookmarkEnd w:id="10367"/>
      <w:bookmarkEnd w:id="10368"/>
      <w:bookmarkEnd w:id="10369"/>
      <w:bookmarkEnd w:id="10370"/>
      <w:bookmarkEnd w:id="10371"/>
      <w:bookmarkEnd w:id="10372"/>
      <w:bookmarkEnd w:id="10373"/>
      <w:bookmarkEnd w:id="10374"/>
      <w:bookmarkEnd w:id="10375"/>
      <w:bookmarkEnd w:id="10376"/>
      <w:bookmarkEnd w:id="10377"/>
      <w:bookmarkEnd w:id="10378"/>
      <w:bookmarkEnd w:id="10379"/>
      <w:bookmarkEnd w:id="10380"/>
      <w:bookmarkEnd w:id="10381"/>
      <w:bookmarkEnd w:id="10382"/>
      <w:bookmarkEnd w:id="10383"/>
      <w:bookmarkEnd w:id="10384"/>
      <w:bookmarkEnd w:id="10385"/>
      <w:bookmarkEnd w:id="10386"/>
      <w:bookmarkEnd w:id="10387"/>
      <w:bookmarkEnd w:id="10388"/>
      <w:bookmarkEnd w:id="10389"/>
      <w:bookmarkEnd w:id="10390"/>
      <w:bookmarkEnd w:id="10391"/>
      <w:bookmarkEnd w:id="10392"/>
      <w:bookmarkEnd w:id="10393"/>
      <w:bookmarkEnd w:id="10394"/>
      <w:bookmarkEnd w:id="10395"/>
      <w:bookmarkEnd w:id="10396"/>
      <w:bookmarkEnd w:id="10397"/>
      <w:bookmarkEnd w:id="10398"/>
      <w:bookmarkEnd w:id="10399"/>
      <w:bookmarkEnd w:id="10400"/>
      <w:bookmarkEnd w:id="10401"/>
      <w:bookmarkEnd w:id="10402"/>
      <w:bookmarkEnd w:id="10403"/>
      <w:bookmarkEnd w:id="10404"/>
      <w:bookmarkEnd w:id="10405"/>
      <w:bookmarkEnd w:id="10406"/>
      <w:bookmarkEnd w:id="10407"/>
      <w:bookmarkEnd w:id="10408"/>
      <w:bookmarkEnd w:id="10409"/>
      <w:bookmarkEnd w:id="10410"/>
      <w:bookmarkEnd w:id="10411"/>
      <w:bookmarkEnd w:id="10412"/>
      <w:bookmarkEnd w:id="10413"/>
      <w:bookmarkEnd w:id="10414"/>
      <w:bookmarkEnd w:id="10415"/>
      <w:bookmarkEnd w:id="10416"/>
      <w:bookmarkEnd w:id="10417"/>
      <w:bookmarkEnd w:id="10418"/>
      <w:bookmarkEnd w:id="10419"/>
      <w:bookmarkEnd w:id="10420"/>
      <w:bookmarkEnd w:id="10421"/>
      <w:bookmarkEnd w:id="10422"/>
      <w:bookmarkEnd w:id="10423"/>
      <w:bookmarkEnd w:id="10424"/>
      <w:bookmarkEnd w:id="10425"/>
      <w:bookmarkEnd w:id="10426"/>
      <w:bookmarkEnd w:id="10427"/>
      <w:bookmarkEnd w:id="10428"/>
      <w:bookmarkEnd w:id="10429"/>
      <w:bookmarkEnd w:id="10430"/>
      <w:bookmarkEnd w:id="10431"/>
      <w:bookmarkEnd w:id="10432"/>
      <w:bookmarkEnd w:id="10433"/>
      <w:bookmarkEnd w:id="10434"/>
      <w:bookmarkEnd w:id="10435"/>
      <w:bookmarkEnd w:id="10436"/>
      <w:bookmarkEnd w:id="10437"/>
      <w:bookmarkEnd w:id="10438"/>
      <w:bookmarkEnd w:id="10439"/>
      <w:bookmarkEnd w:id="10440"/>
      <w:bookmarkEnd w:id="10441"/>
      <w:bookmarkEnd w:id="10442"/>
      <w:bookmarkEnd w:id="10443"/>
      <w:bookmarkEnd w:id="10444"/>
      <w:bookmarkEnd w:id="10445"/>
      <w:bookmarkEnd w:id="10446"/>
      <w:bookmarkEnd w:id="10447"/>
      <w:bookmarkEnd w:id="10448"/>
      <w:bookmarkEnd w:id="10449"/>
      <w:bookmarkEnd w:id="10450"/>
      <w:bookmarkEnd w:id="10451"/>
      <w:bookmarkEnd w:id="10452"/>
      <w:bookmarkEnd w:id="10453"/>
      <w:bookmarkEnd w:id="10454"/>
      <w:bookmarkEnd w:id="10455"/>
      <w:bookmarkEnd w:id="10456"/>
      <w:bookmarkEnd w:id="10457"/>
      <w:bookmarkEnd w:id="10458"/>
      <w:bookmarkEnd w:id="10459"/>
      <w:bookmarkEnd w:id="10460"/>
      <w:bookmarkEnd w:id="10461"/>
      <w:bookmarkEnd w:id="10462"/>
      <w:bookmarkEnd w:id="10463"/>
      <w:bookmarkEnd w:id="10464"/>
      <w:bookmarkEnd w:id="10465"/>
      <w:bookmarkEnd w:id="10466"/>
      <w:bookmarkEnd w:id="10467"/>
      <w:bookmarkEnd w:id="10468"/>
      <w:bookmarkEnd w:id="10469"/>
      <w:bookmarkEnd w:id="10470"/>
      <w:bookmarkEnd w:id="10471"/>
      <w:bookmarkEnd w:id="10472"/>
      <w:bookmarkEnd w:id="10473"/>
      <w:bookmarkEnd w:id="10474"/>
      <w:bookmarkEnd w:id="10475"/>
      <w:bookmarkEnd w:id="10476"/>
      <w:bookmarkEnd w:id="10477"/>
      <w:bookmarkEnd w:id="10478"/>
      <w:bookmarkEnd w:id="10479"/>
      <w:bookmarkEnd w:id="10480"/>
      <w:bookmarkEnd w:id="10481"/>
      <w:bookmarkEnd w:id="10482"/>
      <w:bookmarkEnd w:id="10483"/>
      <w:bookmarkEnd w:id="10484"/>
      <w:bookmarkEnd w:id="10485"/>
      <w:bookmarkEnd w:id="10486"/>
      <w:bookmarkEnd w:id="10487"/>
      <w:bookmarkEnd w:id="10488"/>
      <w:bookmarkEnd w:id="10489"/>
      <w:bookmarkEnd w:id="10490"/>
      <w:bookmarkEnd w:id="10491"/>
      <w:bookmarkEnd w:id="10492"/>
      <w:bookmarkEnd w:id="10493"/>
      <w:bookmarkEnd w:id="10494"/>
      <w:bookmarkEnd w:id="10495"/>
      <w:bookmarkEnd w:id="10496"/>
      <w:bookmarkEnd w:id="10497"/>
      <w:bookmarkEnd w:id="10498"/>
      <w:bookmarkEnd w:id="10499"/>
      <w:bookmarkEnd w:id="10500"/>
      <w:bookmarkEnd w:id="10501"/>
      <w:bookmarkEnd w:id="10502"/>
      <w:bookmarkEnd w:id="10503"/>
      <w:bookmarkEnd w:id="10504"/>
      <w:bookmarkEnd w:id="10505"/>
      <w:bookmarkEnd w:id="10506"/>
      <w:bookmarkEnd w:id="10507"/>
      <w:bookmarkEnd w:id="10508"/>
      <w:bookmarkEnd w:id="10509"/>
      <w:bookmarkEnd w:id="10510"/>
      <w:bookmarkEnd w:id="10511"/>
      <w:bookmarkEnd w:id="10512"/>
      <w:bookmarkEnd w:id="10513"/>
      <w:bookmarkEnd w:id="10514"/>
      <w:bookmarkEnd w:id="10515"/>
      <w:bookmarkEnd w:id="10516"/>
      <w:bookmarkEnd w:id="10517"/>
      <w:bookmarkEnd w:id="10518"/>
      <w:bookmarkEnd w:id="10519"/>
      <w:bookmarkEnd w:id="10520"/>
      <w:bookmarkEnd w:id="10521"/>
      <w:bookmarkEnd w:id="10522"/>
      <w:bookmarkEnd w:id="10523"/>
      <w:bookmarkEnd w:id="10524"/>
      <w:bookmarkEnd w:id="10525"/>
      <w:bookmarkEnd w:id="10526"/>
      <w:bookmarkEnd w:id="10527"/>
      <w:bookmarkEnd w:id="10528"/>
      <w:bookmarkEnd w:id="10529"/>
      <w:bookmarkEnd w:id="10530"/>
      <w:bookmarkEnd w:id="10531"/>
      <w:bookmarkEnd w:id="10532"/>
      <w:bookmarkEnd w:id="10533"/>
      <w:bookmarkEnd w:id="10534"/>
      <w:bookmarkEnd w:id="10535"/>
      <w:bookmarkEnd w:id="10536"/>
      <w:bookmarkEnd w:id="10537"/>
      <w:bookmarkEnd w:id="10538"/>
      <w:bookmarkEnd w:id="10539"/>
      <w:bookmarkEnd w:id="10540"/>
      <w:bookmarkEnd w:id="10541"/>
      <w:bookmarkEnd w:id="10542"/>
      <w:bookmarkEnd w:id="10543"/>
      <w:bookmarkEnd w:id="10544"/>
      <w:bookmarkEnd w:id="10545"/>
      <w:bookmarkEnd w:id="10546"/>
      <w:bookmarkEnd w:id="10547"/>
      <w:bookmarkEnd w:id="10548"/>
      <w:bookmarkEnd w:id="10549"/>
      <w:bookmarkEnd w:id="10550"/>
      <w:bookmarkEnd w:id="10551"/>
      <w:bookmarkEnd w:id="10552"/>
      <w:bookmarkEnd w:id="10553"/>
      <w:bookmarkEnd w:id="10554"/>
      <w:bookmarkEnd w:id="10555"/>
      <w:bookmarkEnd w:id="10556"/>
      <w:bookmarkEnd w:id="10557"/>
      <w:bookmarkEnd w:id="10558"/>
      <w:bookmarkEnd w:id="10559"/>
      <w:bookmarkEnd w:id="10560"/>
      <w:bookmarkEnd w:id="10561"/>
      <w:bookmarkEnd w:id="10562"/>
      <w:bookmarkEnd w:id="10563"/>
      <w:bookmarkEnd w:id="10564"/>
      <w:bookmarkEnd w:id="10565"/>
      <w:bookmarkEnd w:id="10566"/>
      <w:bookmarkEnd w:id="10567"/>
      <w:bookmarkEnd w:id="10568"/>
      <w:bookmarkEnd w:id="10569"/>
      <w:bookmarkEnd w:id="10570"/>
      <w:bookmarkEnd w:id="10571"/>
      <w:bookmarkEnd w:id="10572"/>
      <w:bookmarkEnd w:id="10573"/>
      <w:bookmarkEnd w:id="10574"/>
      <w:bookmarkEnd w:id="10575"/>
      <w:bookmarkEnd w:id="10576"/>
      <w:bookmarkEnd w:id="10577"/>
      <w:bookmarkEnd w:id="10578"/>
      <w:bookmarkEnd w:id="10579"/>
      <w:bookmarkEnd w:id="10580"/>
      <w:bookmarkEnd w:id="10581"/>
      <w:bookmarkEnd w:id="10582"/>
      <w:bookmarkEnd w:id="10583"/>
      <w:bookmarkEnd w:id="10584"/>
      <w:bookmarkEnd w:id="10585"/>
      <w:bookmarkEnd w:id="10586"/>
      <w:bookmarkEnd w:id="10587"/>
      <w:bookmarkEnd w:id="10588"/>
      <w:bookmarkEnd w:id="10589"/>
      <w:bookmarkEnd w:id="10590"/>
      <w:bookmarkEnd w:id="10591"/>
      <w:bookmarkEnd w:id="10592"/>
      <w:bookmarkEnd w:id="10593"/>
      <w:bookmarkEnd w:id="10594"/>
      <w:bookmarkEnd w:id="10595"/>
      <w:bookmarkEnd w:id="10596"/>
      <w:bookmarkEnd w:id="10597"/>
      <w:bookmarkEnd w:id="10598"/>
      <w:bookmarkEnd w:id="10599"/>
      <w:bookmarkEnd w:id="10600"/>
      <w:bookmarkEnd w:id="10601"/>
      <w:bookmarkEnd w:id="10602"/>
      <w:bookmarkEnd w:id="10603"/>
      <w:bookmarkEnd w:id="10604"/>
      <w:bookmarkEnd w:id="10605"/>
      <w:bookmarkEnd w:id="10606"/>
      <w:bookmarkEnd w:id="10607"/>
      <w:bookmarkEnd w:id="10608"/>
      <w:bookmarkEnd w:id="10609"/>
      <w:bookmarkEnd w:id="10610"/>
      <w:bookmarkEnd w:id="10611"/>
      <w:bookmarkEnd w:id="10612"/>
      <w:bookmarkEnd w:id="10613"/>
      <w:bookmarkEnd w:id="10614"/>
      <w:bookmarkEnd w:id="10615"/>
      <w:bookmarkEnd w:id="10616"/>
      <w:bookmarkEnd w:id="10617"/>
      <w:bookmarkEnd w:id="10618"/>
      <w:bookmarkEnd w:id="10619"/>
      <w:bookmarkEnd w:id="10620"/>
      <w:bookmarkEnd w:id="10621"/>
      <w:bookmarkEnd w:id="10622"/>
      <w:bookmarkEnd w:id="10623"/>
      <w:bookmarkEnd w:id="10624"/>
      <w:bookmarkEnd w:id="10625"/>
      <w:bookmarkEnd w:id="10626"/>
      <w:bookmarkEnd w:id="10627"/>
      <w:bookmarkEnd w:id="10628"/>
      <w:bookmarkEnd w:id="10629"/>
      <w:bookmarkEnd w:id="10630"/>
      <w:bookmarkEnd w:id="10631"/>
      <w:bookmarkEnd w:id="10632"/>
      <w:bookmarkEnd w:id="10633"/>
      <w:bookmarkEnd w:id="10634"/>
      <w:bookmarkEnd w:id="10635"/>
      <w:bookmarkEnd w:id="10636"/>
      <w:bookmarkEnd w:id="10637"/>
      <w:bookmarkEnd w:id="10638"/>
      <w:bookmarkEnd w:id="10639"/>
      <w:bookmarkEnd w:id="10640"/>
      <w:bookmarkEnd w:id="10641"/>
      <w:bookmarkEnd w:id="10642"/>
      <w:bookmarkEnd w:id="10643"/>
      <w:bookmarkEnd w:id="10644"/>
      <w:bookmarkEnd w:id="10645"/>
      <w:bookmarkEnd w:id="10646"/>
      <w:bookmarkEnd w:id="10647"/>
      <w:bookmarkEnd w:id="10648"/>
      <w:bookmarkEnd w:id="10649"/>
      <w:bookmarkEnd w:id="10650"/>
      <w:bookmarkEnd w:id="10651"/>
      <w:bookmarkEnd w:id="10652"/>
      <w:bookmarkEnd w:id="10653"/>
      <w:bookmarkEnd w:id="10654"/>
      <w:bookmarkEnd w:id="10655"/>
      <w:bookmarkEnd w:id="10656"/>
      <w:bookmarkEnd w:id="10657"/>
      <w:bookmarkEnd w:id="10658"/>
      <w:bookmarkEnd w:id="10659"/>
      <w:bookmarkEnd w:id="10660"/>
      <w:bookmarkEnd w:id="10661"/>
      <w:bookmarkEnd w:id="10662"/>
      <w:bookmarkEnd w:id="10663"/>
      <w:bookmarkEnd w:id="10664"/>
      <w:bookmarkEnd w:id="10665"/>
      <w:bookmarkEnd w:id="10666"/>
      <w:bookmarkEnd w:id="10667"/>
      <w:bookmarkEnd w:id="10668"/>
      <w:bookmarkEnd w:id="10669"/>
      <w:bookmarkEnd w:id="10670"/>
      <w:bookmarkEnd w:id="10671"/>
      <w:bookmarkEnd w:id="10672"/>
      <w:bookmarkEnd w:id="10673"/>
      <w:bookmarkEnd w:id="10674"/>
      <w:bookmarkEnd w:id="10675"/>
      <w:bookmarkEnd w:id="10676"/>
      <w:bookmarkEnd w:id="10677"/>
      <w:bookmarkEnd w:id="10678"/>
      <w:bookmarkEnd w:id="10679"/>
      <w:bookmarkEnd w:id="10680"/>
      <w:bookmarkEnd w:id="10681"/>
      <w:bookmarkEnd w:id="10682"/>
      <w:bookmarkEnd w:id="10683"/>
      <w:bookmarkEnd w:id="10684"/>
      <w:bookmarkEnd w:id="10685"/>
      <w:bookmarkEnd w:id="10686"/>
      <w:bookmarkEnd w:id="10687"/>
      <w:bookmarkEnd w:id="10688"/>
      <w:bookmarkEnd w:id="10689"/>
      <w:bookmarkEnd w:id="10690"/>
      <w:bookmarkEnd w:id="10691"/>
      <w:bookmarkEnd w:id="10692"/>
      <w:bookmarkEnd w:id="10693"/>
      <w:bookmarkEnd w:id="10694"/>
      <w:bookmarkEnd w:id="10695"/>
      <w:bookmarkEnd w:id="10696"/>
      <w:bookmarkEnd w:id="10697"/>
      <w:bookmarkEnd w:id="10698"/>
      <w:bookmarkEnd w:id="10699"/>
      <w:bookmarkEnd w:id="10700"/>
      <w:bookmarkEnd w:id="10701"/>
      <w:bookmarkEnd w:id="10702"/>
      <w:bookmarkEnd w:id="10703"/>
      <w:bookmarkEnd w:id="10704"/>
      <w:bookmarkEnd w:id="10705"/>
      <w:bookmarkEnd w:id="10706"/>
      <w:bookmarkEnd w:id="10707"/>
      <w:bookmarkEnd w:id="10708"/>
      <w:bookmarkEnd w:id="10709"/>
      <w:bookmarkEnd w:id="10710"/>
      <w:bookmarkEnd w:id="10711"/>
      <w:bookmarkEnd w:id="10712"/>
      <w:bookmarkEnd w:id="10713"/>
      <w:bookmarkEnd w:id="10714"/>
      <w:bookmarkEnd w:id="10715"/>
      <w:bookmarkEnd w:id="10716"/>
      <w:bookmarkEnd w:id="10717"/>
      <w:bookmarkEnd w:id="10718"/>
      <w:bookmarkEnd w:id="10719"/>
      <w:bookmarkEnd w:id="10720"/>
      <w:bookmarkEnd w:id="10721"/>
      <w:bookmarkEnd w:id="10722"/>
      <w:bookmarkEnd w:id="10723"/>
      <w:bookmarkEnd w:id="10724"/>
      <w:bookmarkEnd w:id="10725"/>
      <w:bookmarkEnd w:id="10726"/>
      <w:bookmarkEnd w:id="10727"/>
      <w:bookmarkEnd w:id="10728"/>
      <w:bookmarkEnd w:id="10729"/>
      <w:bookmarkEnd w:id="10730"/>
      <w:bookmarkEnd w:id="10731"/>
      <w:bookmarkEnd w:id="10732"/>
      <w:bookmarkEnd w:id="10733"/>
      <w:bookmarkEnd w:id="10734"/>
      <w:bookmarkEnd w:id="10735"/>
      <w:bookmarkEnd w:id="10736"/>
      <w:bookmarkEnd w:id="10737"/>
      <w:bookmarkEnd w:id="10738"/>
      <w:bookmarkEnd w:id="10739"/>
      <w:bookmarkEnd w:id="10740"/>
      <w:bookmarkEnd w:id="10741"/>
      <w:bookmarkEnd w:id="10742"/>
      <w:bookmarkEnd w:id="10743"/>
      <w:bookmarkEnd w:id="10744"/>
      <w:bookmarkEnd w:id="10745"/>
      <w:bookmarkEnd w:id="10746"/>
      <w:bookmarkEnd w:id="10747"/>
      <w:bookmarkEnd w:id="10748"/>
      <w:bookmarkEnd w:id="10749"/>
      <w:bookmarkEnd w:id="10750"/>
      <w:bookmarkEnd w:id="10751"/>
      <w:bookmarkEnd w:id="10752"/>
      <w:bookmarkEnd w:id="10753"/>
      <w:bookmarkEnd w:id="10754"/>
      <w:bookmarkEnd w:id="10755"/>
      <w:bookmarkEnd w:id="10756"/>
      <w:bookmarkEnd w:id="10757"/>
      <w:bookmarkEnd w:id="10758"/>
      <w:bookmarkEnd w:id="10759"/>
      <w:bookmarkEnd w:id="10760"/>
      <w:bookmarkEnd w:id="10761"/>
      <w:bookmarkEnd w:id="10762"/>
      <w:bookmarkEnd w:id="10763"/>
      <w:bookmarkEnd w:id="10764"/>
      <w:bookmarkEnd w:id="10765"/>
      <w:r>
        <w:t xml:space="preserve">Управление </w:t>
      </w:r>
      <w:r w:rsidR="00D121FA">
        <w:t>видами сведений</w:t>
      </w:r>
      <w:bookmarkEnd w:id="10766"/>
    </w:p>
    <w:p w14:paraId="558C74DF" w14:textId="77777777" w:rsidR="00EA366C" w:rsidRPr="00694AB2" w:rsidRDefault="00EA366C" w:rsidP="00EA366C">
      <w:pPr>
        <w:rPr>
          <w:rFonts w:eastAsiaTheme="minorEastAsia"/>
        </w:rPr>
      </w:pP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применяется к данным, передаваемым в рамках запросов на оказание государственных услуг в электронной форме, запросов, связанных с выполнением государственных и муниципальных функций, а также запросов в рамках межведомственного взаимодействия. Любое сообщение, пересылаемое </w:t>
      </w:r>
      <w:r>
        <w:rPr>
          <w:rFonts w:eastAsiaTheme="minorEastAsia"/>
        </w:rPr>
        <w:t>через</w:t>
      </w:r>
      <w:r w:rsidRPr="00694AB2">
        <w:rPr>
          <w:rFonts w:eastAsiaTheme="minorEastAsia"/>
        </w:rPr>
        <w:t xml:space="preserve"> СМЭВ, может быть отнесено к </w:t>
      </w:r>
      <w:r>
        <w:rPr>
          <w:rFonts w:eastAsiaTheme="minorEastAsia"/>
        </w:rPr>
        <w:t>о</w:t>
      </w:r>
      <w:r w:rsidRPr="00694AB2">
        <w:rPr>
          <w:rFonts w:eastAsiaTheme="minorEastAsia"/>
        </w:rPr>
        <w:t>пределенному виду сведений.</w:t>
      </w:r>
    </w:p>
    <w:p w14:paraId="086C8028" w14:textId="77777777" w:rsidR="00A84FEF" w:rsidRDefault="00A84FEF" w:rsidP="00A652DD">
      <w:pPr>
        <w:pStyle w:val="31"/>
      </w:pPr>
      <w:bookmarkStart w:id="10768" w:name="_Toc75341648"/>
      <w:bookmarkStart w:id="10769" w:name="_Toc75341649"/>
      <w:bookmarkStart w:id="10770" w:name="_Toc75341650"/>
      <w:bookmarkStart w:id="10771" w:name="_Toc75341651"/>
      <w:bookmarkStart w:id="10772" w:name="_Toc75341652"/>
      <w:bookmarkStart w:id="10773" w:name="_Toc75341653"/>
      <w:bookmarkStart w:id="10774" w:name="_Toc75341654"/>
      <w:bookmarkStart w:id="10775" w:name="_Toc75341655"/>
      <w:bookmarkStart w:id="10776" w:name="_Toc75341656"/>
      <w:bookmarkStart w:id="10777" w:name="_Toc75341657"/>
      <w:bookmarkStart w:id="10778" w:name="_Toc75341658"/>
      <w:bookmarkStart w:id="10779" w:name="_Toc75341659"/>
      <w:bookmarkStart w:id="10780" w:name="_Toc75341660"/>
      <w:bookmarkStart w:id="10781" w:name="_Toc75341661"/>
      <w:bookmarkStart w:id="10782" w:name="_Toc75341662"/>
      <w:bookmarkStart w:id="10783" w:name="_Toc75341663"/>
      <w:bookmarkStart w:id="10784" w:name="_Toc75341664"/>
      <w:bookmarkStart w:id="10785" w:name="_Toc75341665"/>
      <w:bookmarkStart w:id="10786" w:name="_Toc75341666"/>
      <w:bookmarkStart w:id="10787" w:name="_Toc75341667"/>
      <w:bookmarkStart w:id="10788" w:name="_Toc75341703"/>
      <w:bookmarkStart w:id="10789" w:name="_Toc75341704"/>
      <w:bookmarkStart w:id="10790" w:name="_Toc75341705"/>
      <w:bookmarkStart w:id="10791" w:name="_Toc75341706"/>
      <w:bookmarkStart w:id="10792" w:name="_Toc75341707"/>
      <w:bookmarkStart w:id="10793" w:name="_Ref71128524"/>
      <w:bookmarkStart w:id="10794" w:name="_Toc91517440"/>
      <w:bookmarkEnd w:id="10768"/>
      <w:bookmarkEnd w:id="10769"/>
      <w:bookmarkEnd w:id="10770"/>
      <w:bookmarkEnd w:id="10771"/>
      <w:bookmarkEnd w:id="10772"/>
      <w:bookmarkEnd w:id="10773"/>
      <w:bookmarkEnd w:id="10774"/>
      <w:bookmarkEnd w:id="10775"/>
      <w:bookmarkEnd w:id="10776"/>
      <w:bookmarkEnd w:id="10777"/>
      <w:bookmarkEnd w:id="10778"/>
      <w:bookmarkEnd w:id="10779"/>
      <w:bookmarkEnd w:id="10780"/>
      <w:bookmarkEnd w:id="10781"/>
      <w:bookmarkEnd w:id="10782"/>
      <w:bookmarkEnd w:id="10783"/>
      <w:bookmarkEnd w:id="10784"/>
      <w:bookmarkEnd w:id="10785"/>
      <w:bookmarkEnd w:id="10786"/>
      <w:bookmarkEnd w:id="10787"/>
      <w:bookmarkEnd w:id="10788"/>
      <w:bookmarkEnd w:id="10789"/>
      <w:bookmarkEnd w:id="10790"/>
      <w:bookmarkEnd w:id="10791"/>
      <w:bookmarkEnd w:id="10792"/>
      <w:r>
        <w:lastRenderedPageBreak/>
        <w:t>Поиск и просмотр видов сведений</w:t>
      </w:r>
      <w:bookmarkEnd w:id="10793"/>
      <w:bookmarkEnd w:id="10794"/>
    </w:p>
    <w:p w14:paraId="457D3CA6" w14:textId="49CD501F" w:rsidR="00661D90" w:rsidRDefault="00661D90" w:rsidP="00364FF9">
      <w:pPr>
        <w:rPr>
          <w:lang w:eastAsia="en-US"/>
        </w:rPr>
      </w:pPr>
      <w:r>
        <w:rPr>
          <w:rFonts w:eastAsiaTheme="minorEastAsia"/>
        </w:rPr>
        <w:t xml:space="preserve">Для </w:t>
      </w:r>
      <w:r>
        <w:rPr>
          <w:lang w:eastAsia="en-US"/>
        </w:rPr>
        <w:t xml:space="preserve">просмотра всех </w:t>
      </w:r>
      <w:r w:rsidR="00851F85" w:rsidRPr="00851F85">
        <w:rPr>
          <w:b/>
          <w:i/>
          <w:lang w:eastAsia="en-US"/>
        </w:rPr>
        <w:t xml:space="preserve">Видов </w:t>
      </w:r>
      <w:r w:rsidRPr="00851F85">
        <w:rPr>
          <w:b/>
          <w:i/>
          <w:lang w:eastAsia="en-US"/>
        </w:rPr>
        <w:t>сведений</w:t>
      </w:r>
      <w:r>
        <w:rPr>
          <w:rFonts w:eastAsiaTheme="minorEastAsia"/>
        </w:rPr>
        <w:t xml:space="preserve"> нужно нажать кнопку «Выбрать» на карточке </w:t>
      </w:r>
      <w:r>
        <w:rPr>
          <w:lang w:eastAsia="en-US"/>
        </w:rPr>
        <w:t xml:space="preserve">«Все виды сведений» </w:t>
      </w:r>
      <w:r>
        <w:rPr>
          <w:rFonts w:eastAsiaTheme="minorEastAsia"/>
        </w:rPr>
        <w:t>в панели быстрых действий главной страницы авторизованной зоны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  <w:r>
        <w:rPr>
          <w:lang w:eastAsia="en-US"/>
        </w:rPr>
        <w:t>Откроется страница «Виды сведений».</w:t>
      </w:r>
    </w:p>
    <w:p w14:paraId="708C7608" w14:textId="77777777" w:rsidR="00BE00EB" w:rsidRDefault="00BE00EB" w:rsidP="00380063">
      <w:pPr>
        <w:ind w:firstLine="0"/>
        <w:rPr>
          <w:lang w:eastAsia="en-US"/>
        </w:rPr>
      </w:pPr>
    </w:p>
    <w:p w14:paraId="579906EB" w14:textId="77777777" w:rsidR="00364FF9" w:rsidRPr="005C0836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Данная страница содержит</w:t>
      </w:r>
      <w:r w:rsidRPr="005C0836">
        <w:rPr>
          <w:lang w:eastAsia="en-US"/>
        </w:rPr>
        <w:t xml:space="preserve">: </w:t>
      </w:r>
    </w:p>
    <w:p w14:paraId="24AB4282" w14:textId="77777777"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блок поиска по видам сведений</w:t>
      </w:r>
      <w:r w:rsidR="00BE00EB">
        <w:rPr>
          <w:lang w:eastAsia="en-US"/>
        </w:rPr>
        <w:t>;</w:t>
      </w:r>
    </w:p>
    <w:p w14:paraId="59234699" w14:textId="77777777"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список видов сведений</w:t>
      </w:r>
      <w:r w:rsidR="00FD0DCB">
        <w:rPr>
          <w:lang w:eastAsia="en-US"/>
        </w:rPr>
        <w:t>.</w:t>
      </w:r>
    </w:p>
    <w:p w14:paraId="39583F76" w14:textId="77777777" w:rsidR="00364FF9" w:rsidRDefault="00364FF9" w:rsidP="00364FF9">
      <w:pPr>
        <w:rPr>
          <w:lang w:eastAsia="en-US"/>
        </w:rPr>
      </w:pPr>
    </w:p>
    <w:p w14:paraId="09877095" w14:textId="77777777" w:rsidR="00364FF9" w:rsidRPr="005C0836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Блок поиска по видам сведений включает</w:t>
      </w:r>
      <w:r w:rsidRPr="005C0836">
        <w:rPr>
          <w:lang w:eastAsia="en-US"/>
        </w:rPr>
        <w:t>:</w:t>
      </w:r>
    </w:p>
    <w:p w14:paraId="2BF6A805" w14:textId="77777777" w:rsidR="00364FF9" w:rsidRPr="005C0836" w:rsidRDefault="00364FF9" w:rsidP="00380063">
      <w:pPr>
        <w:pStyle w:val="13"/>
        <w:rPr>
          <w:lang w:eastAsia="en-US"/>
        </w:rPr>
      </w:pPr>
      <w:r>
        <w:rPr>
          <w:lang w:eastAsia="en-US"/>
        </w:rPr>
        <w:t>строку поиска</w:t>
      </w:r>
      <w:r w:rsidRPr="005C0836">
        <w:rPr>
          <w:lang w:eastAsia="en-US"/>
        </w:rPr>
        <w:t xml:space="preserve"> </w:t>
      </w:r>
      <w:r>
        <w:rPr>
          <w:lang w:val="en-US" w:eastAsia="en-US"/>
        </w:rPr>
        <w:t>c</w:t>
      </w:r>
      <w:r w:rsidRPr="005C0836">
        <w:rPr>
          <w:lang w:eastAsia="en-US"/>
        </w:rPr>
        <w:t xml:space="preserve"> </w:t>
      </w:r>
      <w:r w:rsidR="00C55558">
        <w:rPr>
          <w:lang w:eastAsia="en-US"/>
        </w:rPr>
        <w:t>возможностью</w:t>
      </w:r>
      <w:r>
        <w:rPr>
          <w:lang w:eastAsia="en-US"/>
        </w:rPr>
        <w:t xml:space="preserve"> поиска по наименованию ВС, уникальному идентификатору </w:t>
      </w:r>
      <w:r w:rsidR="00851F85">
        <w:rPr>
          <w:lang w:eastAsia="en-US"/>
        </w:rPr>
        <w:t>Вида сведений</w:t>
      </w:r>
      <w:r>
        <w:rPr>
          <w:lang w:eastAsia="en-US"/>
        </w:rPr>
        <w:t xml:space="preserve"> – </w:t>
      </w:r>
      <w:r>
        <w:rPr>
          <w:lang w:val="en-US" w:eastAsia="en-US"/>
        </w:rPr>
        <w:t>namespace</w:t>
      </w:r>
      <w:r w:rsidR="00BE00EB">
        <w:rPr>
          <w:lang w:eastAsia="en-US"/>
        </w:rPr>
        <w:t>;</w:t>
      </w:r>
    </w:p>
    <w:p w14:paraId="3098A1E2" w14:textId="77777777"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 xml:space="preserve">сортировку по наименованию и идентификаторам владельца </w:t>
      </w:r>
      <w:r w:rsidR="00851F85">
        <w:rPr>
          <w:lang w:eastAsia="en-US"/>
        </w:rPr>
        <w:t>Вида сведений</w:t>
      </w:r>
      <w:r w:rsidR="00BE00EB">
        <w:rPr>
          <w:lang w:eastAsia="en-US"/>
        </w:rPr>
        <w:t>.</w:t>
      </w:r>
    </w:p>
    <w:p w14:paraId="6A871B50" w14:textId="77777777" w:rsidR="00364FF9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При нажатии на ссылку Расширенный поиск открываются расширенные фильтры</w:t>
      </w:r>
      <w:r w:rsidRPr="005C0836">
        <w:rPr>
          <w:lang w:eastAsia="en-US"/>
        </w:rPr>
        <w:t>:</w:t>
      </w:r>
    </w:p>
    <w:p w14:paraId="5C2FBF73" w14:textId="77777777"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 xml:space="preserve">«Владелец» </w:t>
      </w:r>
      <w:r w:rsidR="00DB5C8D">
        <w:rPr>
          <w:lang w:eastAsia="en-US"/>
        </w:rPr>
        <w:t>–</w:t>
      </w:r>
      <w:r>
        <w:rPr>
          <w:lang w:eastAsia="en-US"/>
        </w:rPr>
        <w:t xml:space="preserve"> с возможностью поиска и выбора владельца </w:t>
      </w:r>
      <w:r w:rsidR="00851F85">
        <w:rPr>
          <w:lang w:eastAsia="en-US"/>
        </w:rPr>
        <w:t>Вида сведений</w:t>
      </w:r>
      <w:r>
        <w:rPr>
          <w:lang w:eastAsia="en-US"/>
        </w:rPr>
        <w:t xml:space="preserve"> из выпадающего списка</w:t>
      </w:r>
      <w:r w:rsidR="00BE00EB">
        <w:rPr>
          <w:lang w:eastAsia="en-US"/>
        </w:rPr>
        <w:t>;</w:t>
      </w:r>
    </w:p>
    <w:p w14:paraId="2ED0947E" w14:textId="77777777"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«Ка</w:t>
      </w:r>
      <w:r w:rsidR="00C55558">
        <w:rPr>
          <w:lang w:eastAsia="en-US"/>
        </w:rPr>
        <w:t>те</w:t>
      </w:r>
      <w:r>
        <w:rPr>
          <w:lang w:eastAsia="en-US"/>
        </w:rPr>
        <w:t xml:space="preserve">гория УВ» </w:t>
      </w:r>
      <w:r w:rsidR="00DB5C8D">
        <w:rPr>
          <w:lang w:eastAsia="en-US"/>
        </w:rPr>
        <w:t xml:space="preserve">– </w:t>
      </w:r>
      <w:r>
        <w:rPr>
          <w:lang w:eastAsia="en-US"/>
        </w:rPr>
        <w:t>с возможностью поиска и выбора категории УВ из выпадающего списка</w:t>
      </w:r>
      <w:r w:rsidR="00BE00EB">
        <w:rPr>
          <w:lang w:eastAsia="en-US"/>
        </w:rPr>
        <w:t>.</w:t>
      </w:r>
    </w:p>
    <w:p w14:paraId="12DD66F7" w14:textId="77777777"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Поиск </w:t>
      </w:r>
      <w:r w:rsidRPr="00763852">
        <w:rPr>
          <w:rFonts w:eastAsiaTheme="minorEastAsia"/>
        </w:rPr>
        <w:t>осуществляется</w:t>
      </w:r>
      <w:r>
        <w:rPr>
          <w:lang w:eastAsia="en-US"/>
        </w:rPr>
        <w:t xml:space="preserve"> при нажатии кнопк</w:t>
      </w:r>
      <w:r w:rsidR="00BE00EB">
        <w:rPr>
          <w:lang w:eastAsia="en-US"/>
        </w:rPr>
        <w:t>и</w:t>
      </w:r>
      <w:r>
        <w:rPr>
          <w:lang w:eastAsia="en-US"/>
        </w:rPr>
        <w:t xml:space="preserve"> </w:t>
      </w:r>
      <w:r w:rsidR="00BE00EB">
        <w:rPr>
          <w:lang w:eastAsia="en-US"/>
        </w:rPr>
        <w:t>«</w:t>
      </w:r>
      <w:r>
        <w:rPr>
          <w:lang w:val="en-US" w:eastAsia="en-US"/>
        </w:rPr>
        <w:t>Enter</w:t>
      </w:r>
      <w:r w:rsidR="00BE00EB">
        <w:rPr>
          <w:lang w:eastAsia="en-US"/>
        </w:rPr>
        <w:t>»</w:t>
      </w:r>
      <w:r>
        <w:rPr>
          <w:lang w:eastAsia="en-US"/>
        </w:rPr>
        <w:t xml:space="preserve"> или визуальное изображение </w:t>
      </w:r>
      <w:r w:rsidRPr="005C0836">
        <w:rPr>
          <w:lang w:eastAsia="en-US"/>
        </w:rPr>
        <w:t>“</w:t>
      </w:r>
      <w:r>
        <w:rPr>
          <w:lang w:eastAsia="en-US"/>
        </w:rPr>
        <w:t>лупы</w:t>
      </w:r>
      <w:r w:rsidRPr="005C0836">
        <w:rPr>
          <w:lang w:eastAsia="en-US"/>
        </w:rPr>
        <w:t>”</w:t>
      </w:r>
      <w:r>
        <w:rPr>
          <w:lang w:eastAsia="en-US"/>
        </w:rPr>
        <w:t>, или кнопк</w:t>
      </w:r>
      <w:r w:rsidR="00BE00EB">
        <w:rPr>
          <w:lang w:eastAsia="en-US"/>
        </w:rPr>
        <w:t>и</w:t>
      </w:r>
      <w:r>
        <w:rPr>
          <w:lang w:eastAsia="en-US"/>
        </w:rPr>
        <w:t xml:space="preserve"> </w:t>
      </w:r>
      <w:r w:rsidRPr="005C0836">
        <w:rPr>
          <w:lang w:eastAsia="en-US"/>
        </w:rPr>
        <w:t>“</w:t>
      </w:r>
      <w:r>
        <w:rPr>
          <w:lang w:eastAsia="en-US"/>
        </w:rPr>
        <w:t>Применить</w:t>
      </w:r>
      <w:r w:rsidRPr="005C0836">
        <w:rPr>
          <w:lang w:eastAsia="en-US"/>
        </w:rPr>
        <w:t>”</w:t>
      </w:r>
      <w:r>
        <w:rPr>
          <w:lang w:eastAsia="en-US"/>
        </w:rPr>
        <w:t xml:space="preserve"> в случае изменения любого из параметров запроса</w:t>
      </w:r>
      <w:r w:rsidRPr="005C0836">
        <w:rPr>
          <w:lang w:eastAsia="en-US"/>
        </w:rPr>
        <w:t xml:space="preserve"> </w:t>
      </w:r>
      <w:r>
        <w:rPr>
          <w:lang w:eastAsia="en-US"/>
        </w:rPr>
        <w:t>пользователем.</w:t>
      </w:r>
    </w:p>
    <w:p w14:paraId="52C3C641" w14:textId="77777777" w:rsidR="00364FF9" w:rsidRDefault="00364FF9" w:rsidP="00380063">
      <w:pPr>
        <w:ind w:firstLine="0"/>
        <w:rPr>
          <w:lang w:eastAsia="en-US"/>
        </w:rPr>
      </w:pPr>
      <w:r>
        <w:rPr>
          <w:lang w:eastAsia="en-US"/>
        </w:rPr>
        <w:t xml:space="preserve">Результаты поиска по заданным пользователем параметрам </w:t>
      </w:r>
      <w:r w:rsidR="00BE00EB">
        <w:rPr>
          <w:lang w:eastAsia="en-US"/>
        </w:rPr>
        <w:t>поиска приведены на р</w:t>
      </w:r>
      <w:r>
        <w:rPr>
          <w:lang w:eastAsia="en-US"/>
        </w:rPr>
        <w:t>исунке</w:t>
      </w:r>
      <w:r w:rsidR="00BE00EB">
        <w:rPr>
          <w:lang w:eastAsia="en-US"/>
        </w:rPr>
        <w:t xml:space="preserve"> </w:t>
      </w:r>
      <w:r w:rsidR="00622905">
        <w:rPr>
          <w:lang w:eastAsia="en-US"/>
        </w:rPr>
        <w:t>54</w:t>
      </w:r>
      <w:r>
        <w:rPr>
          <w:lang w:eastAsia="en-US"/>
        </w:rPr>
        <w:t>.</w:t>
      </w:r>
    </w:p>
    <w:p w14:paraId="3B99921E" w14:textId="77777777" w:rsidR="00364FF9" w:rsidRDefault="00364FF9" w:rsidP="00364FF9">
      <w:pPr>
        <w:ind w:left="1571" w:firstLine="0"/>
        <w:rPr>
          <w:lang w:eastAsia="en-US"/>
        </w:rPr>
      </w:pPr>
    </w:p>
    <w:p w14:paraId="0D874EF6" w14:textId="77777777" w:rsidR="00805200" w:rsidRDefault="00364FF9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9938B57" wp14:editId="7C553782">
            <wp:extent cx="6477000" cy="39852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E07A" w14:textId="3F276C3C" w:rsidR="00F36019" w:rsidRPr="00694AB2" w:rsidRDefault="00805200" w:rsidP="00763852">
      <w:pPr>
        <w:pStyle w:val="a7"/>
        <w:ind w:firstLine="0"/>
        <w:jc w:val="center"/>
      </w:pPr>
      <w:bookmarkStart w:id="10795" w:name="_Ref8123095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79</w:t>
      </w:r>
      <w:r w:rsidR="00753F7E">
        <w:rPr>
          <w:noProof/>
        </w:rPr>
        <w:fldChar w:fldCharType="end"/>
      </w:r>
      <w:bookmarkEnd w:id="10795"/>
      <w:r w:rsidR="00F36019" w:rsidRPr="00694AB2">
        <w:t xml:space="preserve"> – </w:t>
      </w:r>
      <w:r w:rsidR="00F36019">
        <w:rPr>
          <w:lang w:eastAsia="en-US"/>
        </w:rPr>
        <w:t>Результаты поиска по ВС</w:t>
      </w:r>
    </w:p>
    <w:p w14:paraId="0C6C6923" w14:textId="77777777"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В списке </w:t>
      </w:r>
      <w:r w:rsidR="00851F85" w:rsidRPr="00851F85">
        <w:rPr>
          <w:b/>
          <w:i/>
          <w:lang w:eastAsia="en-US"/>
        </w:rPr>
        <w:t>Виды сведений</w:t>
      </w:r>
      <w:r>
        <w:rPr>
          <w:lang w:eastAsia="en-US"/>
        </w:rPr>
        <w:t xml:space="preserve"> отображаются следующие данные по видам сведений (Рисунок </w:t>
      </w:r>
      <w:r w:rsidR="00622905">
        <w:rPr>
          <w:lang w:eastAsia="en-US"/>
        </w:rPr>
        <w:t>54</w:t>
      </w:r>
      <w:r>
        <w:rPr>
          <w:lang w:eastAsia="en-US"/>
        </w:rPr>
        <w:t>)</w:t>
      </w:r>
      <w:r w:rsidRPr="005C0836">
        <w:rPr>
          <w:lang w:eastAsia="en-US"/>
        </w:rPr>
        <w:t>:</w:t>
      </w:r>
    </w:p>
    <w:p w14:paraId="360A1BC3" w14:textId="77777777"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64FF9">
        <w:rPr>
          <w:lang w:eastAsia="en-US"/>
        </w:rPr>
        <w:t>аименование ВС</w:t>
      </w:r>
      <w:r w:rsidR="00BE00EB">
        <w:rPr>
          <w:lang w:eastAsia="en-US"/>
        </w:rPr>
        <w:t>;</w:t>
      </w:r>
    </w:p>
    <w:p w14:paraId="3CD7DC96" w14:textId="77777777"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о</w:t>
      </w:r>
      <w:r w:rsidR="00364FF9">
        <w:rPr>
          <w:lang w:eastAsia="en-US"/>
        </w:rPr>
        <w:t>писание ВС</w:t>
      </w:r>
      <w:r w:rsidR="00BE00EB">
        <w:rPr>
          <w:lang w:eastAsia="en-US"/>
        </w:rPr>
        <w:t>;</w:t>
      </w:r>
    </w:p>
    <w:p w14:paraId="40362AAD" w14:textId="77777777"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в</w:t>
      </w:r>
      <w:r w:rsidR="00364FF9">
        <w:rPr>
          <w:lang w:eastAsia="en-US"/>
        </w:rPr>
        <w:t>ладелец ВС</w:t>
      </w:r>
      <w:r w:rsidR="00BE00EB">
        <w:rPr>
          <w:lang w:eastAsia="en-US"/>
        </w:rPr>
        <w:t>;</w:t>
      </w:r>
    </w:p>
    <w:p w14:paraId="791013EC" w14:textId="77777777"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д</w:t>
      </w:r>
      <w:r w:rsidR="00364FF9">
        <w:rPr>
          <w:lang w:eastAsia="en-US"/>
        </w:rPr>
        <w:t>анные по средам СМЭВ, в которых зарегистрирована ВС</w:t>
      </w:r>
      <w:r w:rsidR="00BE00EB">
        <w:rPr>
          <w:lang w:eastAsia="en-US"/>
        </w:rPr>
        <w:t>;</w:t>
      </w:r>
    </w:p>
    <w:p w14:paraId="78D94635" w14:textId="77777777" w:rsidR="00364FF9" w:rsidRPr="00F0155F" w:rsidRDefault="009867AE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64FF9">
        <w:rPr>
          <w:lang w:eastAsia="en-US"/>
        </w:rPr>
        <w:t>омер версии ВС</w:t>
      </w:r>
      <w:r w:rsidR="00BE00EB">
        <w:rPr>
          <w:lang w:eastAsia="en-US"/>
        </w:rPr>
        <w:t>.</w:t>
      </w:r>
    </w:p>
    <w:p w14:paraId="42675AA9" w14:textId="77777777" w:rsidR="00364FF9" w:rsidRDefault="00364FF9" w:rsidP="00364FF9">
      <w:pPr>
        <w:rPr>
          <w:lang w:eastAsia="en-US"/>
        </w:rPr>
      </w:pPr>
      <w:r>
        <w:rPr>
          <w:lang w:eastAsia="en-US"/>
        </w:rPr>
        <w:t xml:space="preserve">  </w:t>
      </w:r>
    </w:p>
    <w:p w14:paraId="120DE588" w14:textId="77777777"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При нажатии на плашку </w:t>
      </w:r>
      <w:r w:rsidR="00BE00EB">
        <w:rPr>
          <w:lang w:eastAsia="en-US"/>
        </w:rPr>
        <w:t>«</w:t>
      </w:r>
      <w:r>
        <w:rPr>
          <w:lang w:eastAsia="en-US"/>
        </w:rPr>
        <w:t>Мои 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 осуществляется переход на страницу </w:t>
      </w:r>
      <w:r w:rsidR="00BE00EB">
        <w:rPr>
          <w:lang w:eastAsia="en-US"/>
        </w:rPr>
        <w:t>«</w:t>
      </w:r>
      <w:r>
        <w:rPr>
          <w:lang w:eastAsia="en-US"/>
        </w:rPr>
        <w:t>Мои 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, которая содержит список ВС, для которых организация, под которой был авторизован пользователь, является владельцем ВС. </w:t>
      </w:r>
    </w:p>
    <w:p w14:paraId="3A2B479B" w14:textId="77777777" w:rsidR="00BE00EB" w:rsidRDefault="00BE00EB" w:rsidP="00364FF9">
      <w:pPr>
        <w:ind w:firstLine="0"/>
        <w:rPr>
          <w:lang w:eastAsia="en-US"/>
        </w:rPr>
      </w:pPr>
    </w:p>
    <w:p w14:paraId="2966DDCD" w14:textId="77777777"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Блок поиска по ВС на странице </w:t>
      </w:r>
      <w:r w:rsidR="00BE00EB">
        <w:rPr>
          <w:lang w:eastAsia="en-US"/>
        </w:rPr>
        <w:t>«</w:t>
      </w:r>
      <w:r w:rsidR="00FD0DCB">
        <w:rPr>
          <w:lang w:eastAsia="en-US"/>
        </w:rPr>
        <w:t xml:space="preserve">Мои </w:t>
      </w:r>
      <w:r>
        <w:rPr>
          <w:lang w:eastAsia="en-US"/>
        </w:rPr>
        <w:t>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 включает</w:t>
      </w:r>
      <w:r w:rsidRPr="005C0836">
        <w:rPr>
          <w:lang w:eastAsia="en-US"/>
        </w:rPr>
        <w:t>:</w:t>
      </w:r>
    </w:p>
    <w:p w14:paraId="6A57C8CD" w14:textId="77777777" w:rsidR="00364FF9" w:rsidRDefault="00364FF9" w:rsidP="00380063">
      <w:pPr>
        <w:pStyle w:val="13"/>
      </w:pPr>
      <w:r>
        <w:rPr>
          <w:lang w:eastAsia="en-US"/>
        </w:rPr>
        <w:t>строку поиска</w:t>
      </w:r>
      <w:r w:rsidR="00BE00EB">
        <w:rPr>
          <w:lang w:eastAsia="en-US"/>
        </w:rPr>
        <w:t>;</w:t>
      </w:r>
    </w:p>
    <w:p w14:paraId="44BF5DAE" w14:textId="77777777" w:rsidR="006C5D1F" w:rsidRDefault="00FD0DCB" w:rsidP="00380063">
      <w:pPr>
        <w:pStyle w:val="13"/>
        <w:rPr>
          <w:rFonts w:eastAsiaTheme="minorEastAsia"/>
        </w:rPr>
      </w:pPr>
      <w:r>
        <w:rPr>
          <w:lang w:eastAsia="en-US"/>
        </w:rPr>
        <w:t xml:space="preserve">настройку </w:t>
      </w:r>
      <w:r w:rsidR="00364FF9">
        <w:rPr>
          <w:lang w:eastAsia="en-US"/>
        </w:rPr>
        <w:t>сортировк</w:t>
      </w:r>
      <w:r>
        <w:rPr>
          <w:lang w:eastAsia="en-US"/>
        </w:rPr>
        <w:t>и</w:t>
      </w:r>
      <w:r w:rsidR="00BE00EB">
        <w:rPr>
          <w:lang w:eastAsia="en-US"/>
        </w:rPr>
        <w:t>.</w:t>
      </w:r>
    </w:p>
    <w:p w14:paraId="7C79A3B0" w14:textId="77777777" w:rsidR="006C5D1F" w:rsidRDefault="000B2D8E" w:rsidP="00340323">
      <w:pPr>
        <w:pStyle w:val="4"/>
      </w:pPr>
      <w:bookmarkStart w:id="10796" w:name="_Ref75342431"/>
      <w:r>
        <w:t>Просмотр вида сведений</w:t>
      </w:r>
      <w:bookmarkEnd w:id="10796"/>
    </w:p>
    <w:p w14:paraId="6189A214" w14:textId="28D24898" w:rsidR="00D551EF" w:rsidRDefault="00D551EF" w:rsidP="00D551EF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</w:t>
      </w:r>
      <w:r>
        <w:rPr>
          <w:lang w:eastAsia="en-US"/>
        </w:rPr>
        <w:t>вида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нужно перейти к ней по клику на соответствующей записи на странице просмотра списка видов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_Ref81230950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79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>
        <w:rPr>
          <w:rFonts w:eastAsiaTheme="minorEastAsia"/>
        </w:rPr>
        <w:t xml:space="preserve"> Откроется карточка вида сведений</w:t>
      </w:r>
      <w:r w:rsidR="001B69B4">
        <w:rPr>
          <w:rFonts w:eastAsiaTheme="minorEastAsia"/>
        </w:rPr>
        <w:t xml:space="preserve">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_Ref81230966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80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</w:p>
    <w:p w14:paraId="781BBEF1" w14:textId="77777777" w:rsidR="00F73D5E" w:rsidRPr="00694AB2" w:rsidRDefault="00F73D5E" w:rsidP="00D551EF">
      <w:pPr>
        <w:rPr>
          <w:rFonts w:eastAsiaTheme="minorEastAsia"/>
        </w:rPr>
      </w:pPr>
    </w:p>
    <w:p w14:paraId="5B79100C" w14:textId="77777777" w:rsidR="00805200" w:rsidRDefault="005174EF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C3F6B30" wp14:editId="57FFFF1B">
            <wp:extent cx="6568440" cy="3634740"/>
            <wp:effectExtent l="0" t="0" r="3810" b="3810"/>
            <wp:docPr id="1394" name="Рисунок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76CC" w14:textId="64D11EA2" w:rsidR="00F36019" w:rsidRPr="00694AB2" w:rsidRDefault="00805200" w:rsidP="00763852">
      <w:pPr>
        <w:pStyle w:val="a7"/>
        <w:ind w:firstLine="0"/>
        <w:jc w:val="center"/>
      </w:pPr>
      <w:bookmarkStart w:id="10797" w:name="_Ref8123096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80</w:t>
      </w:r>
      <w:r w:rsidR="00753F7E">
        <w:rPr>
          <w:noProof/>
        </w:rPr>
        <w:fldChar w:fldCharType="end"/>
      </w:r>
      <w:bookmarkEnd w:id="10797"/>
      <w:r w:rsidR="00F36019" w:rsidRPr="00694AB2">
        <w:t xml:space="preserve"> – </w:t>
      </w:r>
      <w:r w:rsidR="00F36019" w:rsidRPr="00380063">
        <w:rPr>
          <w:lang w:eastAsia="en-US"/>
        </w:rPr>
        <w:t>Карточка ВС</w:t>
      </w:r>
    </w:p>
    <w:p w14:paraId="3EFF532A" w14:textId="77777777" w:rsidR="005174EF" w:rsidRPr="005C0836" w:rsidRDefault="005174EF" w:rsidP="00763852">
      <w:pPr>
        <w:rPr>
          <w:rFonts w:eastAsiaTheme="minorEastAsia"/>
        </w:rPr>
      </w:pPr>
      <w:r>
        <w:rPr>
          <w:rFonts w:eastAsiaTheme="minorEastAsia"/>
        </w:rPr>
        <w:t xml:space="preserve">Карточка </w:t>
      </w:r>
      <w:r w:rsidR="00F8517F" w:rsidRPr="00F8517F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содержит</w:t>
      </w:r>
      <w:r w:rsidRPr="005C0836">
        <w:rPr>
          <w:rFonts w:eastAsiaTheme="minorEastAsia"/>
        </w:rPr>
        <w:t>:</w:t>
      </w:r>
    </w:p>
    <w:p w14:paraId="6426510A" w14:textId="77777777" w:rsidR="005174EF" w:rsidRDefault="005174EF" w:rsidP="00380063">
      <w:pPr>
        <w:pStyle w:val="13"/>
        <w:rPr>
          <w:rFonts w:eastAsiaTheme="minorEastAsia"/>
        </w:rPr>
      </w:pPr>
      <w:r w:rsidRPr="00CE52EE">
        <w:rPr>
          <w:rFonts w:eastAsiaTheme="minorEastAsia"/>
        </w:rPr>
        <w:t>наименование ВС</w:t>
      </w:r>
      <w:r w:rsidR="00FD0DCB">
        <w:rPr>
          <w:rFonts w:eastAsiaTheme="minorEastAsia"/>
        </w:rPr>
        <w:t>;</w:t>
      </w:r>
    </w:p>
    <w:p w14:paraId="2CFFE438" w14:textId="77777777" w:rsidR="005174EF" w:rsidRDefault="005174EF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описание ВС</w:t>
      </w:r>
      <w:r w:rsidR="00FD0DCB">
        <w:rPr>
          <w:rFonts w:eastAsiaTheme="minorEastAsia"/>
        </w:rPr>
        <w:t>;</w:t>
      </w:r>
    </w:p>
    <w:p w14:paraId="6FE30E49" w14:textId="77777777" w:rsidR="005174EF" w:rsidRDefault="005174EF" w:rsidP="00380063">
      <w:pPr>
        <w:pStyle w:val="13"/>
        <w:rPr>
          <w:rFonts w:eastAsiaTheme="minorEastAsia"/>
          <w:lang w:val="en-US"/>
        </w:rPr>
      </w:pPr>
      <w:r>
        <w:rPr>
          <w:rFonts w:eastAsiaTheme="minorEastAsia"/>
        </w:rPr>
        <w:t xml:space="preserve">уникальный идентификатор ВС – </w:t>
      </w:r>
      <w:r>
        <w:rPr>
          <w:rFonts w:eastAsiaTheme="minorEastAsia"/>
          <w:lang w:val="en-US"/>
        </w:rPr>
        <w:t>namespace</w:t>
      </w:r>
      <w:r w:rsidR="00FD0DCB">
        <w:rPr>
          <w:rFonts w:eastAsiaTheme="minorEastAsia"/>
        </w:rPr>
        <w:t>;</w:t>
      </w:r>
    </w:p>
    <w:p w14:paraId="74A7ED78" w14:textId="77777777" w:rsidR="005174EF" w:rsidRDefault="005174EF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тип маршрутизации</w:t>
      </w:r>
      <w:r w:rsidR="00FD0DCB">
        <w:rPr>
          <w:rFonts w:eastAsiaTheme="minorEastAsia"/>
        </w:rPr>
        <w:t>.</w:t>
      </w:r>
    </w:p>
    <w:p w14:paraId="694E049C" w14:textId="77777777" w:rsidR="00E355AA" w:rsidRPr="00380063" w:rsidRDefault="00FD0DCB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д</w:t>
      </w:r>
      <w:r w:rsidR="005174EF">
        <w:rPr>
          <w:rFonts w:eastAsiaTheme="minorEastAsia"/>
        </w:rPr>
        <w:t>анные по условиям доступа, в случае если критерий доступ – доступ по типу УВ</w:t>
      </w:r>
      <w:r>
        <w:rPr>
          <w:rFonts w:eastAsiaTheme="minorEastAsia"/>
        </w:rPr>
        <w:t>.</w:t>
      </w:r>
    </w:p>
    <w:p w14:paraId="7113C3CA" w14:textId="77777777" w:rsidR="00D410E1" w:rsidRDefault="00D410E1" w:rsidP="00340323">
      <w:pPr>
        <w:pStyle w:val="4"/>
      </w:pPr>
      <w:bookmarkStart w:id="10798" w:name="_Ref75342444"/>
      <w:r>
        <w:t xml:space="preserve">Просмотр версии вида сведений и скачивание </w:t>
      </w:r>
      <w:r w:rsidR="007D6732">
        <w:t>артефактов</w:t>
      </w:r>
      <w:r>
        <w:t xml:space="preserve"> версии вида сведений</w:t>
      </w:r>
      <w:bookmarkEnd w:id="10798"/>
    </w:p>
    <w:p w14:paraId="1E4B0489" w14:textId="1C3F539F" w:rsidR="00A30DD2" w:rsidRPr="00694AB2" w:rsidRDefault="00A30DD2" w:rsidP="00A30DD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данных </w:t>
      </w:r>
      <w:r>
        <w:rPr>
          <w:rFonts w:eastAsiaTheme="minorEastAsia"/>
        </w:rPr>
        <w:t xml:space="preserve">версии </w:t>
      </w:r>
      <w:r w:rsidR="00F8517F" w:rsidRPr="00F8517F">
        <w:rPr>
          <w:rFonts w:eastAsiaTheme="minorEastAsia"/>
          <w:b/>
          <w:i/>
        </w:rPr>
        <w:t xml:space="preserve">Вида </w:t>
      </w:r>
      <w:r w:rsidRPr="00F8517F">
        <w:rPr>
          <w:rFonts w:eastAsiaTheme="minorEastAsia"/>
          <w:b/>
          <w:i/>
        </w:rPr>
        <w:t>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нужно перейти к ней по клику на соответствующей записи списка ве</w:t>
      </w:r>
      <w:r w:rsidR="00805200">
        <w:rPr>
          <w:rFonts w:eastAsiaTheme="minorEastAsia"/>
        </w:rPr>
        <w:t>рсий на карточке вида сведений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_Ref81230966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80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>
        <w:rPr>
          <w:rFonts w:eastAsiaTheme="minorEastAsia"/>
        </w:rPr>
        <w:t xml:space="preserve"> Откроется карточка версии вида сведений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_Ref81230984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81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</w:p>
    <w:p w14:paraId="3EF9C1D4" w14:textId="77777777" w:rsidR="003D14A2" w:rsidRDefault="003D14A2" w:rsidP="00380063">
      <w:pPr>
        <w:ind w:firstLine="0"/>
        <w:rPr>
          <w:lang w:eastAsia="en-US"/>
        </w:rPr>
      </w:pPr>
    </w:p>
    <w:p w14:paraId="0E8DB57D" w14:textId="77777777" w:rsidR="00805200" w:rsidRDefault="003D14A2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2EA9397" wp14:editId="4C2CC718">
            <wp:extent cx="6477000" cy="2651760"/>
            <wp:effectExtent l="0" t="0" r="0" b="0"/>
            <wp:docPr id="1396" name="Рисунок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83D38" w14:textId="2C444754" w:rsidR="00046FEE" w:rsidRPr="00694AB2" w:rsidRDefault="00805200" w:rsidP="00075BB6">
      <w:pPr>
        <w:pStyle w:val="a7"/>
        <w:jc w:val="center"/>
      </w:pPr>
      <w:bookmarkStart w:id="10799" w:name="_Ref8123098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81</w:t>
      </w:r>
      <w:r w:rsidR="00753F7E">
        <w:rPr>
          <w:noProof/>
        </w:rPr>
        <w:fldChar w:fldCharType="end"/>
      </w:r>
      <w:bookmarkEnd w:id="10799"/>
      <w:r w:rsidR="00046FEE" w:rsidRPr="00694AB2">
        <w:t xml:space="preserve"> – </w:t>
      </w:r>
      <w:r w:rsidR="00075BB6">
        <w:rPr>
          <w:lang w:eastAsia="en-US"/>
        </w:rPr>
        <w:t xml:space="preserve">Карточка версии </w:t>
      </w:r>
      <w:r w:rsidR="00046FEE">
        <w:rPr>
          <w:lang w:eastAsia="en-US"/>
        </w:rPr>
        <w:t>В</w:t>
      </w:r>
      <w:r w:rsidR="00075BB6">
        <w:rPr>
          <w:lang w:eastAsia="en-US"/>
        </w:rPr>
        <w:t>ида сведений</w:t>
      </w:r>
    </w:p>
    <w:p w14:paraId="38D1921E" w14:textId="77777777" w:rsidR="00075BB6" w:rsidRDefault="00075BB6" w:rsidP="00380063">
      <w:pPr>
        <w:ind w:firstLine="0"/>
        <w:rPr>
          <w:lang w:eastAsia="en-US"/>
        </w:rPr>
      </w:pPr>
    </w:p>
    <w:p w14:paraId="5ADF5DA4" w14:textId="77777777" w:rsidR="003D14A2" w:rsidRPr="00EE682C" w:rsidRDefault="003D14A2" w:rsidP="00380063">
      <w:pPr>
        <w:ind w:firstLine="0"/>
        <w:rPr>
          <w:lang w:eastAsia="en-US"/>
        </w:rPr>
      </w:pPr>
      <w:r>
        <w:rPr>
          <w:lang w:eastAsia="en-US"/>
        </w:rPr>
        <w:t xml:space="preserve">Карточка </w:t>
      </w:r>
      <w:r w:rsidR="00075BB6">
        <w:rPr>
          <w:lang w:eastAsia="en-US"/>
        </w:rPr>
        <w:t xml:space="preserve">версии </w:t>
      </w:r>
      <w:r w:rsidR="00075BB6" w:rsidRPr="00851F85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 содержит</w:t>
      </w:r>
      <w:r w:rsidRPr="00EE682C">
        <w:rPr>
          <w:lang w:eastAsia="en-US"/>
        </w:rPr>
        <w:t>:</w:t>
      </w:r>
    </w:p>
    <w:p w14:paraId="46184720" w14:textId="77777777"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D14A2">
        <w:rPr>
          <w:lang w:eastAsia="en-US"/>
        </w:rPr>
        <w:t>омер версии;</w:t>
      </w:r>
    </w:p>
    <w:p w14:paraId="2C6D7BB4" w14:textId="77777777"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у</w:t>
      </w:r>
      <w:r w:rsidR="003D14A2">
        <w:rPr>
          <w:lang w:eastAsia="en-US"/>
        </w:rPr>
        <w:t>никальный идентификатор версии вида сведений;</w:t>
      </w:r>
    </w:p>
    <w:p w14:paraId="7F2F8380" w14:textId="77777777"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>нопку «Скачать», при нажатии на которую осуществляется скачивание архива с данными по руководству пользователя с тех</w:t>
      </w:r>
      <w:r w:rsidR="00DB5C8D">
        <w:rPr>
          <w:lang w:eastAsia="en-US"/>
        </w:rPr>
        <w:t>нологического</w:t>
      </w:r>
      <w:r w:rsidR="003D14A2">
        <w:rPr>
          <w:lang w:eastAsia="en-US"/>
        </w:rPr>
        <w:t xml:space="preserve"> портала;</w:t>
      </w:r>
    </w:p>
    <w:p w14:paraId="5CD4C0E8" w14:textId="77777777"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 xml:space="preserve">нопку «Скачать», при нажатии на которую осуществляется скачивание архива с данными по </w:t>
      </w:r>
      <w:r w:rsidR="003D14A2">
        <w:rPr>
          <w:lang w:val="en-US" w:eastAsia="en-US"/>
        </w:rPr>
        <w:t>xsd</w:t>
      </w:r>
      <w:r w:rsidR="003D14A2" w:rsidRPr="00EE682C">
        <w:rPr>
          <w:lang w:eastAsia="en-US"/>
        </w:rPr>
        <w:t>-</w:t>
      </w:r>
      <w:r w:rsidR="003D14A2">
        <w:rPr>
          <w:lang w:val="en-US" w:eastAsia="en-US"/>
        </w:rPr>
        <w:t>c</w:t>
      </w:r>
      <w:r w:rsidR="003D14A2">
        <w:rPr>
          <w:lang w:eastAsia="en-US"/>
        </w:rPr>
        <w:t>хемам;</w:t>
      </w:r>
    </w:p>
    <w:p w14:paraId="68F96469" w14:textId="77777777" w:rsidR="003D14A2" w:rsidRPr="003046D7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>нопку «Скачать», при нажатии на которую осуществляется скачивание архива с данными по эталонным сообщения</w:t>
      </w:r>
      <w:r w:rsidR="00A30DD2">
        <w:rPr>
          <w:lang w:eastAsia="en-US"/>
        </w:rPr>
        <w:t>м</w:t>
      </w:r>
      <w:r w:rsidR="003D14A2">
        <w:rPr>
          <w:lang w:eastAsia="en-US"/>
        </w:rPr>
        <w:t>.</w:t>
      </w:r>
    </w:p>
    <w:p w14:paraId="428E1212" w14:textId="77777777" w:rsidR="00700B6E" w:rsidRDefault="00700B6E" w:rsidP="00A652DD">
      <w:pPr>
        <w:pStyle w:val="31"/>
      </w:pPr>
      <w:bookmarkStart w:id="10800" w:name="_Toc75341709"/>
      <w:bookmarkStart w:id="10801" w:name="_Toc75341710"/>
      <w:bookmarkStart w:id="10802" w:name="_Toc75341711"/>
      <w:bookmarkStart w:id="10803" w:name="_Toc75341712"/>
      <w:bookmarkStart w:id="10804" w:name="_Toc75341713"/>
      <w:bookmarkStart w:id="10805" w:name="_Toc75341714"/>
      <w:bookmarkStart w:id="10806" w:name="_Toc75341715"/>
      <w:bookmarkStart w:id="10807" w:name="_Ref83299082"/>
      <w:bookmarkStart w:id="10808" w:name="_Toc91517441"/>
      <w:bookmarkEnd w:id="10800"/>
      <w:bookmarkEnd w:id="10801"/>
      <w:bookmarkEnd w:id="10802"/>
      <w:bookmarkEnd w:id="10803"/>
      <w:bookmarkEnd w:id="10804"/>
      <w:bookmarkEnd w:id="10805"/>
      <w:bookmarkEnd w:id="10806"/>
      <w:r>
        <w:t xml:space="preserve">Создание нового </w:t>
      </w:r>
      <w:r w:rsidR="00C13E98">
        <w:t>вида сведений</w:t>
      </w:r>
      <w:r w:rsidR="00F8517F">
        <w:t xml:space="preserve"> и его версий</w:t>
      </w:r>
      <w:bookmarkEnd w:id="10807"/>
      <w:bookmarkEnd w:id="10808"/>
    </w:p>
    <w:p w14:paraId="5F581507" w14:textId="77777777" w:rsidR="0099111C" w:rsidRDefault="0099111C" w:rsidP="0099111C">
      <w:pPr>
        <w:rPr>
          <w:lang w:eastAsia="en-US"/>
        </w:rPr>
      </w:pPr>
      <w:r>
        <w:rPr>
          <w:lang w:eastAsia="en-US"/>
        </w:rPr>
        <w:t xml:space="preserve">Функция Добавления нового </w:t>
      </w:r>
      <w:r w:rsidR="00B347D1" w:rsidRPr="00851F85">
        <w:rPr>
          <w:b/>
          <w:i/>
          <w:lang w:eastAsia="en-US"/>
        </w:rPr>
        <w:t xml:space="preserve">Вида </w:t>
      </w:r>
      <w:r w:rsidRPr="00851F85">
        <w:rPr>
          <w:b/>
          <w:i/>
          <w:lang w:eastAsia="en-US"/>
        </w:rPr>
        <w:t>сведений</w:t>
      </w:r>
      <w:r>
        <w:rPr>
          <w:lang w:eastAsia="en-US"/>
        </w:rPr>
        <w:t xml:space="preserve"> доступна для авторизованных пользователей в роли:</w:t>
      </w:r>
    </w:p>
    <w:p w14:paraId="512B9B3D" w14:textId="77777777" w:rsidR="0099111C" w:rsidRDefault="0099111C" w:rsidP="0099111C">
      <w:pPr>
        <w:pStyle w:val="13"/>
        <w:rPr>
          <w:lang w:eastAsia="en-US"/>
        </w:rPr>
      </w:pPr>
      <w:r>
        <w:rPr>
          <w:lang w:eastAsia="en-US"/>
        </w:rPr>
        <w:t>Представитель участника взаимодействия;</w:t>
      </w:r>
    </w:p>
    <w:p w14:paraId="10EF4A01" w14:textId="77777777" w:rsidR="0099111C" w:rsidRDefault="0099111C" w:rsidP="0099111C">
      <w:pPr>
        <w:pStyle w:val="13"/>
        <w:rPr>
          <w:lang w:eastAsia="en-US"/>
        </w:rPr>
      </w:pPr>
      <w:r>
        <w:rPr>
          <w:lang w:eastAsia="en-US"/>
        </w:rPr>
        <w:t>Представитель разработчика.</w:t>
      </w:r>
    </w:p>
    <w:p w14:paraId="46F6CFD8" w14:textId="77777777" w:rsidR="00075BB6" w:rsidRDefault="00B347D1" w:rsidP="00BD3ABC">
      <w:pPr>
        <w:pStyle w:val="13"/>
        <w:numPr>
          <w:ilvl w:val="0"/>
          <w:numId w:val="0"/>
        </w:numPr>
        <w:tabs>
          <w:tab w:val="clear" w:pos="1134"/>
          <w:tab w:val="left" w:pos="1276"/>
        </w:tabs>
        <w:ind w:firstLine="851"/>
        <w:rPr>
          <w:lang w:eastAsia="en-US"/>
        </w:rPr>
      </w:pPr>
      <w:r>
        <w:rPr>
          <w:lang w:eastAsia="en-US"/>
        </w:rPr>
        <w:t xml:space="preserve">Также владельцем </w:t>
      </w:r>
      <w:r w:rsidRPr="00717264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 и соответс</w:t>
      </w:r>
      <w:r w:rsidR="00717264">
        <w:rPr>
          <w:lang w:eastAsia="en-US"/>
        </w:rPr>
        <w:t>т</w:t>
      </w:r>
      <w:r>
        <w:rPr>
          <w:lang w:eastAsia="en-US"/>
        </w:rPr>
        <w:t xml:space="preserve">венно могут иметь возможность </w:t>
      </w:r>
      <w:r w:rsidR="00717264">
        <w:rPr>
          <w:lang w:eastAsia="en-US"/>
        </w:rPr>
        <w:t>создавать</w:t>
      </w:r>
      <w:r>
        <w:rPr>
          <w:lang w:eastAsia="en-US"/>
        </w:rPr>
        <w:t xml:space="preserve"> </w:t>
      </w:r>
      <w:r w:rsidRPr="00717264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могут быть организации, соответствующие следующим параметрам:</w:t>
      </w:r>
    </w:p>
    <w:p w14:paraId="05907640" w14:textId="77777777" w:rsidR="00B347D1" w:rsidRPr="00263882" w:rsidRDefault="00B347D1" w:rsidP="00B347D1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параметрам категории организации ФОИВ или РОИВ</w:t>
      </w:r>
    </w:p>
    <w:p w14:paraId="1215347E" w14:textId="77777777" w:rsidR="00B347D1" w:rsidRPr="00263882" w:rsidRDefault="00B347D1" w:rsidP="00B347D1">
      <w:pPr>
        <w:pStyle w:val="13"/>
        <w:numPr>
          <w:ilvl w:val="0"/>
          <w:numId w:val="0"/>
        </w:numPr>
        <w:ind w:left="1134" w:hanging="425"/>
      </w:pPr>
      <w:r w:rsidRPr="00263882">
        <w:t>Или</w:t>
      </w:r>
    </w:p>
    <w:p w14:paraId="528B84F0" w14:textId="77777777" w:rsidR="00700B6E" w:rsidRDefault="00B347D1" w:rsidP="00BF650A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следующему наименованию: «ООО «Оператор-ЦРПТ» или «Российский Союз Автостраховщиков»</w:t>
      </w:r>
    </w:p>
    <w:p w14:paraId="4D77C9BF" w14:textId="77777777" w:rsidR="0099111C" w:rsidRDefault="0099111C" w:rsidP="00380063">
      <w:pPr>
        <w:rPr>
          <w:rFonts w:eastAsiaTheme="minorEastAsia"/>
        </w:rPr>
      </w:pPr>
    </w:p>
    <w:p w14:paraId="07838712" w14:textId="77777777" w:rsidR="007347F0" w:rsidRDefault="007347F0" w:rsidP="0038006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В результате выполнения действий по добавлению </w:t>
      </w:r>
      <w:r w:rsidRPr="00F62B5B">
        <w:rPr>
          <w:rFonts w:eastAsiaTheme="minorEastAsia"/>
          <w:b/>
          <w:i/>
        </w:rPr>
        <w:t xml:space="preserve">Вида сведений </w:t>
      </w:r>
      <w:r>
        <w:rPr>
          <w:rFonts w:eastAsiaTheme="minorEastAsia"/>
        </w:rPr>
        <w:t xml:space="preserve">и его версии в среде разработки СМЭВ будет зарегистрирован </w:t>
      </w:r>
      <w:r w:rsidRPr="00F62B5B">
        <w:rPr>
          <w:rFonts w:eastAsiaTheme="minorEastAsia"/>
          <w:b/>
          <w:i/>
        </w:rPr>
        <w:t>Вид сведений</w:t>
      </w:r>
      <w:r>
        <w:rPr>
          <w:rFonts w:eastAsiaTheme="minorEastAsia"/>
        </w:rPr>
        <w:t xml:space="preserve"> и его версия со свободным доступом для его потребителей. </w:t>
      </w:r>
    </w:p>
    <w:p w14:paraId="5BE1797B" w14:textId="40D6CFA4" w:rsidR="007347F0" w:rsidRDefault="007347F0" w:rsidP="00380063">
      <w:pPr>
        <w:rPr>
          <w:rFonts w:eastAsiaTheme="minorEastAsia"/>
        </w:rPr>
      </w:pPr>
      <w:r>
        <w:rPr>
          <w:rFonts w:eastAsiaTheme="minorEastAsia"/>
        </w:rPr>
        <w:t xml:space="preserve">Для добавления </w:t>
      </w:r>
      <w:r w:rsidRPr="00F62B5B">
        <w:rPr>
          <w:rFonts w:eastAsiaTheme="minorEastAsia"/>
          <w:b/>
          <w:i/>
        </w:rPr>
        <w:t>Виду сведений</w:t>
      </w:r>
      <w:r>
        <w:rPr>
          <w:rFonts w:eastAsiaTheme="minorEastAsia"/>
        </w:rPr>
        <w:t xml:space="preserve"> информации о ИС ответчика, необходимо выполнить процедуру Добавить ответчика (подробней в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_Ref86750525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rPr>
          <w:rFonts w:eastAsiaTheme="minorEastAsia"/>
        </w:rPr>
        <w:t>5.4.7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73FE4982" w14:textId="77777777" w:rsidR="007347F0" w:rsidRDefault="007347F0" w:rsidP="00380063">
      <w:pPr>
        <w:rPr>
          <w:rFonts w:eastAsiaTheme="minorEastAsia"/>
        </w:rPr>
      </w:pPr>
    </w:p>
    <w:p w14:paraId="7D56FAA8" w14:textId="77777777" w:rsidR="00F8517F" w:rsidRDefault="00F8517F" w:rsidP="00380063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F27109">
        <w:t>того</w:t>
      </w:r>
      <w:r>
        <w:rPr>
          <w:rFonts w:eastAsiaTheme="minorEastAsia"/>
        </w:rPr>
        <w:t xml:space="preserve"> чтобы с помощью ЛК УВ создать</w:t>
      </w:r>
      <w:r w:rsidR="0099111C">
        <w:rPr>
          <w:rFonts w:eastAsiaTheme="minorEastAsia"/>
        </w:rPr>
        <w:t xml:space="preserve"> новый</w:t>
      </w:r>
      <w:r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Вид сведений</w:t>
      </w:r>
      <w:r>
        <w:rPr>
          <w:rFonts w:eastAsiaTheme="minorEastAsia"/>
        </w:rPr>
        <w:t xml:space="preserve"> и зарегистрировать его версию в Среде разработки СМЭВ необходимо:</w:t>
      </w:r>
    </w:p>
    <w:p w14:paraId="0CDAF7BF" w14:textId="23A8D669" w:rsidR="00F8517F" w:rsidRDefault="0099111C" w:rsidP="00F126DC">
      <w:pPr>
        <w:pStyle w:val="ac"/>
        <w:numPr>
          <w:ilvl w:val="0"/>
          <w:numId w:val="65"/>
        </w:numPr>
        <w:rPr>
          <w:rFonts w:eastAsiaTheme="minorEastAsia"/>
        </w:rPr>
      </w:pPr>
      <w:r w:rsidRPr="0099111C">
        <w:rPr>
          <w:rFonts w:eastAsiaTheme="minorEastAsia"/>
        </w:rPr>
        <w:t xml:space="preserve">Вызвать визард Добавления вида сведения. </w:t>
      </w:r>
      <w:r w:rsidR="00B17FE2" w:rsidRPr="0099111C">
        <w:rPr>
          <w:rFonts w:eastAsiaTheme="minorEastAsia"/>
        </w:rPr>
        <w:t xml:space="preserve">Для </w:t>
      </w:r>
      <w:r>
        <w:rPr>
          <w:lang w:eastAsia="en-US"/>
        </w:rPr>
        <w:t xml:space="preserve">этого </w:t>
      </w:r>
      <w:r w:rsidR="00B17FE2" w:rsidRPr="0099111C">
        <w:rPr>
          <w:rFonts w:eastAsiaTheme="minorEastAsia"/>
        </w:rPr>
        <w:t xml:space="preserve">на карточке </w:t>
      </w:r>
      <w:r w:rsidR="00B17FE2">
        <w:rPr>
          <w:lang w:eastAsia="en-US"/>
        </w:rPr>
        <w:t xml:space="preserve">«Добавить вид </w:t>
      </w:r>
      <w:r w:rsidR="00B17FE2" w:rsidRPr="0099111C">
        <w:rPr>
          <w:rFonts w:eastAsia="Calibri"/>
          <w:lang w:eastAsia="en-US"/>
        </w:rPr>
        <w:t>сведений</w:t>
      </w:r>
      <w:r w:rsidR="00B17FE2">
        <w:rPr>
          <w:lang w:eastAsia="en-US"/>
        </w:rPr>
        <w:t xml:space="preserve">» </w:t>
      </w:r>
      <w:r w:rsidR="00B17FE2" w:rsidRPr="0099111C">
        <w:rPr>
          <w:rFonts w:eastAsiaTheme="minorEastAsia"/>
        </w:rPr>
        <w:t>в панели быстрых действий главной страницы авторизованной зоны (</w:t>
      </w:r>
      <w:r w:rsidR="00B17FE2" w:rsidRPr="0099111C">
        <w:rPr>
          <w:rFonts w:eastAsiaTheme="minorEastAsia"/>
        </w:rPr>
        <w:fldChar w:fldCharType="begin"/>
      </w:r>
      <w:r w:rsidR="00B17FE2" w:rsidRPr="0099111C">
        <w:rPr>
          <w:rFonts w:eastAsiaTheme="minorEastAsia"/>
        </w:rPr>
        <w:instrText xml:space="preserve"> REF _Ref479785640 \h </w:instrText>
      </w:r>
      <w:r w:rsidR="00B17FE2" w:rsidRPr="0099111C">
        <w:rPr>
          <w:rFonts w:eastAsiaTheme="minorEastAsia"/>
        </w:rPr>
      </w:r>
      <w:r w:rsidR="00B17FE2" w:rsidRPr="0099111C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 w:rsidR="00B17FE2" w:rsidRPr="0099111C">
        <w:rPr>
          <w:rFonts w:eastAsiaTheme="minorEastAsia"/>
        </w:rPr>
        <w:fldChar w:fldCharType="end"/>
      </w:r>
      <w:r w:rsidR="00B17FE2" w:rsidRPr="0099111C">
        <w:rPr>
          <w:rFonts w:eastAsiaTheme="minorEastAsia"/>
        </w:rPr>
        <w:t>)</w:t>
      </w:r>
      <w:r w:rsidR="00F1199F" w:rsidRPr="0099111C">
        <w:rPr>
          <w:rFonts w:eastAsiaTheme="minorEastAsia"/>
        </w:rPr>
        <w:t xml:space="preserve">, </w:t>
      </w:r>
      <w:r w:rsidRPr="0099111C">
        <w:rPr>
          <w:rFonts w:eastAsiaTheme="minorEastAsia"/>
        </w:rPr>
        <w:t xml:space="preserve">нужно </w:t>
      </w:r>
      <w:r w:rsidR="00F1199F" w:rsidRPr="0099111C">
        <w:rPr>
          <w:rFonts w:eastAsiaTheme="minorEastAsia"/>
        </w:rPr>
        <w:t>нажать кнопку «Выбрать»</w:t>
      </w:r>
      <w:r>
        <w:rPr>
          <w:rFonts w:eastAsiaTheme="minorEastAsia"/>
        </w:rPr>
        <w:t xml:space="preserve">. </w:t>
      </w:r>
    </w:p>
    <w:p w14:paraId="475EFF7A" w14:textId="14EECC22" w:rsidR="0099111C" w:rsidRPr="0099111C" w:rsidRDefault="0099111C" w:rsidP="0099111C">
      <w:pPr>
        <w:rPr>
          <w:lang w:eastAsia="en-US"/>
        </w:rPr>
      </w:pPr>
      <w:r>
        <w:rPr>
          <w:lang w:eastAsia="en-US"/>
        </w:rPr>
        <w:t xml:space="preserve">При вызове визарда Добавления вида сведений с панели быстрых запусков, откроется форма первого шага, на которой </w:t>
      </w:r>
      <w:r w:rsidR="00717264">
        <w:rPr>
          <w:lang w:eastAsia="en-US"/>
        </w:rPr>
        <w:t>приведено</w:t>
      </w:r>
      <w:r w:rsidR="00075BB6">
        <w:rPr>
          <w:lang w:eastAsia="en-US"/>
        </w:rPr>
        <w:t xml:space="preserve"> краткое описание </w:t>
      </w:r>
      <w:r w:rsidR="00075BB6" w:rsidRPr="00851F85">
        <w:rPr>
          <w:b/>
          <w:i/>
          <w:lang w:eastAsia="en-US"/>
        </w:rPr>
        <w:t>Вида сведений</w:t>
      </w:r>
      <w:r w:rsidR="00075BB6">
        <w:rPr>
          <w:lang w:eastAsia="en-US"/>
        </w:rPr>
        <w:t>, также приведена дорожная карта процесса от проектирования протокола обмена, до регистрации его в Продуктивной среде СМЭВ. Т</w:t>
      </w:r>
      <w:r w:rsidR="003161B7">
        <w:rPr>
          <w:lang w:eastAsia="en-US"/>
        </w:rPr>
        <w:t xml:space="preserve">акже </w:t>
      </w:r>
      <w:r w:rsidR="00717264">
        <w:rPr>
          <w:lang w:eastAsia="en-US"/>
        </w:rPr>
        <w:t>приведена</w:t>
      </w:r>
      <w:r w:rsidR="00075BB6">
        <w:rPr>
          <w:lang w:eastAsia="en-US"/>
        </w:rPr>
        <w:t xml:space="preserve"> ссылка на описание Вида сведений и процесса его проектирования в Методических рекомендациях СМЭВ, размещённом на </w:t>
      </w:r>
      <w:hyperlink r:id="rId105" w:history="1">
        <w:r w:rsidR="00075BB6" w:rsidRPr="00075BB6">
          <w:rPr>
            <w:rStyle w:val="a6"/>
            <w:lang w:eastAsia="en-US"/>
          </w:rPr>
          <w:t>Техпортале СМЭВ 3</w:t>
        </w:r>
      </w:hyperlink>
      <w:r w:rsidR="00075BB6">
        <w:rPr>
          <w:lang w:eastAsia="en-US"/>
        </w:rPr>
        <w:t xml:space="preserve"> (</w:t>
      </w:r>
      <w:r w:rsidR="00075BB6">
        <w:rPr>
          <w:lang w:eastAsia="en-US"/>
        </w:rPr>
        <w:fldChar w:fldCharType="begin"/>
      </w:r>
      <w:r w:rsidR="00075BB6">
        <w:rPr>
          <w:lang w:eastAsia="en-US"/>
        </w:rPr>
        <w:instrText xml:space="preserve"> REF _Ref83136696 \h </w:instrText>
      </w:r>
      <w:r w:rsidR="00075BB6">
        <w:rPr>
          <w:lang w:eastAsia="en-US"/>
        </w:rPr>
      </w:r>
      <w:r w:rsidR="00075BB6">
        <w:rPr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82</w:t>
      </w:r>
      <w:r w:rsidR="00075BB6">
        <w:rPr>
          <w:lang w:eastAsia="en-US"/>
        </w:rPr>
        <w:fldChar w:fldCharType="end"/>
      </w:r>
      <w:r w:rsidR="00075BB6">
        <w:rPr>
          <w:lang w:eastAsia="en-US"/>
        </w:rPr>
        <w:t>). Переход на следующий шаг визарда выполняется по нажатию кнопки «Начать».</w:t>
      </w:r>
    </w:p>
    <w:p w14:paraId="227BC1CA" w14:textId="77777777" w:rsidR="00F8517F" w:rsidRDefault="00F8517F" w:rsidP="00380063">
      <w:pPr>
        <w:rPr>
          <w:lang w:eastAsia="en-US"/>
        </w:rPr>
      </w:pPr>
    </w:p>
    <w:p w14:paraId="00C62D64" w14:textId="77777777" w:rsidR="00075BB6" w:rsidRDefault="00F8517F" w:rsidP="003161B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DEC93F" wp14:editId="39DB5472">
            <wp:extent cx="4162425" cy="5850443"/>
            <wp:effectExtent l="0" t="0" r="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72448" cy="58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01FC" w14:textId="61E17752" w:rsidR="00F8517F" w:rsidRDefault="00075BB6" w:rsidP="00075BB6">
      <w:pPr>
        <w:pStyle w:val="a7"/>
        <w:ind w:firstLine="0"/>
        <w:jc w:val="center"/>
      </w:pPr>
      <w:bookmarkStart w:id="10809" w:name="_Ref8313669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82</w:t>
      </w:r>
      <w:r w:rsidR="00753F7E">
        <w:rPr>
          <w:noProof/>
        </w:rPr>
        <w:fldChar w:fldCharType="end"/>
      </w:r>
      <w:bookmarkEnd w:id="10809"/>
      <w:r>
        <w:t xml:space="preserve"> – Первый шаг визарда «Добавить вид сведений»</w:t>
      </w:r>
    </w:p>
    <w:p w14:paraId="0D010448" w14:textId="77777777" w:rsidR="00075BB6" w:rsidRDefault="00075BB6" w:rsidP="00075BB6"/>
    <w:p w14:paraId="7B0DF407" w14:textId="77777777" w:rsidR="00075BB6" w:rsidRDefault="00075BB6" w:rsidP="00F126DC">
      <w:pPr>
        <w:pStyle w:val="ac"/>
        <w:numPr>
          <w:ilvl w:val="0"/>
          <w:numId w:val="65"/>
        </w:numPr>
      </w:pPr>
      <w:r>
        <w:t xml:space="preserve">Выбрать режим сеанс обмена </w:t>
      </w:r>
      <w:r w:rsidRPr="00A92B4A">
        <w:rPr>
          <w:b/>
          <w:i/>
        </w:rPr>
        <w:t>Вида сведения</w:t>
      </w:r>
      <w:r>
        <w:t xml:space="preserve"> </w:t>
      </w:r>
      <w:r w:rsidR="00A92B4A">
        <w:t xml:space="preserve">из предложенных вариантов: </w:t>
      </w:r>
    </w:p>
    <w:p w14:paraId="6157A162" w14:textId="77777777" w:rsidR="00A92B4A" w:rsidRDefault="00A92B4A" w:rsidP="00A92B4A">
      <w:pPr>
        <w:pStyle w:val="13"/>
        <w:rPr>
          <w:lang w:eastAsia="en-US"/>
        </w:rPr>
      </w:pPr>
      <w:r>
        <w:rPr>
          <w:lang w:eastAsia="en-US"/>
        </w:rPr>
        <w:t>Рассылка (</w:t>
      </w:r>
      <w:r w:rsidRPr="00A92B4A">
        <w:rPr>
          <w:i/>
          <w:lang w:eastAsia="en-US"/>
        </w:rPr>
        <w:t>в режиме «рассылка» система-издатель инициирует передачу сообщением-рассылкой, а содержащиеся в ней СМЭВ-документы, получают системы-подписчики</w:t>
      </w:r>
      <w:r>
        <w:rPr>
          <w:lang w:eastAsia="en-US"/>
        </w:rPr>
        <w:t>);</w:t>
      </w:r>
    </w:p>
    <w:p w14:paraId="79D71BB8" w14:textId="77777777" w:rsidR="00A92B4A" w:rsidRDefault="00A92B4A" w:rsidP="00A92B4A">
      <w:pPr>
        <w:pStyle w:val="13"/>
      </w:pPr>
      <w:r>
        <w:rPr>
          <w:lang w:eastAsia="en-US"/>
        </w:rPr>
        <w:t>Запр</w:t>
      </w:r>
      <w:r>
        <w:t>ос-ответ (</w:t>
      </w:r>
      <w:r w:rsidRPr="00A92B4A">
        <w:rPr>
          <w:i/>
          <w:lang w:eastAsia="en-US"/>
        </w:rPr>
        <w:t>в режиме «запрос-ответ»</w:t>
      </w:r>
      <w:r w:rsidR="00111718">
        <w:rPr>
          <w:i/>
          <w:lang w:eastAsia="en-US"/>
        </w:rPr>
        <w:t xml:space="preserve"> </w:t>
      </w:r>
      <w:r w:rsidRPr="00A92B4A">
        <w:rPr>
          <w:i/>
          <w:lang w:eastAsia="en-US"/>
        </w:rPr>
        <w:t>стороной, инициирующей передачи, является система-инициатор, а пассивной стороной обмена является система-ответчик</w:t>
      </w:r>
      <w:r>
        <w:t>).</w:t>
      </w:r>
    </w:p>
    <w:p w14:paraId="4C4F49FE" w14:textId="77777777" w:rsidR="00A92B4A" w:rsidRDefault="00A92B4A" w:rsidP="00A92B4A">
      <w:r>
        <w:t xml:space="preserve">В зависимости от </w:t>
      </w:r>
      <w:r>
        <w:rPr>
          <w:lang w:eastAsia="en-US"/>
        </w:rPr>
        <w:t>выбранного</w:t>
      </w:r>
      <w:r>
        <w:t xml:space="preserve"> варианта режима сеанса обмена, визард выполнить переход к шагу, содержащему варианты соответствующих типов маршрутизации</w:t>
      </w:r>
    </w:p>
    <w:p w14:paraId="18D681B3" w14:textId="77777777" w:rsidR="00F27109" w:rsidRDefault="00F27109" w:rsidP="00A92B4A"/>
    <w:p w14:paraId="783A5D22" w14:textId="77777777" w:rsidR="00350EB3" w:rsidRDefault="00350EB3" w:rsidP="00A92B4A">
      <w:r>
        <w:t>На форме визарда находятся следующие данные:</w:t>
      </w:r>
    </w:p>
    <w:p w14:paraId="7213C886" w14:textId="5F17A3F6" w:rsidR="00F27109" w:rsidRDefault="00F27109" w:rsidP="00350EB3">
      <w:pPr>
        <w:pStyle w:val="13"/>
      </w:pPr>
      <w:r>
        <w:t>Ф</w:t>
      </w:r>
      <w:r w:rsidR="00350EB3">
        <w:t xml:space="preserve">ункция возврата на предыдущий шаг визарда (Отметка 1 </w:t>
      </w:r>
      <w:r w:rsidR="00350EB3">
        <w:fldChar w:fldCharType="begin"/>
      </w:r>
      <w:r w:rsidR="00350EB3">
        <w:instrText xml:space="preserve"> REF _Ref83140592 \h </w:instrText>
      </w:r>
      <w:r w:rsidR="00350EB3">
        <w:fldChar w:fldCharType="separate"/>
      </w:r>
      <w:r w:rsidR="00E11B25">
        <w:t xml:space="preserve">Рисунок </w:t>
      </w:r>
      <w:r w:rsidR="00E11B25">
        <w:rPr>
          <w:noProof/>
        </w:rPr>
        <w:t>83</w:t>
      </w:r>
      <w:r w:rsidR="00350EB3">
        <w:fldChar w:fldCharType="end"/>
      </w:r>
      <w:r w:rsidR="00350EB3">
        <w:t>)</w:t>
      </w:r>
      <w:r>
        <w:t>;</w:t>
      </w:r>
    </w:p>
    <w:p w14:paraId="7C00C186" w14:textId="3D4A3E55" w:rsidR="00350EB3" w:rsidRDefault="00F27109" w:rsidP="00350EB3">
      <w:pPr>
        <w:pStyle w:val="13"/>
      </w:pPr>
      <w:r>
        <w:t xml:space="preserve">Наименование визарда (Отметка 2 </w:t>
      </w:r>
      <w:r>
        <w:fldChar w:fldCharType="begin"/>
      </w:r>
      <w:r>
        <w:instrText xml:space="preserve"> REF _Ref83140592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83</w:t>
      </w:r>
      <w:r>
        <w:fldChar w:fldCharType="end"/>
      </w:r>
      <w:r>
        <w:t>);</w:t>
      </w:r>
    </w:p>
    <w:p w14:paraId="440D33D5" w14:textId="1924211A" w:rsidR="00F27109" w:rsidRDefault="00F27109" w:rsidP="00350EB3">
      <w:pPr>
        <w:pStyle w:val="13"/>
      </w:pPr>
      <w:r>
        <w:lastRenderedPageBreak/>
        <w:t xml:space="preserve">Среда СМЭВ, для которой выполняются действия </w:t>
      </w:r>
      <w:r w:rsidR="00717264">
        <w:t>визарда</w:t>
      </w:r>
      <w:r>
        <w:t xml:space="preserve"> (Отметка 3 </w:t>
      </w:r>
      <w:r>
        <w:fldChar w:fldCharType="begin"/>
      </w:r>
      <w:r>
        <w:instrText xml:space="preserve"> REF _Ref83140592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83</w:t>
      </w:r>
      <w:r>
        <w:fldChar w:fldCharType="end"/>
      </w:r>
      <w:r>
        <w:t>);</w:t>
      </w:r>
    </w:p>
    <w:p w14:paraId="498A397C" w14:textId="378C5918" w:rsidR="00F27109" w:rsidRDefault="00F27109" w:rsidP="00350EB3">
      <w:pPr>
        <w:pStyle w:val="13"/>
      </w:pPr>
      <w:r>
        <w:t xml:space="preserve">Наименование шага </w:t>
      </w:r>
      <w:r w:rsidR="00717264">
        <w:t>визарда</w:t>
      </w:r>
      <w:r>
        <w:t xml:space="preserve"> </w:t>
      </w:r>
      <w:r w:rsidR="00421FF8">
        <w:t xml:space="preserve">(Отметка 4 </w:t>
      </w:r>
      <w:r w:rsidR="00421FF8">
        <w:fldChar w:fldCharType="begin"/>
      </w:r>
      <w:r w:rsidR="00421FF8">
        <w:instrText xml:space="preserve"> REF _Ref83140592 \h </w:instrText>
      </w:r>
      <w:r w:rsidR="00421FF8">
        <w:fldChar w:fldCharType="separate"/>
      </w:r>
      <w:r w:rsidR="00E11B25">
        <w:t xml:space="preserve">Рисунок </w:t>
      </w:r>
      <w:r w:rsidR="00E11B25">
        <w:rPr>
          <w:noProof/>
        </w:rPr>
        <w:t>83</w:t>
      </w:r>
      <w:r w:rsidR="00421FF8">
        <w:fldChar w:fldCharType="end"/>
      </w:r>
      <w:r w:rsidR="00421FF8">
        <w:t>);</w:t>
      </w:r>
    </w:p>
    <w:p w14:paraId="56CC3259" w14:textId="37D2C427" w:rsidR="00905070" w:rsidRDefault="00717264" w:rsidP="00350EB3">
      <w:pPr>
        <w:pStyle w:val="13"/>
      </w:pPr>
      <w:r>
        <w:t>Пояснение</w:t>
      </w:r>
      <w:r w:rsidR="00905070">
        <w:t xml:space="preserve"> шага визарда, может содержать ссылки на </w:t>
      </w:r>
      <w:r>
        <w:t>материалы</w:t>
      </w:r>
      <w:r w:rsidR="00905070">
        <w:t xml:space="preserve"> с подробным описанием </w:t>
      </w:r>
      <w:r>
        <w:t>компонента</w:t>
      </w:r>
      <w:r w:rsidR="00905070">
        <w:t xml:space="preserve"> (Отметка 5 </w:t>
      </w:r>
      <w:r w:rsidR="00905070">
        <w:fldChar w:fldCharType="begin"/>
      </w:r>
      <w:r w:rsidR="00905070">
        <w:instrText xml:space="preserve"> REF _Ref83140592 \h </w:instrText>
      </w:r>
      <w:r w:rsidR="00905070">
        <w:fldChar w:fldCharType="separate"/>
      </w:r>
      <w:r w:rsidR="00E11B25">
        <w:t xml:space="preserve">Рисунок </w:t>
      </w:r>
      <w:r w:rsidR="00E11B25">
        <w:rPr>
          <w:noProof/>
        </w:rPr>
        <w:t>83</w:t>
      </w:r>
      <w:r w:rsidR="00905070">
        <w:fldChar w:fldCharType="end"/>
      </w:r>
      <w:r w:rsidR="00905070">
        <w:t>);</w:t>
      </w:r>
    </w:p>
    <w:p w14:paraId="72B4542D" w14:textId="00EFD6D0" w:rsidR="00905070" w:rsidRDefault="00905070" w:rsidP="00350EB3">
      <w:pPr>
        <w:pStyle w:val="13"/>
      </w:pPr>
      <w:r>
        <w:t xml:space="preserve">Элементы управления шага </w:t>
      </w:r>
      <w:r w:rsidR="00717264">
        <w:t>визарда</w:t>
      </w:r>
      <w:r>
        <w:t xml:space="preserve">, выбор которого инициирует переход на следующий шаг (Отметка 6 </w:t>
      </w:r>
      <w:r>
        <w:fldChar w:fldCharType="begin"/>
      </w:r>
      <w:r>
        <w:instrText xml:space="preserve"> REF _Ref83140592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83</w:t>
      </w:r>
      <w:r>
        <w:fldChar w:fldCharType="end"/>
      </w:r>
      <w:r>
        <w:t>);</w:t>
      </w:r>
    </w:p>
    <w:p w14:paraId="0B0E2601" w14:textId="77777777" w:rsidR="00350EB3" w:rsidRPr="00350EB3" w:rsidRDefault="00350EB3" w:rsidP="00A92B4A"/>
    <w:p w14:paraId="38D4BE51" w14:textId="77777777" w:rsidR="00A92B4A" w:rsidRPr="00A92B4A" w:rsidRDefault="00A92B4A" w:rsidP="00A92B4A"/>
    <w:p w14:paraId="54960DFB" w14:textId="77777777" w:rsidR="00075BB6" w:rsidRDefault="00350EB3" w:rsidP="00A92B4A">
      <w:pPr>
        <w:keepNext/>
        <w:jc w:val="center"/>
      </w:pPr>
      <w:r>
        <w:rPr>
          <w:noProof/>
        </w:rPr>
        <w:drawing>
          <wp:inline distT="0" distB="0" distL="0" distR="0" wp14:anchorId="2E437C3F" wp14:editId="6E0246C3">
            <wp:extent cx="5314950" cy="3981450"/>
            <wp:effectExtent l="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26E2" w14:textId="4846F8A8" w:rsidR="00075BB6" w:rsidRDefault="00075BB6" w:rsidP="00075BB6">
      <w:pPr>
        <w:pStyle w:val="a7"/>
        <w:jc w:val="center"/>
      </w:pPr>
      <w:bookmarkStart w:id="10810" w:name="_Ref8314059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83</w:t>
      </w:r>
      <w:r w:rsidR="00753F7E">
        <w:rPr>
          <w:noProof/>
        </w:rPr>
        <w:fldChar w:fldCharType="end"/>
      </w:r>
      <w:bookmarkEnd w:id="10810"/>
      <w:r w:rsidR="00A92B4A">
        <w:t xml:space="preserve"> –</w:t>
      </w:r>
      <w:r>
        <w:t xml:space="preserve"> Шаг выбора режима сеанса обмена Вида сведений</w:t>
      </w:r>
    </w:p>
    <w:p w14:paraId="5D1777A1" w14:textId="77777777" w:rsidR="00075BB6" w:rsidRPr="00075BB6" w:rsidRDefault="00075BB6" w:rsidP="00075BB6"/>
    <w:p w14:paraId="685538EC" w14:textId="77777777" w:rsidR="00A92B4A" w:rsidRDefault="00A92B4A" w:rsidP="00F126DC">
      <w:pPr>
        <w:pStyle w:val="ac"/>
        <w:numPr>
          <w:ilvl w:val="0"/>
          <w:numId w:val="65"/>
        </w:numPr>
        <w:rPr>
          <w:lang w:eastAsia="en-US"/>
        </w:rPr>
      </w:pPr>
      <w:r>
        <w:rPr>
          <w:lang w:eastAsia="en-US"/>
        </w:rPr>
        <w:t>Выбрать тип маршрутизации Вида сведений:</w:t>
      </w:r>
    </w:p>
    <w:p w14:paraId="2875A2FB" w14:textId="77777777" w:rsidR="00A92B4A" w:rsidRDefault="00A92B4A" w:rsidP="00A92B4A">
      <w:pPr>
        <w:rPr>
          <w:lang w:eastAsia="en-US"/>
        </w:rPr>
      </w:pPr>
    </w:p>
    <w:p w14:paraId="43FA4A94" w14:textId="22811FE0" w:rsidR="00A92B4A" w:rsidRDefault="00A92B4A" w:rsidP="00A92B4A">
      <w:pPr>
        <w:rPr>
          <w:lang w:eastAsia="en-US"/>
        </w:rPr>
      </w:pPr>
      <w:r>
        <w:rPr>
          <w:lang w:eastAsia="en-US"/>
        </w:rPr>
        <w:t xml:space="preserve">Для </w:t>
      </w:r>
      <w:r w:rsidR="00C251B8" w:rsidRPr="00851F85">
        <w:rPr>
          <w:b/>
          <w:i/>
          <w:lang w:eastAsia="en-US"/>
        </w:rPr>
        <w:t>Вида сведений</w:t>
      </w:r>
      <w:r w:rsidR="00C251B8">
        <w:rPr>
          <w:lang w:eastAsia="en-US"/>
        </w:rPr>
        <w:t xml:space="preserve"> с режимом сеанса обмена </w:t>
      </w:r>
      <w:r>
        <w:rPr>
          <w:lang w:eastAsia="en-US"/>
        </w:rPr>
        <w:t>Рассылка форма выбора типа маршрутизации содержит</w:t>
      </w:r>
      <w:r w:rsidR="00C251B8">
        <w:rPr>
          <w:lang w:eastAsia="en-US"/>
        </w:rPr>
        <w:t xml:space="preserve"> следующие варианты (</w:t>
      </w:r>
      <w:r w:rsidR="00C251B8">
        <w:rPr>
          <w:lang w:eastAsia="en-US"/>
        </w:rPr>
        <w:fldChar w:fldCharType="begin"/>
      </w:r>
      <w:r w:rsidR="00C251B8">
        <w:rPr>
          <w:lang w:eastAsia="en-US"/>
        </w:rPr>
        <w:instrText xml:space="preserve"> REF _Ref83213024 \h </w:instrText>
      </w:r>
      <w:r w:rsidR="00C251B8">
        <w:rPr>
          <w:lang w:eastAsia="en-US"/>
        </w:rPr>
      </w:r>
      <w:r w:rsidR="00C251B8">
        <w:rPr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84</w:t>
      </w:r>
      <w:r w:rsidR="00C251B8">
        <w:rPr>
          <w:lang w:eastAsia="en-US"/>
        </w:rPr>
        <w:fldChar w:fldCharType="end"/>
      </w:r>
      <w:r w:rsidR="00C251B8">
        <w:rPr>
          <w:lang w:eastAsia="en-US"/>
        </w:rPr>
        <w:t>):</w:t>
      </w:r>
    </w:p>
    <w:p w14:paraId="740BEFF8" w14:textId="77777777" w:rsidR="00C251B8" w:rsidRDefault="00C251B8" w:rsidP="00C251B8">
      <w:pPr>
        <w:pStyle w:val="13"/>
      </w:pPr>
      <w:r>
        <w:t>Целиковая маршрутизация рассылки;</w:t>
      </w:r>
    </w:p>
    <w:p w14:paraId="090205FE" w14:textId="77777777" w:rsidR="00C251B8" w:rsidRDefault="00C251B8" w:rsidP="00C251B8">
      <w:pPr>
        <w:pStyle w:val="13"/>
      </w:pPr>
      <w:r>
        <w:t>Общая маршрутизация рассылки по идентификаторам;</w:t>
      </w:r>
    </w:p>
    <w:p w14:paraId="2DAC8F5B" w14:textId="77777777" w:rsidR="00C251B8" w:rsidRDefault="00C251B8" w:rsidP="00C251B8">
      <w:pPr>
        <w:pStyle w:val="13"/>
        <w:rPr>
          <w:lang w:eastAsia="en-US"/>
        </w:rPr>
      </w:pPr>
      <w:r>
        <w:t>Фрагментарная</w:t>
      </w:r>
      <w:r>
        <w:rPr>
          <w:lang w:eastAsia="en-US"/>
        </w:rPr>
        <w:t xml:space="preserve"> маршрутизация по идентификаторам.</w:t>
      </w:r>
    </w:p>
    <w:p w14:paraId="500464BC" w14:textId="77777777" w:rsidR="00C251B8" w:rsidRDefault="00C251B8" w:rsidP="00A92B4A">
      <w:pPr>
        <w:rPr>
          <w:lang w:eastAsia="en-US"/>
        </w:rPr>
      </w:pPr>
    </w:p>
    <w:p w14:paraId="53994F7F" w14:textId="77777777" w:rsidR="00C251B8" w:rsidRDefault="00C251B8" w:rsidP="00C251B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61AAC9" wp14:editId="05E1DC48">
            <wp:extent cx="5095875" cy="4686300"/>
            <wp:effectExtent l="0" t="0" r="9525" b="0"/>
            <wp:docPr id="1369" name="Рисунок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94C0" w14:textId="7C94C0CC" w:rsidR="00C251B8" w:rsidRDefault="00C251B8" w:rsidP="00C251B8">
      <w:pPr>
        <w:pStyle w:val="a7"/>
        <w:jc w:val="center"/>
      </w:pPr>
      <w:bookmarkStart w:id="10811" w:name="_Ref8321302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84</w:t>
      </w:r>
      <w:r w:rsidR="00753F7E">
        <w:rPr>
          <w:noProof/>
        </w:rPr>
        <w:fldChar w:fldCharType="end"/>
      </w:r>
      <w:bookmarkEnd w:id="10811"/>
      <w:r>
        <w:t xml:space="preserve"> – Шаг визарда с выбором Типа маршрутизации для Вида сведений с режимом сеанса обмена Рассылка</w:t>
      </w:r>
    </w:p>
    <w:p w14:paraId="74D66CE1" w14:textId="77777777" w:rsidR="00C251B8" w:rsidRPr="00C251B8" w:rsidRDefault="00C251B8" w:rsidP="00C251B8">
      <w:pPr>
        <w:rPr>
          <w:lang w:eastAsia="en-US"/>
        </w:rPr>
      </w:pPr>
    </w:p>
    <w:p w14:paraId="611BD97D" w14:textId="460E8402" w:rsidR="00C251B8" w:rsidRDefault="00C251B8" w:rsidP="00C251B8">
      <w:pPr>
        <w:rPr>
          <w:lang w:eastAsia="en-US"/>
        </w:rPr>
      </w:pPr>
      <w:r>
        <w:rPr>
          <w:lang w:eastAsia="en-US"/>
        </w:rPr>
        <w:t>Для Вида сведений с режимом сеанса обмена Запрос-ответ форма выбора типа маршрутизации содержит следующие варианты (</w:t>
      </w:r>
      <w:r w:rsidR="00D859A0">
        <w:rPr>
          <w:lang w:eastAsia="en-US"/>
        </w:rPr>
        <w:fldChar w:fldCharType="begin"/>
      </w:r>
      <w:r w:rsidR="00D859A0">
        <w:rPr>
          <w:lang w:eastAsia="en-US"/>
        </w:rPr>
        <w:instrText xml:space="preserve"> REF _Ref83213980 \h </w:instrText>
      </w:r>
      <w:r w:rsidR="00D859A0">
        <w:rPr>
          <w:lang w:eastAsia="en-US"/>
        </w:rPr>
      </w:r>
      <w:r w:rsidR="00D859A0">
        <w:rPr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85</w:t>
      </w:r>
      <w:r w:rsidR="00D859A0">
        <w:rPr>
          <w:lang w:eastAsia="en-US"/>
        </w:rPr>
        <w:fldChar w:fldCharType="end"/>
      </w:r>
      <w:r>
        <w:rPr>
          <w:lang w:eastAsia="en-US"/>
        </w:rPr>
        <w:t>):</w:t>
      </w:r>
    </w:p>
    <w:p w14:paraId="04738407" w14:textId="77777777" w:rsidR="00C251B8" w:rsidRDefault="00C251B8" w:rsidP="00C251B8">
      <w:pPr>
        <w:pStyle w:val="13"/>
      </w:pPr>
      <w:r>
        <w:t>Фиксированная;</w:t>
      </w:r>
    </w:p>
    <w:p w14:paraId="5E9CBE6F" w14:textId="77777777" w:rsidR="00C251B8" w:rsidRDefault="00C251B8" w:rsidP="00C251B8">
      <w:pPr>
        <w:pStyle w:val="13"/>
      </w:pPr>
      <w:r>
        <w:t>Табличная;</w:t>
      </w:r>
    </w:p>
    <w:p w14:paraId="3E428383" w14:textId="77777777" w:rsidR="00C251B8" w:rsidRDefault="00C251B8" w:rsidP="00C251B8">
      <w:pPr>
        <w:pStyle w:val="13"/>
      </w:pPr>
      <w:r>
        <w:t>Реестровая по мнемоникам;</w:t>
      </w:r>
    </w:p>
    <w:p w14:paraId="18BC149B" w14:textId="77777777" w:rsidR="00C251B8" w:rsidRDefault="00C251B8" w:rsidP="00C251B8">
      <w:pPr>
        <w:pStyle w:val="13"/>
      </w:pPr>
      <w:r>
        <w:t>Табличная общая реестровая маршрутизация по мнемоникам.</w:t>
      </w:r>
    </w:p>
    <w:p w14:paraId="026F33E3" w14:textId="77777777" w:rsidR="00C251B8" w:rsidRDefault="00C251B8" w:rsidP="00C251B8">
      <w:pPr>
        <w:keepNext/>
      </w:pPr>
      <w:r>
        <w:rPr>
          <w:rFonts w:eastAsiaTheme="minorEastAsia"/>
          <w:noProof/>
        </w:rPr>
        <w:lastRenderedPageBreak/>
        <w:drawing>
          <wp:inline distT="0" distB="0" distL="0" distR="0" wp14:anchorId="44CC61EA" wp14:editId="6FD52AD7">
            <wp:extent cx="5248275" cy="5181600"/>
            <wp:effectExtent l="0" t="0" r="9525" b="0"/>
            <wp:docPr id="1351" name="Рисунок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3A11" w14:textId="5F4240AA" w:rsidR="00C251B8" w:rsidRDefault="00C251B8" w:rsidP="00C251B8">
      <w:pPr>
        <w:pStyle w:val="a7"/>
        <w:jc w:val="center"/>
      </w:pPr>
      <w:bookmarkStart w:id="10812" w:name="_Ref8321398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85</w:t>
      </w:r>
      <w:r w:rsidR="00753F7E">
        <w:rPr>
          <w:noProof/>
        </w:rPr>
        <w:fldChar w:fldCharType="end"/>
      </w:r>
      <w:bookmarkEnd w:id="10812"/>
      <w:r>
        <w:t xml:space="preserve"> – Шаг визарда с выбором Типа маршрутизации для Вида сведений с режимом сеанса обмена Запрос-ответ</w:t>
      </w:r>
    </w:p>
    <w:p w14:paraId="788E9DA1" w14:textId="77777777" w:rsidR="00C251B8" w:rsidRDefault="00C251B8" w:rsidP="00C251B8"/>
    <w:p w14:paraId="12421936" w14:textId="77777777" w:rsidR="00C251B8" w:rsidRDefault="00D859A0" w:rsidP="00F126DC">
      <w:pPr>
        <w:pStyle w:val="ac"/>
        <w:numPr>
          <w:ilvl w:val="0"/>
          <w:numId w:val="65"/>
        </w:numPr>
      </w:pPr>
      <w:r>
        <w:t xml:space="preserve">Указать корневой элемент и </w:t>
      </w:r>
      <w:r w:rsidR="00717264">
        <w:t>атрибут,</w:t>
      </w:r>
      <w:r>
        <w:t xml:space="preserve"> </w:t>
      </w:r>
      <w:r w:rsidR="00717264">
        <w:t>содержавший</w:t>
      </w:r>
      <w:r>
        <w:t xml:space="preserve"> в схеме версии </w:t>
      </w:r>
      <w:r w:rsidRPr="00717264">
        <w:rPr>
          <w:b/>
          <w:i/>
        </w:rPr>
        <w:t>Вида сведений</w:t>
      </w:r>
      <w:r>
        <w:t xml:space="preserve"> код маршрутизации </w:t>
      </w:r>
    </w:p>
    <w:p w14:paraId="0CCDD981" w14:textId="77777777" w:rsidR="007A5B22" w:rsidRDefault="007A5B22" w:rsidP="007A5B22">
      <w:r>
        <w:t xml:space="preserve">Данный шаг </w:t>
      </w:r>
      <w:r w:rsidR="00717264">
        <w:t>визарда</w:t>
      </w:r>
      <w:r>
        <w:t xml:space="preserve"> доступен только если на шаге выбора типа маршрутизации был выбран вариант с табличной маршрутизацией:</w:t>
      </w:r>
    </w:p>
    <w:p w14:paraId="501DD5C5" w14:textId="77777777" w:rsidR="007A5B22" w:rsidRDefault="007A5B22" w:rsidP="007A5B22">
      <w:pPr>
        <w:pStyle w:val="13"/>
      </w:pPr>
      <w:r>
        <w:t>Табличная;</w:t>
      </w:r>
    </w:p>
    <w:p w14:paraId="239ED157" w14:textId="77777777" w:rsidR="007A5B22" w:rsidRDefault="007A5B22" w:rsidP="007A5B22">
      <w:pPr>
        <w:pStyle w:val="13"/>
      </w:pPr>
      <w:r>
        <w:t>Реестровая по мнемоникам;</w:t>
      </w:r>
    </w:p>
    <w:p w14:paraId="1ED1CA3A" w14:textId="77777777" w:rsidR="007A5B22" w:rsidRDefault="007A5B22" w:rsidP="007A5B22">
      <w:pPr>
        <w:pStyle w:val="13"/>
      </w:pPr>
      <w:r>
        <w:t>Табличная общая реестровая маршрутизация по мнемоникам.</w:t>
      </w:r>
    </w:p>
    <w:p w14:paraId="7147E1D1" w14:textId="77777777" w:rsidR="007A5B22" w:rsidRPr="007A5B22" w:rsidRDefault="007A5B22" w:rsidP="007A5B22">
      <w:pPr>
        <w:pStyle w:val="13"/>
        <w:numPr>
          <w:ilvl w:val="0"/>
          <w:numId w:val="0"/>
        </w:numPr>
        <w:ind w:left="1134" w:hanging="425"/>
      </w:pPr>
      <w:r>
        <w:t xml:space="preserve">Для остальных вариантов типов маршрутизации данный шаг </w:t>
      </w:r>
      <w:r w:rsidR="00717264">
        <w:t>визарда</w:t>
      </w:r>
      <w:r>
        <w:t xml:space="preserve"> пропускается.</w:t>
      </w:r>
    </w:p>
    <w:p w14:paraId="6DAF0B74" w14:textId="0B78103A" w:rsidR="007A5B22" w:rsidRDefault="007A5B22" w:rsidP="007A5B22">
      <w:r>
        <w:t xml:space="preserve">На форме шага </w:t>
      </w:r>
      <w:r w:rsidRPr="007A5B22">
        <w:rPr>
          <w:b/>
          <w:i/>
        </w:rPr>
        <w:t>Укажите XPath-выражение, идентифицирующее элемент сообщения, содержащего код маршрутизации</w:t>
      </w:r>
      <w:r>
        <w:t xml:space="preserve"> (</w:t>
      </w:r>
      <w:r>
        <w:fldChar w:fldCharType="begin"/>
      </w:r>
      <w:r>
        <w:instrText xml:space="preserve"> REF _Ref83282158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86</w:t>
      </w:r>
      <w:r>
        <w:fldChar w:fldCharType="end"/>
      </w:r>
      <w:r>
        <w:t>) необходимо заполнить следующие сведения:</w:t>
      </w:r>
    </w:p>
    <w:p w14:paraId="6F575D25" w14:textId="77777777" w:rsidR="007A5B22" w:rsidRDefault="007A5B22" w:rsidP="007A5B22">
      <w:pPr>
        <w:pStyle w:val="13"/>
      </w:pPr>
      <w:r>
        <w:t>Наименование корневого элемента запроса – Корневой элемент</w:t>
      </w:r>
      <w:r w:rsidR="00111718">
        <w:t>,</w:t>
      </w:r>
      <w:r>
        <w:t xml:space="preserve"> который будет содержать код </w:t>
      </w:r>
      <w:r w:rsidR="00717264">
        <w:t>маршрутизации</w:t>
      </w:r>
    </w:p>
    <w:p w14:paraId="059D45F6" w14:textId="77777777" w:rsidR="007A5B22" w:rsidRDefault="007A5B22" w:rsidP="007A5B22">
      <w:pPr>
        <w:pStyle w:val="13"/>
      </w:pPr>
      <w:r>
        <w:t>Наименование элемента запроса, содержащего код маршрутизации</w:t>
      </w:r>
    </w:p>
    <w:p w14:paraId="7D91A908" w14:textId="77777777" w:rsidR="00D859A0" w:rsidRDefault="007A5B22" w:rsidP="00D859A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FD97C54" wp14:editId="35839708">
            <wp:extent cx="4267200" cy="46863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A0B9" w14:textId="76F94456" w:rsidR="00D859A0" w:rsidRDefault="00D859A0" w:rsidP="00D859A0">
      <w:pPr>
        <w:pStyle w:val="a7"/>
        <w:jc w:val="center"/>
      </w:pPr>
      <w:bookmarkStart w:id="10813" w:name="_Ref8328215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86</w:t>
      </w:r>
      <w:r w:rsidR="00753F7E">
        <w:rPr>
          <w:noProof/>
        </w:rPr>
        <w:fldChar w:fldCharType="end"/>
      </w:r>
      <w:bookmarkEnd w:id="10813"/>
      <w:r>
        <w:t xml:space="preserve"> – Шаг </w:t>
      </w:r>
      <w:r w:rsidR="00717264">
        <w:t>визарда</w:t>
      </w:r>
      <w:r>
        <w:t xml:space="preserve"> для ввода элемента схемы версии вида сведений содержащий код маршрутизации</w:t>
      </w:r>
    </w:p>
    <w:p w14:paraId="4438CD1F" w14:textId="77777777" w:rsidR="00E720C7" w:rsidRDefault="00E720C7" w:rsidP="00E720C7"/>
    <w:p w14:paraId="5221F806" w14:textId="77777777" w:rsidR="00E720C7" w:rsidRDefault="00E720C7" w:rsidP="00F126DC">
      <w:pPr>
        <w:pStyle w:val="ac"/>
        <w:numPr>
          <w:ilvl w:val="0"/>
          <w:numId w:val="65"/>
        </w:numPr>
      </w:pPr>
      <w:r>
        <w:t>Загрузить для проверки спроектированный комплект схем.</w:t>
      </w:r>
    </w:p>
    <w:p w14:paraId="7C34EF3E" w14:textId="77777777" w:rsidR="00E720C7" w:rsidRDefault="00E720C7" w:rsidP="00E720C7"/>
    <w:p w14:paraId="15CB2166" w14:textId="77777777" w:rsidR="00E720C7" w:rsidRDefault="00E720C7" w:rsidP="00E720C7">
      <w:r>
        <w:t xml:space="preserve">К файлу, содержащему комплект </w:t>
      </w:r>
      <w:r>
        <w:rPr>
          <w:lang w:val="en-US"/>
        </w:rPr>
        <w:t>xsd</w:t>
      </w:r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>Вида сведений</w:t>
      </w:r>
      <w:r>
        <w:t xml:space="preserve"> выдвигаются следующие требования:</w:t>
      </w:r>
    </w:p>
    <w:p w14:paraId="2CCD13E8" w14:textId="77777777" w:rsidR="00BF650A" w:rsidRDefault="00BF650A" w:rsidP="00E720C7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r>
        <w:t xml:space="preserve">хемы должны быть </w:t>
      </w:r>
      <w:r w:rsidRPr="00BC76E8">
        <w:t>в кодировке UTF8 без BOM</w:t>
      </w:r>
      <w:r>
        <w:t>;</w:t>
      </w:r>
    </w:p>
    <w:p w14:paraId="52817A8E" w14:textId="77777777" w:rsidR="00E720C7" w:rsidRDefault="00E720C7" w:rsidP="00E720C7">
      <w:pPr>
        <w:pStyle w:val="13"/>
      </w:pPr>
      <w:r>
        <w:t xml:space="preserve">Файл должен иметь </w:t>
      </w:r>
      <w:r w:rsidR="004937C5">
        <w:t xml:space="preserve">расширение </w:t>
      </w:r>
      <w:r>
        <w:rPr>
          <w:lang w:val="en-US"/>
        </w:rPr>
        <w:t>zip</w:t>
      </w:r>
      <w:r>
        <w:t>;</w:t>
      </w:r>
    </w:p>
    <w:p w14:paraId="4C477A2B" w14:textId="77777777" w:rsidR="00E720C7" w:rsidRDefault="00E720C7" w:rsidP="00E720C7">
      <w:pPr>
        <w:pStyle w:val="13"/>
      </w:pPr>
      <w: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схеме;</w:t>
      </w:r>
    </w:p>
    <w:p w14:paraId="6D26A2A1" w14:textId="77777777" w:rsidR="00E720C7" w:rsidRDefault="00E720C7" w:rsidP="00E720C7">
      <w:pPr>
        <w:pStyle w:val="13"/>
      </w:pPr>
      <w:r>
        <w:t>Загружаемый комплект схем должен соответствовать Методическим рекомендациям СМЭВ3. Записи реестра должны присутствовать только для директивных протоколов обмена;</w:t>
      </w:r>
    </w:p>
    <w:p w14:paraId="7E39E09D" w14:textId="77777777" w:rsidR="00E720C7" w:rsidRDefault="00E720C7" w:rsidP="00E720C7">
      <w:pPr>
        <w:pStyle w:val="13"/>
      </w:pPr>
      <w:r>
        <w:lastRenderedPageBreak/>
        <w:t>Дополнительные схемы загружаемого комплекта схем, при их наличии в СМЭВ, не должны отличаться от схем, зарегистрированных в СМЭВ;</w:t>
      </w:r>
    </w:p>
    <w:p w14:paraId="0D6AD70E" w14:textId="77777777" w:rsidR="00E720C7" w:rsidRDefault="00E720C7" w:rsidP="00E720C7">
      <w:pPr>
        <w:pStyle w:val="13"/>
      </w:pPr>
      <w:r>
        <w:t>Пространство имён загружаемой схемы должно быть уникальным среди видов сведений, зарегистрированных в ЛК УВ и СМЭВ;</w:t>
      </w:r>
    </w:p>
    <w:p w14:paraId="56C8FCD7" w14:textId="77777777" w:rsidR="00E720C7" w:rsidRDefault="00E720C7" w:rsidP="00E720C7">
      <w:pPr>
        <w:pStyle w:val="13"/>
      </w:pPr>
      <w:r>
        <w:t>Загружаемый комплект схем должен соответствовать всем требованиям в документе «Требования к XML-схемам с регистрируемым в СМЭВ»;</w:t>
      </w:r>
    </w:p>
    <w:p w14:paraId="7798AC41" w14:textId="77777777" w:rsidR="00E720C7" w:rsidRDefault="00E720C7" w:rsidP="00E720C7">
      <w:pPr>
        <w:pStyle w:val="13"/>
      </w:pPr>
      <w: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запроса;</w:t>
      </w:r>
    </w:p>
    <w:p w14:paraId="371525E3" w14:textId="77777777" w:rsidR="00E720C7" w:rsidRDefault="00E720C7" w:rsidP="00E720C7">
      <w:pPr>
        <w:pStyle w:val="13"/>
      </w:pPr>
      <w:r>
        <w:t>Все приложенные файлы в архиве соответствуют формату XSD.</w:t>
      </w:r>
    </w:p>
    <w:p w14:paraId="415B3B13" w14:textId="77777777" w:rsidR="00E720C7" w:rsidRDefault="00E720C7" w:rsidP="00E720C7">
      <w:pPr>
        <w:pStyle w:val="13"/>
        <w:numPr>
          <w:ilvl w:val="0"/>
          <w:numId w:val="0"/>
        </w:numPr>
        <w:ind w:left="1134" w:hanging="425"/>
      </w:pPr>
    </w:p>
    <w:p w14:paraId="63F617ED" w14:textId="254B7365" w:rsidR="00E720C7" w:rsidRDefault="00E720C7" w:rsidP="00E720C7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85</w:t>
      </w:r>
      <w:r>
        <w:rPr>
          <w:lang w:eastAsia="en-US"/>
        </w:rPr>
        <w:fldChar w:fldCharType="end"/>
      </w:r>
      <w:r>
        <w:rPr>
          <w:lang w:eastAsia="en-US"/>
        </w:rPr>
        <w:t>) был выбран вариант с табличным типом маршрутизации:</w:t>
      </w:r>
    </w:p>
    <w:p w14:paraId="7300B8A2" w14:textId="77777777" w:rsidR="00E720C7" w:rsidRDefault="00E720C7" w:rsidP="00E720C7">
      <w:pPr>
        <w:pStyle w:val="13"/>
      </w:pPr>
      <w:r>
        <w:t>Табличная;</w:t>
      </w:r>
    </w:p>
    <w:p w14:paraId="7DB82160" w14:textId="77777777" w:rsidR="00E720C7" w:rsidRDefault="00E720C7" w:rsidP="00E720C7">
      <w:pPr>
        <w:pStyle w:val="13"/>
      </w:pPr>
      <w:r>
        <w:t>Реестровая по мнемоникам;</w:t>
      </w:r>
    </w:p>
    <w:p w14:paraId="1BE549E7" w14:textId="77777777" w:rsidR="00E720C7" w:rsidRDefault="00E720C7" w:rsidP="00E720C7">
      <w:pPr>
        <w:pStyle w:val="13"/>
      </w:pPr>
      <w:r>
        <w:t>Табличная общая реестровая маршрутизация по мнемоникам.</w:t>
      </w:r>
    </w:p>
    <w:p w14:paraId="4650D74B" w14:textId="08690981" w:rsidR="00E720C7" w:rsidRDefault="00E720C7" w:rsidP="00E720C7">
      <w:pPr>
        <w:ind w:firstLine="0"/>
      </w:pPr>
      <w:r>
        <w:t xml:space="preserve">то в перечень </w:t>
      </w:r>
      <w:r w:rsidR="008A4720">
        <w:t xml:space="preserve">требований к загружаемому файлу </w:t>
      </w:r>
      <w:r w:rsidR="008A4720" w:rsidRPr="008A4720">
        <w:t>(</w:t>
      </w:r>
      <w:r w:rsidR="008A4720">
        <w:fldChar w:fldCharType="begin"/>
      </w:r>
      <w:r w:rsidR="008A4720">
        <w:instrText xml:space="preserve"> REF _Ref83283041 \h </w:instrText>
      </w:r>
      <w:r w:rsidR="008A4720">
        <w:fldChar w:fldCharType="separate"/>
      </w:r>
      <w:r w:rsidR="00E11B25">
        <w:t xml:space="preserve">Рисунок </w:t>
      </w:r>
      <w:r w:rsidR="00E11B25">
        <w:rPr>
          <w:noProof/>
        </w:rPr>
        <w:t>87</w:t>
      </w:r>
      <w:r w:rsidR="008A4720">
        <w:fldChar w:fldCharType="end"/>
      </w:r>
      <w:r w:rsidR="008A4720" w:rsidRPr="008A4720">
        <w:t xml:space="preserve">) </w:t>
      </w:r>
      <w:r w:rsidR="008A4720">
        <w:t>добавляется следующее</w:t>
      </w:r>
      <w:r>
        <w:t xml:space="preserve"> требование:</w:t>
      </w:r>
    </w:p>
    <w:p w14:paraId="266030D0" w14:textId="77777777" w:rsidR="00E720C7" w:rsidRDefault="00E720C7" w:rsidP="00E720C7">
      <w:pPr>
        <w:pStyle w:val="13"/>
      </w:pPr>
      <w:r w:rsidRPr="00E720C7">
        <w:t>Схема должна содержать идентифицирующий элемент кода маршрутизации сообщения</w:t>
      </w:r>
      <w:r w:rsidR="008A4720">
        <w:t>.</w:t>
      </w:r>
    </w:p>
    <w:p w14:paraId="533D69DD" w14:textId="77777777" w:rsidR="008A4720" w:rsidRDefault="008A4720" w:rsidP="008A4720">
      <w:pPr>
        <w:pStyle w:val="13"/>
        <w:numPr>
          <w:ilvl w:val="0"/>
          <w:numId w:val="0"/>
        </w:numPr>
        <w:ind w:left="1134" w:hanging="425"/>
      </w:pPr>
    </w:p>
    <w:p w14:paraId="76131601" w14:textId="409E5728" w:rsidR="008A4720" w:rsidRPr="008A4720" w:rsidRDefault="008A4720" w:rsidP="008A4720">
      <w:r>
        <w:t xml:space="preserve">С документом, содержащим требования к </w:t>
      </w:r>
      <w:r>
        <w:rPr>
          <w:lang w:val="en-US"/>
        </w:rPr>
        <w:t>xml</w:t>
      </w:r>
      <w:r>
        <w:t xml:space="preserve"> схемам, регистрируемым в СЭМВ, можно ознакомит</w:t>
      </w:r>
      <w:r w:rsidR="00607D6B">
        <w:t>ь</w:t>
      </w:r>
      <w:r>
        <w:t>ся на Технологическом портале СМЭВ 3 (</w:t>
      </w:r>
      <w:hyperlink r:id="rId111" w:history="1">
        <w:r w:rsidRPr="002E24B9">
          <w:rPr>
            <w:rStyle w:val="a6"/>
          </w:rPr>
          <w:t>https://smev3.gosuslugi.ru/portal/</w:t>
        </w:r>
      </w:hyperlink>
      <w:r>
        <w:t xml:space="preserve"> ).</w:t>
      </w:r>
    </w:p>
    <w:p w14:paraId="55401295" w14:textId="77777777" w:rsidR="00E720C7" w:rsidRDefault="008A4720" w:rsidP="00E720C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45D2B2" wp14:editId="55B0A066">
            <wp:extent cx="3064510" cy="6048375"/>
            <wp:effectExtent l="0" t="0" r="254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68144" cy="605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BF77" w14:textId="07B24035" w:rsidR="00E720C7" w:rsidRDefault="00E720C7" w:rsidP="00E720C7">
      <w:pPr>
        <w:pStyle w:val="a7"/>
        <w:jc w:val="center"/>
      </w:pPr>
      <w:bookmarkStart w:id="10814" w:name="_Ref8328304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87</w:t>
      </w:r>
      <w:r w:rsidR="00753F7E">
        <w:rPr>
          <w:noProof/>
        </w:rPr>
        <w:fldChar w:fldCharType="end"/>
      </w:r>
      <w:bookmarkEnd w:id="10814"/>
      <w:r w:rsidRPr="00E720C7">
        <w:t xml:space="preserve"> – </w:t>
      </w:r>
      <w:r>
        <w:t xml:space="preserve">Шаг визарда </w:t>
      </w:r>
      <w:r w:rsidRPr="00BD3ABC">
        <w:rPr>
          <w:b/>
          <w:bCs w:val="0"/>
        </w:rPr>
        <w:t>Загрузите комплект схем</w:t>
      </w:r>
    </w:p>
    <w:p w14:paraId="5B5EE9D5" w14:textId="77777777" w:rsidR="008A4720" w:rsidRDefault="008A4720" w:rsidP="008A4720"/>
    <w:p w14:paraId="633D73A8" w14:textId="5389FBD8" w:rsidR="00607D6B" w:rsidRDefault="00717264" w:rsidP="008A4720">
      <w:r>
        <w:t>После</w:t>
      </w:r>
      <w:r w:rsidR="00607D6B">
        <w:t xml:space="preserve"> выбора нужного файла из файловой системы выполняет</w:t>
      </w:r>
      <w:r w:rsidR="00CF7EBC">
        <w:t>ся</w:t>
      </w:r>
      <w:r w:rsidR="00607D6B">
        <w:t xml:space="preserve"> его проверк</w:t>
      </w:r>
      <w:r w:rsidR="00CF7EBC">
        <w:t>а, этот процесс может занять какое-то время</w:t>
      </w:r>
      <w:r w:rsidR="00607D6B">
        <w:t>,</w:t>
      </w:r>
      <w:r w:rsidR="00CF7EBC">
        <w:t xml:space="preserve"> в процессе выполнения проверки на экране отображается троб</w:t>
      </w:r>
      <w:r w:rsidR="00111718">
        <w:t>б</w:t>
      </w:r>
      <w:r w:rsidR="00CF7EBC">
        <w:t>ер с информацией о выполнении процесса загрузки комплекта схем (</w:t>
      </w:r>
      <w:r w:rsidR="003F7836">
        <w:fldChar w:fldCharType="begin"/>
      </w:r>
      <w:r w:rsidR="003F7836">
        <w:instrText xml:space="preserve"> REF _Ref83307899 \h </w:instrText>
      </w:r>
      <w:r w:rsidR="003F7836">
        <w:fldChar w:fldCharType="separate"/>
      </w:r>
      <w:r w:rsidR="00E11B25">
        <w:t xml:space="preserve">Рисунок </w:t>
      </w:r>
      <w:r w:rsidR="00E11B25">
        <w:rPr>
          <w:noProof/>
        </w:rPr>
        <w:t>88</w:t>
      </w:r>
      <w:r w:rsidR="003F7836">
        <w:fldChar w:fldCharType="end"/>
      </w:r>
      <w:r w:rsidR="00CF7EBC">
        <w:t>).</w:t>
      </w:r>
    </w:p>
    <w:p w14:paraId="478AE7B8" w14:textId="77777777" w:rsidR="00CF7EBC" w:rsidRDefault="00BB0FF9" w:rsidP="00CF7EB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406498F" wp14:editId="3040F15B">
            <wp:extent cx="3638550" cy="1946549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6911" w14:textId="755DA910" w:rsidR="00BB0FF9" w:rsidRDefault="00CF7EBC" w:rsidP="00CF7EBC">
      <w:pPr>
        <w:pStyle w:val="a7"/>
        <w:jc w:val="center"/>
      </w:pPr>
      <w:bookmarkStart w:id="10815" w:name="_Ref8330789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88</w:t>
      </w:r>
      <w:r w:rsidR="00753F7E">
        <w:rPr>
          <w:noProof/>
        </w:rPr>
        <w:fldChar w:fldCharType="end"/>
      </w:r>
      <w:bookmarkEnd w:id="10815"/>
      <w:r>
        <w:t xml:space="preserve"> – Троб</w:t>
      </w:r>
      <w:r w:rsidR="00111718">
        <w:t>б</w:t>
      </w:r>
      <w:r>
        <w:t>ер процесса загрузки комплекта схем</w:t>
      </w:r>
    </w:p>
    <w:p w14:paraId="0D13883F" w14:textId="77777777" w:rsidR="00CF7EBC" w:rsidRDefault="00CF7EBC" w:rsidP="00CF7EBC"/>
    <w:p w14:paraId="415E8EE9" w14:textId="3C0A9E57" w:rsidR="00CF7EBC" w:rsidRDefault="00CF7EBC" w:rsidP="00CF7EBC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_Ref83290805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89</w:t>
      </w:r>
      <w:r>
        <w:fldChar w:fldCharType="end"/>
      </w:r>
      <w:r>
        <w:t xml:space="preserve">), именно загрузки, не проверки. </w:t>
      </w:r>
    </w:p>
    <w:p w14:paraId="639D590F" w14:textId="77777777" w:rsidR="00E7626F" w:rsidRDefault="00E7626F" w:rsidP="00CF7EBC"/>
    <w:p w14:paraId="266E7B2E" w14:textId="77777777" w:rsidR="00CF7EBC" w:rsidRPr="00CF7EBC" w:rsidRDefault="00CF7EBC" w:rsidP="00CF7EBC"/>
    <w:p w14:paraId="7778484F" w14:textId="77777777" w:rsidR="008A4720" w:rsidRDefault="008A4720" w:rsidP="008A4720">
      <w:pPr>
        <w:keepNext/>
        <w:jc w:val="center"/>
      </w:pPr>
      <w:r>
        <w:rPr>
          <w:noProof/>
        </w:rPr>
        <w:drawing>
          <wp:inline distT="0" distB="0" distL="0" distR="0" wp14:anchorId="4677F405" wp14:editId="02D933FE">
            <wp:extent cx="3459019" cy="1866900"/>
            <wp:effectExtent l="0" t="0" r="8255" b="0"/>
            <wp:docPr id="1406" name="Рисунок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EC2B" w14:textId="072AC236" w:rsidR="008A4720" w:rsidRPr="008A4720" w:rsidRDefault="008A4720" w:rsidP="008A4720">
      <w:pPr>
        <w:pStyle w:val="a7"/>
        <w:jc w:val="center"/>
      </w:pPr>
      <w:bookmarkStart w:id="10816" w:name="_Ref8329080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89</w:t>
      </w:r>
      <w:r w:rsidR="00753F7E">
        <w:rPr>
          <w:noProof/>
        </w:rPr>
        <w:fldChar w:fldCharType="end"/>
      </w:r>
      <w:bookmarkEnd w:id="10816"/>
      <w:r>
        <w:t xml:space="preserve"> – уведомление положительного результата загрузки комплекта схем версии Вида сведений</w:t>
      </w:r>
    </w:p>
    <w:p w14:paraId="72C315FE" w14:textId="77777777" w:rsidR="00E7626F" w:rsidRDefault="00E7626F" w:rsidP="00E720C7"/>
    <w:p w14:paraId="412FB273" w14:textId="668BF0F2" w:rsidR="00E720C7" w:rsidRDefault="00E7626F" w:rsidP="00E720C7">
      <w:r>
        <w:t xml:space="preserve">Результат проверки будет доступен после закрытия модельного окна с результатом </w:t>
      </w:r>
      <w:r w:rsidR="00717264">
        <w:t>загрузки</w:t>
      </w:r>
      <w:r>
        <w:t xml:space="preserve"> (</w:t>
      </w:r>
      <w:r>
        <w:fldChar w:fldCharType="begin"/>
      </w:r>
      <w:r>
        <w:instrText xml:space="preserve"> REF _Ref83297650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90</w:t>
      </w:r>
      <w:r>
        <w:fldChar w:fldCharType="end"/>
      </w:r>
      <w:r>
        <w:t>).</w:t>
      </w:r>
    </w:p>
    <w:p w14:paraId="5DDDC54F" w14:textId="77777777" w:rsidR="00E7626F" w:rsidRDefault="00E7626F" w:rsidP="00E720C7">
      <w:r>
        <w:t>Результаты проверок отображаются с использованием маркеров на форме шага:</w:t>
      </w:r>
    </w:p>
    <w:p w14:paraId="1FE7583E" w14:textId="77777777" w:rsidR="00E7626F" w:rsidRDefault="00E7626F" w:rsidP="00E720C7"/>
    <w:p w14:paraId="0931159F" w14:textId="77777777" w:rsidR="00E7626F" w:rsidRPr="00E720C7" w:rsidRDefault="00E7626F" w:rsidP="00F126DC">
      <w:pPr>
        <w:pStyle w:val="ac"/>
        <w:numPr>
          <w:ilvl w:val="0"/>
          <w:numId w:val="6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  <w:r w:rsidR="00111718">
        <w:t>;</w:t>
      </w:r>
    </w:p>
    <w:p w14:paraId="3B173919" w14:textId="77777777" w:rsidR="00C251B8" w:rsidRDefault="006B6EFF" w:rsidP="00E7626F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61AC5862" wp14:editId="2BC7A1E3">
            <wp:extent cx="228600" cy="209550"/>
            <wp:effectExtent l="0" t="0" r="0" b="0"/>
            <wp:docPr id="5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626F">
        <w:t xml:space="preserve">   - проверка пройдена</w:t>
      </w:r>
      <w:r w:rsidR="00111718">
        <w:t>;</w:t>
      </w:r>
    </w:p>
    <w:p w14:paraId="04F640BD" w14:textId="77777777" w:rsidR="00E7626F" w:rsidRDefault="00E7626F" w:rsidP="00E7626F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249A5CBB" wp14:editId="50E42E8D">
            <wp:extent cx="247650" cy="257175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</w:t>
      </w:r>
      <w:r w:rsidR="00111718">
        <w:t>.</w:t>
      </w:r>
    </w:p>
    <w:p w14:paraId="761E3F2A" w14:textId="77777777" w:rsidR="00E7626F" w:rsidRDefault="00E7626F" w:rsidP="00E7626F">
      <w:pPr>
        <w:ind w:firstLine="0"/>
        <w:rPr>
          <w:lang w:eastAsia="en-US"/>
        </w:rPr>
      </w:pPr>
    </w:p>
    <w:p w14:paraId="016A2A6B" w14:textId="3982D4FD" w:rsidR="001F688A" w:rsidRDefault="007E50F2" w:rsidP="007E50F2">
      <w:pPr>
        <w:rPr>
          <w:rFonts w:eastAsiaTheme="minorEastAsia"/>
        </w:rPr>
      </w:pPr>
      <w:r>
        <w:rPr>
          <w:rFonts w:eastAsiaTheme="minorEastAsia"/>
        </w:rPr>
        <w:t xml:space="preserve">В проверках, которые не были пройдены, можно просмотреть детали, нажав на гиперссылку </w:t>
      </w:r>
      <w:r w:rsidRPr="00966DEC">
        <w:rPr>
          <w:rFonts w:eastAsiaTheme="minorEastAsia"/>
          <w:b/>
          <w:i/>
        </w:rPr>
        <w:t>Посмотреть ошибки</w:t>
      </w:r>
      <w:r>
        <w:rPr>
          <w:rFonts w:eastAsiaTheme="minorEastAsia"/>
        </w:rPr>
        <w:t xml:space="preserve">. Откроется </w:t>
      </w:r>
      <w:r w:rsidR="00966DEC">
        <w:rPr>
          <w:rFonts w:eastAsiaTheme="minorEastAsia"/>
        </w:rPr>
        <w:t xml:space="preserve">окно </w:t>
      </w:r>
      <w:r w:rsidR="00966DEC" w:rsidRPr="00966DEC">
        <w:rPr>
          <w:rFonts w:eastAsiaTheme="minorEastAsia"/>
          <w:b/>
          <w:i/>
        </w:rPr>
        <w:t>Ошибка</w:t>
      </w:r>
      <w:r w:rsidR="00966DEC">
        <w:rPr>
          <w:rFonts w:eastAsiaTheme="minorEastAsia"/>
        </w:rPr>
        <w:t xml:space="preserve"> (</w:t>
      </w:r>
      <w:r w:rsidR="00966DEC">
        <w:rPr>
          <w:rFonts w:eastAsiaTheme="minorEastAsia"/>
        </w:rPr>
        <w:fldChar w:fldCharType="begin"/>
      </w:r>
      <w:r w:rsidR="00966DEC">
        <w:rPr>
          <w:rFonts w:eastAsiaTheme="minorEastAsia"/>
        </w:rPr>
        <w:instrText xml:space="preserve"> REF _Ref83298268 \h </w:instrText>
      </w:r>
      <w:r w:rsidR="00966DEC">
        <w:rPr>
          <w:rFonts w:eastAsiaTheme="minorEastAsia"/>
        </w:rPr>
      </w:r>
      <w:r w:rsidR="00966DEC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91</w:t>
      </w:r>
      <w:r w:rsidR="00966DEC">
        <w:rPr>
          <w:rFonts w:eastAsiaTheme="minorEastAsia"/>
        </w:rPr>
        <w:fldChar w:fldCharType="end"/>
      </w:r>
      <w:r w:rsidR="00966DEC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0BB2AF4D" w14:textId="77777777" w:rsidR="001F688A" w:rsidRDefault="001F688A" w:rsidP="00465CD0">
      <w:pPr>
        <w:rPr>
          <w:rFonts w:eastAsiaTheme="minorEastAsia"/>
        </w:rPr>
      </w:pPr>
    </w:p>
    <w:p w14:paraId="60FBDE4F" w14:textId="77777777" w:rsidR="001F688A" w:rsidRPr="00966DEC" w:rsidRDefault="00966DEC" w:rsidP="00465CD0">
      <w:pPr>
        <w:rPr>
          <w:rFonts w:eastAsiaTheme="minorEastAsia"/>
          <w:i/>
        </w:rPr>
      </w:pPr>
      <w:r w:rsidRPr="00966DEC">
        <w:rPr>
          <w:rFonts w:eastAsiaTheme="minorEastAsia"/>
          <w:b/>
          <w:i/>
        </w:rPr>
        <w:t>Важно:</w:t>
      </w:r>
      <w:r w:rsidR="00717264">
        <w:rPr>
          <w:rFonts w:eastAsiaTheme="minorEastAsia"/>
          <w:i/>
        </w:rPr>
        <w:t xml:space="preserve"> При выявленных пробле</w:t>
      </w:r>
      <w:r w:rsidRPr="00966DEC">
        <w:rPr>
          <w:rFonts w:eastAsiaTheme="minorEastAsia"/>
          <w:i/>
        </w:rPr>
        <w:t>мах со схемой</w:t>
      </w:r>
      <w:r>
        <w:rPr>
          <w:rFonts w:eastAsiaTheme="minorEastAsia"/>
          <w:i/>
        </w:rPr>
        <w:t xml:space="preserve"> версии Вида сведений</w:t>
      </w:r>
      <w:r w:rsidRPr="00966DEC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переход на следующий</w:t>
      </w:r>
      <w:r w:rsidRPr="00966DEC">
        <w:rPr>
          <w:rFonts w:eastAsiaTheme="minorEastAsia"/>
          <w:i/>
        </w:rPr>
        <w:t xml:space="preserve"> шаг</w:t>
      </w:r>
      <w:r>
        <w:rPr>
          <w:rFonts w:eastAsiaTheme="minorEastAsia"/>
          <w:i/>
        </w:rPr>
        <w:t xml:space="preserve"> визарда невозможен</w:t>
      </w:r>
      <w:r w:rsidRPr="00966DEC">
        <w:rPr>
          <w:rFonts w:eastAsiaTheme="minorEastAsia"/>
          <w:i/>
        </w:rPr>
        <w:t>.</w:t>
      </w:r>
    </w:p>
    <w:p w14:paraId="398C6586" w14:textId="77777777" w:rsidR="001F688A" w:rsidRDefault="001F688A" w:rsidP="00465CD0">
      <w:pPr>
        <w:rPr>
          <w:rFonts w:eastAsiaTheme="minorEastAsia"/>
        </w:rPr>
      </w:pPr>
    </w:p>
    <w:p w14:paraId="5A1FA3F0" w14:textId="77777777" w:rsidR="00CF7EBC" w:rsidRDefault="00126E2F" w:rsidP="00E7626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DAAF0A" wp14:editId="4C79E7FA">
            <wp:extent cx="3228975" cy="5671900"/>
            <wp:effectExtent l="0" t="0" r="0" b="508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0295" cy="569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1B5D" w14:textId="72CCB3BF" w:rsidR="00A21EE4" w:rsidRDefault="00CF7EBC" w:rsidP="00E7626F">
      <w:pPr>
        <w:pStyle w:val="a7"/>
        <w:ind w:firstLine="0"/>
        <w:jc w:val="center"/>
      </w:pPr>
      <w:bookmarkStart w:id="10817" w:name="_Ref8329765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90</w:t>
      </w:r>
      <w:r w:rsidR="00753F7E">
        <w:rPr>
          <w:noProof/>
        </w:rPr>
        <w:fldChar w:fldCharType="end"/>
      </w:r>
      <w:bookmarkEnd w:id="10817"/>
      <w:r>
        <w:t xml:space="preserve"> – Результат выполнения проверки загруженной схемы версии Вида сведений</w:t>
      </w:r>
    </w:p>
    <w:p w14:paraId="78E364D8" w14:textId="77777777" w:rsidR="00E7626F" w:rsidRPr="00E7626F" w:rsidRDefault="00E7626F" w:rsidP="00E7626F">
      <w:pPr>
        <w:rPr>
          <w:rFonts w:eastAsiaTheme="minorEastAsia"/>
        </w:rPr>
      </w:pPr>
    </w:p>
    <w:p w14:paraId="46A0BD29" w14:textId="77777777" w:rsidR="00A21EE4" w:rsidRDefault="00A21EE4" w:rsidP="00465CD0">
      <w:pPr>
        <w:rPr>
          <w:rFonts w:eastAsiaTheme="minorEastAsia"/>
        </w:rPr>
      </w:pPr>
    </w:p>
    <w:p w14:paraId="1F85B021" w14:textId="77777777" w:rsidR="00E7626F" w:rsidRDefault="00126E2F" w:rsidP="00E7626F">
      <w:pPr>
        <w:keepNext/>
        <w:jc w:val="center"/>
      </w:pPr>
      <w:r>
        <w:rPr>
          <w:noProof/>
        </w:rPr>
        <w:drawing>
          <wp:inline distT="0" distB="0" distL="0" distR="0" wp14:anchorId="7BC53763" wp14:editId="57EABB70">
            <wp:extent cx="4296777" cy="2019300"/>
            <wp:effectExtent l="0" t="0" r="889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12682" cy="20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9A7B" w14:textId="48B27F77" w:rsidR="00A21EE4" w:rsidRDefault="00E7626F" w:rsidP="00E7626F">
      <w:pPr>
        <w:pStyle w:val="a7"/>
        <w:jc w:val="center"/>
      </w:pPr>
      <w:bookmarkStart w:id="10818" w:name="_Ref8329826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91</w:t>
      </w:r>
      <w:r w:rsidR="00753F7E">
        <w:rPr>
          <w:noProof/>
        </w:rPr>
        <w:fldChar w:fldCharType="end"/>
      </w:r>
      <w:bookmarkEnd w:id="10818"/>
      <w:r>
        <w:t xml:space="preserve"> – Отображение деталей выявленных ошибок</w:t>
      </w:r>
    </w:p>
    <w:p w14:paraId="52AD5F3D" w14:textId="77777777" w:rsidR="00966DEC" w:rsidRDefault="00966DEC" w:rsidP="00966DEC"/>
    <w:p w14:paraId="602B78FB" w14:textId="77777777" w:rsidR="00966DEC" w:rsidRDefault="000606BD" w:rsidP="00966D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2595DF" wp14:editId="33F37237">
            <wp:extent cx="4324350" cy="6867525"/>
            <wp:effectExtent l="0" t="0" r="0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1C82" w14:textId="40A8EA50" w:rsidR="00966DEC" w:rsidRPr="00966DEC" w:rsidRDefault="00966DEC" w:rsidP="00966DEC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92</w:t>
      </w:r>
      <w:r w:rsidR="00753F7E">
        <w:rPr>
          <w:noProof/>
        </w:rPr>
        <w:fldChar w:fldCharType="end"/>
      </w:r>
      <w:r>
        <w:t xml:space="preserve"> – Шаг </w:t>
      </w:r>
      <w:r w:rsidR="00717264">
        <w:t>визарда</w:t>
      </w:r>
      <w:r>
        <w:t xml:space="preserve"> с положительно пройденными проверками</w:t>
      </w:r>
    </w:p>
    <w:p w14:paraId="1DCB9393" w14:textId="77777777" w:rsidR="00966DEC" w:rsidRDefault="00966DEC" w:rsidP="00966DEC">
      <w:pPr>
        <w:rPr>
          <w:rFonts w:eastAsiaTheme="minorEastAsia"/>
        </w:rPr>
      </w:pPr>
    </w:p>
    <w:p w14:paraId="25E93B0E" w14:textId="77777777" w:rsidR="00966DEC" w:rsidRDefault="00966DEC" w:rsidP="00966DEC">
      <w:pPr>
        <w:rPr>
          <w:rFonts w:eastAsiaTheme="minorEastAsia"/>
        </w:rPr>
      </w:pPr>
      <w:r>
        <w:rPr>
          <w:rFonts w:eastAsiaTheme="minorEastAsia"/>
        </w:rPr>
        <w:t xml:space="preserve">После выполнения всех проверок </w:t>
      </w:r>
      <w:r w:rsidR="00717264">
        <w:rPr>
          <w:rFonts w:eastAsiaTheme="minorEastAsia"/>
        </w:rPr>
        <w:t>доступна</w:t>
      </w:r>
      <w:r>
        <w:rPr>
          <w:rFonts w:eastAsiaTheme="minorEastAsia"/>
        </w:rPr>
        <w:t xml:space="preserve"> возможность перехода на следующий шаг визарда, для перехода на следующий шаг, необходимо нажать Продолжить.</w:t>
      </w:r>
    </w:p>
    <w:p w14:paraId="7F8B5AF4" w14:textId="77777777" w:rsidR="00966DEC" w:rsidRDefault="00966DEC" w:rsidP="00966DEC">
      <w:pPr>
        <w:rPr>
          <w:rFonts w:eastAsiaTheme="minorEastAsia"/>
        </w:rPr>
      </w:pPr>
    </w:p>
    <w:p w14:paraId="202D3ECD" w14:textId="77777777" w:rsidR="00966DEC" w:rsidRDefault="00966DEC" w:rsidP="00F126DC">
      <w:pPr>
        <w:pStyle w:val="ac"/>
        <w:numPr>
          <w:ilvl w:val="0"/>
          <w:numId w:val="65"/>
        </w:numPr>
        <w:ind w:left="0" w:firstLine="851"/>
        <w:jc w:val="both"/>
        <w:rPr>
          <w:rFonts w:eastAsiaTheme="minorEastAsia"/>
        </w:rPr>
      </w:pPr>
      <w:r>
        <w:rPr>
          <w:rFonts w:eastAsiaTheme="minorEastAsia"/>
        </w:rPr>
        <w:t xml:space="preserve">Указать корневые элементы в ранее загруженной схеме версии </w:t>
      </w:r>
      <w:r w:rsidRPr="00966DE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. Загруженный комплект схем может содержать от одного до </w:t>
      </w:r>
      <w:r w:rsidR="00717264">
        <w:rPr>
          <w:rFonts w:eastAsiaTheme="minorEastAsia"/>
        </w:rPr>
        <w:t>нескольких</w:t>
      </w:r>
      <w:r>
        <w:rPr>
          <w:rFonts w:eastAsiaTheme="minorEastAsia"/>
        </w:rPr>
        <w:t xml:space="preserve"> корневых элементов. </w:t>
      </w:r>
    </w:p>
    <w:p w14:paraId="02CEF134" w14:textId="6543701A" w:rsidR="00966DEC" w:rsidRDefault="00966DEC" w:rsidP="00966DEC">
      <w:pPr>
        <w:rPr>
          <w:rFonts w:eastAsiaTheme="minorEastAsia"/>
        </w:rPr>
      </w:pPr>
      <w:r>
        <w:rPr>
          <w:rFonts w:eastAsiaTheme="minorEastAsia"/>
        </w:rPr>
        <w:t xml:space="preserve">Для выбора доступны один </w:t>
      </w:r>
      <w:r w:rsidR="00717264">
        <w:rPr>
          <w:rFonts w:eastAsiaTheme="minorEastAsia"/>
        </w:rPr>
        <w:t>корневой</w:t>
      </w:r>
      <w:r>
        <w:rPr>
          <w:rFonts w:eastAsiaTheme="minorEastAsia"/>
        </w:rPr>
        <w:t xml:space="preserve"> элемент для запросного заголовка и до десяти корневых элементов для ответных </w:t>
      </w:r>
      <w:r w:rsidR="00717264">
        <w:rPr>
          <w:rFonts w:eastAsiaTheme="minorEastAsia"/>
        </w:rPr>
        <w:t>заголовков</w:t>
      </w:r>
      <w:r w:rsidR="00123413">
        <w:rPr>
          <w:rFonts w:eastAsiaTheme="minorEastAsia"/>
        </w:rPr>
        <w:t xml:space="preserve"> (</w:t>
      </w:r>
      <w:r w:rsidR="00123413">
        <w:rPr>
          <w:rFonts w:eastAsiaTheme="minorEastAsia"/>
        </w:rPr>
        <w:fldChar w:fldCharType="begin"/>
      </w:r>
      <w:r w:rsidR="00123413">
        <w:rPr>
          <w:rFonts w:eastAsiaTheme="minorEastAsia"/>
        </w:rPr>
        <w:instrText xml:space="preserve"> REF _Ref83298874 \h </w:instrText>
      </w:r>
      <w:r w:rsidR="00123413">
        <w:rPr>
          <w:rFonts w:eastAsiaTheme="minorEastAsia"/>
        </w:rPr>
      </w:r>
      <w:r w:rsidR="00123413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93</w:t>
      </w:r>
      <w:r w:rsidR="00123413">
        <w:rPr>
          <w:rFonts w:eastAsiaTheme="minorEastAsia"/>
        </w:rPr>
        <w:fldChar w:fldCharType="end"/>
      </w:r>
      <w:r w:rsidR="00123413">
        <w:rPr>
          <w:rFonts w:eastAsiaTheme="minorEastAsia"/>
        </w:rPr>
        <w:t xml:space="preserve"> и </w:t>
      </w:r>
      <w:r w:rsidR="00123413">
        <w:rPr>
          <w:rFonts w:eastAsiaTheme="minorEastAsia"/>
        </w:rPr>
        <w:fldChar w:fldCharType="begin"/>
      </w:r>
      <w:r w:rsidR="00123413">
        <w:rPr>
          <w:rFonts w:eastAsiaTheme="minorEastAsia"/>
        </w:rPr>
        <w:instrText xml:space="preserve"> REF _Ref83298876 \h </w:instrText>
      </w:r>
      <w:r w:rsidR="00123413">
        <w:rPr>
          <w:rFonts w:eastAsiaTheme="minorEastAsia"/>
        </w:rPr>
      </w:r>
      <w:r w:rsidR="00123413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94</w:t>
      </w:r>
      <w:r w:rsidR="00123413">
        <w:rPr>
          <w:rFonts w:eastAsiaTheme="minorEastAsia"/>
        </w:rPr>
        <w:fldChar w:fldCharType="end"/>
      </w:r>
      <w:r w:rsidR="00123413">
        <w:rPr>
          <w:rFonts w:eastAsiaTheme="minorEastAsia"/>
        </w:rPr>
        <w:t>)</w:t>
      </w:r>
    </w:p>
    <w:p w14:paraId="58080A3E" w14:textId="77777777" w:rsidR="00123413" w:rsidRDefault="00123413" w:rsidP="001234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717888" wp14:editId="2529B700">
            <wp:extent cx="3924300" cy="3968098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28156" cy="39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C8C3" w14:textId="6A0CFAAC" w:rsidR="00123413" w:rsidRDefault="00123413" w:rsidP="00123413">
      <w:pPr>
        <w:pStyle w:val="a7"/>
        <w:jc w:val="center"/>
      </w:pPr>
      <w:bookmarkStart w:id="10819" w:name="_Ref8329887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93</w:t>
      </w:r>
      <w:r w:rsidR="00753F7E">
        <w:rPr>
          <w:noProof/>
        </w:rPr>
        <w:fldChar w:fldCharType="end"/>
      </w:r>
      <w:bookmarkEnd w:id="10819"/>
      <w:r>
        <w:t xml:space="preserve"> – Шаг </w:t>
      </w:r>
      <w:r w:rsidR="00717264">
        <w:t>визарда</w:t>
      </w:r>
      <w:r>
        <w:t xml:space="preserve"> выбора Запросного заголовка версии Вида сведений</w:t>
      </w:r>
    </w:p>
    <w:p w14:paraId="3F8BC252" w14:textId="77777777" w:rsidR="00123413" w:rsidRDefault="00123413" w:rsidP="00123413">
      <w:pPr>
        <w:rPr>
          <w:rFonts w:eastAsiaTheme="minorEastAsia"/>
        </w:rPr>
      </w:pPr>
    </w:p>
    <w:p w14:paraId="6FAAA9B0" w14:textId="77777777" w:rsidR="00123413" w:rsidRDefault="00123413" w:rsidP="00123413">
      <w:pPr>
        <w:keepNext/>
        <w:jc w:val="center"/>
      </w:pPr>
      <w:r>
        <w:rPr>
          <w:noProof/>
        </w:rPr>
        <w:drawing>
          <wp:inline distT="0" distB="0" distL="0" distR="0" wp14:anchorId="4C5E3A50" wp14:editId="55EFFB8F">
            <wp:extent cx="4152900" cy="4026507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5324" cy="402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C658" w14:textId="01724211" w:rsidR="00123413" w:rsidRDefault="00123413" w:rsidP="00123413">
      <w:pPr>
        <w:pStyle w:val="a7"/>
        <w:jc w:val="center"/>
      </w:pPr>
      <w:bookmarkStart w:id="10820" w:name="_Ref8329887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94</w:t>
      </w:r>
      <w:r w:rsidR="00753F7E">
        <w:rPr>
          <w:noProof/>
        </w:rPr>
        <w:fldChar w:fldCharType="end"/>
      </w:r>
      <w:bookmarkEnd w:id="10820"/>
      <w:r>
        <w:t xml:space="preserve"> - Шаг </w:t>
      </w:r>
      <w:r w:rsidR="00717264">
        <w:t>визарда</w:t>
      </w:r>
      <w:r>
        <w:t xml:space="preserve"> выбора Ответного заголовка версии Вида сведений</w:t>
      </w:r>
    </w:p>
    <w:p w14:paraId="1391C5C2" w14:textId="77777777" w:rsidR="00123413" w:rsidRDefault="00123413" w:rsidP="00123413">
      <w:pPr>
        <w:rPr>
          <w:rFonts w:eastAsiaTheme="minorEastAsia"/>
        </w:rPr>
      </w:pPr>
    </w:p>
    <w:p w14:paraId="5A5C6843" w14:textId="77777777" w:rsidR="00123413" w:rsidRDefault="00123413" w:rsidP="00F126DC">
      <w:pPr>
        <w:pStyle w:val="ac"/>
        <w:numPr>
          <w:ilvl w:val="0"/>
          <w:numId w:val="65"/>
        </w:numPr>
        <w:rPr>
          <w:rFonts w:eastAsiaTheme="minorEastAsia"/>
        </w:rPr>
      </w:pPr>
      <w:r>
        <w:rPr>
          <w:rFonts w:eastAsiaTheme="minorEastAsia"/>
        </w:rPr>
        <w:lastRenderedPageBreak/>
        <w:t>Указать общие сведения создаваемого Вида сведений. Формы содержит следующие элементы:</w:t>
      </w:r>
    </w:p>
    <w:p w14:paraId="2618ADF1" w14:textId="4877B1B3"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Владелец вида сведений – если у пользователя одна организация</w:t>
      </w:r>
      <w:r w:rsidR="004937C5">
        <w:rPr>
          <w:rFonts w:eastAsiaTheme="minorEastAsia"/>
        </w:rPr>
        <w:t>,</w:t>
      </w:r>
      <w:r>
        <w:rPr>
          <w:rFonts w:eastAsiaTheme="minorEastAsia"/>
        </w:rPr>
        <w:t xml:space="preserve"> которую он представляет, отвечает </w:t>
      </w:r>
      <w:r w:rsidRPr="00123413">
        <w:rPr>
          <w:lang w:eastAsia="en-US"/>
        </w:rPr>
        <w:t>требованиям</w:t>
      </w:r>
      <w:r>
        <w:rPr>
          <w:rFonts w:eastAsiaTheme="minorEastAsia"/>
        </w:rPr>
        <w:t xml:space="preserve"> быть владельцем Вида сведений, указанным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_Ref83299082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rPr>
          <w:rFonts w:eastAsiaTheme="minorEastAsia"/>
        </w:rPr>
        <w:t>5.3.2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то система её подтягивает на форму, если у пользователя их (</w:t>
      </w:r>
      <w:r w:rsidR="00717264">
        <w:rPr>
          <w:rFonts w:eastAsiaTheme="minorEastAsia"/>
        </w:rPr>
        <w:t>организаций,</w:t>
      </w:r>
      <w:r>
        <w:rPr>
          <w:rFonts w:eastAsiaTheme="minorEastAsia"/>
        </w:rPr>
        <w:t xml:space="preserve"> отвечающих требованиям быть владельцем Вида сведений) несколько, то будет доступна возможность выбора нужной;</w:t>
      </w:r>
    </w:p>
    <w:p w14:paraId="1BD5BF62" w14:textId="77777777"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Наименование – и</w:t>
      </w:r>
      <w:r w:rsidRPr="00123413">
        <w:rPr>
          <w:rFonts w:eastAsiaTheme="minorEastAsia"/>
        </w:rPr>
        <w:t xml:space="preserve">мя </w:t>
      </w:r>
      <w:r w:rsidRPr="00123413">
        <w:rPr>
          <w:rFonts w:eastAsiaTheme="minorEastAsia"/>
          <w:b/>
          <w:i/>
        </w:rPr>
        <w:t>Вида сведений</w:t>
      </w:r>
      <w:r w:rsidRPr="00123413">
        <w:rPr>
          <w:rFonts w:eastAsiaTheme="minorEastAsia"/>
        </w:rPr>
        <w:t xml:space="preserve">, позволяющие идентифицировать его среди ранее созданных </w:t>
      </w:r>
      <w:r w:rsidRPr="00123413">
        <w:rPr>
          <w:rFonts w:eastAsiaTheme="minorEastAsia"/>
          <w:b/>
          <w:i/>
        </w:rPr>
        <w:t>Видов сведений</w:t>
      </w:r>
      <w:r>
        <w:rPr>
          <w:rFonts w:eastAsiaTheme="minorEastAsia"/>
        </w:rPr>
        <w:t>;</w:t>
      </w:r>
    </w:p>
    <w:p w14:paraId="721BDB5B" w14:textId="77777777"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Назначение – краткое наименование назначения вида сведений</w:t>
      </w:r>
    </w:p>
    <w:p w14:paraId="31BB1A36" w14:textId="77777777"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Область применения – выпадающий список с вариантами применения:</w:t>
      </w:r>
    </w:p>
    <w:p w14:paraId="71E94FAC" w14:textId="77777777" w:rsidR="00123413" w:rsidRP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Межведомственное взаимодействие</w:t>
      </w:r>
      <w:r>
        <w:rPr>
          <w:rFonts w:eastAsiaTheme="minorEastAsia"/>
        </w:rPr>
        <w:t>;</w:t>
      </w:r>
    </w:p>
    <w:p w14:paraId="1EA27352" w14:textId="77777777" w:rsidR="00123413" w:rsidRP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</w:t>
      </w:r>
      <w:r>
        <w:rPr>
          <w:rFonts w:eastAsiaTheme="minorEastAsia"/>
        </w:rPr>
        <w:t>;</w:t>
      </w:r>
    </w:p>
    <w:p w14:paraId="592ED1C0" w14:textId="77777777" w:rsid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ЕПГУ/МФЦ</w:t>
      </w:r>
      <w:r>
        <w:rPr>
          <w:rFonts w:eastAsiaTheme="minorEastAsia"/>
        </w:rPr>
        <w:t>;</w:t>
      </w:r>
    </w:p>
    <w:p w14:paraId="74319F18" w14:textId="77777777" w:rsid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Приём заявлений ЕПГУ/Межведомственное взаимодействие</w:t>
      </w:r>
      <w:r>
        <w:rPr>
          <w:rFonts w:eastAsiaTheme="minorEastAsia"/>
        </w:rPr>
        <w:t>.</w:t>
      </w:r>
    </w:p>
    <w:p w14:paraId="2EB14E96" w14:textId="77777777" w:rsidR="00123413" w:rsidRPr="00123413" w:rsidRDefault="00123413" w:rsidP="00123413">
      <w:pPr>
        <w:pStyle w:val="21"/>
        <w:numPr>
          <w:ilvl w:val="0"/>
          <w:numId w:val="0"/>
        </w:numPr>
        <w:ind w:left="1644" w:hanging="397"/>
        <w:rPr>
          <w:rFonts w:eastAsiaTheme="minorEastAsia"/>
        </w:rPr>
      </w:pPr>
    </w:p>
    <w:p w14:paraId="63209580" w14:textId="77777777" w:rsidR="00123413" w:rsidRDefault="00123413" w:rsidP="00123413">
      <w:pPr>
        <w:keepNext/>
        <w:jc w:val="center"/>
      </w:pPr>
      <w:r>
        <w:rPr>
          <w:noProof/>
        </w:rPr>
        <w:drawing>
          <wp:inline distT="0" distB="0" distL="0" distR="0" wp14:anchorId="72927763" wp14:editId="77FAF404">
            <wp:extent cx="4324350" cy="4552950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3480" w14:textId="4653A60F" w:rsidR="00123413" w:rsidRDefault="00123413" w:rsidP="00123413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95</w:t>
      </w:r>
      <w:r w:rsidR="00753F7E">
        <w:rPr>
          <w:noProof/>
        </w:rPr>
        <w:fldChar w:fldCharType="end"/>
      </w:r>
      <w:r>
        <w:t xml:space="preserve"> – Шаг ввода общих </w:t>
      </w:r>
      <w:r w:rsidR="00717264">
        <w:t>сведений</w:t>
      </w:r>
      <w:r>
        <w:t xml:space="preserve"> вида сведений</w:t>
      </w:r>
    </w:p>
    <w:p w14:paraId="462F0D02" w14:textId="77777777" w:rsidR="00123413" w:rsidRDefault="00123413" w:rsidP="00123413">
      <w:pPr>
        <w:rPr>
          <w:rFonts w:eastAsiaTheme="minorEastAsia"/>
        </w:rPr>
      </w:pPr>
    </w:p>
    <w:p w14:paraId="1612DEF8" w14:textId="5594C677" w:rsidR="00301D3D" w:rsidRDefault="00301D3D" w:rsidP="00F126DC">
      <w:pPr>
        <w:pStyle w:val="ac"/>
        <w:numPr>
          <w:ilvl w:val="0"/>
          <w:numId w:val="65"/>
        </w:numPr>
        <w:rPr>
          <w:rFonts w:eastAsiaTheme="minorEastAsia"/>
        </w:rPr>
      </w:pPr>
      <w:r>
        <w:rPr>
          <w:rFonts w:eastAsiaTheme="minorEastAsia"/>
        </w:rPr>
        <w:t xml:space="preserve">Определиться в необходимости </w:t>
      </w:r>
      <w:r w:rsidR="009F12E2">
        <w:rPr>
          <w:rFonts w:eastAsiaTheme="minorEastAsia"/>
        </w:rPr>
        <w:t xml:space="preserve">прикладывать </w:t>
      </w:r>
      <w:r>
        <w:rPr>
          <w:rFonts w:eastAsiaTheme="minorEastAsia"/>
        </w:rPr>
        <w:t>с создаваемым Видом сведений сообщения</w:t>
      </w:r>
      <w:r w:rsidR="004937C5">
        <w:rPr>
          <w:rFonts w:eastAsiaTheme="minorEastAsia"/>
        </w:rPr>
        <w:t>,</w:t>
      </w:r>
      <w:r>
        <w:rPr>
          <w:rFonts w:eastAsiaTheme="minorEastAsia"/>
        </w:rPr>
        <w:t xml:space="preserve"> содержащие вложения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_Ref83299779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96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6D009061" w14:textId="77777777" w:rsidR="00301D3D" w:rsidRPr="00123413" w:rsidRDefault="00301D3D" w:rsidP="00123413">
      <w:pPr>
        <w:rPr>
          <w:rFonts w:eastAsiaTheme="minorEastAsia"/>
        </w:rPr>
      </w:pPr>
    </w:p>
    <w:p w14:paraId="49AFD399" w14:textId="77777777" w:rsidR="00301D3D" w:rsidRDefault="00301D3D" w:rsidP="00301D3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17042BF" wp14:editId="7ABD9EFB">
            <wp:extent cx="4124325" cy="2428875"/>
            <wp:effectExtent l="0" t="0" r="9525" b="9525"/>
            <wp:docPr id="1367" name="Рисунок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5FE2" w14:textId="1E35E45D" w:rsidR="00966DEC" w:rsidRDefault="00301D3D" w:rsidP="00301D3D">
      <w:pPr>
        <w:pStyle w:val="a7"/>
        <w:jc w:val="center"/>
      </w:pPr>
      <w:bookmarkStart w:id="10821" w:name="_Ref8329977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96</w:t>
      </w:r>
      <w:r w:rsidR="00753F7E">
        <w:rPr>
          <w:noProof/>
        </w:rPr>
        <w:fldChar w:fldCharType="end"/>
      </w:r>
      <w:bookmarkEnd w:id="10821"/>
      <w:r>
        <w:t xml:space="preserve"> – Шаг визарда с выбором наличия у Вида сведений вложений</w:t>
      </w:r>
    </w:p>
    <w:p w14:paraId="5B4C4FFE" w14:textId="77777777" w:rsidR="00301D3D" w:rsidRDefault="00301D3D" w:rsidP="00301D3D"/>
    <w:p w14:paraId="19A5BCE2" w14:textId="3182918C" w:rsidR="00301D3D" w:rsidRDefault="00301D3D" w:rsidP="00301D3D">
      <w:r>
        <w:t xml:space="preserve">Если по Видом сведений не планируется передавать файлы </w:t>
      </w:r>
      <w:r w:rsidR="00717264">
        <w:t>вложений,</w:t>
      </w:r>
      <w:r>
        <w:t xml:space="preserve"> то выполниться переход на финальный шаг визарда (</w:t>
      </w:r>
      <w:r>
        <w:fldChar w:fldCharType="begin"/>
      </w:r>
      <w:r>
        <w:instrText xml:space="preserve"> REF _Ref83300011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99</w:t>
      </w:r>
      <w:r>
        <w:fldChar w:fldCharType="end"/>
      </w:r>
      <w:r>
        <w:t>)</w:t>
      </w:r>
    </w:p>
    <w:p w14:paraId="064BFC60" w14:textId="4297AEA0" w:rsidR="00301D3D" w:rsidRDefault="00301D3D" w:rsidP="00301D3D">
      <w:r>
        <w:t xml:space="preserve">Если по </w:t>
      </w:r>
      <w:r w:rsidRPr="00717264">
        <w:rPr>
          <w:b/>
          <w:i/>
        </w:rPr>
        <w:t xml:space="preserve">Виду </w:t>
      </w:r>
      <w:r w:rsidR="00717264" w:rsidRPr="00717264">
        <w:rPr>
          <w:b/>
          <w:i/>
        </w:rPr>
        <w:t>сведений</w:t>
      </w:r>
      <w:r>
        <w:t xml:space="preserve"> планируется передача вложений, то выбор варианта Да, инициирует </w:t>
      </w:r>
      <w:r w:rsidR="00717264">
        <w:t>переход</w:t>
      </w:r>
      <w:r>
        <w:t xml:space="preserve"> на следующий шаг визарда (</w:t>
      </w:r>
      <w:r>
        <w:fldChar w:fldCharType="begin"/>
      </w:r>
      <w:r>
        <w:instrText xml:space="preserve"> REF _Ref83300021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97</w:t>
      </w:r>
      <w:r>
        <w:fldChar w:fldCharType="end"/>
      </w:r>
      <w:r>
        <w:t xml:space="preserve">). </w:t>
      </w:r>
    </w:p>
    <w:p w14:paraId="2C1DB349" w14:textId="77777777" w:rsidR="00301D3D" w:rsidRDefault="00301D3D" w:rsidP="00301D3D"/>
    <w:p w14:paraId="0A73CB25" w14:textId="77777777" w:rsidR="006464C5" w:rsidRDefault="00301D3D" w:rsidP="00F126DC">
      <w:pPr>
        <w:pStyle w:val="ac"/>
        <w:numPr>
          <w:ilvl w:val="0"/>
          <w:numId w:val="65"/>
        </w:numPr>
      </w:pPr>
      <w:r>
        <w:t>В</w:t>
      </w:r>
      <w:r w:rsidR="006464C5">
        <w:t>вести информацию о вложении. На форме содержится следующая информация:</w:t>
      </w:r>
    </w:p>
    <w:p w14:paraId="1744F2D5" w14:textId="77777777" w:rsidR="006464C5" w:rsidRDefault="006464C5" w:rsidP="006464C5"/>
    <w:p w14:paraId="4B24852F" w14:textId="77777777" w:rsidR="006464C5" w:rsidRDefault="006464C5" w:rsidP="006464C5">
      <w:pPr>
        <w:pStyle w:val="21"/>
        <w:rPr>
          <w:lang w:eastAsia="en-US"/>
        </w:rPr>
      </w:pPr>
      <w:r>
        <w:rPr>
          <w:lang w:eastAsia="en-US"/>
        </w:rPr>
        <w:t>Наименование – краткое наименование вложения</w:t>
      </w:r>
    </w:p>
    <w:p w14:paraId="53163191" w14:textId="77777777" w:rsidR="006464C5" w:rsidRDefault="006464C5" w:rsidP="006464C5">
      <w:pPr>
        <w:pStyle w:val="21"/>
      </w:pPr>
      <w:r w:rsidRPr="006464C5">
        <w:rPr>
          <w:lang w:eastAsia="en-US"/>
        </w:rPr>
        <w:t>UR</w:t>
      </w:r>
      <w:r>
        <w:rPr>
          <w:lang w:val="en-US"/>
        </w:rPr>
        <w:t>I</w:t>
      </w:r>
      <w:r w:rsidRPr="006464C5">
        <w:t xml:space="preserve"> </w:t>
      </w:r>
      <w:r>
        <w:t>вложения – идентификатор вложения. Состоит из следующих частей, разделённых косой чертой «/»:</w:t>
      </w:r>
    </w:p>
    <w:p w14:paraId="15786B2F" w14:textId="77777777" w:rsidR="006464C5" w:rsidRDefault="006464C5" w:rsidP="006464C5">
      <w:pPr>
        <w:pStyle w:val="21"/>
        <w:numPr>
          <w:ilvl w:val="2"/>
          <w:numId w:val="35"/>
        </w:numPr>
      </w:pPr>
      <w:r>
        <w:t>базовый URI владельца Вида сведений;</w:t>
      </w:r>
    </w:p>
    <w:p w14:paraId="47B4A5F1" w14:textId="77777777" w:rsidR="006464C5" w:rsidRDefault="006464C5" w:rsidP="006464C5">
      <w:pPr>
        <w:pStyle w:val="21"/>
        <w:numPr>
          <w:ilvl w:val="2"/>
          <w:numId w:val="35"/>
        </w:numPr>
      </w:pPr>
      <w:r>
        <w:t>наименование Вида сведений;</w:t>
      </w:r>
    </w:p>
    <w:p w14:paraId="784EED68" w14:textId="77777777" w:rsidR="006464C5" w:rsidRDefault="006464C5" w:rsidP="006464C5">
      <w:pPr>
        <w:pStyle w:val="21"/>
        <w:numPr>
          <w:ilvl w:val="2"/>
          <w:numId w:val="35"/>
        </w:numPr>
      </w:pPr>
      <w:r>
        <w:t>символы «attachments»;</w:t>
      </w:r>
    </w:p>
    <w:p w14:paraId="06F6AD57" w14:textId="77777777" w:rsidR="006464C5" w:rsidRDefault="006464C5" w:rsidP="006464C5">
      <w:pPr>
        <w:pStyle w:val="21"/>
        <w:numPr>
          <w:ilvl w:val="2"/>
          <w:numId w:val="35"/>
        </w:numPr>
      </w:pPr>
      <w:r>
        <w:t>наименование вложения</w:t>
      </w:r>
    </w:p>
    <w:p w14:paraId="40648E24" w14:textId="77777777" w:rsidR="006464C5" w:rsidRDefault="006464C5" w:rsidP="006464C5">
      <w:pPr>
        <w:pStyle w:val="21"/>
        <w:numPr>
          <w:ilvl w:val="2"/>
          <w:numId w:val="35"/>
        </w:numPr>
      </w:pPr>
      <w:r w:rsidRPr="006464C5">
        <w:t>номер версии протокола обмена, для которой предназначено данное вложение</w:t>
      </w:r>
    </w:p>
    <w:p w14:paraId="6CADC302" w14:textId="77777777" w:rsidR="006464C5" w:rsidRPr="006464C5" w:rsidRDefault="006464C5" w:rsidP="006464C5">
      <w:pPr>
        <w:pStyle w:val="21"/>
        <w:numPr>
          <w:ilvl w:val="0"/>
          <w:numId w:val="0"/>
        </w:numPr>
        <w:ind w:left="1644" w:hanging="397"/>
        <w:rPr>
          <w:lang w:val="en-US"/>
        </w:rPr>
      </w:pPr>
      <w:r>
        <w:t>пример</w:t>
      </w:r>
      <w:r w:rsidRPr="006464C5">
        <w:rPr>
          <w:lang w:val="en-US"/>
        </w:rPr>
        <w:t>: urn://x-artefacts-data-provider/protex/attachments/increment/1.0.0;</w:t>
      </w:r>
    </w:p>
    <w:p w14:paraId="611F0BF3" w14:textId="77777777" w:rsidR="006464C5" w:rsidRDefault="006464C5" w:rsidP="006464C5">
      <w:pPr>
        <w:pStyle w:val="21"/>
      </w:pPr>
      <w:r>
        <w:t>Заголовок вида сведений – корневой элемент</w:t>
      </w:r>
      <w:r w:rsidR="004937C5">
        <w:t>,</w:t>
      </w:r>
      <w:r>
        <w:t xml:space="preserve"> по которому будет передаваться вложение;</w:t>
      </w:r>
    </w:p>
    <w:p w14:paraId="7F1A5C97" w14:textId="77777777" w:rsidR="006464C5" w:rsidRDefault="006464C5" w:rsidP="006464C5">
      <w:pPr>
        <w:pStyle w:val="21"/>
      </w:pPr>
      <w:r>
        <w:t>Тип вложения – выпадающий список, содержащий перечень типов вложений;</w:t>
      </w:r>
    </w:p>
    <w:p w14:paraId="315EFB9A" w14:textId="77777777" w:rsidR="006464C5" w:rsidRDefault="006464C5" w:rsidP="006464C5">
      <w:pPr>
        <w:pStyle w:val="21"/>
      </w:pPr>
      <w:r>
        <w:t xml:space="preserve">Способ передачи вложения – внутри сообщения МТОМ, или через </w:t>
      </w:r>
      <w:r w:rsidR="00717264">
        <w:t>файловое</w:t>
      </w:r>
      <w:r>
        <w:t xml:space="preserve"> </w:t>
      </w:r>
      <w:r w:rsidR="00717264">
        <w:t>хранилище</w:t>
      </w:r>
      <w:r>
        <w:t xml:space="preserve"> СМЭВ;</w:t>
      </w:r>
    </w:p>
    <w:p w14:paraId="23E70868" w14:textId="77777777" w:rsidR="006464C5" w:rsidRDefault="006464C5" w:rsidP="006464C5">
      <w:pPr>
        <w:pStyle w:val="21"/>
      </w:pPr>
      <w:r w:rsidRPr="006464C5">
        <w:t>Размер передаваемого вложения</w:t>
      </w:r>
      <w:r>
        <w:t xml:space="preserve"> – выбор из списка </w:t>
      </w:r>
      <w:r w:rsidRPr="006464C5">
        <w:t>диапазона</w:t>
      </w:r>
      <w:r>
        <w:t xml:space="preserve"> возможных вложений. Для варианта МТОМ есть ограничение до 5 мб;</w:t>
      </w:r>
    </w:p>
    <w:p w14:paraId="713A3FDE" w14:textId="77777777" w:rsidR="006464C5" w:rsidRDefault="00702081" w:rsidP="006464C5">
      <w:pPr>
        <w:pStyle w:val="21"/>
      </w:pPr>
      <w:r>
        <w:t>А</w:t>
      </w:r>
      <w:r w:rsidR="006464C5">
        <w:t xml:space="preserve">рхив – чекбокс с отметкой </w:t>
      </w:r>
      <w:r>
        <w:t xml:space="preserve">передача </w:t>
      </w:r>
      <w:r w:rsidR="00717264">
        <w:t>файла,</w:t>
      </w:r>
      <w:r>
        <w:t xml:space="preserve"> </w:t>
      </w:r>
      <w:r w:rsidR="00717264">
        <w:t>помещённого</w:t>
      </w:r>
      <w:r>
        <w:t xml:space="preserve"> в архив, без отметки, то передача файла вложения будет выполняться не в архиве;</w:t>
      </w:r>
    </w:p>
    <w:p w14:paraId="62B1096E" w14:textId="77777777" w:rsidR="006464C5" w:rsidRPr="006464C5" w:rsidRDefault="00717264" w:rsidP="003B075F">
      <w:pPr>
        <w:pStyle w:val="21"/>
      </w:pPr>
      <w:r>
        <w:t>Обязательность</w:t>
      </w:r>
      <w:r w:rsidR="00702081">
        <w:t xml:space="preserve"> – признак обязательности при наличии которого будут выполняться проверки на наличие вложений в сообщениях по данному Виду сведений.</w:t>
      </w:r>
      <w:r w:rsidR="006464C5" w:rsidRPr="00702081">
        <w:tab/>
      </w:r>
    </w:p>
    <w:p w14:paraId="3CC39C73" w14:textId="77777777" w:rsidR="00301D3D" w:rsidRDefault="00BF650A" w:rsidP="00301D3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88FE4A" wp14:editId="3D904782">
            <wp:extent cx="4105275" cy="6666686"/>
            <wp:effectExtent l="0" t="0" r="0" b="1270"/>
            <wp:docPr id="1348" name="Рисунок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07634" cy="66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B94D" w14:textId="727F7A24" w:rsidR="00301D3D" w:rsidRDefault="00301D3D" w:rsidP="003B075F">
      <w:pPr>
        <w:pStyle w:val="a7"/>
        <w:ind w:firstLine="0"/>
        <w:jc w:val="center"/>
      </w:pPr>
      <w:bookmarkStart w:id="10822" w:name="_Ref8330002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97</w:t>
      </w:r>
      <w:r w:rsidR="00753F7E">
        <w:rPr>
          <w:noProof/>
        </w:rPr>
        <w:fldChar w:fldCharType="end"/>
      </w:r>
      <w:bookmarkEnd w:id="10822"/>
      <w:r w:rsidR="000E5AD1">
        <w:t xml:space="preserve"> –Шаг визарда Ввода сведений о </w:t>
      </w:r>
      <w:r w:rsidR="00717264">
        <w:t>вложении</w:t>
      </w:r>
    </w:p>
    <w:p w14:paraId="6EB28A6C" w14:textId="77777777" w:rsidR="000E5AD1" w:rsidRDefault="000E5AD1" w:rsidP="000E5AD1">
      <w:pPr>
        <w:rPr>
          <w:rFonts w:eastAsiaTheme="minorEastAsia"/>
        </w:rPr>
      </w:pPr>
    </w:p>
    <w:p w14:paraId="52754E10" w14:textId="77777777" w:rsidR="000E5AD1" w:rsidRDefault="003B075F" w:rsidP="00F126DC">
      <w:pPr>
        <w:pStyle w:val="ac"/>
        <w:numPr>
          <w:ilvl w:val="0"/>
          <w:numId w:val="65"/>
        </w:numPr>
        <w:rPr>
          <w:rFonts w:eastAsiaTheme="minorEastAsia"/>
        </w:rPr>
      </w:pPr>
      <w:r>
        <w:rPr>
          <w:rFonts w:eastAsiaTheme="minorEastAsia"/>
        </w:rPr>
        <w:t>Определиться в необходимости добавить описание ещё для одного вложения.</w:t>
      </w:r>
    </w:p>
    <w:p w14:paraId="7940AD53" w14:textId="77777777" w:rsidR="003B075F" w:rsidRDefault="003B075F" w:rsidP="003B075F">
      <w:pPr>
        <w:rPr>
          <w:rFonts w:eastAsiaTheme="minorEastAsia"/>
        </w:rPr>
      </w:pPr>
    </w:p>
    <w:p w14:paraId="41465079" w14:textId="4615A48D" w:rsidR="003B075F" w:rsidRDefault="003B075F" w:rsidP="003B075F">
      <w:pPr>
        <w:rPr>
          <w:rFonts w:eastAsiaTheme="minorEastAsia"/>
        </w:rPr>
      </w:pPr>
      <w:r>
        <w:rPr>
          <w:rFonts w:eastAsiaTheme="minorEastAsia"/>
        </w:rPr>
        <w:t>При положительном ответе визард выполнить переход на шаг ввода информации о вложении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_Ref83300021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97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), при отрицательном варианте визард выполнит переход на финальный шаг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_Ref83300011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99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418A0D98" w14:textId="77777777" w:rsidR="003B075F" w:rsidRDefault="003B075F" w:rsidP="003B075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140BE8" wp14:editId="1319C0A4">
            <wp:extent cx="4362450" cy="243840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5FAD" w14:textId="7A2225BB" w:rsidR="003B075F" w:rsidRDefault="003B075F" w:rsidP="003B075F">
      <w:pPr>
        <w:pStyle w:val="a7"/>
        <w:ind w:firstLine="0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98</w:t>
      </w:r>
      <w:r w:rsidR="00753F7E">
        <w:rPr>
          <w:noProof/>
        </w:rPr>
        <w:fldChar w:fldCharType="end"/>
      </w:r>
      <w:r>
        <w:t xml:space="preserve"> – Шаг выбора наличия нескольких вложений</w:t>
      </w:r>
    </w:p>
    <w:p w14:paraId="55BB596C" w14:textId="77777777" w:rsidR="003B075F" w:rsidRPr="003B075F" w:rsidRDefault="003B075F" w:rsidP="003B075F">
      <w:pPr>
        <w:rPr>
          <w:rFonts w:eastAsiaTheme="minorEastAsia"/>
        </w:rPr>
      </w:pPr>
    </w:p>
    <w:p w14:paraId="0F625B74" w14:textId="77777777" w:rsidR="003B075F" w:rsidRDefault="003B075F" w:rsidP="00F126DC">
      <w:pPr>
        <w:pStyle w:val="ac"/>
        <w:numPr>
          <w:ilvl w:val="0"/>
          <w:numId w:val="6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Проверить </w:t>
      </w:r>
      <w:r w:rsidR="00717264">
        <w:rPr>
          <w:rFonts w:eastAsiaTheme="minorEastAsia"/>
        </w:rPr>
        <w:t>введённые</w:t>
      </w:r>
      <w:r>
        <w:rPr>
          <w:rFonts w:eastAsiaTheme="minorEastAsia"/>
        </w:rPr>
        <w:t xml:space="preserve"> на шагах визарда данные и подтвердить и</w:t>
      </w:r>
      <w:r w:rsidR="00BF650A">
        <w:rPr>
          <w:rFonts w:eastAsiaTheme="minorEastAsia"/>
        </w:rPr>
        <w:t>х</w:t>
      </w:r>
      <w:r>
        <w:rPr>
          <w:rFonts w:eastAsiaTheme="minorEastAsia"/>
        </w:rPr>
        <w:t xml:space="preserve"> корректность </w:t>
      </w:r>
      <w:r w:rsidR="00717264">
        <w:rPr>
          <w:rFonts w:eastAsiaTheme="minorEastAsia"/>
        </w:rPr>
        <w:t>инициировать</w:t>
      </w:r>
      <w:r>
        <w:rPr>
          <w:rFonts w:eastAsiaTheme="minorEastAsia"/>
        </w:rPr>
        <w:t xml:space="preserve"> процесс регистрации </w:t>
      </w:r>
      <w:r w:rsidRPr="003B075F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14:paraId="4B5B351A" w14:textId="77777777" w:rsidR="003B075F" w:rsidRPr="003B075F" w:rsidRDefault="003B075F" w:rsidP="003B075F">
      <w:pPr>
        <w:rPr>
          <w:rFonts w:eastAsiaTheme="minorEastAsia"/>
        </w:rPr>
      </w:pPr>
      <w:r>
        <w:rPr>
          <w:rFonts w:eastAsiaTheme="minorEastAsia"/>
        </w:rPr>
        <w:t xml:space="preserve">При необходимости можно </w:t>
      </w:r>
      <w:r w:rsidR="00717264">
        <w:rPr>
          <w:rFonts w:eastAsiaTheme="minorEastAsia"/>
        </w:rPr>
        <w:t>возвращаться</w:t>
      </w:r>
      <w:r>
        <w:rPr>
          <w:rFonts w:eastAsiaTheme="minorEastAsia"/>
        </w:rPr>
        <w:t xml:space="preserve"> на шаги процесса использую кнопку Вернуться.</w:t>
      </w:r>
    </w:p>
    <w:p w14:paraId="0510F69F" w14:textId="77777777" w:rsidR="00B709F4" w:rsidRPr="003B075F" w:rsidRDefault="00B709F4" w:rsidP="00465CD0">
      <w:pPr>
        <w:rPr>
          <w:rFonts w:eastAsiaTheme="minorEastAsia"/>
        </w:rPr>
      </w:pPr>
    </w:p>
    <w:p w14:paraId="76D1F2DF" w14:textId="3B25EF1F" w:rsidR="00B709F4" w:rsidRPr="003B075F" w:rsidRDefault="003B075F" w:rsidP="00465CD0">
      <w:pPr>
        <w:rPr>
          <w:rFonts w:eastAsiaTheme="minorEastAsia"/>
        </w:rPr>
      </w:pPr>
      <w:r>
        <w:rPr>
          <w:rFonts w:eastAsiaTheme="minorEastAsia"/>
        </w:rPr>
        <w:t xml:space="preserve">Кнопка на форме </w:t>
      </w:r>
      <w:r w:rsidRPr="003B075F">
        <w:rPr>
          <w:rFonts w:eastAsiaTheme="minorEastAsia"/>
          <w:b/>
          <w:i/>
        </w:rPr>
        <w:t>Нет, отменить действие</w:t>
      </w:r>
      <w:r>
        <w:rPr>
          <w:rFonts w:eastAsiaTheme="minorEastAsia"/>
        </w:rPr>
        <w:t xml:space="preserve"> ведёт к закрытию визарда и переходу на главную страницу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без </w:t>
      </w:r>
      <w:r w:rsidR="00717264">
        <w:rPr>
          <w:rFonts w:eastAsiaTheme="minorEastAsia"/>
        </w:rPr>
        <w:t>сохранения</w:t>
      </w:r>
      <w:r>
        <w:rPr>
          <w:rFonts w:eastAsiaTheme="minorEastAsia"/>
        </w:rPr>
        <w:t xml:space="preserve"> </w:t>
      </w:r>
      <w:r w:rsidR="00717264">
        <w:rPr>
          <w:rFonts w:eastAsiaTheme="minorEastAsia"/>
        </w:rPr>
        <w:t>введённых</w:t>
      </w:r>
      <w:r>
        <w:rPr>
          <w:rFonts w:eastAsiaTheme="minorEastAsia"/>
        </w:rPr>
        <w:t xml:space="preserve"> данных </w:t>
      </w:r>
    </w:p>
    <w:p w14:paraId="6F5F4F4B" w14:textId="77777777" w:rsidR="00B709F4" w:rsidRPr="003B075F" w:rsidRDefault="003B075F" w:rsidP="00465CD0">
      <w:pPr>
        <w:rPr>
          <w:rFonts w:eastAsiaTheme="minorEastAsia"/>
        </w:rPr>
      </w:pPr>
      <w:r>
        <w:rPr>
          <w:rFonts w:eastAsiaTheme="minorEastAsia"/>
        </w:rPr>
        <w:t xml:space="preserve">Кнопка на форме </w:t>
      </w:r>
      <w:r w:rsidRPr="003B075F">
        <w:rPr>
          <w:rFonts w:eastAsiaTheme="minorEastAsia"/>
          <w:b/>
          <w:i/>
        </w:rPr>
        <w:t>Да, уверен</w:t>
      </w:r>
      <w:r>
        <w:rPr>
          <w:rFonts w:eastAsiaTheme="minorEastAsia"/>
        </w:rPr>
        <w:t xml:space="preserve"> инициирует процесс регистрации </w:t>
      </w:r>
      <w:r w:rsidRPr="003B075F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14:paraId="3671DADF" w14:textId="77777777" w:rsidR="00B709F4" w:rsidRPr="003B075F" w:rsidRDefault="00B709F4" w:rsidP="00465CD0">
      <w:pPr>
        <w:rPr>
          <w:rFonts w:eastAsiaTheme="minorEastAsia"/>
        </w:rPr>
      </w:pPr>
    </w:p>
    <w:p w14:paraId="48E662C5" w14:textId="77777777" w:rsidR="00301D3D" w:rsidRDefault="00B709F4" w:rsidP="003B075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0002A2" wp14:editId="4171DD63">
            <wp:extent cx="4000500" cy="7416856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4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FD87" w14:textId="63649407" w:rsidR="00B709F4" w:rsidRDefault="00301D3D" w:rsidP="003B075F">
      <w:pPr>
        <w:pStyle w:val="a7"/>
        <w:jc w:val="center"/>
      </w:pPr>
      <w:bookmarkStart w:id="10823" w:name="_Ref8330001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99</w:t>
      </w:r>
      <w:r w:rsidR="00753F7E">
        <w:rPr>
          <w:noProof/>
        </w:rPr>
        <w:fldChar w:fldCharType="end"/>
      </w:r>
      <w:bookmarkEnd w:id="10823"/>
      <w:r w:rsidR="003B075F">
        <w:t xml:space="preserve"> –</w:t>
      </w:r>
      <w:r w:rsidR="004C5E31">
        <w:t xml:space="preserve"> Шаг визарда </w:t>
      </w:r>
      <w:r w:rsidR="004937C5">
        <w:t>«</w:t>
      </w:r>
      <w:r w:rsidR="004C5E31" w:rsidRPr="00BD3ABC">
        <w:rPr>
          <w:b/>
          <w:bCs w:val="0"/>
        </w:rPr>
        <w:t>Вы уверены, что хотите добавить вид сведений</w:t>
      </w:r>
      <w:r w:rsidR="004937C5">
        <w:rPr>
          <w:b/>
          <w:bCs w:val="0"/>
        </w:rPr>
        <w:t>?»</w:t>
      </w:r>
    </w:p>
    <w:p w14:paraId="3575F557" w14:textId="77777777" w:rsidR="004C5E31" w:rsidRDefault="004C5E31" w:rsidP="003B075F">
      <w:pPr>
        <w:rPr>
          <w:rFonts w:eastAsiaTheme="minorEastAsia"/>
        </w:rPr>
      </w:pPr>
    </w:p>
    <w:p w14:paraId="0951E785" w14:textId="14715B7F" w:rsidR="003B075F" w:rsidRPr="004C5E31" w:rsidRDefault="004C5E31" w:rsidP="003B075F">
      <w:pPr>
        <w:rPr>
          <w:rFonts w:eastAsiaTheme="minorEastAsia"/>
        </w:rPr>
      </w:pPr>
      <w:r>
        <w:rPr>
          <w:rFonts w:eastAsiaTheme="minorEastAsia"/>
        </w:rPr>
        <w:t xml:space="preserve">В результате регистрации </w:t>
      </w:r>
      <w:r w:rsidRPr="00717264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 отобразится карточка созданного </w:t>
      </w:r>
      <w:r w:rsidRPr="00717264">
        <w:rPr>
          <w:rFonts w:eastAsiaTheme="minorEastAsia"/>
          <w:b/>
          <w:i/>
        </w:rPr>
        <w:t xml:space="preserve">Вида </w:t>
      </w:r>
      <w:r w:rsidR="00717264" w:rsidRPr="00717264">
        <w:rPr>
          <w:rFonts w:eastAsiaTheme="minorEastAsia"/>
          <w:b/>
          <w:i/>
        </w:rPr>
        <w:t>сведений</w:t>
      </w:r>
      <w:r w:rsidRPr="004C5E31">
        <w:rPr>
          <w:rFonts w:eastAsiaTheme="minorEastAsia"/>
        </w:rPr>
        <w:t xml:space="preserve">, </w:t>
      </w:r>
      <w:r w:rsidR="004937C5">
        <w:rPr>
          <w:rFonts w:eastAsiaTheme="minorEastAsia"/>
        </w:rPr>
        <w:t>при открытии</w:t>
      </w:r>
      <w:r w:rsidR="004937C5" w:rsidRPr="004C5E31">
        <w:rPr>
          <w:rFonts w:eastAsiaTheme="minorEastAsia"/>
        </w:rPr>
        <w:t xml:space="preserve"> </w:t>
      </w:r>
      <w:r w:rsidRPr="004C5E31">
        <w:rPr>
          <w:rFonts w:eastAsiaTheme="minorEastAsia"/>
        </w:rPr>
        <w:t xml:space="preserve">в </w:t>
      </w:r>
      <w:r w:rsidR="00717264" w:rsidRPr="004C5E31">
        <w:rPr>
          <w:rFonts w:eastAsiaTheme="minorEastAsia"/>
        </w:rPr>
        <w:t>блоке</w:t>
      </w:r>
      <w:r w:rsidRPr="004C5E31">
        <w:rPr>
          <w:rFonts w:eastAsiaTheme="minorEastAsia"/>
        </w:rPr>
        <w:t xml:space="preserve"> Версии</w:t>
      </w:r>
      <w:r>
        <w:rPr>
          <w:rFonts w:eastAsiaTheme="minorEastAsia"/>
          <w:b/>
        </w:rPr>
        <w:t xml:space="preserve"> </w:t>
      </w:r>
      <w:r w:rsidR="004937C5" w:rsidRPr="004C5E31">
        <w:rPr>
          <w:rFonts w:eastAsiaTheme="minorEastAsia"/>
        </w:rPr>
        <w:t>вкладк</w:t>
      </w:r>
      <w:r w:rsidR="004937C5">
        <w:rPr>
          <w:rFonts w:eastAsiaTheme="minorEastAsia"/>
        </w:rPr>
        <w:t>и</w:t>
      </w:r>
      <w:r w:rsidR="004937C5" w:rsidRPr="004C5E31">
        <w:rPr>
          <w:rFonts w:eastAsiaTheme="minorEastAsia"/>
        </w:rPr>
        <w:t xml:space="preserve"> </w:t>
      </w:r>
      <w:r w:rsidRPr="004C5E31">
        <w:rPr>
          <w:rFonts w:eastAsiaTheme="minorEastAsia"/>
        </w:rPr>
        <w:t>Среда разработки</w:t>
      </w:r>
      <w:r>
        <w:rPr>
          <w:rFonts w:eastAsiaTheme="minorEastAsia"/>
        </w:rPr>
        <w:t xml:space="preserve"> отобразится созданная версия </w:t>
      </w:r>
      <w:r w:rsidRPr="00717264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_Ref83304306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100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262B95C9" w14:textId="77777777" w:rsidR="004C5E31" w:rsidRPr="004C5E31" w:rsidRDefault="004C5E31" w:rsidP="003B075F">
      <w:pPr>
        <w:rPr>
          <w:rFonts w:eastAsiaTheme="minorEastAsia"/>
        </w:rPr>
      </w:pPr>
    </w:p>
    <w:p w14:paraId="711E09E5" w14:textId="77777777" w:rsidR="00CF7EBC" w:rsidRPr="004C5E31" w:rsidRDefault="00CF7EBC" w:rsidP="00465CD0">
      <w:pPr>
        <w:rPr>
          <w:rFonts w:eastAsiaTheme="minorEastAsia"/>
        </w:rPr>
      </w:pPr>
    </w:p>
    <w:p w14:paraId="286E9A24" w14:textId="77777777" w:rsidR="00E7626F" w:rsidRPr="004C5E31" w:rsidRDefault="00E7626F" w:rsidP="00465CD0">
      <w:pPr>
        <w:rPr>
          <w:rFonts w:eastAsiaTheme="minorEastAsia"/>
        </w:rPr>
      </w:pPr>
    </w:p>
    <w:p w14:paraId="361C2BF9" w14:textId="77777777" w:rsidR="004C5E31" w:rsidRDefault="004C5E31" w:rsidP="004C5E31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8470551" wp14:editId="67A3D2E9">
            <wp:extent cx="6480175" cy="5281295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C193" w14:textId="02BE5ED9" w:rsidR="00E7626F" w:rsidRPr="004C5E31" w:rsidRDefault="004C5E31" w:rsidP="004C5E31">
      <w:pPr>
        <w:pStyle w:val="a7"/>
        <w:ind w:firstLine="0"/>
        <w:jc w:val="center"/>
        <w:rPr>
          <w:rFonts w:eastAsiaTheme="minorEastAsia"/>
        </w:rPr>
      </w:pPr>
      <w:bookmarkStart w:id="10824" w:name="_Ref8330430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100</w:t>
      </w:r>
      <w:r w:rsidR="00753F7E">
        <w:rPr>
          <w:noProof/>
        </w:rPr>
        <w:fldChar w:fldCharType="end"/>
      </w:r>
      <w:bookmarkEnd w:id="10824"/>
      <w:r>
        <w:t xml:space="preserve"> – Форма карточки добавленного Вида сведений</w:t>
      </w:r>
    </w:p>
    <w:p w14:paraId="4A42279A" w14:textId="77777777" w:rsidR="00822B4F" w:rsidRPr="00465CD0" w:rsidRDefault="00822B4F" w:rsidP="00465CD0">
      <w:pPr>
        <w:rPr>
          <w:lang w:eastAsia="en-US"/>
        </w:rPr>
      </w:pPr>
    </w:p>
    <w:p w14:paraId="66F61AE1" w14:textId="77777777" w:rsidR="00BF2DDE" w:rsidRDefault="000B62A9" w:rsidP="00A652DD">
      <w:pPr>
        <w:pStyle w:val="31"/>
        <w:rPr>
          <w:rStyle w:val="ae"/>
          <w:b/>
          <w:i w:val="0"/>
          <w:szCs w:val="24"/>
          <w:lang w:eastAsia="ru-RU"/>
        </w:rPr>
      </w:pPr>
      <w:bookmarkStart w:id="10825" w:name="_Ref71136704"/>
      <w:bookmarkStart w:id="10826" w:name="_Toc91517442"/>
      <w:r>
        <w:rPr>
          <w:rStyle w:val="ae"/>
          <w:b/>
          <w:i w:val="0"/>
        </w:rPr>
        <w:t>Добавление</w:t>
      </w:r>
      <w:r w:rsidR="00F929A6">
        <w:rPr>
          <w:rStyle w:val="ae"/>
          <w:b/>
          <w:i w:val="0"/>
        </w:rPr>
        <w:t xml:space="preserve"> </w:t>
      </w:r>
      <w:r w:rsidR="00C13E98">
        <w:rPr>
          <w:rStyle w:val="ae"/>
          <w:b/>
          <w:i w:val="0"/>
        </w:rPr>
        <w:t>новой версии</w:t>
      </w:r>
      <w:r w:rsidR="00F929A6">
        <w:rPr>
          <w:rStyle w:val="ae"/>
          <w:b/>
          <w:i w:val="0"/>
        </w:rPr>
        <w:t xml:space="preserve"> </w:t>
      </w:r>
      <w:r w:rsidR="00C13E98">
        <w:rPr>
          <w:rStyle w:val="ae"/>
          <w:b/>
          <w:i w:val="0"/>
        </w:rPr>
        <w:t xml:space="preserve">вида </w:t>
      </w:r>
      <w:r w:rsidR="00F929A6">
        <w:rPr>
          <w:rStyle w:val="ae"/>
          <w:b/>
          <w:i w:val="0"/>
        </w:rPr>
        <w:t>сведений</w:t>
      </w:r>
      <w:bookmarkEnd w:id="10825"/>
      <w:bookmarkEnd w:id="10826"/>
    </w:p>
    <w:p w14:paraId="0A722513" w14:textId="77777777" w:rsidR="00F929A6" w:rsidRPr="00694AB2" w:rsidRDefault="00F929A6" w:rsidP="00F929A6">
      <w:pPr>
        <w:rPr>
          <w:rFonts w:eastAsiaTheme="minorEastAsia"/>
        </w:rPr>
      </w:pPr>
      <w:r w:rsidRPr="00694AB2">
        <w:rPr>
          <w:rFonts w:eastAsiaTheme="minorEastAsia"/>
        </w:rPr>
        <w:t xml:space="preserve">Функция создания новой версии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доступна пользователям с ролями:</w:t>
      </w:r>
    </w:p>
    <w:p w14:paraId="5804FCA1" w14:textId="77777777" w:rsidR="00F929A6" w:rsidRPr="006D111A" w:rsidRDefault="00F929A6" w:rsidP="00C3329E">
      <w:pPr>
        <w:pStyle w:val="13"/>
      </w:pPr>
      <w:r w:rsidRPr="006D111A">
        <w:t>Представитель УВ;</w:t>
      </w:r>
    </w:p>
    <w:p w14:paraId="525C8534" w14:textId="77777777" w:rsidR="00F929A6" w:rsidRPr="006D111A" w:rsidRDefault="00F929A6" w:rsidP="00C3329E">
      <w:pPr>
        <w:pStyle w:val="13"/>
      </w:pPr>
      <w:r w:rsidRPr="006D111A">
        <w:t>Представитель разработчика</w:t>
      </w:r>
      <w:r w:rsidR="00A55D30">
        <w:t>.</w:t>
      </w:r>
    </w:p>
    <w:p w14:paraId="426EF821" w14:textId="77777777" w:rsidR="00F929A6" w:rsidRPr="00465CD0" w:rsidRDefault="00F929A6" w:rsidP="00D410E1">
      <w:pPr>
        <w:rPr>
          <w:rFonts w:eastAsia="Calibri"/>
          <w:lang w:eastAsia="en-US"/>
        </w:rPr>
      </w:pPr>
      <w:r w:rsidRPr="00694AB2">
        <w:rPr>
          <w:rFonts w:eastAsiaTheme="minorEastAsia"/>
        </w:rPr>
        <w:t>Пользовател</w:t>
      </w:r>
      <w:r w:rsidR="00BC76E8">
        <w:rPr>
          <w:rFonts w:eastAsiaTheme="minorEastAsia"/>
        </w:rPr>
        <w:t>и</w:t>
      </w:r>
      <w:r w:rsidRPr="00694AB2">
        <w:rPr>
          <w:rFonts w:eastAsiaTheme="minorEastAsia"/>
        </w:rPr>
        <w:t xml:space="preserve"> с ролью </w:t>
      </w:r>
      <w:r w:rsidRPr="00694AB2">
        <w:rPr>
          <w:rFonts w:eastAsia="Calibri"/>
          <w:b/>
          <w:i/>
          <w:lang w:eastAsia="en-US"/>
        </w:rPr>
        <w:t xml:space="preserve">Представитель УВ </w:t>
      </w:r>
      <w:r w:rsidRPr="00694AB2">
        <w:rPr>
          <w:rFonts w:eastAsiaTheme="minorEastAsia"/>
        </w:rPr>
        <w:t>и</w:t>
      </w:r>
      <w:r w:rsidRPr="00694AB2">
        <w:rPr>
          <w:rFonts w:eastAsia="Calibri"/>
          <w:b/>
          <w:i/>
          <w:lang w:eastAsia="en-US"/>
        </w:rPr>
        <w:t xml:space="preserve"> Представитель разработчика</w:t>
      </w:r>
      <w:r w:rsidRPr="00694AB2">
        <w:rPr>
          <w:rFonts w:eastAsia="Calibri"/>
          <w:lang w:eastAsia="en-US"/>
        </w:rPr>
        <w:t xml:space="preserve"> может создавать новые версии объекта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="Calibri"/>
          <w:lang w:eastAsia="en-US"/>
        </w:rPr>
        <w:t xml:space="preserve"> только для объекта </w:t>
      </w:r>
      <w:r w:rsidRPr="00694AB2">
        <w:rPr>
          <w:rFonts w:eastAsia="Calibri"/>
          <w:b/>
          <w:i/>
          <w:lang w:eastAsia="en-US"/>
        </w:rPr>
        <w:t>Вид сведений</w:t>
      </w:r>
      <w:r w:rsidR="00BC76E8">
        <w:rPr>
          <w:rFonts w:eastAsia="Calibri"/>
          <w:lang w:eastAsia="en-US"/>
        </w:rPr>
        <w:t xml:space="preserve"> своего </w:t>
      </w:r>
      <w:r w:rsidR="00FC5767">
        <w:rPr>
          <w:rFonts w:eastAsia="Calibri"/>
          <w:lang w:eastAsia="en-US"/>
        </w:rPr>
        <w:t>УВ</w:t>
      </w:r>
      <w:r w:rsidRPr="00694AB2">
        <w:rPr>
          <w:rFonts w:eastAsia="Calibri"/>
          <w:lang w:eastAsia="en-US"/>
        </w:rPr>
        <w:t>.</w:t>
      </w:r>
    </w:p>
    <w:p w14:paraId="3631D478" w14:textId="77777777" w:rsidR="000B62A9" w:rsidRPr="00263882" w:rsidRDefault="00263882" w:rsidP="00F126DC">
      <w:pPr>
        <w:pStyle w:val="ac"/>
        <w:numPr>
          <w:ilvl w:val="0"/>
          <w:numId w:val="67"/>
        </w:numPr>
        <w:rPr>
          <w:rFonts w:eastAsiaTheme="minorEastAsia"/>
        </w:rPr>
      </w:pPr>
      <w:r>
        <w:rPr>
          <w:rFonts w:eastAsiaTheme="minorEastAsia"/>
        </w:rPr>
        <w:t xml:space="preserve">Вызвать визард </w:t>
      </w:r>
      <w:r w:rsidRPr="00263882">
        <w:rPr>
          <w:rFonts w:eastAsiaTheme="minorEastAsia"/>
          <w:b/>
          <w:i/>
        </w:rPr>
        <w:t>Добавить версию вида сведений</w:t>
      </w:r>
      <w:r>
        <w:rPr>
          <w:rFonts w:eastAsiaTheme="minorEastAsia"/>
        </w:rPr>
        <w:t>. Это можно сделать</w:t>
      </w:r>
      <w:r w:rsidRPr="00DD6FA2">
        <w:rPr>
          <w:rFonts w:eastAsiaTheme="minorEastAsia"/>
        </w:rPr>
        <w:t xml:space="preserve"> из разных форм портала, </w:t>
      </w:r>
      <w:r w:rsidR="00717264">
        <w:rPr>
          <w:rFonts w:eastAsiaTheme="minorEastAsia"/>
        </w:rPr>
        <w:t>например</w:t>
      </w:r>
      <w:r w:rsidR="000B62A9" w:rsidRPr="00263882">
        <w:rPr>
          <w:rFonts w:eastAsiaTheme="minorEastAsia"/>
        </w:rPr>
        <w:t>:</w:t>
      </w:r>
    </w:p>
    <w:p w14:paraId="30B0C833" w14:textId="12E84914" w:rsidR="00880CE2" w:rsidRDefault="00880CE2" w:rsidP="00880CE2">
      <w:pPr>
        <w:pStyle w:val="13"/>
        <w:rPr>
          <w:rFonts w:eastAsiaTheme="minorEastAsia"/>
        </w:rPr>
      </w:pPr>
      <w:r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);</w:t>
      </w:r>
    </w:p>
    <w:p w14:paraId="08FD26BF" w14:textId="77777777" w:rsidR="00880CE2" w:rsidRDefault="00880CE2" w:rsidP="00880CE2">
      <w:pPr>
        <w:pStyle w:val="13"/>
        <w:rPr>
          <w:rFonts w:eastAsiaTheme="minorEastAsia"/>
        </w:rPr>
      </w:pPr>
      <w:r w:rsidRPr="00880CE2">
        <w:rPr>
          <w:rFonts w:eastAsiaTheme="minorEastAsia"/>
        </w:rPr>
        <w:t>нажать кнопку добавления ново</w:t>
      </w:r>
      <w:r>
        <w:rPr>
          <w:rFonts w:eastAsiaTheme="minorEastAsia"/>
        </w:rPr>
        <w:t>й версии</w:t>
      </w:r>
      <w:r w:rsidRPr="00880CE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форме карточки </w:t>
      </w:r>
      <w:r w:rsidRPr="00880CE2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. </w:t>
      </w:r>
    </w:p>
    <w:p w14:paraId="72C4152C" w14:textId="5069B477" w:rsidR="00880CE2" w:rsidRDefault="00880CE2" w:rsidP="00880CE2">
      <w:pPr>
        <w:rPr>
          <w:rFonts w:eastAsiaTheme="minorEastAsia"/>
        </w:rPr>
      </w:pPr>
      <w:r w:rsidRPr="00122282">
        <w:rPr>
          <w:rFonts w:eastAsiaTheme="minorEastAsia"/>
        </w:rPr>
        <w:t xml:space="preserve">При вызове визарда из панели быстрых действий на первом шаге </w:t>
      </w:r>
      <w:r>
        <w:rPr>
          <w:rFonts w:eastAsiaTheme="minorEastAsia"/>
        </w:rPr>
        <w:t xml:space="preserve">откроется </w:t>
      </w:r>
      <w:r w:rsidR="00263882">
        <w:rPr>
          <w:rFonts w:eastAsiaTheme="minorEastAsia"/>
        </w:rPr>
        <w:t>форма добавления версии Вида сведений, по нажатию кнопки Начать (</w:t>
      </w:r>
      <w:r w:rsidR="00263882">
        <w:rPr>
          <w:rFonts w:eastAsiaTheme="minorEastAsia"/>
        </w:rPr>
        <w:fldChar w:fldCharType="begin"/>
      </w:r>
      <w:r w:rsidR="00263882">
        <w:rPr>
          <w:rFonts w:eastAsiaTheme="minorEastAsia"/>
        </w:rPr>
        <w:instrText xml:space="preserve"> REF _Ref83136696 \h </w:instrText>
      </w:r>
      <w:r w:rsidR="00263882">
        <w:rPr>
          <w:rFonts w:eastAsiaTheme="minorEastAsia"/>
        </w:rPr>
      </w:r>
      <w:r w:rsidR="00263882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82</w:t>
      </w:r>
      <w:r w:rsidR="00263882">
        <w:rPr>
          <w:rFonts w:eastAsiaTheme="minorEastAsia"/>
        </w:rPr>
        <w:fldChar w:fldCharType="end"/>
      </w:r>
      <w:r w:rsidR="00263882">
        <w:rPr>
          <w:rFonts w:eastAsiaTheme="minorEastAsia"/>
        </w:rPr>
        <w:t xml:space="preserve">) выполняется переход </w:t>
      </w:r>
      <w:r w:rsidR="00263882">
        <w:rPr>
          <w:rFonts w:eastAsiaTheme="minorEastAsia"/>
        </w:rPr>
        <w:lastRenderedPageBreak/>
        <w:t>на шаг выбора организации (</w:t>
      </w:r>
      <w:r w:rsidR="00263882">
        <w:rPr>
          <w:rFonts w:eastAsiaTheme="minorEastAsia"/>
        </w:rPr>
        <w:fldChar w:fldCharType="begin"/>
      </w:r>
      <w:r w:rsidR="00263882">
        <w:rPr>
          <w:rFonts w:eastAsiaTheme="minorEastAsia"/>
        </w:rPr>
        <w:instrText xml:space="preserve"> REF _Ref83307140 \h </w:instrText>
      </w:r>
      <w:r w:rsidR="00263882">
        <w:rPr>
          <w:rFonts w:eastAsiaTheme="minorEastAsia"/>
        </w:rPr>
      </w:r>
      <w:r w:rsidR="00263882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101</w:t>
      </w:r>
      <w:r w:rsidR="00263882">
        <w:rPr>
          <w:rFonts w:eastAsiaTheme="minorEastAsia"/>
        </w:rPr>
        <w:fldChar w:fldCharType="end"/>
      </w:r>
      <w:r w:rsidR="00263882">
        <w:rPr>
          <w:rFonts w:eastAsiaTheme="minorEastAsia"/>
        </w:rPr>
        <w:t xml:space="preserve">). В перечне организаций отображается организации </w:t>
      </w:r>
      <w:r w:rsidR="00717264">
        <w:rPr>
          <w:rFonts w:eastAsiaTheme="minorEastAsia"/>
        </w:rPr>
        <w:t>соответствуют</w:t>
      </w:r>
      <w:r w:rsidR="00263882">
        <w:rPr>
          <w:rFonts w:eastAsiaTheme="minorEastAsia"/>
        </w:rPr>
        <w:t xml:space="preserve"> требованиям:</w:t>
      </w:r>
    </w:p>
    <w:p w14:paraId="676D2421" w14:textId="77777777" w:rsidR="00263882" w:rsidRPr="00263882" w:rsidRDefault="00263882" w:rsidP="00263882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параметрам категории организации ФОИВ или РОИВ</w:t>
      </w:r>
    </w:p>
    <w:p w14:paraId="610FFC99" w14:textId="77777777" w:rsidR="00263882" w:rsidRPr="00263882" w:rsidRDefault="00263882" w:rsidP="00263882">
      <w:pPr>
        <w:pStyle w:val="13"/>
        <w:numPr>
          <w:ilvl w:val="0"/>
          <w:numId w:val="0"/>
        </w:numPr>
        <w:ind w:left="1134" w:hanging="425"/>
      </w:pPr>
      <w:r w:rsidRPr="00263882">
        <w:t>Или</w:t>
      </w:r>
    </w:p>
    <w:p w14:paraId="3D5A6807" w14:textId="77777777" w:rsidR="00263882" w:rsidRPr="00263882" w:rsidRDefault="00263882" w:rsidP="00263882">
      <w:pPr>
        <w:pStyle w:val="13"/>
      </w:pPr>
      <w:r w:rsidRPr="00263882">
        <w:t xml:space="preserve">Организация </w:t>
      </w:r>
      <w:r w:rsidR="00851F85" w:rsidRPr="00263882">
        <w:t>соответствует</w:t>
      </w:r>
      <w:r w:rsidRPr="00263882">
        <w:t xml:space="preserve"> следующему наименованию: «ООО «Оператор-ЦРПТ» или «Российский Союз Автостраховщиков»</w:t>
      </w:r>
    </w:p>
    <w:p w14:paraId="5055A457" w14:textId="77777777" w:rsidR="00263882" w:rsidRDefault="00263882" w:rsidP="00880CE2">
      <w:pPr>
        <w:rPr>
          <w:rFonts w:eastAsiaTheme="minorEastAsia"/>
        </w:rPr>
      </w:pPr>
      <w:r>
        <w:rPr>
          <w:rFonts w:eastAsiaTheme="minorEastAsia"/>
        </w:rPr>
        <w:t>Если в списке нет доступных организаций, значит</w:t>
      </w:r>
      <w:r w:rsidR="004937C5">
        <w:rPr>
          <w:rFonts w:eastAsiaTheme="minorEastAsia"/>
        </w:rPr>
        <w:t>,</w:t>
      </w:r>
      <w:r>
        <w:rPr>
          <w:rFonts w:eastAsiaTheme="minorEastAsia"/>
        </w:rPr>
        <w:t xml:space="preserve"> организации пользователя не </w:t>
      </w:r>
      <w:r w:rsidR="00851F85">
        <w:rPr>
          <w:rFonts w:eastAsiaTheme="minorEastAsia"/>
        </w:rPr>
        <w:t>соответствует</w:t>
      </w:r>
      <w:r>
        <w:rPr>
          <w:rFonts w:eastAsiaTheme="minorEastAsia"/>
        </w:rPr>
        <w:t xml:space="preserve"> вышеуказанным требованиям.</w:t>
      </w:r>
    </w:p>
    <w:p w14:paraId="008E889B" w14:textId="77777777" w:rsidR="00263882" w:rsidRDefault="00263882" w:rsidP="00263882">
      <w:pPr>
        <w:keepNext/>
        <w:jc w:val="center"/>
      </w:pPr>
      <w:r>
        <w:rPr>
          <w:noProof/>
        </w:rPr>
        <w:drawing>
          <wp:inline distT="0" distB="0" distL="0" distR="0" wp14:anchorId="12DF105C" wp14:editId="1283597D">
            <wp:extent cx="4038600" cy="2371725"/>
            <wp:effectExtent l="0" t="0" r="0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6478" w14:textId="4F831F03" w:rsidR="00880CE2" w:rsidRDefault="00263882" w:rsidP="00263882">
      <w:pPr>
        <w:pStyle w:val="a7"/>
        <w:jc w:val="center"/>
      </w:pPr>
      <w:bookmarkStart w:id="10827" w:name="_Ref8330714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101</w:t>
      </w:r>
      <w:r w:rsidR="00753F7E">
        <w:rPr>
          <w:noProof/>
        </w:rPr>
        <w:fldChar w:fldCharType="end"/>
      </w:r>
      <w:bookmarkEnd w:id="10827"/>
      <w:r>
        <w:t xml:space="preserve"> – Шаг выбора организации владельца Вида сведений</w:t>
      </w:r>
    </w:p>
    <w:p w14:paraId="70EA3858" w14:textId="77777777" w:rsidR="00263882" w:rsidRPr="00263882" w:rsidRDefault="00263882" w:rsidP="00263882"/>
    <w:p w14:paraId="64806ACC" w14:textId="77777777" w:rsidR="00263882" w:rsidRDefault="00263882" w:rsidP="00F126DC">
      <w:pPr>
        <w:pStyle w:val="ac"/>
        <w:numPr>
          <w:ilvl w:val="0"/>
          <w:numId w:val="67"/>
        </w:numPr>
      </w:pPr>
      <w:r>
        <w:t xml:space="preserve">Найти и выбрать целевой Вид сведений, в котором планируется добавить новую </w:t>
      </w:r>
      <w:r w:rsidR="00851F85">
        <w:t>версию</w:t>
      </w:r>
    </w:p>
    <w:p w14:paraId="2D8E046E" w14:textId="40D00F1F" w:rsidR="00263882" w:rsidRDefault="00263882" w:rsidP="00263882">
      <w:r>
        <w:t xml:space="preserve">Перечень содержит </w:t>
      </w:r>
      <w:r w:rsidRPr="00263882">
        <w:rPr>
          <w:b/>
          <w:i/>
        </w:rPr>
        <w:t>Виды сведений</w:t>
      </w:r>
      <w:r>
        <w:t>, для которых организация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_Ref83307140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101</w:t>
      </w:r>
      <w:r>
        <w:rPr>
          <w:rFonts w:eastAsiaTheme="minorEastAsia"/>
        </w:rPr>
        <w:fldChar w:fldCharType="end"/>
      </w:r>
      <w:r>
        <w:t>)</w:t>
      </w:r>
      <w:r w:rsidR="004937C5">
        <w:t>,</w:t>
      </w:r>
      <w:r>
        <w:t xml:space="preserve"> выбранная на предыдущем шаге</w:t>
      </w:r>
      <w:r w:rsidR="004937C5">
        <w:t>,</w:t>
      </w:r>
      <w:r>
        <w:t xml:space="preserve"> является владельцем (</w:t>
      </w:r>
      <w:r>
        <w:fldChar w:fldCharType="begin"/>
      </w:r>
      <w:r>
        <w:instrText xml:space="preserve"> REF _Ref83307512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102</w:t>
      </w:r>
      <w:r>
        <w:fldChar w:fldCharType="end"/>
      </w:r>
      <w:r>
        <w:t>)</w:t>
      </w:r>
    </w:p>
    <w:p w14:paraId="3C4CAE27" w14:textId="77777777" w:rsidR="00263882" w:rsidRDefault="00263882" w:rsidP="00263882"/>
    <w:p w14:paraId="64C1DEDD" w14:textId="77777777" w:rsidR="00263882" w:rsidRDefault="00263882" w:rsidP="00263882">
      <w:pPr>
        <w:keepNext/>
        <w:jc w:val="center"/>
      </w:pPr>
      <w:r>
        <w:rPr>
          <w:noProof/>
        </w:rPr>
        <w:drawing>
          <wp:inline distT="0" distB="0" distL="0" distR="0" wp14:anchorId="540CCF80" wp14:editId="0A813918">
            <wp:extent cx="4248150" cy="26098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B62C" w14:textId="021F95C2" w:rsidR="00263882" w:rsidRDefault="00263882" w:rsidP="00263882">
      <w:pPr>
        <w:pStyle w:val="a7"/>
        <w:jc w:val="center"/>
      </w:pPr>
      <w:bookmarkStart w:id="10828" w:name="_Ref8330751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102</w:t>
      </w:r>
      <w:r w:rsidR="00753F7E">
        <w:rPr>
          <w:noProof/>
        </w:rPr>
        <w:fldChar w:fldCharType="end"/>
      </w:r>
      <w:bookmarkEnd w:id="10828"/>
      <w:r>
        <w:t xml:space="preserve"> – Шаг выбора целевого Вида сведений</w:t>
      </w:r>
    </w:p>
    <w:p w14:paraId="304CB9C9" w14:textId="77777777" w:rsidR="00263882" w:rsidRDefault="00263882" w:rsidP="00263882"/>
    <w:p w14:paraId="0A801AFB" w14:textId="3A7445B4" w:rsidR="00263882" w:rsidRDefault="00263882" w:rsidP="00263882">
      <w:r>
        <w:lastRenderedPageBreak/>
        <w:t>Если выбра</w:t>
      </w:r>
      <w:r w:rsidR="003F7836">
        <w:t>ть</w:t>
      </w:r>
      <w:r>
        <w:t xml:space="preserve"> Вид сведений </w:t>
      </w:r>
      <w:r w:rsidR="003F7836">
        <w:t>с табличной маршрутизацией</w:t>
      </w:r>
      <w:r w:rsidR="004937C5">
        <w:t>,</w:t>
      </w:r>
      <w:r w:rsidR="003F7836">
        <w:t xml:space="preserve"> то после выбора визард перейдёт на шаг (</w:t>
      </w:r>
      <w:r w:rsidR="003F7836">
        <w:fldChar w:fldCharType="begin"/>
      </w:r>
      <w:r w:rsidR="003F7836">
        <w:instrText xml:space="preserve"> REF _Ref83282158 \h </w:instrText>
      </w:r>
      <w:r w:rsidR="003F7836">
        <w:fldChar w:fldCharType="separate"/>
      </w:r>
      <w:r w:rsidR="00E11B25">
        <w:t xml:space="preserve">Рисунок </w:t>
      </w:r>
      <w:r w:rsidR="00E11B25">
        <w:rPr>
          <w:noProof/>
        </w:rPr>
        <w:t>86</w:t>
      </w:r>
      <w:r w:rsidR="003F7836">
        <w:fldChar w:fldCharType="end"/>
      </w:r>
      <w:r w:rsidR="003F7836">
        <w:t xml:space="preserve">), если с фиксированной маршрутизацией, то на шаг загрузки комплекта </w:t>
      </w:r>
      <w:r w:rsidR="003F7836">
        <w:rPr>
          <w:lang w:val="en-US"/>
        </w:rPr>
        <w:t>xsd</w:t>
      </w:r>
      <w:r w:rsidR="003F7836" w:rsidRPr="003F7836">
        <w:t>-</w:t>
      </w:r>
      <w:r w:rsidR="003F7836">
        <w:t>схем (</w:t>
      </w:r>
      <w:r w:rsidR="00BF650A">
        <w:fldChar w:fldCharType="begin"/>
      </w:r>
      <w:r w:rsidR="00BF650A">
        <w:instrText xml:space="preserve"> REF _Ref83309586 \h </w:instrText>
      </w:r>
      <w:r w:rsidR="00BF650A">
        <w:fldChar w:fldCharType="separate"/>
      </w:r>
      <w:r w:rsidR="00E11B25">
        <w:t xml:space="preserve">Рисунок </w:t>
      </w:r>
      <w:r w:rsidR="00E11B25">
        <w:rPr>
          <w:noProof/>
        </w:rPr>
        <w:t>103</w:t>
      </w:r>
      <w:r w:rsidR="00BF650A">
        <w:fldChar w:fldCharType="end"/>
      </w:r>
      <w:r w:rsidR="003F7836">
        <w:t>).</w:t>
      </w:r>
    </w:p>
    <w:p w14:paraId="6F97C32E" w14:textId="77777777" w:rsidR="003F7836" w:rsidRDefault="003F7836" w:rsidP="00F126DC">
      <w:pPr>
        <w:pStyle w:val="ac"/>
        <w:numPr>
          <w:ilvl w:val="0"/>
          <w:numId w:val="67"/>
        </w:numPr>
      </w:pPr>
      <w:r>
        <w:t>Загрузить для проверки спроектированный комплект схем.</w:t>
      </w:r>
    </w:p>
    <w:p w14:paraId="2C27BE2A" w14:textId="77777777" w:rsidR="003F7836" w:rsidRDefault="003F7836" w:rsidP="003F7836"/>
    <w:p w14:paraId="0BB70DE1" w14:textId="77777777" w:rsidR="003F7836" w:rsidRDefault="003F7836" w:rsidP="003F7836">
      <w:r>
        <w:t xml:space="preserve">К файлу, содержащему комплект </w:t>
      </w:r>
      <w:r>
        <w:rPr>
          <w:lang w:val="en-US"/>
        </w:rPr>
        <w:t>xsd</w:t>
      </w:r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>Вида сведений</w:t>
      </w:r>
      <w:r w:rsidR="004937C5">
        <w:rPr>
          <w:b/>
          <w:i/>
        </w:rPr>
        <w:t>,</w:t>
      </w:r>
      <w:r>
        <w:t xml:space="preserve"> выдвигаются следующие требования:</w:t>
      </w:r>
    </w:p>
    <w:p w14:paraId="089C2232" w14:textId="77777777" w:rsidR="00BF650A" w:rsidRDefault="00BF650A" w:rsidP="00BF650A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r>
        <w:t xml:space="preserve">хемы должны быть </w:t>
      </w:r>
      <w:r w:rsidRPr="00BC76E8">
        <w:t>в кодировке UTF8 без BOM</w:t>
      </w:r>
      <w:r>
        <w:t>;</w:t>
      </w:r>
    </w:p>
    <w:p w14:paraId="68D88724" w14:textId="77777777" w:rsidR="003F7836" w:rsidRDefault="003F7836" w:rsidP="003F7836">
      <w:pPr>
        <w:pStyle w:val="13"/>
      </w:pPr>
      <w:r>
        <w:t xml:space="preserve">Файл должен иметь </w:t>
      </w:r>
      <w:r w:rsidR="004937C5">
        <w:t xml:space="preserve">расширение </w:t>
      </w:r>
      <w:r>
        <w:rPr>
          <w:lang w:val="en-US"/>
        </w:rPr>
        <w:t>zip</w:t>
      </w:r>
      <w:r>
        <w:t>;</w:t>
      </w:r>
    </w:p>
    <w:p w14:paraId="55C56C02" w14:textId="77777777" w:rsidR="003F7836" w:rsidRDefault="003F7836" w:rsidP="003F7836">
      <w:pPr>
        <w:pStyle w:val="13"/>
      </w:pPr>
      <w: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схеме;</w:t>
      </w:r>
    </w:p>
    <w:p w14:paraId="11CD7334" w14:textId="77777777" w:rsidR="003F7836" w:rsidRDefault="003F7836" w:rsidP="003F7836">
      <w:pPr>
        <w:pStyle w:val="13"/>
      </w:pPr>
      <w:r>
        <w:t>Загружаемый комплект схем должен соответствовать Методическим рекомендациям СМЭВ3. Записи реестра должны присутствовать только для директивных протоколов обмена;</w:t>
      </w:r>
    </w:p>
    <w:p w14:paraId="11C949A4" w14:textId="77777777" w:rsidR="003F7836" w:rsidRDefault="003F7836" w:rsidP="003F7836">
      <w:pPr>
        <w:pStyle w:val="13"/>
      </w:pPr>
      <w:r>
        <w:t>Дополнительные схемы загружаемого комплекта схем, при их наличии в СМЭВ, не должны отличаться от схем, зарегистрированных в СМЭВ;</w:t>
      </w:r>
    </w:p>
    <w:p w14:paraId="721AD172" w14:textId="77777777" w:rsidR="00263B1D" w:rsidRDefault="00263B1D" w:rsidP="00263B1D">
      <w:pPr>
        <w:pStyle w:val="13"/>
      </w:pPr>
      <w:r w:rsidRPr="00E241D9">
        <w:t xml:space="preserve">Пространство имён основной схемы должно соответствовать пространству имён вида сведений. Для прохождения проверки необходимо привести в соответствие пространство имён основной схемы загружаемого комплекта схем с пространством имён вида сведений в рамках </w:t>
      </w:r>
      <w:r>
        <w:t>которого создаётся новая версия;</w:t>
      </w:r>
    </w:p>
    <w:p w14:paraId="09E1FD73" w14:textId="77777777" w:rsidR="003F7836" w:rsidRDefault="003F7836" w:rsidP="003F7836">
      <w:pPr>
        <w:pStyle w:val="13"/>
      </w:pPr>
      <w:r>
        <w:t>Пространство имён загружаемой схемы должно быть уникальным среди видов сведений, зарегистрированных в ЛК УВ и СМЭВ;</w:t>
      </w:r>
    </w:p>
    <w:p w14:paraId="3DC4E225" w14:textId="77777777" w:rsidR="003F7836" w:rsidRDefault="003F7836" w:rsidP="003F7836">
      <w:pPr>
        <w:pStyle w:val="13"/>
      </w:pPr>
      <w:r>
        <w:t>Загружаемый комплект схем должен соответствовать всем требованиям в документе «Требования к XML-схемам с регистрируемым в СМЭВ»;</w:t>
      </w:r>
    </w:p>
    <w:p w14:paraId="45247637" w14:textId="77777777" w:rsidR="003F7836" w:rsidRDefault="003F7836" w:rsidP="003F7836">
      <w:pPr>
        <w:pStyle w:val="13"/>
      </w:pPr>
      <w: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запроса;</w:t>
      </w:r>
    </w:p>
    <w:p w14:paraId="22D7EE7B" w14:textId="77777777" w:rsidR="003F7836" w:rsidRDefault="003F7836" w:rsidP="003F7836">
      <w:pPr>
        <w:pStyle w:val="13"/>
      </w:pPr>
      <w:r>
        <w:t>Все приложенные файлы в архиве соответствуют формату XSD.</w:t>
      </w:r>
    </w:p>
    <w:p w14:paraId="50E497A2" w14:textId="77777777" w:rsidR="003F7836" w:rsidRDefault="003F7836" w:rsidP="003F7836">
      <w:pPr>
        <w:pStyle w:val="13"/>
        <w:numPr>
          <w:ilvl w:val="0"/>
          <w:numId w:val="0"/>
        </w:numPr>
        <w:ind w:left="1134" w:hanging="425"/>
      </w:pPr>
    </w:p>
    <w:p w14:paraId="6C9A0F78" w14:textId="510D4D89" w:rsidR="003F7836" w:rsidRDefault="003F7836" w:rsidP="003F7836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85</w:t>
      </w:r>
      <w:r>
        <w:rPr>
          <w:lang w:eastAsia="en-US"/>
        </w:rPr>
        <w:fldChar w:fldCharType="end"/>
      </w:r>
      <w:r>
        <w:rPr>
          <w:lang w:eastAsia="en-US"/>
        </w:rPr>
        <w:t>), был выбран вариант с табличным типом маршрутизации:</w:t>
      </w:r>
    </w:p>
    <w:p w14:paraId="6D5064D4" w14:textId="77777777" w:rsidR="003F7836" w:rsidRDefault="003F7836" w:rsidP="003F7836">
      <w:pPr>
        <w:pStyle w:val="13"/>
      </w:pPr>
      <w:r>
        <w:t>Табличная;</w:t>
      </w:r>
    </w:p>
    <w:p w14:paraId="40390B22" w14:textId="77777777" w:rsidR="003F7836" w:rsidRDefault="003F7836" w:rsidP="003F7836">
      <w:pPr>
        <w:pStyle w:val="13"/>
      </w:pPr>
      <w:r>
        <w:t>Реестровая по мнемоникам;</w:t>
      </w:r>
    </w:p>
    <w:p w14:paraId="676CE367" w14:textId="77777777" w:rsidR="003F7836" w:rsidRDefault="003F7836" w:rsidP="003F7836">
      <w:pPr>
        <w:pStyle w:val="13"/>
      </w:pPr>
      <w:r>
        <w:lastRenderedPageBreak/>
        <w:t>Табличная общая реестровая маршрутизация по мнемоникам.</w:t>
      </w:r>
    </w:p>
    <w:p w14:paraId="575CCE44" w14:textId="54A7439E" w:rsidR="003F7836" w:rsidRDefault="003F7836" w:rsidP="003F7836">
      <w:pPr>
        <w:ind w:firstLine="0"/>
      </w:pPr>
      <w:r>
        <w:t xml:space="preserve">то в перечень требований к загружаемому файлу </w:t>
      </w:r>
      <w:r w:rsidRPr="008A4720">
        <w:t>(</w:t>
      </w:r>
      <w:r w:rsidR="00673FFC">
        <w:fldChar w:fldCharType="begin"/>
      </w:r>
      <w:r w:rsidR="00673FFC">
        <w:instrText xml:space="preserve"> REF _Ref83309586 \h </w:instrText>
      </w:r>
      <w:r w:rsidR="00673FFC">
        <w:fldChar w:fldCharType="separate"/>
      </w:r>
      <w:r w:rsidR="00E11B25">
        <w:t xml:space="preserve">Рисунок </w:t>
      </w:r>
      <w:r w:rsidR="00E11B25">
        <w:rPr>
          <w:noProof/>
        </w:rPr>
        <w:t>103</w:t>
      </w:r>
      <w:r w:rsidR="00673FFC">
        <w:fldChar w:fldCharType="end"/>
      </w:r>
      <w:r w:rsidRPr="008A4720">
        <w:t xml:space="preserve">) </w:t>
      </w:r>
      <w:r>
        <w:t>добавляется следующее требование:</w:t>
      </w:r>
    </w:p>
    <w:p w14:paraId="1E61FD78" w14:textId="77777777" w:rsidR="003F7836" w:rsidRDefault="003F7836" w:rsidP="003F7836">
      <w:pPr>
        <w:pStyle w:val="13"/>
      </w:pPr>
      <w:r w:rsidRPr="00E720C7">
        <w:t>Схема должна содержать идентифицирующий элемент кода маршрутизации сообщения</w:t>
      </w:r>
      <w:r>
        <w:t>.</w:t>
      </w:r>
    </w:p>
    <w:p w14:paraId="30459440" w14:textId="77777777" w:rsidR="00673FFC" w:rsidRDefault="00673FFC" w:rsidP="00673FFC">
      <w:pPr>
        <w:pStyle w:val="13"/>
        <w:keepNext/>
        <w:numPr>
          <w:ilvl w:val="0"/>
          <w:numId w:val="0"/>
        </w:numPr>
        <w:ind w:left="1134" w:hanging="425"/>
        <w:jc w:val="center"/>
      </w:pPr>
      <w:r>
        <w:rPr>
          <w:noProof/>
        </w:rPr>
        <w:drawing>
          <wp:inline distT="0" distB="0" distL="0" distR="0" wp14:anchorId="1A780E29" wp14:editId="0AC3F677">
            <wp:extent cx="3571875" cy="5794930"/>
            <wp:effectExtent l="0" t="0" r="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74454" cy="579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22CE" w14:textId="223D2DAF" w:rsidR="003F7836" w:rsidRDefault="00673FFC" w:rsidP="00673FFC">
      <w:pPr>
        <w:pStyle w:val="a7"/>
        <w:jc w:val="center"/>
      </w:pPr>
      <w:bookmarkStart w:id="10829" w:name="_Ref8330958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103</w:t>
      </w:r>
      <w:r w:rsidR="00753F7E">
        <w:rPr>
          <w:noProof/>
        </w:rPr>
        <w:fldChar w:fldCharType="end"/>
      </w:r>
      <w:bookmarkEnd w:id="10829"/>
      <w:r>
        <w:t xml:space="preserve"> – Шаг визарда Загрузки комплекта схем</w:t>
      </w:r>
    </w:p>
    <w:p w14:paraId="75252494" w14:textId="77777777" w:rsidR="00673FFC" w:rsidRPr="00673FFC" w:rsidRDefault="00673FFC" w:rsidP="00673FFC"/>
    <w:p w14:paraId="2CF949C3" w14:textId="2FD9D5FF" w:rsidR="003F7836" w:rsidRDefault="003F7836" w:rsidP="003F7836">
      <w:r>
        <w:t xml:space="preserve">С документом, содержащим требования к </w:t>
      </w:r>
      <w:r>
        <w:rPr>
          <w:lang w:val="en-US"/>
        </w:rPr>
        <w:t>xml</w:t>
      </w:r>
      <w:r>
        <w:t xml:space="preserve"> схемам, регистрируемым в </w:t>
      </w:r>
      <w:r w:rsidR="004937C5">
        <w:t>СМЭВ</w:t>
      </w:r>
      <w:r>
        <w:t>, можно ознакомиться на Технологическом портале СМЭВ 3 (</w:t>
      </w:r>
      <w:hyperlink r:id="rId131" w:history="1">
        <w:r w:rsidRPr="002E24B9">
          <w:rPr>
            <w:rStyle w:val="a6"/>
          </w:rPr>
          <w:t>https://smev3.gosuslugi.ru/portal/</w:t>
        </w:r>
      </w:hyperlink>
      <w:r>
        <w:t xml:space="preserve"> ).</w:t>
      </w:r>
    </w:p>
    <w:p w14:paraId="728F8B63" w14:textId="77777777" w:rsidR="003F7836" w:rsidRDefault="003F7836" w:rsidP="003F78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D2F638" wp14:editId="2A3C84A8">
            <wp:extent cx="3982915" cy="8115300"/>
            <wp:effectExtent l="0" t="0" r="0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85019" cy="811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5519" w14:textId="1EA0BEE9" w:rsidR="003F7836" w:rsidRDefault="003F7836" w:rsidP="003114AB">
      <w:pPr>
        <w:pStyle w:val="a7"/>
        <w:ind w:firstLine="0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104</w:t>
      </w:r>
      <w:r w:rsidR="00753F7E">
        <w:rPr>
          <w:noProof/>
        </w:rPr>
        <w:fldChar w:fldCharType="end"/>
      </w:r>
      <w:r>
        <w:t xml:space="preserve"> – Шаг Загрузки комплекта схем</w:t>
      </w:r>
    </w:p>
    <w:p w14:paraId="37444493" w14:textId="77777777" w:rsidR="003114AB" w:rsidRPr="003114AB" w:rsidRDefault="003114AB" w:rsidP="003114AB"/>
    <w:p w14:paraId="5107807C" w14:textId="2B62139D" w:rsidR="003F7836" w:rsidRDefault="00851F85" w:rsidP="003F7836">
      <w:r>
        <w:lastRenderedPageBreak/>
        <w:t>После</w:t>
      </w:r>
      <w:r w:rsidR="003F7836">
        <w:t xml:space="preserve"> выбора нужного файла из файловой системы, выполняется его проверка, этот процесс может занять какое-то время, в процессе выполнения проверки на экране отображается троб</w:t>
      </w:r>
      <w:r w:rsidR="004937C5">
        <w:t>б</w:t>
      </w:r>
      <w:r w:rsidR="003F7836">
        <w:t>ер с информацией о выполнении процесса загрузки комплекта схем (</w:t>
      </w:r>
      <w:r w:rsidR="003F7836">
        <w:fldChar w:fldCharType="begin"/>
      </w:r>
      <w:r w:rsidR="003F7836">
        <w:instrText xml:space="preserve"> REF _Ref83307973 \h </w:instrText>
      </w:r>
      <w:r w:rsidR="003F7836">
        <w:fldChar w:fldCharType="separate"/>
      </w:r>
      <w:r w:rsidR="00E11B25">
        <w:t xml:space="preserve">Рисунок </w:t>
      </w:r>
      <w:r w:rsidR="00E11B25">
        <w:rPr>
          <w:noProof/>
        </w:rPr>
        <w:t>105</w:t>
      </w:r>
      <w:r w:rsidR="003F7836">
        <w:fldChar w:fldCharType="end"/>
      </w:r>
      <w:r w:rsidR="003F7836">
        <w:t>).</w:t>
      </w:r>
    </w:p>
    <w:p w14:paraId="27D90105" w14:textId="77777777" w:rsidR="003F7836" w:rsidRDefault="003F7836" w:rsidP="003F7836"/>
    <w:p w14:paraId="4B08ECD7" w14:textId="77777777" w:rsidR="003F7836" w:rsidRDefault="003F7836" w:rsidP="003114A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EB9F15A" wp14:editId="6E6CFF1B">
            <wp:extent cx="3638550" cy="1946549"/>
            <wp:effectExtent l="0" t="0" r="0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CDA5" w14:textId="07DD4308" w:rsidR="003F7836" w:rsidRDefault="003F7836" w:rsidP="003114AB">
      <w:pPr>
        <w:pStyle w:val="a7"/>
        <w:ind w:firstLine="0"/>
        <w:jc w:val="center"/>
      </w:pPr>
      <w:bookmarkStart w:id="10830" w:name="_Ref8330797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105</w:t>
      </w:r>
      <w:r w:rsidR="00753F7E">
        <w:rPr>
          <w:noProof/>
        </w:rPr>
        <w:fldChar w:fldCharType="end"/>
      </w:r>
      <w:bookmarkEnd w:id="10830"/>
      <w:r>
        <w:t xml:space="preserve"> – Троб</w:t>
      </w:r>
      <w:r w:rsidR="004937C5">
        <w:t>б</w:t>
      </w:r>
      <w:r>
        <w:t>ер процесса загрузки комплекта схем</w:t>
      </w:r>
    </w:p>
    <w:p w14:paraId="3F480F1B" w14:textId="77777777" w:rsidR="003F7836" w:rsidRDefault="003F7836" w:rsidP="003F7836"/>
    <w:p w14:paraId="4A784252" w14:textId="4441A76C" w:rsidR="003F7836" w:rsidRDefault="003F7836" w:rsidP="003F7836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_Ref83308033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106</w:t>
      </w:r>
      <w:r>
        <w:fldChar w:fldCharType="end"/>
      </w:r>
      <w:r>
        <w:t xml:space="preserve">), именно загрузки, не проверки. </w:t>
      </w:r>
    </w:p>
    <w:p w14:paraId="02951085" w14:textId="77777777" w:rsidR="003F7836" w:rsidRDefault="003F7836" w:rsidP="003F7836"/>
    <w:p w14:paraId="2BA771CB" w14:textId="77777777" w:rsidR="003F7836" w:rsidRPr="00CF7EBC" w:rsidRDefault="003F7836" w:rsidP="003F7836"/>
    <w:p w14:paraId="51C54A6B" w14:textId="77777777" w:rsidR="003F7836" w:rsidRDefault="003F7836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683A0EC" wp14:editId="62C17026">
            <wp:extent cx="3459019" cy="1866900"/>
            <wp:effectExtent l="0" t="0" r="825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DB44" w14:textId="4D6C32A5" w:rsidR="003F7836" w:rsidRDefault="003F7836" w:rsidP="003114AB">
      <w:pPr>
        <w:pStyle w:val="a7"/>
        <w:ind w:firstLine="0"/>
        <w:jc w:val="center"/>
      </w:pPr>
      <w:bookmarkStart w:id="10831" w:name="_Ref8330803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106</w:t>
      </w:r>
      <w:r w:rsidR="00753F7E">
        <w:rPr>
          <w:noProof/>
        </w:rPr>
        <w:fldChar w:fldCharType="end"/>
      </w:r>
      <w:bookmarkEnd w:id="10831"/>
      <w:r>
        <w:t xml:space="preserve"> – Результат загрузки комплекта схем версии Вида сведений</w:t>
      </w:r>
    </w:p>
    <w:p w14:paraId="531C84DC" w14:textId="77777777" w:rsidR="00673FFC" w:rsidRDefault="00673FFC" w:rsidP="00673FFC"/>
    <w:p w14:paraId="0821DEDE" w14:textId="242ED355" w:rsidR="00673FFC" w:rsidRDefault="00673FFC" w:rsidP="00673FFC">
      <w:r>
        <w:t xml:space="preserve">Результат проверки будет доступен после закрытия модельного окна с результатом </w:t>
      </w:r>
      <w:r w:rsidR="00851F85">
        <w:t>загрузки</w:t>
      </w:r>
      <w:r>
        <w:t xml:space="preserve"> (</w:t>
      </w:r>
      <w:r>
        <w:fldChar w:fldCharType="begin"/>
      </w:r>
      <w:r>
        <w:instrText xml:space="preserve"> REF _Ref83309719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107</w:t>
      </w:r>
      <w:r>
        <w:fldChar w:fldCharType="end"/>
      </w:r>
      <w:r>
        <w:t>).</w:t>
      </w:r>
    </w:p>
    <w:p w14:paraId="166F9031" w14:textId="77777777" w:rsidR="00673FFC" w:rsidRDefault="00673FFC" w:rsidP="00673FFC">
      <w:r>
        <w:t>Результаты проверок отображаются с использованием маркеров на форме шага:</w:t>
      </w:r>
    </w:p>
    <w:p w14:paraId="50FB5B5A" w14:textId="77777777" w:rsidR="00673FFC" w:rsidRDefault="00673FFC" w:rsidP="00673FFC"/>
    <w:p w14:paraId="55EC6456" w14:textId="77777777" w:rsidR="00673FFC" w:rsidRPr="00E720C7" w:rsidRDefault="00673FFC" w:rsidP="00F126DC">
      <w:pPr>
        <w:pStyle w:val="ac"/>
        <w:numPr>
          <w:ilvl w:val="0"/>
          <w:numId w:val="6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  <w:r w:rsidR="004937C5">
        <w:t>;</w:t>
      </w:r>
    </w:p>
    <w:p w14:paraId="68D20C82" w14:textId="77777777" w:rsidR="00673FFC" w:rsidRDefault="00673FFC" w:rsidP="00673FFC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31F849A8" wp14:editId="1D2E826F">
            <wp:extent cx="228600" cy="20955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</w:t>
      </w:r>
      <w:r w:rsidR="004937C5">
        <w:t>;</w:t>
      </w:r>
    </w:p>
    <w:p w14:paraId="5D36CC30" w14:textId="77777777" w:rsidR="00673FFC" w:rsidRDefault="00673FFC" w:rsidP="00673FFC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1C4E8BFB" wp14:editId="0C5CE3BE">
            <wp:extent cx="247650" cy="257175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</w:t>
      </w:r>
      <w:r w:rsidR="004937C5">
        <w:t>.</w:t>
      </w:r>
    </w:p>
    <w:p w14:paraId="1A443C09" w14:textId="77777777" w:rsidR="00673FFC" w:rsidRDefault="00673FFC" w:rsidP="00673FFC">
      <w:pPr>
        <w:ind w:firstLine="0"/>
        <w:rPr>
          <w:lang w:eastAsia="en-US"/>
        </w:rPr>
      </w:pPr>
    </w:p>
    <w:p w14:paraId="46BFDCA4" w14:textId="6F61D4B4" w:rsidR="00673FFC" w:rsidRDefault="007E50F2" w:rsidP="00673FFC">
      <w:pPr>
        <w:rPr>
          <w:rFonts w:eastAsiaTheme="minorEastAsia"/>
        </w:rPr>
      </w:pPr>
      <w:r>
        <w:rPr>
          <w:rFonts w:eastAsiaTheme="minorEastAsia"/>
        </w:rPr>
        <w:t xml:space="preserve">В проверках, которые не были пройдены, можно просмотреть детали, нажав на гиперссылку </w:t>
      </w:r>
      <w:r w:rsidRPr="00966DEC">
        <w:rPr>
          <w:rFonts w:eastAsiaTheme="minorEastAsia"/>
          <w:b/>
          <w:i/>
        </w:rPr>
        <w:t>Посмотреть ошибки</w:t>
      </w:r>
      <w:r>
        <w:rPr>
          <w:rFonts w:eastAsiaTheme="minorEastAsia"/>
        </w:rPr>
        <w:t>.</w:t>
      </w:r>
      <w:r w:rsidR="00673FFC">
        <w:rPr>
          <w:rFonts w:eastAsiaTheme="minorEastAsia"/>
        </w:rPr>
        <w:t xml:space="preserve"> </w:t>
      </w:r>
      <w:r>
        <w:rPr>
          <w:rFonts w:eastAsiaTheme="minorEastAsia"/>
        </w:rPr>
        <w:t>Откроется</w:t>
      </w:r>
      <w:r w:rsidR="00673FFC">
        <w:rPr>
          <w:rFonts w:eastAsiaTheme="minorEastAsia"/>
        </w:rPr>
        <w:t xml:space="preserve"> окно </w:t>
      </w:r>
      <w:r w:rsidR="00673FFC" w:rsidRPr="00966DEC">
        <w:rPr>
          <w:rFonts w:eastAsiaTheme="minorEastAsia"/>
          <w:b/>
          <w:i/>
        </w:rPr>
        <w:t>Ошибка</w:t>
      </w:r>
      <w:r w:rsidR="00673FFC">
        <w:rPr>
          <w:rFonts w:eastAsiaTheme="minorEastAsia"/>
        </w:rPr>
        <w:t xml:space="preserve"> (</w:t>
      </w:r>
      <w:r w:rsidR="00673FFC">
        <w:rPr>
          <w:rFonts w:eastAsiaTheme="minorEastAsia"/>
        </w:rPr>
        <w:fldChar w:fldCharType="begin"/>
      </w:r>
      <w:r w:rsidR="00673FFC">
        <w:rPr>
          <w:rFonts w:eastAsiaTheme="minorEastAsia"/>
        </w:rPr>
        <w:instrText xml:space="preserve"> REF _Ref83309869 \h </w:instrText>
      </w:r>
      <w:r w:rsidR="00673FFC">
        <w:rPr>
          <w:rFonts w:eastAsiaTheme="minorEastAsia"/>
        </w:rPr>
      </w:r>
      <w:r w:rsidR="00673FFC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108</w:t>
      </w:r>
      <w:r w:rsidR="00673FFC">
        <w:rPr>
          <w:rFonts w:eastAsiaTheme="minorEastAsia"/>
        </w:rPr>
        <w:fldChar w:fldCharType="end"/>
      </w:r>
      <w:r w:rsidR="00673FFC">
        <w:rPr>
          <w:rFonts w:eastAsiaTheme="minorEastAsia"/>
        </w:rPr>
        <w:t>)</w:t>
      </w:r>
    </w:p>
    <w:p w14:paraId="49806255" w14:textId="77777777" w:rsidR="00673FFC" w:rsidRDefault="00673FFC" w:rsidP="00673FFC">
      <w:pPr>
        <w:rPr>
          <w:rFonts w:eastAsiaTheme="minorEastAsia"/>
        </w:rPr>
      </w:pPr>
    </w:p>
    <w:p w14:paraId="5D494027" w14:textId="77777777" w:rsidR="00673FFC" w:rsidRDefault="00673FFC" w:rsidP="003114A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99B568" wp14:editId="3DD13843">
            <wp:extent cx="4076700" cy="7041573"/>
            <wp:effectExtent l="0" t="0" r="0" b="698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77394" cy="70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F9DF" w14:textId="3DA4AC44" w:rsidR="00673FFC" w:rsidRDefault="00673FFC" w:rsidP="003114AB">
      <w:pPr>
        <w:pStyle w:val="a7"/>
        <w:ind w:firstLine="0"/>
        <w:jc w:val="center"/>
        <w:rPr>
          <w:rFonts w:eastAsiaTheme="minorEastAsia"/>
        </w:rPr>
      </w:pPr>
      <w:bookmarkStart w:id="10832" w:name="_Ref8330971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107</w:t>
      </w:r>
      <w:r w:rsidR="00753F7E">
        <w:rPr>
          <w:noProof/>
        </w:rPr>
        <w:fldChar w:fldCharType="end"/>
      </w:r>
      <w:bookmarkEnd w:id="10832"/>
      <w:r>
        <w:t xml:space="preserve"> – Шаг Загрузки комплекта схем с результатом проверки</w:t>
      </w:r>
    </w:p>
    <w:p w14:paraId="4B34DAD2" w14:textId="77777777" w:rsidR="00673FFC" w:rsidRDefault="00673FFC" w:rsidP="00673FFC">
      <w:pPr>
        <w:rPr>
          <w:rFonts w:eastAsiaTheme="minorEastAsia"/>
        </w:rPr>
      </w:pPr>
    </w:p>
    <w:p w14:paraId="45BB78F7" w14:textId="77777777" w:rsidR="003F7836" w:rsidRPr="008A4720" w:rsidRDefault="00673FFC" w:rsidP="00673FFC">
      <w:pPr>
        <w:pStyle w:val="a7"/>
      </w:pPr>
      <w:r w:rsidRPr="00966DEC">
        <w:rPr>
          <w:rFonts w:eastAsiaTheme="minorEastAsia"/>
          <w:b/>
          <w:i/>
        </w:rPr>
        <w:t>Важно:</w:t>
      </w:r>
      <w:r w:rsidR="00851F85">
        <w:rPr>
          <w:rFonts w:eastAsiaTheme="minorEastAsia"/>
          <w:i/>
        </w:rPr>
        <w:t xml:space="preserve"> При выявленных пробле</w:t>
      </w:r>
      <w:r w:rsidRPr="00966DEC">
        <w:rPr>
          <w:rFonts w:eastAsiaTheme="minorEastAsia"/>
          <w:i/>
        </w:rPr>
        <w:t>мах со схемой</w:t>
      </w:r>
      <w:r>
        <w:rPr>
          <w:rFonts w:eastAsiaTheme="minorEastAsia"/>
          <w:i/>
        </w:rPr>
        <w:t xml:space="preserve"> версии Вида сведений</w:t>
      </w:r>
      <w:r w:rsidRPr="00966DEC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переход на следующий</w:t>
      </w:r>
      <w:r w:rsidRPr="00966DEC">
        <w:rPr>
          <w:rFonts w:eastAsiaTheme="minorEastAsia"/>
          <w:i/>
        </w:rPr>
        <w:t xml:space="preserve"> шаг</w:t>
      </w:r>
      <w:r>
        <w:rPr>
          <w:rFonts w:eastAsiaTheme="minorEastAsia"/>
          <w:i/>
        </w:rPr>
        <w:t xml:space="preserve"> визарда невозможен</w:t>
      </w:r>
      <w:r w:rsidRPr="00966DEC">
        <w:rPr>
          <w:rFonts w:eastAsiaTheme="minorEastAsia"/>
          <w:i/>
        </w:rPr>
        <w:t>.</w:t>
      </w:r>
    </w:p>
    <w:p w14:paraId="441C6AEE" w14:textId="77777777" w:rsidR="003F7836" w:rsidRDefault="003F7836" w:rsidP="003F7836"/>
    <w:p w14:paraId="113F0614" w14:textId="77777777" w:rsidR="00673FFC" w:rsidRDefault="00673FFC" w:rsidP="00673F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68483F" wp14:editId="21A84D90">
            <wp:extent cx="4381500" cy="1828800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EA08" w14:textId="5CC857CE" w:rsidR="00673FFC" w:rsidRDefault="00673FFC" w:rsidP="003114AB">
      <w:pPr>
        <w:pStyle w:val="a7"/>
        <w:ind w:firstLine="0"/>
        <w:jc w:val="center"/>
      </w:pPr>
      <w:bookmarkStart w:id="10833" w:name="_Ref8330986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108</w:t>
      </w:r>
      <w:r w:rsidR="00753F7E">
        <w:rPr>
          <w:noProof/>
        </w:rPr>
        <w:fldChar w:fldCharType="end"/>
      </w:r>
      <w:bookmarkEnd w:id="10833"/>
      <w:r>
        <w:t xml:space="preserve"> – Детали ошибки</w:t>
      </w:r>
    </w:p>
    <w:p w14:paraId="51971AA8" w14:textId="77777777" w:rsidR="003114AB" w:rsidRDefault="003114AB" w:rsidP="003114AB"/>
    <w:p w14:paraId="2CE6927F" w14:textId="77777777" w:rsidR="003114AB" w:rsidRDefault="003114AB" w:rsidP="003114AB"/>
    <w:p w14:paraId="248EE875" w14:textId="77777777" w:rsidR="003114AB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0B45B63" wp14:editId="3222C925">
            <wp:extent cx="3438525" cy="6242136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46755" cy="625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D93" w14:textId="4FEA74ED" w:rsidR="003114AB" w:rsidRDefault="003114AB" w:rsidP="003114AB">
      <w:pPr>
        <w:pStyle w:val="a7"/>
        <w:ind w:firstLine="0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109</w:t>
      </w:r>
      <w:r w:rsidR="00753F7E">
        <w:rPr>
          <w:noProof/>
        </w:rPr>
        <w:fldChar w:fldCharType="end"/>
      </w:r>
      <w:r>
        <w:t xml:space="preserve"> – Шаг загрузки комплекта схем</w:t>
      </w:r>
    </w:p>
    <w:p w14:paraId="40DBF54D" w14:textId="77777777"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После выполнения всех проверок </w:t>
      </w:r>
      <w:r w:rsidR="00851F85">
        <w:rPr>
          <w:rFonts w:eastAsiaTheme="minorEastAsia"/>
        </w:rPr>
        <w:t>доступна</w:t>
      </w:r>
      <w:r>
        <w:rPr>
          <w:rFonts w:eastAsiaTheme="minorEastAsia"/>
        </w:rPr>
        <w:t xml:space="preserve"> возможность перехода на следующий шаг визарда, для перехода на следующий шаг, необходимо нажать </w:t>
      </w:r>
      <w:r w:rsidRPr="0098134E">
        <w:rPr>
          <w:rFonts w:eastAsiaTheme="minorEastAsia"/>
          <w:b/>
          <w:i/>
        </w:rPr>
        <w:t>Продолжить</w:t>
      </w:r>
      <w:r>
        <w:rPr>
          <w:rFonts w:eastAsiaTheme="minorEastAsia"/>
        </w:rPr>
        <w:t>.</w:t>
      </w:r>
    </w:p>
    <w:p w14:paraId="515E6DF4" w14:textId="77777777" w:rsidR="003114AB" w:rsidRDefault="003114AB" w:rsidP="003114AB">
      <w:pPr>
        <w:rPr>
          <w:rFonts w:eastAsiaTheme="minorEastAsia"/>
        </w:rPr>
      </w:pPr>
    </w:p>
    <w:p w14:paraId="2EAD0175" w14:textId="77777777" w:rsidR="003114AB" w:rsidRDefault="003114AB" w:rsidP="00F126DC">
      <w:pPr>
        <w:pStyle w:val="ac"/>
        <w:numPr>
          <w:ilvl w:val="0"/>
          <w:numId w:val="67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Указать корневые элементы в ранее загруженной схеме версии </w:t>
      </w:r>
      <w:r w:rsidRPr="00966DE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. Загруженный комплект схем может содержать от одного до </w:t>
      </w:r>
      <w:r w:rsidR="00851F85">
        <w:rPr>
          <w:rFonts w:eastAsiaTheme="minorEastAsia"/>
        </w:rPr>
        <w:t>нескольких</w:t>
      </w:r>
      <w:r>
        <w:rPr>
          <w:rFonts w:eastAsiaTheme="minorEastAsia"/>
        </w:rPr>
        <w:t xml:space="preserve"> корневых элементов. </w:t>
      </w:r>
    </w:p>
    <w:p w14:paraId="3E1DBAD9" w14:textId="77777777" w:rsidR="003114AB" w:rsidRDefault="003114AB" w:rsidP="003114AB">
      <w:pPr>
        <w:rPr>
          <w:rFonts w:eastAsiaTheme="minorEastAsia"/>
        </w:rPr>
      </w:pPr>
    </w:p>
    <w:p w14:paraId="1595EC67" w14:textId="6C0DF771"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Для выбора доступны один </w:t>
      </w:r>
      <w:r w:rsidR="00851F85">
        <w:rPr>
          <w:rFonts w:eastAsiaTheme="minorEastAsia"/>
        </w:rPr>
        <w:t>корневой</w:t>
      </w:r>
      <w:r>
        <w:rPr>
          <w:rFonts w:eastAsiaTheme="minorEastAsia"/>
        </w:rPr>
        <w:t xml:space="preserve"> элемент для запросного заголовка</w:t>
      </w:r>
      <w:r w:rsidR="009F12E2">
        <w:rPr>
          <w:rFonts w:eastAsiaTheme="minorEastAsia"/>
        </w:rPr>
        <w:t>(Рисунок 85)</w:t>
      </w:r>
      <w:r>
        <w:rPr>
          <w:rFonts w:eastAsiaTheme="minorEastAsia"/>
        </w:rPr>
        <w:t xml:space="preserve"> и до десяти корневых элементов для ответных </w:t>
      </w:r>
      <w:r w:rsidR="00851F85">
        <w:rPr>
          <w:rFonts w:eastAsiaTheme="minorEastAsia"/>
        </w:rPr>
        <w:t>заголовков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_Ref83310404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111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339AEF87" w14:textId="77777777" w:rsidR="003114AB" w:rsidRDefault="003114AB" w:rsidP="003114AB">
      <w:pPr>
        <w:rPr>
          <w:rFonts w:eastAsiaTheme="minorEastAsia"/>
        </w:rPr>
      </w:pPr>
    </w:p>
    <w:p w14:paraId="59E3EC27" w14:textId="77777777" w:rsidR="003114AB" w:rsidRDefault="003114AB" w:rsidP="003114AB">
      <w:pPr>
        <w:keepNext/>
        <w:jc w:val="center"/>
      </w:pPr>
      <w:r>
        <w:rPr>
          <w:noProof/>
        </w:rPr>
        <w:drawing>
          <wp:inline distT="0" distB="0" distL="0" distR="0" wp14:anchorId="7B8B64A8" wp14:editId="2DA18787">
            <wp:extent cx="3924300" cy="3968098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28156" cy="39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7368" w14:textId="1922E972" w:rsidR="003114AB" w:rsidRDefault="003114AB" w:rsidP="003114AB">
      <w:pPr>
        <w:pStyle w:val="a7"/>
        <w:jc w:val="center"/>
      </w:pPr>
      <w:bookmarkStart w:id="10834" w:name="_Ref8331040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110</w:t>
      </w:r>
      <w:r w:rsidR="00753F7E">
        <w:rPr>
          <w:noProof/>
        </w:rPr>
        <w:fldChar w:fldCharType="end"/>
      </w:r>
      <w:bookmarkEnd w:id="10834"/>
      <w:r>
        <w:t xml:space="preserve"> – Шаг </w:t>
      </w:r>
      <w:r w:rsidR="00851F85">
        <w:t>визарда</w:t>
      </w:r>
      <w:r>
        <w:t xml:space="preserve"> выбора Запросного заголовка версии Вида сведений</w:t>
      </w:r>
    </w:p>
    <w:p w14:paraId="25430B17" w14:textId="77777777" w:rsidR="003114AB" w:rsidRDefault="003114AB" w:rsidP="003114AB">
      <w:pPr>
        <w:rPr>
          <w:rFonts w:eastAsiaTheme="minorEastAsia"/>
        </w:rPr>
      </w:pPr>
    </w:p>
    <w:p w14:paraId="180D2E93" w14:textId="77777777"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D921AF" wp14:editId="2CEDEFAC">
            <wp:extent cx="4152900" cy="4026507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5324" cy="402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803D" w14:textId="3A0932E4" w:rsidR="003114AB" w:rsidRDefault="003114AB" w:rsidP="003114AB">
      <w:pPr>
        <w:pStyle w:val="a7"/>
        <w:jc w:val="center"/>
      </w:pPr>
      <w:bookmarkStart w:id="10835" w:name="_Ref8331040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111</w:t>
      </w:r>
      <w:r w:rsidR="00753F7E">
        <w:rPr>
          <w:noProof/>
        </w:rPr>
        <w:fldChar w:fldCharType="end"/>
      </w:r>
      <w:bookmarkEnd w:id="10835"/>
      <w:r>
        <w:t xml:space="preserve"> - Шаг </w:t>
      </w:r>
      <w:r w:rsidR="00851F85">
        <w:t>визарда</w:t>
      </w:r>
      <w:r>
        <w:t xml:space="preserve"> выбора Ответного заголовка версии Вида сведений</w:t>
      </w:r>
    </w:p>
    <w:p w14:paraId="10047EE7" w14:textId="77777777" w:rsidR="003114AB" w:rsidRDefault="003114AB" w:rsidP="003114AB">
      <w:pPr>
        <w:rPr>
          <w:rFonts w:eastAsiaTheme="minorEastAsia"/>
        </w:rPr>
      </w:pPr>
    </w:p>
    <w:p w14:paraId="1785161F" w14:textId="77777777" w:rsidR="003114AB" w:rsidRDefault="003114AB" w:rsidP="00F126DC">
      <w:pPr>
        <w:pStyle w:val="ac"/>
        <w:numPr>
          <w:ilvl w:val="0"/>
          <w:numId w:val="67"/>
        </w:numPr>
        <w:rPr>
          <w:rFonts w:eastAsiaTheme="minorEastAsia"/>
        </w:rPr>
      </w:pPr>
      <w:r>
        <w:rPr>
          <w:rFonts w:eastAsiaTheme="minorEastAsia"/>
        </w:rPr>
        <w:t xml:space="preserve">Указать общие сведения создаваемого </w:t>
      </w:r>
      <w:r w:rsidRPr="0098134E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>. Формы содержит следующие элементы:</w:t>
      </w:r>
    </w:p>
    <w:p w14:paraId="67AE718F" w14:textId="3A2A14FC"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 xml:space="preserve">Владелец вида сведений – если у пользователя одна организация которую он представляет, отвечает </w:t>
      </w:r>
      <w:r w:rsidRPr="00123413">
        <w:rPr>
          <w:lang w:eastAsia="en-US"/>
        </w:rPr>
        <w:t>требованиям</w:t>
      </w:r>
      <w:r>
        <w:rPr>
          <w:rFonts w:eastAsiaTheme="minorEastAsia"/>
        </w:rPr>
        <w:t xml:space="preserve"> быть владельцем Вида сведений, указанным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_Ref83299082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rPr>
          <w:rFonts w:eastAsiaTheme="minorEastAsia"/>
        </w:rPr>
        <w:t>5.3.2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то система её подтягивает на форму, если у пользователя их (</w:t>
      </w:r>
      <w:r w:rsidR="00851F85">
        <w:rPr>
          <w:rFonts w:eastAsiaTheme="minorEastAsia"/>
        </w:rPr>
        <w:t>организаций,</w:t>
      </w:r>
      <w:r>
        <w:rPr>
          <w:rFonts w:eastAsiaTheme="minorEastAsia"/>
        </w:rPr>
        <w:t xml:space="preserve"> отвечающих требованиям быть владельцем Вида сведений) несколько, то будет доступна возможность выбора нужной;</w:t>
      </w:r>
    </w:p>
    <w:p w14:paraId="2A477409" w14:textId="77777777"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Наименование – и</w:t>
      </w:r>
      <w:r w:rsidRPr="00123413">
        <w:rPr>
          <w:rFonts w:eastAsiaTheme="minorEastAsia"/>
        </w:rPr>
        <w:t xml:space="preserve">мя </w:t>
      </w:r>
      <w:r w:rsidRPr="00123413">
        <w:rPr>
          <w:rFonts w:eastAsiaTheme="minorEastAsia"/>
          <w:b/>
          <w:i/>
        </w:rPr>
        <w:t>Вида сведений</w:t>
      </w:r>
      <w:r w:rsidRPr="00123413">
        <w:rPr>
          <w:rFonts w:eastAsiaTheme="minorEastAsia"/>
        </w:rPr>
        <w:t xml:space="preserve">, позволяющие идентифицировать его среди ранее созданных </w:t>
      </w:r>
      <w:r w:rsidRPr="00123413">
        <w:rPr>
          <w:rFonts w:eastAsiaTheme="minorEastAsia"/>
          <w:b/>
          <w:i/>
        </w:rPr>
        <w:t>Видов сведений</w:t>
      </w:r>
      <w:r>
        <w:rPr>
          <w:rFonts w:eastAsiaTheme="minorEastAsia"/>
        </w:rPr>
        <w:t>;</w:t>
      </w:r>
    </w:p>
    <w:p w14:paraId="123B4521" w14:textId="77777777"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Назначение – краткое наименование назначения вида сведений</w:t>
      </w:r>
    </w:p>
    <w:p w14:paraId="06D7BDE3" w14:textId="77777777"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Область применения – выпадающий список с вариантами применения:</w:t>
      </w:r>
    </w:p>
    <w:p w14:paraId="1D9C581A" w14:textId="77777777" w:rsidR="003114AB" w:rsidRPr="00123413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Межведомственное взаимодействие</w:t>
      </w:r>
      <w:r>
        <w:rPr>
          <w:rFonts w:eastAsiaTheme="minorEastAsia"/>
        </w:rPr>
        <w:t>;</w:t>
      </w:r>
    </w:p>
    <w:p w14:paraId="11EC9E7C" w14:textId="77777777" w:rsidR="003114AB" w:rsidRPr="00123413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</w:t>
      </w:r>
      <w:r>
        <w:rPr>
          <w:rFonts w:eastAsiaTheme="minorEastAsia"/>
        </w:rPr>
        <w:t>;</w:t>
      </w:r>
    </w:p>
    <w:p w14:paraId="3D88C800" w14:textId="77777777" w:rsidR="003114AB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ЕПГУ/МФЦ</w:t>
      </w:r>
      <w:r>
        <w:rPr>
          <w:rFonts w:eastAsiaTheme="minorEastAsia"/>
        </w:rPr>
        <w:t>;</w:t>
      </w:r>
    </w:p>
    <w:p w14:paraId="436D7061" w14:textId="77777777" w:rsidR="003114AB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Приём заявлений ЕПГУ/Межведомственное взаимодействие</w:t>
      </w:r>
      <w:r>
        <w:rPr>
          <w:rFonts w:eastAsiaTheme="minorEastAsia"/>
        </w:rPr>
        <w:t>.</w:t>
      </w:r>
    </w:p>
    <w:p w14:paraId="587D24E9" w14:textId="77777777" w:rsidR="003114AB" w:rsidRPr="00123413" w:rsidRDefault="003114AB" w:rsidP="003114AB">
      <w:pPr>
        <w:pStyle w:val="21"/>
        <w:numPr>
          <w:ilvl w:val="0"/>
          <w:numId w:val="0"/>
        </w:numPr>
        <w:ind w:left="1644" w:hanging="397"/>
        <w:rPr>
          <w:rFonts w:eastAsiaTheme="minorEastAsia"/>
        </w:rPr>
      </w:pPr>
    </w:p>
    <w:p w14:paraId="53FDD928" w14:textId="77777777"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105CB2" wp14:editId="71C0EFE1">
            <wp:extent cx="4324350" cy="4552950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BD8E" w14:textId="4D5E8CDB" w:rsidR="003114AB" w:rsidRDefault="003114AB" w:rsidP="003114AB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112</w:t>
      </w:r>
      <w:r w:rsidR="00753F7E">
        <w:rPr>
          <w:noProof/>
        </w:rPr>
        <w:fldChar w:fldCharType="end"/>
      </w:r>
      <w:r>
        <w:t xml:space="preserve"> – Шаг ввода общих </w:t>
      </w:r>
      <w:r w:rsidR="00851F85">
        <w:t>сведений</w:t>
      </w:r>
      <w:r>
        <w:t xml:space="preserve"> вида сведений</w:t>
      </w:r>
    </w:p>
    <w:p w14:paraId="01F4CB41" w14:textId="77777777" w:rsidR="003114AB" w:rsidRDefault="003114AB" w:rsidP="003114AB">
      <w:pPr>
        <w:rPr>
          <w:rFonts w:eastAsiaTheme="minorEastAsia"/>
        </w:rPr>
      </w:pPr>
    </w:p>
    <w:p w14:paraId="272627D9" w14:textId="2CDE9DC1" w:rsidR="003114AB" w:rsidRDefault="003114AB" w:rsidP="00F126DC">
      <w:pPr>
        <w:pStyle w:val="ac"/>
        <w:numPr>
          <w:ilvl w:val="0"/>
          <w:numId w:val="67"/>
        </w:numPr>
        <w:rPr>
          <w:rFonts w:eastAsiaTheme="minorEastAsia"/>
        </w:rPr>
      </w:pPr>
      <w:r>
        <w:rPr>
          <w:rFonts w:eastAsiaTheme="minorEastAsia"/>
        </w:rPr>
        <w:t xml:space="preserve">Определиться в необходимости слать с создаваемым </w:t>
      </w:r>
      <w:r w:rsidRPr="0098134E">
        <w:rPr>
          <w:rFonts w:eastAsiaTheme="minorEastAsia"/>
          <w:b/>
          <w:i/>
        </w:rPr>
        <w:t>Видом сведений</w:t>
      </w:r>
      <w:r>
        <w:rPr>
          <w:rFonts w:eastAsiaTheme="minorEastAsia"/>
        </w:rPr>
        <w:t xml:space="preserve"> сообщения содержащие вложения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_Ref83381945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113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7DD38241" w14:textId="77777777" w:rsidR="003114AB" w:rsidRPr="00123413" w:rsidRDefault="003114AB" w:rsidP="003114AB">
      <w:pPr>
        <w:rPr>
          <w:rFonts w:eastAsiaTheme="minorEastAsia"/>
        </w:rPr>
      </w:pPr>
    </w:p>
    <w:p w14:paraId="3638E0F7" w14:textId="77777777" w:rsidR="003114AB" w:rsidRDefault="003114AB" w:rsidP="003114A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1BF7511" wp14:editId="78FAB70F">
            <wp:extent cx="4124325" cy="2428875"/>
            <wp:effectExtent l="0" t="0" r="952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631" w14:textId="332D0EF9" w:rsidR="003114AB" w:rsidRDefault="003114AB" w:rsidP="003114AB">
      <w:pPr>
        <w:pStyle w:val="a7"/>
        <w:jc w:val="center"/>
      </w:pPr>
      <w:bookmarkStart w:id="10836" w:name="_Ref8338194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113</w:t>
      </w:r>
      <w:r w:rsidR="00753F7E">
        <w:rPr>
          <w:noProof/>
        </w:rPr>
        <w:fldChar w:fldCharType="end"/>
      </w:r>
      <w:bookmarkEnd w:id="10836"/>
      <w:r>
        <w:t xml:space="preserve"> – Шаг визарда с выбором наличия у Вида сведений вложений</w:t>
      </w:r>
    </w:p>
    <w:p w14:paraId="0F950410" w14:textId="77777777" w:rsidR="003114AB" w:rsidRDefault="003114AB" w:rsidP="003114AB"/>
    <w:p w14:paraId="62C9A09E" w14:textId="28848B36" w:rsidR="003114AB" w:rsidRDefault="0098134E" w:rsidP="003114AB">
      <w:r>
        <w:t xml:space="preserve">Если по </w:t>
      </w:r>
      <w:r w:rsidRPr="0098134E">
        <w:rPr>
          <w:b/>
          <w:i/>
        </w:rPr>
        <w:t>Виду</w:t>
      </w:r>
      <w:r w:rsidR="003114AB" w:rsidRPr="0098134E">
        <w:rPr>
          <w:b/>
          <w:i/>
        </w:rPr>
        <w:t xml:space="preserve"> сведений</w:t>
      </w:r>
      <w:r w:rsidR="003114AB">
        <w:t xml:space="preserve"> не планируется передавать файлы </w:t>
      </w:r>
      <w:r w:rsidR="00BF650A">
        <w:t>вложений,</w:t>
      </w:r>
      <w:r w:rsidR="003114AB">
        <w:t xml:space="preserve"> то выполниться переход на финальный шаг визарда (</w:t>
      </w:r>
      <w:r w:rsidR="00BF650A">
        <w:fldChar w:fldCharType="begin"/>
      </w:r>
      <w:r w:rsidR="00BF650A">
        <w:instrText xml:space="preserve"> REF _Ref83382270 \h </w:instrText>
      </w:r>
      <w:r w:rsidR="00BF650A">
        <w:fldChar w:fldCharType="separate"/>
      </w:r>
      <w:r w:rsidR="00E11B25">
        <w:t xml:space="preserve">Рисунок </w:t>
      </w:r>
      <w:r w:rsidR="00E11B25">
        <w:rPr>
          <w:noProof/>
        </w:rPr>
        <w:t>116</w:t>
      </w:r>
      <w:r w:rsidR="00BF650A">
        <w:fldChar w:fldCharType="end"/>
      </w:r>
      <w:r w:rsidR="003114AB">
        <w:t>)</w:t>
      </w:r>
    </w:p>
    <w:p w14:paraId="6C23C030" w14:textId="376B4185" w:rsidR="003114AB" w:rsidRDefault="003114AB" w:rsidP="003114AB">
      <w:r>
        <w:lastRenderedPageBreak/>
        <w:t xml:space="preserve">Если по </w:t>
      </w:r>
      <w:r w:rsidRPr="00BF650A">
        <w:rPr>
          <w:b/>
          <w:i/>
        </w:rPr>
        <w:t xml:space="preserve">Виду </w:t>
      </w:r>
      <w:r w:rsidR="00851F85" w:rsidRPr="00BF650A">
        <w:rPr>
          <w:b/>
          <w:i/>
        </w:rPr>
        <w:t>сведений</w:t>
      </w:r>
      <w:r>
        <w:t xml:space="preserve"> планируется передача вложений, то выбор варианта </w:t>
      </w:r>
      <w:r w:rsidRPr="00BF650A">
        <w:rPr>
          <w:b/>
          <w:i/>
        </w:rPr>
        <w:t>Да</w:t>
      </w:r>
      <w:r>
        <w:t xml:space="preserve">, инициирует </w:t>
      </w:r>
      <w:r w:rsidR="00851F85">
        <w:t>переход</w:t>
      </w:r>
      <w:r>
        <w:t xml:space="preserve"> на следующий шаг визарда (</w:t>
      </w:r>
      <w:r w:rsidR="00BF650A">
        <w:fldChar w:fldCharType="begin"/>
      </w:r>
      <w:r w:rsidR="00BF650A">
        <w:instrText xml:space="preserve"> REF _Ref83381981 \h </w:instrText>
      </w:r>
      <w:r w:rsidR="00BF650A">
        <w:fldChar w:fldCharType="separate"/>
      </w:r>
      <w:r w:rsidR="00E11B25">
        <w:t xml:space="preserve">Рисунок </w:t>
      </w:r>
      <w:r w:rsidR="00E11B25">
        <w:rPr>
          <w:noProof/>
        </w:rPr>
        <w:t>114</w:t>
      </w:r>
      <w:r w:rsidR="00BF650A">
        <w:fldChar w:fldCharType="end"/>
      </w:r>
      <w:r>
        <w:t xml:space="preserve">). </w:t>
      </w:r>
    </w:p>
    <w:p w14:paraId="3290D5C5" w14:textId="77777777" w:rsidR="003114AB" w:rsidRDefault="003114AB" w:rsidP="003114AB"/>
    <w:p w14:paraId="7965A26E" w14:textId="77777777" w:rsidR="003114AB" w:rsidRDefault="003114AB" w:rsidP="00F126DC">
      <w:pPr>
        <w:pStyle w:val="ac"/>
        <w:numPr>
          <w:ilvl w:val="0"/>
          <w:numId w:val="67"/>
        </w:numPr>
      </w:pPr>
      <w:r>
        <w:t>Ввести информацию о вложении. На форме содержится следующая информация:</w:t>
      </w:r>
    </w:p>
    <w:p w14:paraId="4B155B2F" w14:textId="77777777" w:rsidR="003114AB" w:rsidRDefault="003114AB" w:rsidP="003114AB"/>
    <w:p w14:paraId="0D57F26B" w14:textId="77777777" w:rsidR="003114AB" w:rsidRDefault="003114AB" w:rsidP="003114AB">
      <w:pPr>
        <w:pStyle w:val="21"/>
        <w:rPr>
          <w:lang w:eastAsia="en-US"/>
        </w:rPr>
      </w:pPr>
      <w:r>
        <w:rPr>
          <w:lang w:eastAsia="en-US"/>
        </w:rPr>
        <w:t>Наименование – краткое наименование вложения</w:t>
      </w:r>
    </w:p>
    <w:p w14:paraId="01FBAC45" w14:textId="77777777" w:rsidR="003114AB" w:rsidRDefault="003114AB" w:rsidP="003114AB">
      <w:pPr>
        <w:pStyle w:val="21"/>
      </w:pPr>
      <w:r w:rsidRPr="006464C5">
        <w:rPr>
          <w:lang w:eastAsia="en-US"/>
        </w:rPr>
        <w:t>UR</w:t>
      </w:r>
      <w:r>
        <w:rPr>
          <w:lang w:val="en-US"/>
        </w:rPr>
        <w:t>I</w:t>
      </w:r>
      <w:r w:rsidRPr="006464C5">
        <w:t xml:space="preserve"> </w:t>
      </w:r>
      <w:r>
        <w:t>вложения – идентификатор вложения. Состоит из следующих частей, разделённых косой чертой «/»:</w:t>
      </w:r>
    </w:p>
    <w:p w14:paraId="2F0C8BCA" w14:textId="77777777" w:rsidR="003114AB" w:rsidRDefault="003114AB" w:rsidP="003114AB">
      <w:pPr>
        <w:pStyle w:val="21"/>
        <w:numPr>
          <w:ilvl w:val="2"/>
          <w:numId w:val="35"/>
        </w:numPr>
      </w:pPr>
      <w:r>
        <w:t>базовый URI владельца Вида сведений;</w:t>
      </w:r>
    </w:p>
    <w:p w14:paraId="0F5B8B1F" w14:textId="77777777" w:rsidR="003114AB" w:rsidRDefault="003114AB" w:rsidP="003114AB">
      <w:pPr>
        <w:pStyle w:val="21"/>
        <w:numPr>
          <w:ilvl w:val="2"/>
          <w:numId w:val="35"/>
        </w:numPr>
      </w:pPr>
      <w:r>
        <w:t>наименование Вида сведений;</w:t>
      </w:r>
    </w:p>
    <w:p w14:paraId="45F4DA5C" w14:textId="77777777" w:rsidR="003114AB" w:rsidRDefault="003114AB" w:rsidP="003114AB">
      <w:pPr>
        <w:pStyle w:val="21"/>
        <w:numPr>
          <w:ilvl w:val="2"/>
          <w:numId w:val="35"/>
        </w:numPr>
      </w:pPr>
      <w:r>
        <w:t>символы «attachments»;</w:t>
      </w:r>
    </w:p>
    <w:p w14:paraId="5D69DACE" w14:textId="77777777" w:rsidR="003114AB" w:rsidRDefault="003114AB" w:rsidP="003114AB">
      <w:pPr>
        <w:pStyle w:val="21"/>
        <w:numPr>
          <w:ilvl w:val="2"/>
          <w:numId w:val="35"/>
        </w:numPr>
      </w:pPr>
      <w:r>
        <w:t>наименование вложения</w:t>
      </w:r>
    </w:p>
    <w:p w14:paraId="40FBF371" w14:textId="77777777" w:rsidR="003114AB" w:rsidRDefault="003114AB" w:rsidP="003114AB">
      <w:pPr>
        <w:pStyle w:val="21"/>
        <w:numPr>
          <w:ilvl w:val="2"/>
          <w:numId w:val="35"/>
        </w:numPr>
      </w:pPr>
      <w:r w:rsidRPr="006464C5">
        <w:t>номер версии протокола обмена, для которой предназначено данное вложение</w:t>
      </w:r>
    </w:p>
    <w:p w14:paraId="1CB71164" w14:textId="77777777" w:rsidR="003114AB" w:rsidRPr="006464C5" w:rsidRDefault="003114AB" w:rsidP="003114AB">
      <w:pPr>
        <w:pStyle w:val="21"/>
        <w:numPr>
          <w:ilvl w:val="0"/>
          <w:numId w:val="0"/>
        </w:numPr>
        <w:ind w:left="1644" w:hanging="397"/>
        <w:rPr>
          <w:lang w:val="en-US"/>
        </w:rPr>
      </w:pPr>
      <w:r>
        <w:t>пример</w:t>
      </w:r>
      <w:r w:rsidRPr="006464C5">
        <w:rPr>
          <w:lang w:val="en-US"/>
        </w:rPr>
        <w:t>: urn://x-artefacts-data-provider/protex/attachments/increment/1.0.0;</w:t>
      </w:r>
    </w:p>
    <w:p w14:paraId="3622ECEA" w14:textId="77777777" w:rsidR="003114AB" w:rsidRDefault="003114AB" w:rsidP="003114AB">
      <w:pPr>
        <w:pStyle w:val="21"/>
      </w:pPr>
      <w:r>
        <w:t>Заголовок вида сведений – корневой элемент</w:t>
      </w:r>
      <w:r w:rsidR="00044461">
        <w:t>,</w:t>
      </w:r>
      <w:r>
        <w:t xml:space="preserve"> по которому будет передаваться вложение;</w:t>
      </w:r>
    </w:p>
    <w:p w14:paraId="74E7A0B3" w14:textId="77777777" w:rsidR="003114AB" w:rsidRDefault="003114AB" w:rsidP="003114AB">
      <w:pPr>
        <w:pStyle w:val="21"/>
      </w:pPr>
      <w:r>
        <w:t>Тип вложения – выпадающий список, содержащий перечень типов вложений;</w:t>
      </w:r>
    </w:p>
    <w:p w14:paraId="750CEF1B" w14:textId="77777777" w:rsidR="003114AB" w:rsidRDefault="003114AB" w:rsidP="003114AB">
      <w:pPr>
        <w:pStyle w:val="21"/>
      </w:pPr>
      <w:r>
        <w:t xml:space="preserve">Способ передачи вложения – внутри сообщения МТОМ, или через </w:t>
      </w:r>
      <w:r w:rsidR="00851F85">
        <w:t>файловое</w:t>
      </w:r>
      <w:r>
        <w:t xml:space="preserve"> </w:t>
      </w:r>
      <w:r w:rsidR="00851F85">
        <w:t>хранилище</w:t>
      </w:r>
      <w:r>
        <w:t xml:space="preserve"> СМЭВ;</w:t>
      </w:r>
    </w:p>
    <w:p w14:paraId="0C3DD739" w14:textId="77777777" w:rsidR="003114AB" w:rsidRDefault="003114AB" w:rsidP="003114AB">
      <w:pPr>
        <w:pStyle w:val="21"/>
      </w:pPr>
      <w:r w:rsidRPr="006464C5">
        <w:t>Размер передаваемого вложения</w:t>
      </w:r>
      <w:r>
        <w:t xml:space="preserve"> – выбор из списка </w:t>
      </w:r>
      <w:r w:rsidRPr="006464C5">
        <w:t>диапазона</w:t>
      </w:r>
      <w:r>
        <w:t xml:space="preserve"> возможных вложений. Для варианта МТОМ есть ограничение до 5 мб;</w:t>
      </w:r>
    </w:p>
    <w:p w14:paraId="3B765549" w14:textId="77777777" w:rsidR="003114AB" w:rsidRDefault="003114AB" w:rsidP="003114AB">
      <w:pPr>
        <w:pStyle w:val="21"/>
      </w:pPr>
      <w:r>
        <w:t xml:space="preserve">Архив – чекбокс с отметкой передача </w:t>
      </w:r>
      <w:r w:rsidR="00851F85">
        <w:t>файла,</w:t>
      </w:r>
      <w:r>
        <w:t xml:space="preserve"> </w:t>
      </w:r>
      <w:r w:rsidR="00851F85">
        <w:t>помещённого</w:t>
      </w:r>
      <w:r>
        <w:t xml:space="preserve"> в архив, без отметки, то передача файла вложения будет выполняться не в архиве;</w:t>
      </w:r>
    </w:p>
    <w:p w14:paraId="45B2B879" w14:textId="77777777" w:rsidR="003114AB" w:rsidRPr="006464C5" w:rsidRDefault="00851F85" w:rsidP="003114AB">
      <w:pPr>
        <w:pStyle w:val="21"/>
      </w:pPr>
      <w:r>
        <w:t>Обязательность</w:t>
      </w:r>
      <w:r w:rsidR="003114AB">
        <w:t xml:space="preserve"> – признак обязательности при наличии которого будут выполняться проверки на наличие вложений в сообщениях по данному Виду сведений.</w:t>
      </w:r>
      <w:r w:rsidR="003114AB" w:rsidRPr="00702081">
        <w:tab/>
      </w:r>
    </w:p>
    <w:p w14:paraId="745BC375" w14:textId="77777777"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4DA8E5" wp14:editId="4F552924">
            <wp:extent cx="3419475" cy="6107306"/>
            <wp:effectExtent l="0" t="0" r="0" b="825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2987" cy="611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66F9" w14:textId="7CCED65C" w:rsidR="003114AB" w:rsidRDefault="003114AB" w:rsidP="003114AB">
      <w:pPr>
        <w:pStyle w:val="a7"/>
        <w:ind w:firstLine="0"/>
        <w:jc w:val="center"/>
      </w:pPr>
      <w:bookmarkStart w:id="10837" w:name="_Ref8338198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114</w:t>
      </w:r>
      <w:r w:rsidR="00753F7E">
        <w:rPr>
          <w:noProof/>
        </w:rPr>
        <w:fldChar w:fldCharType="end"/>
      </w:r>
      <w:bookmarkEnd w:id="10837"/>
      <w:r>
        <w:t xml:space="preserve"> –Шаг визарда Ввода сведений о </w:t>
      </w:r>
      <w:r w:rsidR="00851F85">
        <w:t>вложении</w:t>
      </w:r>
    </w:p>
    <w:p w14:paraId="168947E2" w14:textId="77777777" w:rsidR="003114AB" w:rsidRDefault="003114AB" w:rsidP="003114AB">
      <w:pPr>
        <w:rPr>
          <w:rFonts w:eastAsiaTheme="minorEastAsia"/>
        </w:rPr>
      </w:pPr>
    </w:p>
    <w:p w14:paraId="2B977275" w14:textId="77777777" w:rsidR="003114AB" w:rsidRDefault="003114AB" w:rsidP="00F126DC">
      <w:pPr>
        <w:pStyle w:val="ac"/>
        <w:numPr>
          <w:ilvl w:val="0"/>
          <w:numId w:val="67"/>
        </w:numPr>
        <w:rPr>
          <w:rFonts w:eastAsiaTheme="minorEastAsia"/>
        </w:rPr>
      </w:pPr>
      <w:r>
        <w:rPr>
          <w:rFonts w:eastAsiaTheme="minorEastAsia"/>
        </w:rPr>
        <w:t>Определиться в необходимости добавить описание ещё для одного вложения.</w:t>
      </w:r>
    </w:p>
    <w:p w14:paraId="6C0EC5AC" w14:textId="77777777" w:rsidR="003114AB" w:rsidRDefault="003114AB" w:rsidP="003114AB">
      <w:pPr>
        <w:rPr>
          <w:rFonts w:eastAsiaTheme="minorEastAsia"/>
        </w:rPr>
      </w:pPr>
    </w:p>
    <w:p w14:paraId="0DC24927" w14:textId="2A8C6BD0"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t>При положительном ответе визард выполнить переход на шаг ввода информации о вложении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_Ref83382015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115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), при отрицательном варианте, визард выполнит переход на финальный шаг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_Ref83382270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116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717D25C5" w14:textId="77777777" w:rsidR="003114AB" w:rsidRDefault="003114AB" w:rsidP="003114A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181CA7" wp14:editId="650FEC96">
            <wp:extent cx="4362450" cy="2438400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F724" w14:textId="5DC2A6BA" w:rsidR="003114AB" w:rsidRDefault="003114AB" w:rsidP="003114AB">
      <w:pPr>
        <w:pStyle w:val="a7"/>
        <w:ind w:firstLine="0"/>
        <w:jc w:val="center"/>
      </w:pPr>
      <w:bookmarkStart w:id="10838" w:name="_Ref8338201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115</w:t>
      </w:r>
      <w:r w:rsidR="00753F7E">
        <w:rPr>
          <w:noProof/>
        </w:rPr>
        <w:fldChar w:fldCharType="end"/>
      </w:r>
      <w:bookmarkEnd w:id="10838"/>
      <w:r>
        <w:t xml:space="preserve"> – Шаг выбора наличия нескольких вложений</w:t>
      </w:r>
    </w:p>
    <w:p w14:paraId="63FC1497" w14:textId="77777777" w:rsidR="003114AB" w:rsidRPr="003B075F" w:rsidRDefault="003114AB" w:rsidP="003114AB">
      <w:pPr>
        <w:rPr>
          <w:rFonts w:eastAsiaTheme="minorEastAsia"/>
        </w:rPr>
      </w:pPr>
    </w:p>
    <w:p w14:paraId="58AED000" w14:textId="77777777" w:rsidR="003114AB" w:rsidRDefault="003114AB" w:rsidP="00F126DC">
      <w:pPr>
        <w:pStyle w:val="ac"/>
        <w:numPr>
          <w:ilvl w:val="0"/>
          <w:numId w:val="67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Проверить </w:t>
      </w:r>
      <w:r w:rsidR="00851F85">
        <w:rPr>
          <w:rFonts w:eastAsiaTheme="minorEastAsia"/>
        </w:rPr>
        <w:t>введённые</w:t>
      </w:r>
      <w:r>
        <w:rPr>
          <w:rFonts w:eastAsiaTheme="minorEastAsia"/>
        </w:rPr>
        <w:t xml:space="preserve"> на шагах визарда данные и подтвердить и</w:t>
      </w:r>
      <w:r w:rsidR="00BF650A">
        <w:rPr>
          <w:rFonts w:eastAsiaTheme="minorEastAsia"/>
        </w:rPr>
        <w:t>х</w:t>
      </w:r>
      <w:r>
        <w:rPr>
          <w:rFonts w:eastAsiaTheme="minorEastAsia"/>
        </w:rPr>
        <w:t xml:space="preserve"> корректность </w:t>
      </w:r>
      <w:r w:rsidR="00851F85">
        <w:rPr>
          <w:rFonts w:eastAsiaTheme="minorEastAsia"/>
        </w:rPr>
        <w:t>инициировать</w:t>
      </w:r>
      <w:r>
        <w:rPr>
          <w:rFonts w:eastAsiaTheme="minorEastAsia"/>
        </w:rPr>
        <w:t xml:space="preserve"> процесс регистрации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14:paraId="456E8676" w14:textId="77777777"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При необходимости можно </w:t>
      </w:r>
      <w:r w:rsidR="00851F85">
        <w:rPr>
          <w:rFonts w:eastAsiaTheme="minorEastAsia"/>
        </w:rPr>
        <w:t>возвращаться</w:t>
      </w:r>
      <w:r>
        <w:rPr>
          <w:rFonts w:eastAsiaTheme="minorEastAsia"/>
        </w:rPr>
        <w:t xml:space="preserve"> на шаги процесса использую кнопку </w:t>
      </w:r>
      <w:r w:rsidRPr="00BF650A">
        <w:rPr>
          <w:rFonts w:eastAsiaTheme="minorEastAsia"/>
          <w:b/>
          <w:i/>
        </w:rPr>
        <w:t>Вернуться</w:t>
      </w:r>
      <w:r>
        <w:rPr>
          <w:rFonts w:eastAsiaTheme="minorEastAsia"/>
        </w:rPr>
        <w:t>.</w:t>
      </w:r>
    </w:p>
    <w:p w14:paraId="3C293D60" w14:textId="77777777" w:rsidR="003114AB" w:rsidRPr="003B075F" w:rsidRDefault="003114AB" w:rsidP="003114AB">
      <w:pPr>
        <w:rPr>
          <w:rFonts w:eastAsiaTheme="minorEastAsia"/>
        </w:rPr>
      </w:pPr>
    </w:p>
    <w:p w14:paraId="152463EB" w14:textId="7F5D06A9"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Кнопка на форме </w:t>
      </w:r>
      <w:r w:rsidRPr="003B075F">
        <w:rPr>
          <w:rFonts w:eastAsiaTheme="minorEastAsia"/>
          <w:b/>
          <w:i/>
        </w:rPr>
        <w:t>Нет, отменить действие</w:t>
      </w:r>
      <w:r>
        <w:rPr>
          <w:rFonts w:eastAsiaTheme="minorEastAsia"/>
        </w:rPr>
        <w:t>, ведёт к закрытию визарда и переходу на главную страницу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без </w:t>
      </w:r>
      <w:r w:rsidR="00851F85">
        <w:rPr>
          <w:rFonts w:eastAsiaTheme="minorEastAsia"/>
        </w:rPr>
        <w:t>сохранения</w:t>
      </w:r>
      <w:r>
        <w:rPr>
          <w:rFonts w:eastAsiaTheme="minorEastAsia"/>
        </w:rPr>
        <w:t xml:space="preserve"> </w:t>
      </w:r>
      <w:r w:rsidR="00851F85">
        <w:rPr>
          <w:rFonts w:eastAsiaTheme="minorEastAsia"/>
        </w:rPr>
        <w:t>введённых</w:t>
      </w:r>
      <w:r>
        <w:rPr>
          <w:rFonts w:eastAsiaTheme="minorEastAsia"/>
        </w:rPr>
        <w:t xml:space="preserve"> данных </w:t>
      </w:r>
    </w:p>
    <w:p w14:paraId="3019F242" w14:textId="77777777"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Кнопка на форме </w:t>
      </w:r>
      <w:r w:rsidRPr="003B075F">
        <w:rPr>
          <w:rFonts w:eastAsiaTheme="minorEastAsia"/>
          <w:b/>
          <w:i/>
        </w:rPr>
        <w:t>Да, уверен</w:t>
      </w:r>
      <w:r>
        <w:rPr>
          <w:rFonts w:eastAsiaTheme="minorEastAsia"/>
        </w:rPr>
        <w:t xml:space="preserve">, инициирует процесс регистрации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14:paraId="6E6F972E" w14:textId="77777777" w:rsidR="003114AB" w:rsidRPr="003B075F" w:rsidRDefault="003114AB" w:rsidP="003114AB">
      <w:pPr>
        <w:rPr>
          <w:rFonts w:eastAsiaTheme="minorEastAsia"/>
        </w:rPr>
      </w:pPr>
    </w:p>
    <w:p w14:paraId="4A07AB4F" w14:textId="77777777" w:rsidR="003114AB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F41FFE" wp14:editId="667C2385">
            <wp:extent cx="3724275" cy="6411018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25063" cy="64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C93F" w14:textId="6B37C6FD" w:rsidR="003114AB" w:rsidRDefault="003114AB" w:rsidP="003114AB">
      <w:pPr>
        <w:pStyle w:val="a7"/>
        <w:jc w:val="center"/>
      </w:pPr>
      <w:bookmarkStart w:id="10839" w:name="_Ref8338227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116</w:t>
      </w:r>
      <w:r w:rsidR="00753F7E">
        <w:rPr>
          <w:noProof/>
        </w:rPr>
        <w:fldChar w:fldCharType="end"/>
      </w:r>
      <w:bookmarkEnd w:id="10839"/>
      <w:r>
        <w:t xml:space="preserve"> – Шаг визарда Вы уверены, что хотите добавить</w:t>
      </w:r>
      <w:r w:rsidR="00BF650A">
        <w:t xml:space="preserve"> версию</w:t>
      </w:r>
      <w:r>
        <w:t xml:space="preserve"> вид сведений</w:t>
      </w:r>
    </w:p>
    <w:p w14:paraId="7A8C3DAA" w14:textId="77777777" w:rsidR="003114AB" w:rsidRDefault="003114AB" w:rsidP="003114AB">
      <w:pPr>
        <w:rPr>
          <w:rFonts w:eastAsiaTheme="minorEastAsia"/>
        </w:rPr>
      </w:pPr>
    </w:p>
    <w:p w14:paraId="7126A368" w14:textId="20149EE7" w:rsidR="003114AB" w:rsidRPr="004C5E31" w:rsidRDefault="003114AB" w:rsidP="003114AB">
      <w:pPr>
        <w:rPr>
          <w:rFonts w:eastAsiaTheme="minorEastAsia"/>
        </w:rPr>
      </w:pPr>
      <w:r>
        <w:rPr>
          <w:rFonts w:eastAsiaTheme="minorEastAsia"/>
        </w:rPr>
        <w:t>В результате регистрации</w:t>
      </w:r>
      <w:r w:rsidR="00BF650A">
        <w:rPr>
          <w:rFonts w:eastAsiaTheme="minorEastAsia"/>
        </w:rPr>
        <w:t xml:space="preserve"> версии</w:t>
      </w:r>
      <w:r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в среде разработки СМЭВ, отобразится карточка </w:t>
      </w:r>
      <w:r w:rsidRPr="00BF650A">
        <w:rPr>
          <w:rFonts w:eastAsiaTheme="minorEastAsia"/>
          <w:b/>
          <w:i/>
        </w:rPr>
        <w:t xml:space="preserve">Вида </w:t>
      </w:r>
      <w:r w:rsidR="00851F85" w:rsidRPr="00BF650A">
        <w:rPr>
          <w:rFonts w:eastAsiaTheme="minorEastAsia"/>
          <w:b/>
          <w:i/>
        </w:rPr>
        <w:t>сведений</w:t>
      </w:r>
      <w:r w:rsidR="00BF650A">
        <w:rPr>
          <w:rFonts w:eastAsiaTheme="minorEastAsia"/>
        </w:rPr>
        <w:t xml:space="preserve">, открыв в </w:t>
      </w:r>
      <w:r w:rsidRPr="004C5E31">
        <w:rPr>
          <w:rFonts w:eastAsiaTheme="minorEastAsia"/>
        </w:rPr>
        <w:t xml:space="preserve">блоке </w:t>
      </w:r>
      <w:r w:rsidRPr="00BF650A">
        <w:rPr>
          <w:rFonts w:eastAsiaTheme="minorEastAsia"/>
          <w:b/>
          <w:i/>
        </w:rPr>
        <w:t>Версии</w:t>
      </w:r>
      <w:r>
        <w:rPr>
          <w:rFonts w:eastAsiaTheme="minorEastAsia"/>
          <w:b/>
        </w:rPr>
        <w:t xml:space="preserve"> </w:t>
      </w:r>
      <w:r w:rsidRPr="004C5E31">
        <w:rPr>
          <w:rFonts w:eastAsiaTheme="minorEastAsia"/>
        </w:rPr>
        <w:t xml:space="preserve">вкладку </w:t>
      </w:r>
      <w:r w:rsidRPr="00BF650A">
        <w:rPr>
          <w:rFonts w:eastAsiaTheme="minorEastAsia"/>
          <w:b/>
          <w:i/>
        </w:rPr>
        <w:t>Среда разработки</w:t>
      </w:r>
      <w:r>
        <w:rPr>
          <w:rFonts w:eastAsiaTheme="minorEastAsia"/>
        </w:rPr>
        <w:t xml:space="preserve">, отобразится созданная версия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_Ref83382432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117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7257C856" w14:textId="77777777" w:rsidR="003114AB" w:rsidRPr="004C5E31" w:rsidRDefault="003114AB" w:rsidP="003114AB">
      <w:pPr>
        <w:rPr>
          <w:rFonts w:eastAsiaTheme="minorEastAsia"/>
        </w:rPr>
      </w:pPr>
    </w:p>
    <w:p w14:paraId="2CAD7950" w14:textId="77777777" w:rsidR="00BF650A" w:rsidRDefault="00BF650A" w:rsidP="00BF65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36B93C3" wp14:editId="11106FA4">
            <wp:extent cx="6480175" cy="6016625"/>
            <wp:effectExtent l="0" t="0" r="0" b="3175"/>
            <wp:docPr id="1344" name="Рисунок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C576" w14:textId="0F6FAEFE" w:rsidR="003114AB" w:rsidRPr="004C5E31" w:rsidRDefault="00BF650A" w:rsidP="00BF650A">
      <w:pPr>
        <w:pStyle w:val="a7"/>
        <w:ind w:firstLine="0"/>
        <w:jc w:val="center"/>
        <w:rPr>
          <w:rFonts w:eastAsiaTheme="minorEastAsia"/>
        </w:rPr>
      </w:pPr>
      <w:bookmarkStart w:id="10840" w:name="_Ref8338243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117</w:t>
      </w:r>
      <w:r w:rsidR="00753F7E">
        <w:rPr>
          <w:noProof/>
        </w:rPr>
        <w:fldChar w:fldCharType="end"/>
      </w:r>
      <w:bookmarkEnd w:id="10840"/>
      <w:r>
        <w:t xml:space="preserve"> – Карточка Вида сведений с зарегистрированными в СР СМЭВ версиями </w:t>
      </w:r>
    </w:p>
    <w:p w14:paraId="0F8AF9B7" w14:textId="77777777" w:rsidR="003114AB" w:rsidRPr="004C5E31" w:rsidRDefault="003114AB" w:rsidP="003114AB">
      <w:pPr>
        <w:rPr>
          <w:rFonts w:eastAsiaTheme="minorEastAsia"/>
        </w:rPr>
      </w:pPr>
    </w:p>
    <w:p w14:paraId="619A9DA5" w14:textId="77777777" w:rsidR="003114AB" w:rsidRPr="003114AB" w:rsidRDefault="003114AB" w:rsidP="003114AB"/>
    <w:p w14:paraId="039EBDAE" w14:textId="77777777" w:rsidR="00186AB7" w:rsidRDefault="00186AB7" w:rsidP="00465CD0"/>
    <w:p w14:paraId="7BDF5D8D" w14:textId="77777777" w:rsidR="00D410E1" w:rsidRPr="00465CD0" w:rsidRDefault="00D410E1" w:rsidP="00BF650A">
      <w:pPr>
        <w:ind w:firstLine="0"/>
        <w:rPr>
          <w:lang w:eastAsia="en-US"/>
        </w:rPr>
      </w:pPr>
    </w:p>
    <w:p w14:paraId="4314E3E8" w14:textId="77777777" w:rsidR="006C7306" w:rsidRDefault="006C7306" w:rsidP="00A652DD">
      <w:pPr>
        <w:pStyle w:val="31"/>
      </w:pPr>
      <w:bookmarkStart w:id="10841" w:name="_Toc91517443"/>
      <w:r>
        <w:t>Редактирование</w:t>
      </w:r>
      <w:r w:rsidR="00BF650A">
        <w:t xml:space="preserve"> схемы</w:t>
      </w:r>
      <w:r>
        <w:t xml:space="preserve"> версии вида сведений</w:t>
      </w:r>
      <w:bookmarkEnd w:id="10841"/>
    </w:p>
    <w:p w14:paraId="13781486" w14:textId="77777777" w:rsidR="006C7306" w:rsidRPr="00694AB2" w:rsidRDefault="006C7306" w:rsidP="006C7306">
      <w:pPr>
        <w:rPr>
          <w:rFonts w:eastAsiaTheme="minorEastAsia"/>
        </w:rPr>
      </w:pPr>
      <w:r w:rsidRPr="00694AB2">
        <w:rPr>
          <w:rFonts w:eastAsiaTheme="minorEastAsia"/>
        </w:rPr>
        <w:t>Функция редактирования</w:t>
      </w:r>
      <w:r w:rsidR="00BF650A">
        <w:rPr>
          <w:rFonts w:eastAsiaTheme="minorEastAsia"/>
        </w:rPr>
        <w:t xml:space="preserve"> схемы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>Вида сведений</w:t>
      </w:r>
      <w:r w:rsidRPr="00694AB2">
        <w:rPr>
          <w:rFonts w:eastAsiaTheme="minorEastAsia"/>
        </w:rPr>
        <w:t xml:space="preserve"> доступна пользователям с </w:t>
      </w:r>
      <w:r w:rsidR="00A55D30">
        <w:rPr>
          <w:rFonts w:eastAsiaTheme="minorEastAsia"/>
        </w:rPr>
        <w:t>р</w:t>
      </w:r>
      <w:r w:rsidR="00A55D30" w:rsidRPr="00694AB2">
        <w:rPr>
          <w:rFonts w:eastAsiaTheme="minorEastAsia"/>
        </w:rPr>
        <w:t>олями</w:t>
      </w:r>
      <w:r w:rsidR="00A55D30">
        <w:rPr>
          <w:rFonts w:eastAsiaTheme="minorEastAsia"/>
        </w:rPr>
        <w:t xml:space="preserve"> в ЛК УВ</w:t>
      </w:r>
      <w:r w:rsidRPr="00694AB2">
        <w:rPr>
          <w:rFonts w:eastAsiaTheme="minorEastAsia"/>
        </w:rPr>
        <w:t>:</w:t>
      </w:r>
    </w:p>
    <w:p w14:paraId="00B818F9" w14:textId="77777777" w:rsidR="006C7306" w:rsidRPr="006D111A" w:rsidRDefault="006C7306" w:rsidP="00C3329E">
      <w:pPr>
        <w:pStyle w:val="13"/>
      </w:pPr>
      <w:r w:rsidRPr="006D111A">
        <w:t>Представитель УВ;</w:t>
      </w:r>
    </w:p>
    <w:p w14:paraId="31A2B617" w14:textId="77777777" w:rsidR="006C7306" w:rsidRPr="006D111A" w:rsidRDefault="006C7306" w:rsidP="00C3329E">
      <w:pPr>
        <w:pStyle w:val="13"/>
      </w:pPr>
      <w:r>
        <w:t>Представитель разработчика.</w:t>
      </w:r>
    </w:p>
    <w:p w14:paraId="4A305B96" w14:textId="77777777" w:rsidR="006C7306" w:rsidRDefault="006C7306" w:rsidP="006C7306">
      <w:pPr>
        <w:rPr>
          <w:rFonts w:eastAsia="Calibri"/>
          <w:lang w:eastAsia="en-US"/>
        </w:rPr>
      </w:pPr>
      <w:r w:rsidRPr="00694AB2">
        <w:rPr>
          <w:rFonts w:eastAsiaTheme="minorEastAsia"/>
        </w:rPr>
        <w:t xml:space="preserve">Пользователь с ролью </w:t>
      </w:r>
      <w:r w:rsidRPr="00694AB2">
        <w:rPr>
          <w:rFonts w:eastAsia="Calibri"/>
          <w:b/>
          <w:i/>
          <w:lang w:eastAsia="en-US"/>
        </w:rPr>
        <w:t xml:space="preserve">Представитель УВ </w:t>
      </w:r>
      <w:r w:rsidRPr="00694AB2">
        <w:rPr>
          <w:rFonts w:eastAsia="Calibri"/>
          <w:lang w:eastAsia="en-US"/>
        </w:rPr>
        <w:t>и</w:t>
      </w:r>
      <w:r w:rsidR="00EC0F8E">
        <w:rPr>
          <w:rFonts w:eastAsia="Calibri"/>
          <w:lang w:eastAsia="en-US"/>
        </w:rPr>
        <w:t>ли</w:t>
      </w:r>
      <w:r w:rsidRPr="00694AB2">
        <w:rPr>
          <w:rFonts w:eastAsia="Calibri"/>
          <w:lang w:eastAsia="en-US"/>
        </w:rPr>
        <w:t xml:space="preserve"> </w:t>
      </w:r>
      <w:r w:rsidRPr="00694AB2">
        <w:rPr>
          <w:rFonts w:eastAsia="Calibri"/>
          <w:b/>
          <w:i/>
          <w:lang w:eastAsia="en-US"/>
        </w:rPr>
        <w:t xml:space="preserve">Представитель разработчика </w:t>
      </w:r>
      <w:r w:rsidRPr="00694AB2">
        <w:rPr>
          <w:rFonts w:eastAsia="Calibri"/>
          <w:lang w:eastAsia="en-US"/>
        </w:rPr>
        <w:t xml:space="preserve">может редактировать версии </w:t>
      </w:r>
      <w:r w:rsidRPr="00694AB2">
        <w:rPr>
          <w:rFonts w:eastAsia="Calibri"/>
          <w:b/>
          <w:i/>
          <w:lang w:eastAsia="en-US"/>
        </w:rPr>
        <w:t>Вида сведений</w:t>
      </w:r>
      <w:r w:rsidRPr="00694AB2">
        <w:rPr>
          <w:rFonts w:eastAsia="Calibri"/>
          <w:lang w:eastAsia="en-US"/>
        </w:rPr>
        <w:t xml:space="preserve"> только для своего </w:t>
      </w:r>
      <w:r w:rsidR="00FC5767">
        <w:rPr>
          <w:rFonts w:eastAsia="Calibri"/>
          <w:lang w:eastAsia="en-US"/>
        </w:rPr>
        <w:t>УВ</w:t>
      </w:r>
      <w:r w:rsidRPr="00694AB2">
        <w:rPr>
          <w:rFonts w:eastAsia="Calibri"/>
          <w:lang w:eastAsia="en-US"/>
        </w:rPr>
        <w:t>.</w:t>
      </w:r>
    </w:p>
    <w:p w14:paraId="3C36568E" w14:textId="77777777" w:rsidR="00BF650A" w:rsidRDefault="00BF650A" w:rsidP="006C730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 xml:space="preserve">Для редактирования доступны схемы версий </w:t>
      </w:r>
      <w:r w:rsidRPr="00BF650A">
        <w:rPr>
          <w:rFonts w:eastAsia="Calibri"/>
          <w:b/>
          <w:i/>
          <w:lang w:eastAsia="en-US"/>
        </w:rPr>
        <w:t>Вида сведения,</w:t>
      </w:r>
      <w:r>
        <w:rPr>
          <w:rFonts w:eastAsia="Calibri"/>
          <w:lang w:eastAsia="en-US"/>
        </w:rPr>
        <w:t xml:space="preserve"> созданные в ЛК УВ, которые не зарегистрированы в тестовой и продуктивной средах СМЭВ, т.е. версии, зарегистрированные только в среде разработки СМЭВ.</w:t>
      </w:r>
    </w:p>
    <w:p w14:paraId="0BA36BA4" w14:textId="77777777" w:rsidR="00BF650A" w:rsidRDefault="00BF650A" w:rsidP="006C730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При редактировании схемы версии Вида сведений изменяется только сама схема, при этом номер версии Вида сведений не увеличивается.</w:t>
      </w:r>
    </w:p>
    <w:p w14:paraId="17653531" w14:textId="77777777" w:rsidR="00BF650A" w:rsidRDefault="00BF650A" w:rsidP="006C730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Помимо стандартных требований, предъявляемых к схемам, дополнительно новые схемы должны:</w:t>
      </w:r>
    </w:p>
    <w:p w14:paraId="20B65EA3" w14:textId="77777777" w:rsidR="00BF650A" w:rsidRDefault="00BF650A" w:rsidP="00BF650A">
      <w:pPr>
        <w:pStyle w:val="13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Иметь </w:t>
      </w:r>
      <w:r>
        <w:rPr>
          <w:rFonts w:eastAsia="Calibri"/>
          <w:lang w:val="en-US" w:eastAsia="en-US"/>
        </w:rPr>
        <w:t>targetNamespace</w:t>
      </w:r>
      <w:r w:rsidRPr="00BF650A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аналогичный ранее созданной версии;</w:t>
      </w:r>
    </w:p>
    <w:p w14:paraId="0F5951C9" w14:textId="77777777" w:rsidR="00BF650A" w:rsidRPr="00694AB2" w:rsidRDefault="00BF650A" w:rsidP="00BF650A">
      <w:pPr>
        <w:pStyle w:val="13"/>
        <w:rPr>
          <w:rFonts w:eastAsia="Calibri"/>
          <w:lang w:eastAsia="en-US"/>
        </w:rPr>
      </w:pPr>
      <w:r>
        <w:rPr>
          <w:rFonts w:eastAsia="Calibri"/>
          <w:lang w:eastAsia="en-US"/>
        </w:rPr>
        <w:t>Состав корневых элементов (</w:t>
      </w:r>
      <w:r>
        <w:rPr>
          <w:rFonts w:eastAsia="Calibri"/>
          <w:lang w:val="en-US" w:eastAsia="en-US"/>
        </w:rPr>
        <w:t>root</w:t>
      </w:r>
      <w:r w:rsidRPr="00BF650A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element</w:t>
      </w:r>
      <w:r w:rsidRPr="00BF650A">
        <w:rPr>
          <w:rFonts w:eastAsia="Calibri"/>
          <w:lang w:eastAsia="en-US"/>
        </w:rPr>
        <w:t xml:space="preserve">) </w:t>
      </w:r>
      <w:r>
        <w:rPr>
          <w:rFonts w:eastAsia="Calibri"/>
          <w:lang w:eastAsia="en-US"/>
        </w:rPr>
        <w:t>должны соответствовать корневым элементам ранее созданной версии.</w:t>
      </w:r>
    </w:p>
    <w:p w14:paraId="70A332D4" w14:textId="51DC0800" w:rsidR="006C7306" w:rsidRPr="00694AB2" w:rsidRDefault="006C7306" w:rsidP="006C7306">
      <w:pPr>
        <w:rPr>
          <w:rFonts w:eastAsiaTheme="minorEastAsia"/>
        </w:rPr>
      </w:pPr>
      <w:r w:rsidRPr="00694AB2">
        <w:rPr>
          <w:rFonts w:eastAsiaTheme="minorEastAsia"/>
        </w:rPr>
        <w:t>Для редактирования</w:t>
      </w:r>
      <w:r w:rsidR="00BF650A">
        <w:rPr>
          <w:rFonts w:eastAsiaTheme="minorEastAsia"/>
        </w:rPr>
        <w:t xml:space="preserve"> схемы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 xml:space="preserve">Вида сведений </w:t>
      </w:r>
      <w:r w:rsidRPr="00694AB2">
        <w:rPr>
          <w:rFonts w:eastAsiaTheme="minorEastAsia"/>
        </w:rPr>
        <w:t xml:space="preserve">следует </w:t>
      </w:r>
      <w:r w:rsidR="007D6732">
        <w:rPr>
          <w:rFonts w:eastAsiaTheme="minorEastAsia"/>
        </w:rPr>
        <w:t xml:space="preserve">в перечне </w:t>
      </w:r>
      <w:r w:rsidRPr="00694AB2">
        <w:rPr>
          <w:rFonts w:eastAsiaTheme="minorEastAsia"/>
          <w:b/>
          <w:i/>
        </w:rPr>
        <w:t>Виду сведений</w:t>
      </w:r>
      <w:r w:rsidR="007D6732">
        <w:rPr>
          <w:rFonts w:eastAsiaTheme="minorEastAsia"/>
          <w:b/>
          <w:i/>
        </w:rPr>
        <w:t xml:space="preserve"> </w:t>
      </w:r>
      <w:r w:rsidR="007D6732" w:rsidRPr="00465CD0">
        <w:rPr>
          <w:rFonts w:eastAsiaTheme="minorEastAsia"/>
        </w:rPr>
        <w:t>найти нужный</w:t>
      </w:r>
      <w:r w:rsidRPr="00465CD0">
        <w:rPr>
          <w:rFonts w:eastAsiaTheme="minorEastAsia"/>
        </w:rPr>
        <w:t>,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описание приведено в п.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_Ref71128524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rPr>
          <w:rFonts w:eastAsiaTheme="minorEastAsia"/>
        </w:rPr>
        <w:t>5.3.1</w:t>
      </w:r>
      <w:r>
        <w:rPr>
          <w:rFonts w:eastAsiaTheme="minorEastAsia"/>
        </w:rPr>
        <w:fldChar w:fldCharType="end"/>
      </w:r>
      <w:r w:rsidRPr="00694AB2">
        <w:rPr>
          <w:rFonts w:eastAsiaTheme="minorEastAsia"/>
        </w:rPr>
        <w:t xml:space="preserve">, запустить страницу </w:t>
      </w:r>
      <w:r w:rsidRPr="00694AB2">
        <w:rPr>
          <w:rFonts w:eastAsiaTheme="minorEastAsia"/>
          <w:b/>
          <w:i/>
        </w:rPr>
        <w:t xml:space="preserve">Виды сведений / Карточка вида сведений </w:t>
      </w:r>
      <w:r w:rsidRPr="00694AB2">
        <w:rPr>
          <w:rFonts w:eastAsiaTheme="minorEastAsia"/>
        </w:rPr>
        <w:t>на рабочем столе</w:t>
      </w:r>
      <w:r w:rsidRPr="00694AB2">
        <w:rPr>
          <w:rFonts w:eastAsiaTheme="minorEastAsia"/>
          <w:b/>
          <w:i/>
        </w:rPr>
        <w:t xml:space="preserve"> </w:t>
      </w:r>
      <w:r w:rsidR="007D6732">
        <w:rPr>
          <w:rFonts w:eastAsiaTheme="minorEastAsia"/>
        </w:rPr>
        <w:t>н</w:t>
      </w:r>
      <w:r w:rsidRPr="00694AB2">
        <w:rPr>
          <w:rFonts w:eastAsiaTheme="minorEastAsia"/>
        </w:rPr>
        <w:t xml:space="preserve">а вкладке </w:t>
      </w:r>
      <w:r w:rsidRPr="00694AB2">
        <w:rPr>
          <w:rFonts w:eastAsiaTheme="minorEastAsia"/>
          <w:b/>
          <w:i/>
        </w:rPr>
        <w:t>Версии ВС</w:t>
      </w:r>
      <w:r w:rsidRPr="00694AB2">
        <w:rPr>
          <w:rFonts w:eastAsiaTheme="minorEastAsia"/>
        </w:rPr>
        <w:t xml:space="preserve"> в перечне версий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_Ref81230984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81</w:t>
      </w:r>
      <w:r w:rsidR="00BF650A">
        <w:rPr>
          <w:rFonts w:eastAsiaTheme="minorEastAsia"/>
        </w:rPr>
        <w:fldChar w:fldCharType="end"/>
      </w:r>
      <w:r w:rsidRPr="00694AB2">
        <w:rPr>
          <w:rFonts w:eastAsiaTheme="minorEastAsia"/>
        </w:rPr>
        <w:t>) выбрать запись нужной версии и кликнуть на этой записи указателем «мыши».</w:t>
      </w:r>
    </w:p>
    <w:p w14:paraId="3FE1F2AA" w14:textId="77777777" w:rsidR="00BF650A" w:rsidRDefault="00BF650A" w:rsidP="006C7306">
      <w:pPr>
        <w:rPr>
          <w:rFonts w:eastAsiaTheme="minorEastAsia"/>
        </w:rPr>
      </w:pPr>
      <w:r>
        <w:rPr>
          <w:rFonts w:eastAsiaTheme="minorEastAsia"/>
        </w:rPr>
        <w:t>Для того чтобы запустить визард Редактирования схемы версии вида сведений необходимо:</w:t>
      </w:r>
    </w:p>
    <w:p w14:paraId="5A274324" w14:textId="1EFDD32F" w:rsidR="006C7306" w:rsidRPr="00BF650A" w:rsidRDefault="00BF650A" w:rsidP="00F126DC">
      <w:pPr>
        <w:pStyle w:val="ac"/>
        <w:numPr>
          <w:ilvl w:val="0"/>
          <w:numId w:val="68"/>
        </w:numPr>
        <w:rPr>
          <w:rFonts w:eastAsiaTheme="minorEastAsia"/>
        </w:rPr>
      </w:pPr>
      <w:r w:rsidRPr="00BF650A">
        <w:rPr>
          <w:rFonts w:eastAsiaTheme="minorEastAsia"/>
        </w:rPr>
        <w:t>Н</w:t>
      </w:r>
      <w:r w:rsidR="006C7306" w:rsidRPr="00BF650A">
        <w:rPr>
          <w:rFonts w:eastAsiaTheme="minorEastAsia"/>
        </w:rPr>
        <w:t xml:space="preserve">а странице </w:t>
      </w:r>
      <w:r w:rsidR="006C7306" w:rsidRPr="00BF650A">
        <w:rPr>
          <w:rFonts w:eastAsiaTheme="minorEastAsia"/>
          <w:b/>
          <w:i/>
        </w:rPr>
        <w:t xml:space="preserve">Виды сведений / Карточка вида сведений / Карточка версии вида сведений </w:t>
      </w:r>
      <w:r w:rsidR="006C7306" w:rsidRPr="00BF650A">
        <w:rPr>
          <w:rFonts w:eastAsiaTheme="minorEastAsia"/>
        </w:rPr>
        <w:t>(</w:t>
      </w:r>
      <w:r w:rsidR="00813AAD">
        <w:rPr>
          <w:rFonts w:eastAsiaTheme="minorEastAsia"/>
        </w:rPr>
        <w:fldChar w:fldCharType="begin"/>
      </w:r>
      <w:r w:rsidR="00813AAD">
        <w:rPr>
          <w:rFonts w:eastAsiaTheme="minorEastAsia"/>
        </w:rPr>
        <w:instrText xml:space="preserve"> REF _Ref83402638 \h </w:instrText>
      </w:r>
      <w:r w:rsidR="00813AAD">
        <w:rPr>
          <w:rFonts w:eastAsiaTheme="minorEastAsia"/>
        </w:rPr>
      </w:r>
      <w:r w:rsidR="00813AAD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118</w:t>
      </w:r>
      <w:r w:rsidR="00813AAD">
        <w:rPr>
          <w:rFonts w:eastAsiaTheme="minorEastAsia"/>
        </w:rPr>
        <w:fldChar w:fldCharType="end"/>
      </w:r>
      <w:r w:rsidR="006C7306" w:rsidRPr="00BF650A">
        <w:rPr>
          <w:rFonts w:eastAsiaTheme="minorEastAsia"/>
        </w:rPr>
        <w:t xml:space="preserve">) </w:t>
      </w:r>
      <w:r w:rsidRPr="00BF650A">
        <w:rPr>
          <w:rFonts w:eastAsiaTheme="minorEastAsia"/>
        </w:rPr>
        <w:t>нажать кнопку</w:t>
      </w:r>
      <w:r w:rsidR="006C7306" w:rsidRPr="00BF650A">
        <w:rPr>
          <w:rFonts w:eastAsiaTheme="minorEastAsia"/>
        </w:rPr>
        <w:t xml:space="preserve"> </w:t>
      </w:r>
      <w:r w:rsidR="006C7306" w:rsidRPr="00BF650A">
        <w:rPr>
          <w:rFonts w:eastAsiaTheme="minorEastAsia"/>
          <w:b/>
          <w:i/>
        </w:rPr>
        <w:t>Редактировать</w:t>
      </w:r>
      <w:r w:rsidR="006C7306" w:rsidRPr="00BF650A">
        <w:rPr>
          <w:rFonts w:eastAsiaTheme="minorEastAsia"/>
        </w:rPr>
        <w:t xml:space="preserve">. </w:t>
      </w:r>
    </w:p>
    <w:p w14:paraId="2F479EAF" w14:textId="77777777" w:rsidR="00BF650A" w:rsidRDefault="00BF650A" w:rsidP="006C7306">
      <w:pPr>
        <w:rPr>
          <w:rFonts w:eastAsiaTheme="minorEastAsia"/>
        </w:rPr>
      </w:pPr>
    </w:p>
    <w:p w14:paraId="699F7AE9" w14:textId="77777777" w:rsidR="00BF650A" w:rsidRDefault="00BF650A" w:rsidP="00BF65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E97AB36" wp14:editId="5B901F24">
            <wp:extent cx="6480175" cy="5463540"/>
            <wp:effectExtent l="0" t="0" r="0" b="3810"/>
            <wp:docPr id="1353" name="Рисунок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2698" w14:textId="34E06D8D" w:rsidR="00BF650A" w:rsidRDefault="00BF650A" w:rsidP="00BF650A">
      <w:pPr>
        <w:pStyle w:val="a7"/>
        <w:jc w:val="center"/>
      </w:pPr>
      <w:bookmarkStart w:id="10842" w:name="_Ref8340263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118</w:t>
      </w:r>
      <w:r w:rsidR="00753F7E">
        <w:rPr>
          <w:noProof/>
        </w:rPr>
        <w:fldChar w:fldCharType="end"/>
      </w:r>
      <w:bookmarkEnd w:id="10842"/>
      <w:r>
        <w:t xml:space="preserve"> – Карточка Вида сведений с возможностью редактировать схему версии Вида сведений</w:t>
      </w:r>
    </w:p>
    <w:p w14:paraId="464468EA" w14:textId="77777777" w:rsidR="00BF650A" w:rsidRDefault="00BF650A" w:rsidP="00F126DC">
      <w:pPr>
        <w:pStyle w:val="ac"/>
        <w:numPr>
          <w:ilvl w:val="0"/>
          <w:numId w:val="68"/>
        </w:numPr>
        <w:rPr>
          <w:rFonts w:eastAsiaTheme="minorEastAsia"/>
        </w:rPr>
      </w:pPr>
      <w:r>
        <w:t>Загрузить для проверки спроектированный комплект схем</w:t>
      </w:r>
      <w:r>
        <w:rPr>
          <w:rFonts w:eastAsiaTheme="minorEastAsia"/>
        </w:rPr>
        <w:t>.</w:t>
      </w:r>
    </w:p>
    <w:p w14:paraId="4979AEBA" w14:textId="77777777" w:rsidR="00BF650A" w:rsidRPr="00BF650A" w:rsidRDefault="00BF650A" w:rsidP="00BF650A">
      <w:pPr>
        <w:rPr>
          <w:rFonts w:eastAsiaTheme="minorEastAsia"/>
        </w:rPr>
      </w:pPr>
      <w:r>
        <w:t xml:space="preserve">К файлу, содержащему комплект </w:t>
      </w:r>
      <w:r>
        <w:rPr>
          <w:lang w:val="en-US"/>
        </w:rPr>
        <w:t>xsd</w:t>
      </w:r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>Вида сведений</w:t>
      </w:r>
      <w:r w:rsidR="00044461">
        <w:rPr>
          <w:b/>
          <w:i/>
        </w:rPr>
        <w:t>,</w:t>
      </w:r>
      <w:r>
        <w:t xml:space="preserve"> при редактировании выдвигаются следующие требования:</w:t>
      </w:r>
    </w:p>
    <w:p w14:paraId="5C30E79E" w14:textId="77777777" w:rsidR="00BF650A" w:rsidRDefault="00BF650A" w:rsidP="00BF650A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r>
        <w:t xml:space="preserve">хемы должны быть </w:t>
      </w:r>
      <w:r w:rsidRPr="00BC76E8">
        <w:t>в кодировке UTF8 без BOM</w:t>
      </w:r>
      <w:r>
        <w:t>;</w:t>
      </w:r>
    </w:p>
    <w:p w14:paraId="5B326E44" w14:textId="77777777" w:rsidR="00BF650A" w:rsidRPr="00BF650A" w:rsidRDefault="00BF650A" w:rsidP="00BF650A">
      <w:pPr>
        <w:pStyle w:val="13"/>
      </w:pPr>
      <w:r>
        <w:t xml:space="preserve">Файл должен иметь </w:t>
      </w:r>
      <w:r w:rsidR="00044461">
        <w:t xml:space="preserve">расширение </w:t>
      </w:r>
      <w:r>
        <w:rPr>
          <w:lang w:val="en-US"/>
        </w:rPr>
        <w:t>zip</w:t>
      </w:r>
      <w:r>
        <w:t>;</w:t>
      </w:r>
    </w:p>
    <w:p w14:paraId="38BD06B0" w14:textId="77777777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</w:t>
      </w:r>
      <w:r>
        <w:rPr>
          <w:rFonts w:eastAsia="Calibri"/>
          <w:lang w:eastAsia="en-US"/>
        </w:rPr>
        <w:t>;</w:t>
      </w:r>
    </w:p>
    <w:p w14:paraId="46B65B90" w14:textId="77777777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lastRenderedPageBreak/>
        <w:t>Загружаемый комплект схем должен соответствовать Методическим рекомендациям СМЭВ3. Записи реестра должны присутствовать только для</w:t>
      </w:r>
      <w:r>
        <w:rPr>
          <w:rFonts w:eastAsia="Calibri"/>
          <w:lang w:eastAsia="en-US"/>
        </w:rPr>
        <w:t xml:space="preserve"> директивных протоколов обмена;</w:t>
      </w:r>
    </w:p>
    <w:p w14:paraId="5CE3840B" w14:textId="77777777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Дополнительные схемы загружаемого комплекта схем, при их наличии в СМЭВ, не должны отличаться от схем, зарегистрированных в СМЭВ3</w:t>
      </w:r>
      <w:r>
        <w:rPr>
          <w:rFonts w:eastAsia="Calibri"/>
          <w:lang w:eastAsia="en-US"/>
        </w:rPr>
        <w:t>;</w:t>
      </w:r>
    </w:p>
    <w:p w14:paraId="1F4D86F2" w14:textId="77777777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Загружаемый комплект схем должен соответствовать всем требованиям в документе Требования к XML-схемам с регистрируемым в СМЭВ</w:t>
      </w:r>
      <w:r>
        <w:rPr>
          <w:rFonts w:eastAsia="Calibri"/>
          <w:lang w:eastAsia="en-US"/>
        </w:rPr>
        <w:t>;</w:t>
      </w:r>
    </w:p>
    <w:p w14:paraId="7C3EA96F" w14:textId="77777777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</w:t>
      </w:r>
      <w:r>
        <w:rPr>
          <w:rFonts w:eastAsia="Calibri"/>
          <w:lang w:eastAsia="en-US"/>
        </w:rPr>
        <w:t>;</w:t>
      </w:r>
    </w:p>
    <w:p w14:paraId="0AF6F805" w14:textId="77777777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Все приложенные файлы в архиве соответствуют формату XSD</w:t>
      </w:r>
      <w:r>
        <w:rPr>
          <w:rFonts w:eastAsia="Calibri"/>
          <w:lang w:eastAsia="en-US"/>
        </w:rPr>
        <w:t>;</w:t>
      </w:r>
    </w:p>
    <w:p w14:paraId="3F95927C" w14:textId="77777777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Пространство имён основной схемы должно соответствовать пространству имён ранее зарегистрированной схеме версии вида сведений</w:t>
      </w:r>
      <w:r>
        <w:rPr>
          <w:rFonts w:eastAsia="Calibri"/>
          <w:lang w:eastAsia="en-US"/>
        </w:rPr>
        <w:t>;</w:t>
      </w:r>
    </w:p>
    <w:p w14:paraId="68218180" w14:textId="77777777" w:rsidR="00BF650A" w:rsidRPr="00BF650A" w:rsidRDefault="00BF650A" w:rsidP="00BF650A">
      <w:pPr>
        <w:pStyle w:val="13"/>
        <w:rPr>
          <w:rFonts w:eastAsiaTheme="minorEastAsia"/>
        </w:rPr>
      </w:pPr>
      <w:r w:rsidRPr="00BF650A">
        <w:rPr>
          <w:rFonts w:eastAsia="Calibri"/>
          <w:lang w:eastAsia="en-US"/>
        </w:rPr>
        <w:t>Количество и наименования корневых элементов основной схемы должно соответствовать количеству и наимено</w:t>
      </w:r>
      <w:r w:rsidRPr="00BF650A">
        <w:rPr>
          <w:rFonts w:eastAsiaTheme="minorEastAsia"/>
        </w:rPr>
        <w:t>ванию корневых элементов в ранее зарегистрированной схеме версии вида сведений</w:t>
      </w:r>
      <w:r>
        <w:rPr>
          <w:rFonts w:eastAsiaTheme="minorEastAsia"/>
        </w:rPr>
        <w:t>;</w:t>
      </w:r>
    </w:p>
    <w:p w14:paraId="6871FF43" w14:textId="77777777" w:rsidR="00BF650A" w:rsidRDefault="00BF650A" w:rsidP="00BF650A">
      <w:pPr>
        <w:rPr>
          <w:rFonts w:eastAsiaTheme="minorEastAsia"/>
        </w:rPr>
      </w:pPr>
    </w:p>
    <w:p w14:paraId="785A9F87" w14:textId="0A0154E0" w:rsidR="00BF650A" w:rsidRDefault="00BF650A" w:rsidP="00BF650A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85</w:t>
      </w:r>
      <w:r>
        <w:rPr>
          <w:lang w:eastAsia="en-US"/>
        </w:rPr>
        <w:fldChar w:fldCharType="end"/>
      </w:r>
      <w:r>
        <w:rPr>
          <w:lang w:eastAsia="en-US"/>
        </w:rPr>
        <w:t>), был выбран вариант с табличным типом маршрутизации:</w:t>
      </w:r>
    </w:p>
    <w:p w14:paraId="47A6F75A" w14:textId="77777777" w:rsidR="00BF650A" w:rsidRDefault="00BF650A" w:rsidP="00BF650A">
      <w:pPr>
        <w:pStyle w:val="13"/>
      </w:pPr>
      <w:r>
        <w:t>Табличная;</w:t>
      </w:r>
    </w:p>
    <w:p w14:paraId="6B6C1487" w14:textId="77777777" w:rsidR="00BF650A" w:rsidRDefault="00BF650A" w:rsidP="00BF650A">
      <w:pPr>
        <w:pStyle w:val="13"/>
      </w:pPr>
      <w:r>
        <w:t>Реестровая по мнемоникам;</w:t>
      </w:r>
    </w:p>
    <w:p w14:paraId="2C5C8145" w14:textId="77777777" w:rsidR="00BF650A" w:rsidRDefault="00BF650A" w:rsidP="00BF650A">
      <w:pPr>
        <w:pStyle w:val="13"/>
      </w:pPr>
      <w:r>
        <w:t>Табличная общая реестровая маршрутизация по мнемоникам.</w:t>
      </w:r>
    </w:p>
    <w:p w14:paraId="73D80237" w14:textId="77777777" w:rsidR="00BF650A" w:rsidRDefault="00BF650A" w:rsidP="00BF650A">
      <w:pPr>
        <w:ind w:firstLine="0"/>
      </w:pPr>
      <w:r>
        <w:t xml:space="preserve">то в перечень требований к загружаемому файлу </w:t>
      </w:r>
      <w:r w:rsidRPr="008A4720">
        <w:t>(</w:t>
      </w:r>
      <w:r w:rsidR="009F12E2">
        <w:t>Рисунок 94</w:t>
      </w:r>
      <w:r w:rsidRPr="008A4720">
        <w:t xml:space="preserve"> </w:t>
      </w:r>
      <w:r>
        <w:t>добавляется следующее требование:</w:t>
      </w:r>
    </w:p>
    <w:p w14:paraId="40D9E321" w14:textId="77777777" w:rsidR="00BF650A" w:rsidRDefault="00BF650A" w:rsidP="00BF650A">
      <w:r w:rsidRPr="00E720C7">
        <w:t>Схема должна содержать идентифицирующий элемент кода маршрутизации сообщения</w:t>
      </w:r>
      <w:r>
        <w:t>.</w:t>
      </w:r>
    </w:p>
    <w:p w14:paraId="01EB393E" w14:textId="77777777" w:rsidR="00BF650A" w:rsidRDefault="00BF650A" w:rsidP="00BF650A"/>
    <w:p w14:paraId="37FFA13E" w14:textId="77777777" w:rsidR="00BF650A" w:rsidRDefault="00BF650A" w:rsidP="00BF65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0790D4" wp14:editId="144BEC4F">
            <wp:extent cx="3758574" cy="7439025"/>
            <wp:effectExtent l="0" t="0" r="0" b="0"/>
            <wp:docPr id="1358" name="Рисунок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62203" cy="74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9753" w14:textId="76C2AC3E"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119</w:t>
      </w:r>
      <w:r w:rsidR="00753F7E">
        <w:rPr>
          <w:noProof/>
        </w:rPr>
        <w:fldChar w:fldCharType="end"/>
      </w:r>
      <w:r>
        <w:t xml:space="preserve"> – Шаг загрузки комплекта схем</w:t>
      </w:r>
    </w:p>
    <w:p w14:paraId="0A8F26CB" w14:textId="77777777" w:rsidR="00BF650A" w:rsidRDefault="00BF650A" w:rsidP="00BF650A">
      <w:pPr>
        <w:rPr>
          <w:rFonts w:eastAsiaTheme="minorEastAsia"/>
        </w:rPr>
      </w:pPr>
    </w:p>
    <w:p w14:paraId="30CFF2D8" w14:textId="5F4C2FD9" w:rsidR="00BF650A" w:rsidRDefault="00BF650A" w:rsidP="00BF650A">
      <w:r>
        <w:t>После выбора нужного файла из файловой системы выполняется его проверка, этот процесс может занять какое-то время, в процессе выполнения проверки на экране отображается тробер с информацией о выполнении процесса загрузки комплекта схем (</w:t>
      </w:r>
      <w:r>
        <w:fldChar w:fldCharType="begin"/>
      </w:r>
      <w:r>
        <w:instrText xml:space="preserve"> REF _Ref83395627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120</w:t>
      </w:r>
      <w:r>
        <w:fldChar w:fldCharType="end"/>
      </w:r>
      <w:r>
        <w:t>).</w:t>
      </w:r>
    </w:p>
    <w:p w14:paraId="34A40BAE" w14:textId="77777777" w:rsidR="00BF650A" w:rsidRDefault="00BF650A" w:rsidP="00BF650A"/>
    <w:p w14:paraId="1460E96E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B55DA1" wp14:editId="2BD5B58B">
            <wp:extent cx="3638550" cy="1946549"/>
            <wp:effectExtent l="0" t="0" r="0" b="0"/>
            <wp:docPr id="1360" name="Рисунок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E4EB" w14:textId="6456094C" w:rsidR="00BF650A" w:rsidRDefault="00BF650A" w:rsidP="00BF650A">
      <w:pPr>
        <w:pStyle w:val="a7"/>
        <w:ind w:firstLine="0"/>
        <w:jc w:val="center"/>
      </w:pPr>
      <w:bookmarkStart w:id="10843" w:name="_Ref8339562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120</w:t>
      </w:r>
      <w:r w:rsidR="00753F7E">
        <w:rPr>
          <w:noProof/>
        </w:rPr>
        <w:fldChar w:fldCharType="end"/>
      </w:r>
      <w:bookmarkEnd w:id="10843"/>
      <w:r>
        <w:t xml:space="preserve"> – Тробер процесса загрузки комплекта схем</w:t>
      </w:r>
    </w:p>
    <w:p w14:paraId="2F4601E9" w14:textId="77777777" w:rsidR="00BF650A" w:rsidRDefault="00BF650A" w:rsidP="00BF650A"/>
    <w:p w14:paraId="2BC408C2" w14:textId="238B2CD4" w:rsidR="00BF650A" w:rsidRDefault="00BF650A" w:rsidP="00BF650A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_Ref83395628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121</w:t>
      </w:r>
      <w:r>
        <w:fldChar w:fldCharType="end"/>
      </w:r>
      <w:r>
        <w:t xml:space="preserve">), именно загрузки, не проверки. </w:t>
      </w:r>
    </w:p>
    <w:p w14:paraId="1A90CE66" w14:textId="77777777" w:rsidR="00BF650A" w:rsidRDefault="00BF650A" w:rsidP="00BF650A"/>
    <w:p w14:paraId="404AE351" w14:textId="77777777" w:rsidR="00BF650A" w:rsidRPr="00CF7EBC" w:rsidRDefault="00BF650A" w:rsidP="00BF650A"/>
    <w:p w14:paraId="13FF601D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A256FC" wp14:editId="2EEFD1F2">
            <wp:extent cx="3459019" cy="1866900"/>
            <wp:effectExtent l="0" t="0" r="8255" b="0"/>
            <wp:docPr id="1377" name="Рисунок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E92A" w14:textId="2C524170" w:rsidR="00BF650A" w:rsidRDefault="00BF650A" w:rsidP="00BF650A">
      <w:pPr>
        <w:pStyle w:val="a7"/>
        <w:ind w:firstLine="0"/>
        <w:jc w:val="center"/>
      </w:pPr>
      <w:bookmarkStart w:id="10844" w:name="_Ref8339562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121</w:t>
      </w:r>
      <w:r w:rsidR="00753F7E">
        <w:rPr>
          <w:noProof/>
        </w:rPr>
        <w:fldChar w:fldCharType="end"/>
      </w:r>
      <w:bookmarkEnd w:id="10844"/>
      <w:r>
        <w:t xml:space="preserve"> – Результат загрузки комплекта схем версии Вида сведений</w:t>
      </w:r>
    </w:p>
    <w:p w14:paraId="54FBC5AD" w14:textId="77777777" w:rsidR="00BF650A" w:rsidRDefault="00BF650A" w:rsidP="00BF650A"/>
    <w:p w14:paraId="59DB5A62" w14:textId="43959B68" w:rsidR="00BF650A" w:rsidRDefault="00BF650A" w:rsidP="00BF650A">
      <w:r>
        <w:t>Результат проверки будет доступен после закрытия модельного окна с результатом загрузки (</w:t>
      </w:r>
      <w:r>
        <w:fldChar w:fldCharType="begin"/>
      </w:r>
      <w:r>
        <w:instrText xml:space="preserve"> REF _Ref83395628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121</w:t>
      </w:r>
      <w:r>
        <w:fldChar w:fldCharType="end"/>
      </w:r>
      <w:r>
        <w:t>).</w:t>
      </w:r>
    </w:p>
    <w:p w14:paraId="4F2747F4" w14:textId="77777777" w:rsidR="00BF650A" w:rsidRDefault="00BF650A" w:rsidP="00BF650A">
      <w:r>
        <w:t>Результаты проверок отображаются с использованием маркеров на форме шага:</w:t>
      </w:r>
    </w:p>
    <w:p w14:paraId="31003A20" w14:textId="77777777" w:rsidR="00BF650A" w:rsidRDefault="00BF650A" w:rsidP="00BF650A"/>
    <w:p w14:paraId="70C2B956" w14:textId="77777777" w:rsidR="00BF650A" w:rsidRPr="00E720C7" w:rsidRDefault="00BF650A" w:rsidP="00F126DC">
      <w:pPr>
        <w:pStyle w:val="ac"/>
        <w:numPr>
          <w:ilvl w:val="0"/>
          <w:numId w:val="6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</w:p>
    <w:p w14:paraId="794CFEAA" w14:textId="77777777" w:rsidR="00BF650A" w:rsidRDefault="00BF650A" w:rsidP="00BF650A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415606EF" wp14:editId="1C54C662">
            <wp:extent cx="228600" cy="209550"/>
            <wp:effectExtent l="0" t="0" r="0" b="0"/>
            <wp:docPr id="1407" name="Рисунок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 </w:t>
      </w:r>
    </w:p>
    <w:p w14:paraId="19D2CBA7" w14:textId="77777777" w:rsidR="00BF650A" w:rsidRDefault="00BF650A" w:rsidP="00BF650A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7B4B62FB" wp14:editId="16213F08">
            <wp:extent cx="247650" cy="257175"/>
            <wp:effectExtent l="0" t="0" r="0" b="952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 </w:t>
      </w:r>
    </w:p>
    <w:p w14:paraId="46DB7DF0" w14:textId="77777777" w:rsidR="00BF650A" w:rsidRDefault="00BF650A" w:rsidP="00BF650A">
      <w:pPr>
        <w:ind w:firstLine="0"/>
        <w:rPr>
          <w:lang w:eastAsia="en-US"/>
        </w:rPr>
      </w:pPr>
    </w:p>
    <w:p w14:paraId="6D7B49D5" w14:textId="32DF78F0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 проверках, </w:t>
      </w:r>
      <w:r w:rsidR="007E50F2">
        <w:rPr>
          <w:rFonts w:eastAsiaTheme="minorEastAsia"/>
        </w:rPr>
        <w:t>которые не были пройдены,</w:t>
      </w:r>
      <w:r>
        <w:rPr>
          <w:rFonts w:eastAsiaTheme="minorEastAsia"/>
        </w:rPr>
        <w:t xml:space="preserve"> </w:t>
      </w:r>
      <w:r w:rsidR="007E50F2">
        <w:rPr>
          <w:rFonts w:eastAsiaTheme="minorEastAsia"/>
        </w:rPr>
        <w:t>можно</w:t>
      </w:r>
      <w:r>
        <w:rPr>
          <w:rFonts w:eastAsiaTheme="minorEastAsia"/>
        </w:rPr>
        <w:t xml:space="preserve"> просмотреть детали</w:t>
      </w:r>
      <w:r w:rsidR="007E50F2">
        <w:rPr>
          <w:rFonts w:eastAsiaTheme="minorEastAsia"/>
        </w:rPr>
        <w:t>,</w:t>
      </w:r>
      <w:r>
        <w:rPr>
          <w:rFonts w:eastAsiaTheme="minorEastAsia"/>
        </w:rPr>
        <w:t xml:space="preserve"> нажав на гиперссылку </w:t>
      </w:r>
      <w:r w:rsidRPr="00966DEC">
        <w:rPr>
          <w:rFonts w:eastAsiaTheme="minorEastAsia"/>
          <w:b/>
          <w:i/>
        </w:rPr>
        <w:t>Посмотреть ошибки</w:t>
      </w:r>
      <w:r w:rsidR="007E50F2">
        <w:rPr>
          <w:rFonts w:eastAsiaTheme="minorEastAsia"/>
        </w:rPr>
        <w:t>.</w:t>
      </w:r>
    </w:p>
    <w:p w14:paraId="2DCC74EE" w14:textId="77777777" w:rsidR="00BF650A" w:rsidRDefault="00BF650A" w:rsidP="00BF650A">
      <w:pPr>
        <w:rPr>
          <w:rFonts w:eastAsiaTheme="minorEastAsia"/>
        </w:rPr>
      </w:pPr>
    </w:p>
    <w:p w14:paraId="17AE8E61" w14:textId="77777777" w:rsidR="00BF650A" w:rsidRPr="00BF650A" w:rsidRDefault="00BF650A" w:rsidP="00F126DC">
      <w:pPr>
        <w:pStyle w:val="ac"/>
        <w:numPr>
          <w:ilvl w:val="0"/>
          <w:numId w:val="68"/>
        </w:numPr>
        <w:jc w:val="both"/>
        <w:rPr>
          <w:rFonts w:eastAsiaTheme="minorEastAsia"/>
        </w:rPr>
      </w:pPr>
      <w:r w:rsidRPr="00BF650A">
        <w:rPr>
          <w:rFonts w:eastAsiaTheme="minorEastAsia"/>
        </w:rPr>
        <w:t>Проверить введённые на шагах визарда данные и подтвердить и</w:t>
      </w:r>
      <w:r>
        <w:rPr>
          <w:rFonts w:eastAsiaTheme="minorEastAsia"/>
        </w:rPr>
        <w:t>х</w:t>
      </w:r>
      <w:r w:rsidRPr="00BF650A">
        <w:rPr>
          <w:rFonts w:eastAsiaTheme="minorEastAsia"/>
        </w:rPr>
        <w:t xml:space="preserve"> корректность инициировать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Pr="00BF650A">
        <w:rPr>
          <w:rFonts w:eastAsiaTheme="minorEastAsia"/>
        </w:rPr>
        <w:t>.</w:t>
      </w:r>
    </w:p>
    <w:p w14:paraId="1E98D065" w14:textId="77777777" w:rsidR="00BF650A" w:rsidRDefault="00BF650A" w:rsidP="00BF650A">
      <w:pPr>
        <w:pStyle w:val="ac"/>
        <w:ind w:left="1211"/>
        <w:rPr>
          <w:rFonts w:eastAsiaTheme="minorEastAsia"/>
        </w:rPr>
      </w:pPr>
    </w:p>
    <w:p w14:paraId="677F6C29" w14:textId="77777777" w:rsidR="00813AAD" w:rsidRDefault="00813AAD" w:rsidP="00813A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7BD586" wp14:editId="6DBB3152">
            <wp:extent cx="4638675" cy="3286125"/>
            <wp:effectExtent l="0" t="0" r="9525" b="952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46F3" w14:textId="2656D204" w:rsidR="00813AAD" w:rsidRDefault="00813AAD" w:rsidP="00813AAD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122</w:t>
      </w:r>
      <w:r w:rsidR="00753F7E">
        <w:rPr>
          <w:noProof/>
        </w:rPr>
        <w:fldChar w:fldCharType="end"/>
      </w:r>
      <w:r>
        <w:t xml:space="preserve"> – Шаг подтверждения действий по редактированию схемы</w:t>
      </w:r>
    </w:p>
    <w:p w14:paraId="2E5F9AE4" w14:textId="77777777" w:rsidR="00813AAD" w:rsidRDefault="00813AAD" w:rsidP="00813AAD">
      <w:pPr>
        <w:rPr>
          <w:rFonts w:eastAsiaTheme="minorEastAsia"/>
        </w:rPr>
      </w:pPr>
    </w:p>
    <w:p w14:paraId="24C5E2AA" w14:textId="77777777" w:rsidR="00813AAD" w:rsidRPr="00813AAD" w:rsidRDefault="00813AAD" w:rsidP="00813AAD">
      <w:pPr>
        <w:rPr>
          <w:rFonts w:eastAsiaTheme="minorEastAsia"/>
        </w:rPr>
      </w:pPr>
    </w:p>
    <w:p w14:paraId="56955252" w14:textId="77777777" w:rsidR="00813AAD" w:rsidRPr="00BF650A" w:rsidRDefault="00813AAD" w:rsidP="00813AAD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форме Нет, отменить действие, ведёт к закрытию визарда и переходу на главную страницу (Рисунок 13) без сохранения введённых данных </w:t>
      </w:r>
    </w:p>
    <w:p w14:paraId="39840754" w14:textId="77777777" w:rsidR="00813AAD" w:rsidRDefault="00813AAD" w:rsidP="00813AAD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форме Да, уверен, инициирует процесс </w:t>
      </w:r>
      <w:r>
        <w:rPr>
          <w:rFonts w:eastAsiaTheme="minorEastAsia"/>
        </w:rPr>
        <w:t>редактирования схемы</w:t>
      </w:r>
      <w:r w:rsidRPr="00BF650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среде разработки СМЭВ</w:t>
      </w:r>
      <w:r w:rsidRPr="00BF650A">
        <w:rPr>
          <w:rFonts w:eastAsiaTheme="minorEastAsia"/>
        </w:rPr>
        <w:t>.</w:t>
      </w:r>
    </w:p>
    <w:p w14:paraId="1919FECE" w14:textId="77777777" w:rsidR="006C7306" w:rsidRDefault="006C7306" w:rsidP="00465CD0">
      <w:pPr>
        <w:keepNext/>
        <w:ind w:firstLine="0"/>
      </w:pPr>
    </w:p>
    <w:p w14:paraId="1550DDC9" w14:textId="77777777" w:rsidR="00BE3CF4" w:rsidRPr="00465CD0" w:rsidRDefault="00BE3CF4">
      <w:pPr>
        <w:rPr>
          <w:rFonts w:eastAsiaTheme="minorEastAsia"/>
          <w:i/>
          <w:lang w:eastAsia="en-US"/>
        </w:rPr>
      </w:pPr>
    </w:p>
    <w:p w14:paraId="5A591D4B" w14:textId="77777777" w:rsidR="00186AB7" w:rsidRDefault="00BF650A" w:rsidP="00A652DD">
      <w:pPr>
        <w:pStyle w:val="31"/>
      </w:pPr>
      <w:bookmarkStart w:id="10845" w:name="_Ref86755066"/>
      <w:bookmarkStart w:id="10846" w:name="_Ref86755070"/>
      <w:bookmarkStart w:id="10847" w:name="_Toc91517444"/>
      <w:r>
        <w:rPr>
          <w:rFonts w:eastAsia="Times New Roman"/>
        </w:rPr>
        <w:t>Перенос</w:t>
      </w:r>
      <w:r w:rsidR="00186AB7">
        <w:t xml:space="preserve"> версии вида сведения в </w:t>
      </w:r>
      <w:r>
        <w:t>тестовую и продуктивною среды СМЭВ</w:t>
      </w:r>
      <w:bookmarkEnd w:id="10845"/>
      <w:bookmarkEnd w:id="10846"/>
      <w:bookmarkEnd w:id="10847"/>
    </w:p>
    <w:p w14:paraId="27C5A5B5" w14:textId="77777777" w:rsidR="00186AB7" w:rsidRPr="00694AB2" w:rsidRDefault="00186AB7" w:rsidP="00186AB7">
      <w:pPr>
        <w:rPr>
          <w:rFonts w:eastAsiaTheme="minorEastAsia"/>
        </w:rPr>
      </w:pPr>
      <w:r w:rsidRPr="00694AB2">
        <w:rPr>
          <w:rFonts w:eastAsiaTheme="minorEastAsia"/>
        </w:rPr>
        <w:t xml:space="preserve">Функция </w:t>
      </w:r>
      <w:r w:rsidR="00BF650A">
        <w:rPr>
          <w:rFonts w:eastAsiaTheme="minorEastAsia"/>
        </w:rPr>
        <w:t>переноса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в</w:t>
      </w:r>
      <w:r w:rsidR="00BF650A">
        <w:rPr>
          <w:rFonts w:eastAsiaTheme="minorEastAsia"/>
        </w:rPr>
        <w:t xml:space="preserve"> тестовую и продуктивную</w:t>
      </w:r>
      <w:r>
        <w:rPr>
          <w:rFonts w:eastAsiaTheme="minorEastAsia"/>
        </w:rPr>
        <w:t xml:space="preserve"> сред</w:t>
      </w:r>
      <w:r w:rsidR="00BF650A">
        <w:rPr>
          <w:rFonts w:eastAsiaTheme="minorEastAsia"/>
        </w:rPr>
        <w:t>ы</w:t>
      </w:r>
      <w:r>
        <w:rPr>
          <w:rFonts w:eastAsiaTheme="minorEastAsia"/>
        </w:rPr>
        <w:t xml:space="preserve"> СМЭВ </w:t>
      </w:r>
      <w:r w:rsidRPr="00694AB2">
        <w:rPr>
          <w:rFonts w:eastAsiaTheme="minorEastAsia"/>
        </w:rPr>
        <w:t>доступна пользователям с ролями</w:t>
      </w:r>
      <w:r w:rsidR="00A55D30">
        <w:rPr>
          <w:rFonts w:eastAsiaTheme="minorEastAsia"/>
        </w:rPr>
        <w:t xml:space="preserve"> в ЛК УВ</w:t>
      </w:r>
      <w:r w:rsidRPr="00694AB2">
        <w:rPr>
          <w:rFonts w:eastAsiaTheme="minorEastAsia"/>
        </w:rPr>
        <w:t>:</w:t>
      </w:r>
    </w:p>
    <w:p w14:paraId="6472D3F6" w14:textId="77777777" w:rsidR="00186AB7" w:rsidRPr="006D111A" w:rsidRDefault="00186AB7" w:rsidP="00C3329E">
      <w:pPr>
        <w:pStyle w:val="13"/>
      </w:pPr>
      <w:r w:rsidRPr="006D111A">
        <w:t>Представитель УВ;</w:t>
      </w:r>
    </w:p>
    <w:p w14:paraId="243A81F3" w14:textId="77777777" w:rsidR="00186AB7" w:rsidRPr="006D111A" w:rsidRDefault="00186AB7" w:rsidP="00C3329E">
      <w:pPr>
        <w:pStyle w:val="13"/>
      </w:pPr>
      <w:r w:rsidRPr="006D111A">
        <w:t>Представитель разработчика</w:t>
      </w:r>
      <w:r w:rsidR="00A55D30">
        <w:t>.</w:t>
      </w:r>
    </w:p>
    <w:p w14:paraId="73980B3C" w14:textId="77777777" w:rsidR="00186AB7" w:rsidRPr="001868E1" w:rsidRDefault="00EC0F8E" w:rsidP="00186AB7">
      <w:pPr>
        <w:rPr>
          <w:rFonts w:eastAsia="Calibri"/>
          <w:lang w:eastAsia="en-US"/>
        </w:rPr>
      </w:pPr>
      <w:r w:rsidRPr="00694AB2">
        <w:rPr>
          <w:rFonts w:eastAsiaTheme="minorEastAsia"/>
        </w:rPr>
        <w:t>Пользовател</w:t>
      </w:r>
      <w:r>
        <w:rPr>
          <w:rFonts w:eastAsiaTheme="minorEastAsia"/>
        </w:rPr>
        <w:t>ь</w:t>
      </w:r>
      <w:r w:rsidRPr="00694AB2">
        <w:rPr>
          <w:rFonts w:eastAsiaTheme="minorEastAsia"/>
        </w:rPr>
        <w:t xml:space="preserve"> </w:t>
      </w:r>
      <w:r w:rsidR="00186AB7" w:rsidRPr="00694AB2">
        <w:rPr>
          <w:rFonts w:eastAsiaTheme="minorEastAsia"/>
        </w:rPr>
        <w:t xml:space="preserve">с ролью </w:t>
      </w:r>
      <w:r w:rsidR="00186AB7" w:rsidRPr="00694AB2">
        <w:rPr>
          <w:rFonts w:eastAsia="Calibri"/>
          <w:b/>
          <w:i/>
          <w:lang w:eastAsia="en-US"/>
        </w:rPr>
        <w:t xml:space="preserve">Представитель УВ </w:t>
      </w:r>
      <w:r w:rsidR="00186AB7" w:rsidRPr="00694AB2">
        <w:rPr>
          <w:rFonts w:eastAsiaTheme="minorEastAsia"/>
        </w:rPr>
        <w:t>и</w:t>
      </w:r>
      <w:r>
        <w:rPr>
          <w:rFonts w:eastAsiaTheme="minorEastAsia"/>
        </w:rPr>
        <w:t>ли</w:t>
      </w:r>
      <w:r w:rsidR="00186AB7" w:rsidRPr="00694AB2">
        <w:rPr>
          <w:rFonts w:eastAsia="Calibri"/>
          <w:b/>
          <w:i/>
          <w:lang w:eastAsia="en-US"/>
        </w:rPr>
        <w:t xml:space="preserve"> Представитель разработчика</w:t>
      </w:r>
      <w:r w:rsidR="00186AB7" w:rsidRPr="00694AB2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 xml:space="preserve">может </w:t>
      </w:r>
      <w:r w:rsidR="00BF650A">
        <w:rPr>
          <w:rFonts w:eastAsia="Calibri"/>
          <w:lang w:eastAsia="en-US"/>
        </w:rPr>
        <w:t xml:space="preserve">выполнять перенос версий </w:t>
      </w:r>
      <w:r w:rsidR="00186AB7" w:rsidRPr="00694AB2">
        <w:rPr>
          <w:rFonts w:eastAsiaTheme="minorEastAsia"/>
          <w:b/>
          <w:i/>
        </w:rPr>
        <w:t>Вид</w:t>
      </w:r>
      <w:r w:rsidR="00BF650A">
        <w:rPr>
          <w:rFonts w:eastAsiaTheme="minorEastAsia"/>
          <w:b/>
          <w:i/>
        </w:rPr>
        <w:t>а</w:t>
      </w:r>
      <w:r w:rsidR="00186AB7" w:rsidRPr="00694AB2">
        <w:rPr>
          <w:rFonts w:eastAsiaTheme="minorEastAsia"/>
          <w:b/>
          <w:i/>
        </w:rPr>
        <w:t xml:space="preserve"> сведений</w:t>
      </w:r>
      <w:r w:rsidR="00186AB7" w:rsidRPr="00694AB2">
        <w:rPr>
          <w:rFonts w:eastAsia="Calibri"/>
          <w:lang w:eastAsia="en-US"/>
        </w:rPr>
        <w:t xml:space="preserve"> только для </w:t>
      </w:r>
      <w:r w:rsidR="00186AB7" w:rsidRPr="00694AB2">
        <w:rPr>
          <w:rFonts w:eastAsia="Calibri"/>
          <w:b/>
          <w:i/>
          <w:lang w:eastAsia="en-US"/>
        </w:rPr>
        <w:t>Вид сведений</w:t>
      </w:r>
      <w:r w:rsidR="00186AB7">
        <w:rPr>
          <w:rFonts w:eastAsia="Calibri"/>
          <w:lang w:eastAsia="en-US"/>
        </w:rPr>
        <w:t xml:space="preserve"> своего </w:t>
      </w:r>
      <w:r w:rsidR="00FC5767">
        <w:rPr>
          <w:rFonts w:eastAsia="Calibri"/>
          <w:lang w:eastAsia="en-US"/>
        </w:rPr>
        <w:t>УВ</w:t>
      </w:r>
      <w:r w:rsidR="00186AB7" w:rsidRPr="00694AB2">
        <w:rPr>
          <w:rFonts w:eastAsia="Calibri"/>
          <w:lang w:eastAsia="en-US"/>
        </w:rPr>
        <w:t>.</w:t>
      </w:r>
    </w:p>
    <w:p w14:paraId="2AF3F356" w14:textId="77777777" w:rsidR="00BF650A" w:rsidRDefault="00BF650A" w:rsidP="00186AB7">
      <w:pPr>
        <w:rPr>
          <w:rFonts w:eastAsiaTheme="minorEastAsia"/>
        </w:rPr>
      </w:pPr>
      <w:r>
        <w:rPr>
          <w:rFonts w:eastAsiaTheme="minorEastAsia"/>
        </w:rPr>
        <w:t>Функция переноса версий Вида сведений в тестовую и продуктивную среды СМЭВ доступна только для Видов сведений:</w:t>
      </w:r>
    </w:p>
    <w:p w14:paraId="6BCAEB81" w14:textId="77777777" w:rsidR="00BF650A" w:rsidRPr="00BF650A" w:rsidRDefault="00BF650A" w:rsidP="00BF650A">
      <w:pPr>
        <w:pStyle w:val="13"/>
      </w:pPr>
      <w:r w:rsidRPr="00BF650A">
        <w:t>созданных в ЛК УВ</w:t>
      </w:r>
      <w:r>
        <w:t>;</w:t>
      </w:r>
    </w:p>
    <w:p w14:paraId="62B995B8" w14:textId="77777777" w:rsidR="00BF650A" w:rsidRPr="00BF650A" w:rsidRDefault="00BF650A" w:rsidP="00BF650A">
      <w:pPr>
        <w:pStyle w:val="13"/>
      </w:pPr>
      <w:r>
        <w:t>фиксированной и табличной маршрутизации.</w:t>
      </w:r>
    </w:p>
    <w:p w14:paraId="04B19661" w14:textId="77777777" w:rsidR="00BF650A" w:rsidRDefault="00BF650A" w:rsidP="00186AB7">
      <w:pPr>
        <w:rPr>
          <w:rFonts w:eastAsiaTheme="minorEastAsia"/>
        </w:rPr>
      </w:pPr>
    </w:p>
    <w:p w14:paraId="2BE2B53F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Для того чтобы запустить визард Переноса в тестовую и продуктивную среды СМЭВ необходимо:</w:t>
      </w:r>
    </w:p>
    <w:p w14:paraId="334FF998" w14:textId="6B5EF521" w:rsidR="00BF650A" w:rsidRPr="00BF650A" w:rsidRDefault="00BF650A" w:rsidP="00F126DC">
      <w:pPr>
        <w:pStyle w:val="ac"/>
        <w:numPr>
          <w:ilvl w:val="0"/>
          <w:numId w:val="69"/>
        </w:numPr>
        <w:rPr>
          <w:rFonts w:eastAsiaTheme="minorEastAsia"/>
        </w:rPr>
      </w:pPr>
      <w:r w:rsidRPr="00BF650A">
        <w:rPr>
          <w:rFonts w:eastAsiaTheme="minorEastAsia"/>
        </w:rPr>
        <w:lastRenderedPageBreak/>
        <w:t xml:space="preserve">На странице </w:t>
      </w:r>
      <w:r w:rsidRPr="00BF650A">
        <w:rPr>
          <w:rFonts w:eastAsiaTheme="minorEastAsia"/>
          <w:b/>
          <w:i/>
        </w:rPr>
        <w:t xml:space="preserve">Виды сведений / Карточка вида сведений / Карточка версии вида сведений </w:t>
      </w:r>
      <w:r w:rsidRPr="00BF650A">
        <w:rPr>
          <w:rFonts w:eastAsiaTheme="minorEastAsia"/>
        </w:rPr>
        <w:t>(</w:t>
      </w:r>
      <w:r w:rsidRPr="00BF650A">
        <w:rPr>
          <w:rFonts w:eastAsiaTheme="minorEastAsia"/>
        </w:rPr>
        <w:fldChar w:fldCharType="begin"/>
      </w:r>
      <w:r w:rsidRPr="00BF650A">
        <w:rPr>
          <w:rFonts w:eastAsiaTheme="minorEastAsia"/>
        </w:rPr>
        <w:instrText xml:space="preserve"> REF _Ref83397894 \h </w:instrText>
      </w:r>
      <w:r w:rsidRPr="00BF650A">
        <w:rPr>
          <w:rFonts w:eastAsiaTheme="minorEastAsia"/>
        </w:rPr>
      </w:r>
      <w:r w:rsidRPr="00BF650A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123</w:t>
      </w:r>
      <w:r w:rsidRPr="00BF650A">
        <w:rPr>
          <w:rFonts w:eastAsiaTheme="minorEastAsia"/>
        </w:rPr>
        <w:fldChar w:fldCharType="end"/>
      </w:r>
      <w:r w:rsidRPr="00BF650A">
        <w:rPr>
          <w:rFonts w:eastAsiaTheme="minorEastAsia"/>
        </w:rPr>
        <w:t xml:space="preserve">) нажать кнопку </w:t>
      </w:r>
      <w:r w:rsidRPr="00BF650A">
        <w:rPr>
          <w:rFonts w:eastAsiaTheme="minorEastAsia"/>
          <w:b/>
          <w:i/>
        </w:rPr>
        <w:t xml:space="preserve">Перенести в тестовую и продуктивную среды СМЭВ </w:t>
      </w:r>
    </w:p>
    <w:p w14:paraId="1E270F8B" w14:textId="77777777" w:rsidR="00BF650A" w:rsidRDefault="00BF650A" w:rsidP="00BF650A">
      <w:pPr>
        <w:rPr>
          <w:rFonts w:eastAsiaTheme="minorEastAsia"/>
        </w:rPr>
      </w:pPr>
    </w:p>
    <w:p w14:paraId="5B8BFA5F" w14:textId="77777777"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4160071B" wp14:editId="1BFD7B71">
            <wp:extent cx="6480175" cy="4911090"/>
            <wp:effectExtent l="0" t="0" r="0" b="381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52A" w14:textId="325FEB0B" w:rsidR="00BF650A" w:rsidRDefault="00BF650A" w:rsidP="00BF650A">
      <w:pPr>
        <w:pStyle w:val="a7"/>
        <w:jc w:val="center"/>
        <w:rPr>
          <w:rFonts w:eastAsiaTheme="minorEastAsia"/>
        </w:rPr>
      </w:pPr>
      <w:bookmarkStart w:id="10848" w:name="_Ref8339789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123</w:t>
      </w:r>
      <w:r w:rsidR="00753F7E">
        <w:rPr>
          <w:noProof/>
        </w:rPr>
        <w:fldChar w:fldCharType="end"/>
      </w:r>
      <w:bookmarkEnd w:id="10848"/>
      <w:r>
        <w:t xml:space="preserve"> – Версия вида сведений с функцией Переноса в среды СМЭВ</w:t>
      </w:r>
    </w:p>
    <w:p w14:paraId="399A2041" w14:textId="77777777" w:rsidR="00BF650A" w:rsidRDefault="00BF650A" w:rsidP="00186AB7">
      <w:pPr>
        <w:rPr>
          <w:rFonts w:eastAsiaTheme="minorEastAsia"/>
        </w:rPr>
      </w:pPr>
    </w:p>
    <w:p w14:paraId="68D428D7" w14:textId="77777777" w:rsidR="00BF650A" w:rsidRDefault="00BF650A" w:rsidP="00F126DC">
      <w:pPr>
        <w:pStyle w:val="ac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>Добавить критерий доступа Вида сведений</w:t>
      </w:r>
    </w:p>
    <w:p w14:paraId="2E2FA808" w14:textId="428CFB1D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 зависимости от наличия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_Ref83398567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125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 и отсутствия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_Ref83398570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124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у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критериев доступа выполняется переход на соответствующий шаг визарда</w:t>
      </w:r>
    </w:p>
    <w:p w14:paraId="754E1245" w14:textId="77777777" w:rsidR="00BF650A" w:rsidRDefault="00BF650A" w:rsidP="00BF65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754F5A" wp14:editId="3D721D77">
            <wp:extent cx="4391025" cy="24384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D953" w14:textId="1A3538BF" w:rsidR="00BF650A" w:rsidRDefault="00BF650A" w:rsidP="00BF650A">
      <w:pPr>
        <w:pStyle w:val="a7"/>
        <w:jc w:val="center"/>
        <w:rPr>
          <w:rFonts w:eastAsiaTheme="minorEastAsia"/>
        </w:rPr>
      </w:pPr>
      <w:bookmarkStart w:id="10849" w:name="_Ref8339857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124</w:t>
      </w:r>
      <w:r w:rsidR="00753F7E">
        <w:rPr>
          <w:noProof/>
        </w:rPr>
        <w:fldChar w:fldCharType="end"/>
      </w:r>
      <w:bookmarkEnd w:id="10849"/>
      <w:r>
        <w:t xml:space="preserve"> – Шаг добавления критерия в случае</w:t>
      </w:r>
      <w:r w:rsidR="00044461">
        <w:t>,</w:t>
      </w:r>
      <w:r>
        <w:t xml:space="preserve"> если у вида сведений ранее критерия создано не было</w:t>
      </w:r>
    </w:p>
    <w:p w14:paraId="13E13386" w14:textId="77777777" w:rsidR="00BF650A" w:rsidRDefault="00BF650A" w:rsidP="00BF650A">
      <w:pPr>
        <w:jc w:val="center"/>
        <w:rPr>
          <w:rFonts w:eastAsiaTheme="minorEastAsia"/>
        </w:rPr>
      </w:pPr>
    </w:p>
    <w:p w14:paraId="41826483" w14:textId="77777777" w:rsidR="00BF650A" w:rsidRDefault="00BF650A" w:rsidP="00BF650A">
      <w:pPr>
        <w:keepNext/>
        <w:jc w:val="center"/>
      </w:pPr>
      <w:r>
        <w:rPr>
          <w:noProof/>
        </w:rPr>
        <w:drawing>
          <wp:inline distT="0" distB="0" distL="0" distR="0" wp14:anchorId="5DE13C0A" wp14:editId="24C9355C">
            <wp:extent cx="4086225" cy="3228975"/>
            <wp:effectExtent l="0" t="0" r="9525" b="952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BE58" w14:textId="6AEF09B9" w:rsidR="00BF650A" w:rsidRDefault="00BF650A" w:rsidP="00BF650A">
      <w:pPr>
        <w:pStyle w:val="a7"/>
        <w:jc w:val="center"/>
      </w:pPr>
      <w:bookmarkStart w:id="10850" w:name="_Ref8339856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125</w:t>
      </w:r>
      <w:r w:rsidR="00753F7E">
        <w:rPr>
          <w:noProof/>
        </w:rPr>
        <w:fldChar w:fldCharType="end"/>
      </w:r>
      <w:bookmarkEnd w:id="10850"/>
      <w:r>
        <w:t xml:space="preserve"> – Шаг добавления критерия в случае</w:t>
      </w:r>
      <w:r w:rsidR="00044461">
        <w:t>,</w:t>
      </w:r>
      <w:r>
        <w:t xml:space="preserve"> если критерий был создан ранее</w:t>
      </w:r>
    </w:p>
    <w:p w14:paraId="14D11E1F" w14:textId="77777777" w:rsidR="00BF650A" w:rsidRDefault="00BF650A" w:rsidP="00BF650A">
      <w:pPr>
        <w:rPr>
          <w:rFonts w:eastAsiaTheme="minorEastAsia"/>
        </w:rPr>
      </w:pPr>
    </w:p>
    <w:p w14:paraId="357D512C" w14:textId="160ED0D9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Добавление критерия ведёт на процесс Добавления критерия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_Ref83398776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rPr>
          <w:rFonts w:eastAsiaTheme="minorEastAsia"/>
        </w:rPr>
        <w:t>5.3.6</w:t>
      </w:r>
      <w:r>
        <w:rPr>
          <w:rFonts w:eastAsiaTheme="minorEastAsia"/>
        </w:rPr>
        <w:fldChar w:fldCharType="end"/>
      </w:r>
    </w:p>
    <w:p w14:paraId="239FCA85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Продолжение без изменения ведёт к продолжению процесса без добавления дополнительных критериев доступа.</w:t>
      </w:r>
    </w:p>
    <w:p w14:paraId="4429195F" w14:textId="77777777" w:rsidR="00BF650A" w:rsidRDefault="00BF650A" w:rsidP="00BF650A">
      <w:pPr>
        <w:rPr>
          <w:rFonts w:eastAsiaTheme="minorEastAsia"/>
        </w:rPr>
      </w:pPr>
    </w:p>
    <w:p w14:paraId="77BF2F2B" w14:textId="21F05168"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  <w:b/>
          <w:i/>
        </w:rPr>
        <w:t>Важно!</w:t>
      </w:r>
      <w:r>
        <w:rPr>
          <w:rFonts w:eastAsiaTheme="minorEastAsia"/>
        </w:rPr>
        <w:t xml:space="preserve"> Критерии доступа можно добавлять к Виду сведения отдельным процессом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_Ref83398776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rPr>
          <w:rFonts w:eastAsiaTheme="minorEastAsia"/>
        </w:rPr>
        <w:t>5.3.6</w:t>
      </w:r>
      <w:r>
        <w:rPr>
          <w:rFonts w:eastAsiaTheme="minorEastAsia"/>
        </w:rPr>
        <w:fldChar w:fldCharType="end"/>
      </w:r>
    </w:p>
    <w:p w14:paraId="7C8186C5" w14:textId="77777777" w:rsidR="00BF650A" w:rsidRDefault="00BF650A" w:rsidP="00BF650A">
      <w:pPr>
        <w:rPr>
          <w:rFonts w:eastAsiaTheme="minorEastAsia"/>
        </w:rPr>
      </w:pPr>
    </w:p>
    <w:p w14:paraId="101C210A" w14:textId="77777777" w:rsidR="00BF650A" w:rsidRDefault="00BF650A" w:rsidP="00F126DC">
      <w:pPr>
        <w:pStyle w:val="ac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>Добавить эталонные сообщения версии Вида сведений</w:t>
      </w:r>
    </w:p>
    <w:p w14:paraId="222C3EA6" w14:textId="77777777" w:rsidR="00BF650A" w:rsidRDefault="00BF650A" w:rsidP="00BF650A">
      <w:pPr>
        <w:rPr>
          <w:rFonts w:eastAsiaTheme="minorEastAsia"/>
        </w:rPr>
      </w:pPr>
    </w:p>
    <w:p w14:paraId="166C1AC2" w14:textId="77777777"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>Загружаемый файл должен быть в формате .zip. Архив должен содержать только перечень эталонных сообщений</w:t>
      </w:r>
    </w:p>
    <w:p w14:paraId="4C4B3DA5" w14:textId="77777777" w:rsidR="00BF650A" w:rsidRDefault="00BF650A" w:rsidP="00BF650A">
      <w:pPr>
        <w:rPr>
          <w:rFonts w:eastAsiaTheme="minorEastAsia"/>
        </w:rPr>
      </w:pPr>
    </w:p>
    <w:p w14:paraId="7D88D37B" w14:textId="77777777" w:rsidR="00ED3C4D" w:rsidRPr="00ED3C4D" w:rsidRDefault="00ED3C4D" w:rsidP="00F62B5B">
      <w:pPr>
        <w:pStyle w:val="13"/>
      </w:pPr>
      <w:r w:rsidRPr="00ED3C4D">
        <w:lastRenderedPageBreak/>
        <w:t>Корневые элементы XML файлов эталонных сообщений должны соответствовать заголовкам, указанным при добавлении версии вида сведений;</w:t>
      </w:r>
    </w:p>
    <w:p w14:paraId="05260F25" w14:textId="77777777" w:rsidR="00ED3C4D" w:rsidRPr="00ED3C4D" w:rsidRDefault="00ED3C4D" w:rsidP="00F62B5B">
      <w:pPr>
        <w:pStyle w:val="13"/>
      </w:pPr>
      <w:r w:rsidRPr="00ED3C4D">
        <w:t>Для каждого заголовка версии вида сведений должно быть загружено хотя бы одно эталонное сообщение;</w:t>
      </w:r>
    </w:p>
    <w:p w14:paraId="201FC2DA" w14:textId="77777777" w:rsidR="00ED3C4D" w:rsidRPr="00ED3C4D" w:rsidRDefault="00ED3C4D" w:rsidP="00F62B5B">
      <w:pPr>
        <w:pStyle w:val="13"/>
      </w:pPr>
      <w:r w:rsidRPr="00ED3C4D">
        <w:t>Структура загружаемых эталонных сообщений должна соответствовать структуре ранее загруженной схеме версии вида сведений</w:t>
      </w:r>
      <w:r>
        <w:t>;</w:t>
      </w:r>
    </w:p>
    <w:p w14:paraId="7D82F8D0" w14:textId="77777777" w:rsidR="00ED3C4D" w:rsidRPr="00ED3C4D" w:rsidRDefault="00ED3C4D" w:rsidP="00F62B5B">
      <w:pPr>
        <w:pStyle w:val="13"/>
      </w:pPr>
      <w:r w:rsidRPr="00ED3C4D">
        <w:t>Загружаемые эталонные сообщения должны быть .XML</w:t>
      </w:r>
      <w:r>
        <w:t>;</w:t>
      </w:r>
    </w:p>
    <w:p w14:paraId="249038AD" w14:textId="77777777" w:rsidR="00BF650A" w:rsidRDefault="00ED3C4D" w:rsidP="00BF650A">
      <w:pPr>
        <w:pStyle w:val="13"/>
        <w:rPr>
          <w:rFonts w:eastAsiaTheme="minorEastAsia"/>
        </w:rPr>
      </w:pPr>
      <w:r w:rsidRPr="00ED3C4D">
        <w:t xml:space="preserve">Загружаемые файлы эталонных сообщений должны соответствовать требованиям, описанным в документе "Требования </w:t>
      </w:r>
      <w:r w:rsidR="002C05BA" w:rsidRPr="00ED3C4D">
        <w:t>к XML-схемам,</w:t>
      </w:r>
      <w:r w:rsidRPr="00ED3C4D">
        <w:t xml:space="preserve"> регистрируемым в СМЭВ"</w:t>
      </w:r>
      <w:r>
        <w:t>;</w:t>
      </w:r>
    </w:p>
    <w:p w14:paraId="4BDB1B17" w14:textId="77777777" w:rsidR="00BF650A" w:rsidRDefault="00ED3C4D" w:rsidP="00F62B5B">
      <w:pPr>
        <w:keepNext/>
        <w:ind w:firstLine="0"/>
        <w:jc w:val="center"/>
      </w:pPr>
      <w:r w:rsidRPr="00ED3C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10C936" wp14:editId="5D03FEB2">
            <wp:extent cx="6538152" cy="5943600"/>
            <wp:effectExtent l="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48231" cy="595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1DD1" w14:textId="0D8552E5" w:rsidR="00BF650A" w:rsidRP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126</w:t>
      </w:r>
      <w:r w:rsidR="00753F7E">
        <w:rPr>
          <w:noProof/>
        </w:rPr>
        <w:fldChar w:fldCharType="end"/>
      </w:r>
      <w:r>
        <w:t xml:space="preserve"> – Шаг загрузки эталонных сообщений</w:t>
      </w:r>
    </w:p>
    <w:p w14:paraId="52A3BA4F" w14:textId="77777777" w:rsidR="00BF650A" w:rsidRDefault="00BF650A" w:rsidP="00186AB7">
      <w:pPr>
        <w:rPr>
          <w:rFonts w:eastAsiaTheme="minorEastAsia"/>
        </w:rPr>
      </w:pPr>
    </w:p>
    <w:p w14:paraId="6E2F4B4D" w14:textId="77777777" w:rsidR="00BF650A" w:rsidRDefault="00BF650A" w:rsidP="00F62B5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EE9F2" wp14:editId="5771EFB5">
            <wp:extent cx="3514725" cy="1846445"/>
            <wp:effectExtent l="0" t="0" r="0" b="190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32327" cy="18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AAD" w14:textId="06EBA773" w:rsidR="00BF650A" w:rsidRDefault="00BF650A" w:rsidP="00BF650A">
      <w:pPr>
        <w:pStyle w:val="a7"/>
        <w:jc w:val="center"/>
      </w:pPr>
      <w:bookmarkStart w:id="10851" w:name="_Ref8339958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127</w:t>
      </w:r>
      <w:r w:rsidR="00753F7E">
        <w:rPr>
          <w:noProof/>
        </w:rPr>
        <w:fldChar w:fldCharType="end"/>
      </w:r>
      <w:bookmarkEnd w:id="10851"/>
      <w:r>
        <w:t xml:space="preserve"> – Подтверждение загрузки архива с эталонными сообщениями на проверку</w:t>
      </w:r>
    </w:p>
    <w:p w14:paraId="7A341281" w14:textId="77777777" w:rsidR="00BF650A" w:rsidRDefault="00BF650A" w:rsidP="00BF650A"/>
    <w:p w14:paraId="3AB6DFE4" w14:textId="033A9CAD" w:rsidR="00BF650A" w:rsidRDefault="00BF650A" w:rsidP="00BF650A">
      <w:r>
        <w:t>Результат проверки будет доступен после закрытия модельного окна с результатом загрузки (</w:t>
      </w:r>
      <w:r>
        <w:fldChar w:fldCharType="begin"/>
      </w:r>
      <w:r>
        <w:instrText xml:space="preserve"> REF _Ref83399581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127</w:t>
      </w:r>
      <w:r>
        <w:fldChar w:fldCharType="end"/>
      </w:r>
      <w:r>
        <w:t>).</w:t>
      </w:r>
    </w:p>
    <w:p w14:paraId="14B7FF94" w14:textId="77777777" w:rsidR="00BF650A" w:rsidRDefault="00BF650A" w:rsidP="00BF650A">
      <w:r>
        <w:t>Результаты проверок отображаются с использованием маркеров на форме шага:</w:t>
      </w:r>
    </w:p>
    <w:p w14:paraId="71D48AC2" w14:textId="77777777" w:rsidR="00BF650A" w:rsidRDefault="00BF650A" w:rsidP="00BF650A"/>
    <w:p w14:paraId="01DC24F3" w14:textId="77777777" w:rsidR="00BF650A" w:rsidRPr="00E720C7" w:rsidRDefault="00BF650A" w:rsidP="00F126DC">
      <w:pPr>
        <w:pStyle w:val="ac"/>
        <w:numPr>
          <w:ilvl w:val="0"/>
          <w:numId w:val="6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</w:p>
    <w:p w14:paraId="7582241D" w14:textId="77777777" w:rsidR="00BF650A" w:rsidRDefault="00BF650A" w:rsidP="00BF650A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4905EA44" wp14:editId="02F901AE">
            <wp:extent cx="228600" cy="209550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 </w:t>
      </w:r>
    </w:p>
    <w:p w14:paraId="1CB06254" w14:textId="77777777" w:rsidR="00BF650A" w:rsidRDefault="00BF650A" w:rsidP="00BF650A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25C234EC" wp14:editId="26750ADE">
            <wp:extent cx="247650" cy="257175"/>
            <wp:effectExtent l="0" t="0" r="0" b="952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 </w:t>
      </w:r>
    </w:p>
    <w:p w14:paraId="35B8E963" w14:textId="77777777" w:rsidR="00BF650A" w:rsidRDefault="00BF650A" w:rsidP="00BF650A">
      <w:pPr>
        <w:ind w:firstLine="0"/>
        <w:rPr>
          <w:lang w:eastAsia="en-US"/>
        </w:rPr>
      </w:pPr>
    </w:p>
    <w:p w14:paraId="11DE4FA3" w14:textId="2D22E707" w:rsidR="00BF650A" w:rsidRPr="00BF650A" w:rsidRDefault="007E50F2" w:rsidP="007E50F2">
      <w:pPr>
        <w:rPr>
          <w:rFonts w:eastAsiaTheme="minorEastAsia"/>
        </w:rPr>
      </w:pPr>
      <w:r>
        <w:rPr>
          <w:rFonts w:eastAsiaTheme="minorEastAsia"/>
        </w:rPr>
        <w:t xml:space="preserve">В проверках, которые не были пройдены, можно просмотреть детали, нажав на гиперссылку </w:t>
      </w:r>
      <w:r w:rsidRPr="00966DEC">
        <w:rPr>
          <w:rFonts w:eastAsiaTheme="minorEastAsia"/>
          <w:b/>
          <w:i/>
        </w:rPr>
        <w:t>Посмотреть ошибки</w:t>
      </w:r>
      <w:r>
        <w:rPr>
          <w:rFonts w:eastAsiaTheme="minorEastAsia"/>
        </w:rPr>
        <w:t xml:space="preserve"> </w:t>
      </w:r>
      <w:r w:rsidR="00BF650A">
        <w:rPr>
          <w:rFonts w:eastAsiaTheme="minorEastAsia"/>
        </w:rPr>
        <w:t>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_Ref83399607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128</w:t>
      </w:r>
      <w:r w:rsidR="00BF650A">
        <w:rPr>
          <w:rFonts w:eastAsiaTheme="minorEastAsia"/>
        </w:rPr>
        <w:fldChar w:fldCharType="end"/>
      </w:r>
      <w:r w:rsidR="00BF650A">
        <w:rPr>
          <w:rFonts w:eastAsiaTheme="minorEastAsia"/>
        </w:rPr>
        <w:t>)</w:t>
      </w:r>
    </w:p>
    <w:p w14:paraId="18A1DD6F" w14:textId="77777777" w:rsidR="00BF650A" w:rsidRPr="00BF650A" w:rsidRDefault="00BF650A" w:rsidP="00BF650A"/>
    <w:p w14:paraId="14B8AE2A" w14:textId="77777777" w:rsidR="00BF650A" w:rsidRDefault="00BF650A" w:rsidP="00BF650A">
      <w:pPr>
        <w:rPr>
          <w:rFonts w:eastAsiaTheme="minorEastAsia"/>
        </w:rPr>
      </w:pPr>
    </w:p>
    <w:p w14:paraId="0BFE35A3" w14:textId="77777777" w:rsidR="00BF650A" w:rsidRDefault="00ED3C4D" w:rsidP="00F62B5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2EBBEA" wp14:editId="62EBF4F8">
            <wp:extent cx="6480175" cy="5654040"/>
            <wp:effectExtent l="0" t="0" r="0" b="381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606B" w14:textId="10A12D73" w:rsidR="00BF650A" w:rsidRDefault="00BF650A" w:rsidP="00BF650A">
      <w:pPr>
        <w:pStyle w:val="a7"/>
        <w:jc w:val="center"/>
      </w:pPr>
      <w:bookmarkStart w:id="10852" w:name="_Ref8339960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128</w:t>
      </w:r>
      <w:r w:rsidR="00753F7E">
        <w:rPr>
          <w:noProof/>
        </w:rPr>
        <w:fldChar w:fldCharType="end"/>
      </w:r>
      <w:bookmarkEnd w:id="10852"/>
      <w:r>
        <w:t xml:space="preserve"> – Шаг проверки эталонных сообщений с ошибкой</w:t>
      </w:r>
    </w:p>
    <w:p w14:paraId="1CEBB72C" w14:textId="77777777" w:rsidR="00BF650A" w:rsidRDefault="00BF650A" w:rsidP="00BF650A"/>
    <w:p w14:paraId="19DEE5B5" w14:textId="77777777" w:rsidR="00BF650A" w:rsidRDefault="00BF650A" w:rsidP="00BF650A"/>
    <w:p w14:paraId="171F189D" w14:textId="77777777" w:rsidR="00BF650A" w:rsidRDefault="00ED3C4D" w:rsidP="00ED3C4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21BCC4" wp14:editId="5653698B">
            <wp:extent cx="6480175" cy="5470525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F9EE" w14:textId="36AE9E76"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129</w:t>
      </w:r>
      <w:r w:rsidR="00753F7E">
        <w:rPr>
          <w:noProof/>
        </w:rPr>
        <w:fldChar w:fldCharType="end"/>
      </w:r>
      <w:r w:rsidRPr="00BF650A">
        <w:t xml:space="preserve"> – </w:t>
      </w:r>
      <w:r>
        <w:t>Шаг проверки эталонных сообщений</w:t>
      </w:r>
      <w:r w:rsidRPr="00BF650A">
        <w:t xml:space="preserve"> </w:t>
      </w:r>
      <w:r>
        <w:t>без ошибок</w:t>
      </w:r>
    </w:p>
    <w:p w14:paraId="5D23F075" w14:textId="77777777" w:rsidR="00240109" w:rsidRDefault="00240109" w:rsidP="00F62B5B"/>
    <w:p w14:paraId="46CC9FE8" w14:textId="77777777" w:rsidR="00240109" w:rsidRPr="00F62B5B" w:rsidRDefault="00240109" w:rsidP="00F62B5B"/>
    <w:p w14:paraId="331F543C" w14:textId="77777777" w:rsidR="00BF650A" w:rsidRDefault="00BF650A" w:rsidP="00BF650A">
      <w:pPr>
        <w:rPr>
          <w:rFonts w:eastAsiaTheme="minorEastAsia"/>
        </w:rPr>
      </w:pPr>
    </w:p>
    <w:p w14:paraId="53EF4A2D" w14:textId="77777777" w:rsidR="00BF650A" w:rsidRDefault="00240109" w:rsidP="00F126DC">
      <w:pPr>
        <w:pStyle w:val="ac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 xml:space="preserve">Указать </w:t>
      </w:r>
      <w:r w:rsidRPr="00240109">
        <w:rPr>
          <w:rFonts w:eastAsiaTheme="minorEastAsia"/>
        </w:rPr>
        <w:t>описание нормативно-правовых актов, в соответствии и во исполнение которых</w:t>
      </w:r>
      <w:r>
        <w:rPr>
          <w:rFonts w:eastAsiaTheme="minorEastAsia"/>
        </w:rPr>
        <w:t xml:space="preserve"> был</w:t>
      </w:r>
      <w:r w:rsidRPr="00240109">
        <w:rPr>
          <w:rFonts w:eastAsiaTheme="minorEastAsia"/>
        </w:rPr>
        <w:t xml:space="preserve"> разработан формат вида сведений.</w:t>
      </w:r>
    </w:p>
    <w:p w14:paraId="1DFD8C06" w14:textId="77777777" w:rsidR="00BF650A" w:rsidRDefault="00BF650A" w:rsidP="00BF650A"/>
    <w:p w14:paraId="22F17655" w14:textId="77777777" w:rsidR="00BF650A" w:rsidRDefault="00240109" w:rsidP="00F62B5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04D821" wp14:editId="29E453A4">
            <wp:extent cx="6480175" cy="3276600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5E8B" w14:textId="06CE15FD"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130</w:t>
      </w:r>
      <w:r w:rsidR="00753F7E">
        <w:rPr>
          <w:noProof/>
        </w:rPr>
        <w:fldChar w:fldCharType="end"/>
      </w:r>
      <w:r>
        <w:t xml:space="preserve"> – Шаг проверки </w:t>
      </w:r>
      <w:r w:rsidR="00240109">
        <w:t>Добавьте руководящие документы</w:t>
      </w:r>
    </w:p>
    <w:p w14:paraId="7A18AECB" w14:textId="77777777" w:rsidR="00BF650A" w:rsidRDefault="00BF650A" w:rsidP="00BF650A">
      <w:pPr>
        <w:rPr>
          <w:rFonts w:eastAsiaTheme="minorEastAsia"/>
        </w:rPr>
      </w:pPr>
    </w:p>
    <w:p w14:paraId="1FF699B5" w14:textId="77777777" w:rsidR="00240109" w:rsidRDefault="00240109" w:rsidP="00F62B5B">
      <w:pPr>
        <w:keepNext/>
        <w:ind w:firstLine="0"/>
      </w:pPr>
      <w:r>
        <w:rPr>
          <w:noProof/>
        </w:rPr>
        <w:drawing>
          <wp:inline distT="0" distB="0" distL="0" distR="0" wp14:anchorId="37697267" wp14:editId="63569941">
            <wp:extent cx="6480175" cy="4595495"/>
            <wp:effectExtent l="0" t="0" r="0" b="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8740" w14:textId="3D9AE22B" w:rsidR="00BF650A" w:rsidRDefault="00240109" w:rsidP="00F62B5B">
      <w:pPr>
        <w:pStyle w:val="a7"/>
        <w:ind w:firstLine="0"/>
        <w:jc w:val="center"/>
      </w:pPr>
      <w:r>
        <w:t xml:space="preserve">Рисунок </w:t>
      </w:r>
      <w:fldSimple w:instr=" SEQ Рисунок \* ARABIC ">
        <w:r w:rsidR="00E11B25">
          <w:rPr>
            <w:noProof/>
          </w:rPr>
          <w:t>131</w:t>
        </w:r>
      </w:fldSimple>
      <w:r>
        <w:t xml:space="preserve"> – Пример заполнения шага Добавьте руководящие документы</w:t>
      </w:r>
    </w:p>
    <w:p w14:paraId="35187B91" w14:textId="77777777" w:rsidR="00240109" w:rsidRPr="00240109" w:rsidRDefault="00240109">
      <w:pPr>
        <w:rPr>
          <w:rFonts w:eastAsiaTheme="minorEastAsia"/>
        </w:rPr>
      </w:pPr>
    </w:p>
    <w:p w14:paraId="074930F0" w14:textId="77777777" w:rsidR="00240109" w:rsidRDefault="00240109" w:rsidP="00BF650A">
      <w:pPr>
        <w:rPr>
          <w:rFonts w:eastAsiaTheme="minorEastAsia"/>
        </w:rPr>
      </w:pPr>
    </w:p>
    <w:p w14:paraId="1DE710B3" w14:textId="77777777" w:rsidR="00BF650A" w:rsidRDefault="00BF650A" w:rsidP="00BF650A">
      <w:pPr>
        <w:rPr>
          <w:rFonts w:eastAsiaTheme="minorEastAsia"/>
        </w:rPr>
      </w:pPr>
    </w:p>
    <w:p w14:paraId="44786EA1" w14:textId="77777777" w:rsidR="00240109" w:rsidRDefault="00330156" w:rsidP="00F126DC">
      <w:pPr>
        <w:pStyle w:val="ac"/>
        <w:numPr>
          <w:ilvl w:val="0"/>
          <w:numId w:val="69"/>
        </w:numPr>
        <w:jc w:val="both"/>
        <w:rPr>
          <w:rFonts w:eastAsiaTheme="minorEastAsia"/>
        </w:rPr>
      </w:pPr>
      <w:r>
        <w:rPr>
          <w:rFonts w:eastAsiaTheme="minorEastAsia"/>
        </w:rPr>
        <w:t>При наличии у Вида сведений кодов возвратов, необходимо добавить их описание:</w:t>
      </w:r>
    </w:p>
    <w:p w14:paraId="5B38FAE4" w14:textId="77777777" w:rsidR="00330156" w:rsidRPr="00330156" w:rsidRDefault="00330156" w:rsidP="00330156">
      <w:pPr>
        <w:rPr>
          <w:rFonts w:eastAsiaTheme="minorEastAsia"/>
        </w:rPr>
      </w:pPr>
      <w:r w:rsidRPr="00330156">
        <w:rPr>
          <w:rFonts w:eastAsiaTheme="minorEastAsia"/>
        </w:rPr>
        <w:t>Перечень статус-кодов, направляемых в случае отказа в предоставлении сведений.</w:t>
      </w:r>
    </w:p>
    <w:p w14:paraId="33FDE5F4" w14:textId="77777777" w:rsidR="00330156" w:rsidRPr="00330156" w:rsidRDefault="00330156" w:rsidP="00330156">
      <w:pPr>
        <w:rPr>
          <w:rFonts w:eastAsiaTheme="minorEastAsia"/>
        </w:rPr>
      </w:pPr>
      <w:r w:rsidRPr="00330156">
        <w:rPr>
          <w:rFonts w:eastAsiaTheme="minorEastAsia"/>
        </w:rPr>
        <w:t>Обязательно должны в явном виде присутствовать коды мотивированного отказа по причинам:</w:t>
      </w:r>
    </w:p>
    <w:p w14:paraId="2E6B9569" w14:textId="77777777" w:rsidR="00330156" w:rsidRPr="00330156" w:rsidRDefault="00330156" w:rsidP="00330156">
      <w:pPr>
        <w:rPr>
          <w:rFonts w:eastAsiaTheme="minorEastAsia"/>
        </w:rPr>
      </w:pPr>
      <w:r w:rsidRPr="00330156">
        <w:rPr>
          <w:rFonts w:eastAsiaTheme="minorEastAsia"/>
        </w:rPr>
        <w:t>а) Отсутствия запрашиваемой информации</w:t>
      </w:r>
    </w:p>
    <w:p w14:paraId="704FB9D4" w14:textId="77777777" w:rsidR="00330156" w:rsidRPr="00330156" w:rsidRDefault="00330156" w:rsidP="00F62B5B">
      <w:pPr>
        <w:rPr>
          <w:rFonts w:eastAsiaTheme="minorEastAsia"/>
        </w:rPr>
      </w:pPr>
      <w:r w:rsidRPr="00330156">
        <w:rPr>
          <w:rFonts w:eastAsiaTheme="minorEastAsia"/>
        </w:rPr>
        <w:t>б) Отказа в предоставлении доступа к запрашиваемой информации.</w:t>
      </w:r>
    </w:p>
    <w:p w14:paraId="3D98EE4E" w14:textId="77777777" w:rsidR="00330156" w:rsidRDefault="00330156" w:rsidP="00F62B5B">
      <w:pPr>
        <w:keepNext/>
        <w:ind w:firstLine="0"/>
      </w:pPr>
      <w:r>
        <w:rPr>
          <w:noProof/>
        </w:rPr>
        <w:drawing>
          <wp:inline distT="0" distB="0" distL="0" distR="0" wp14:anchorId="0C424987" wp14:editId="660B7DA2">
            <wp:extent cx="6480175" cy="6373495"/>
            <wp:effectExtent l="0" t="0" r="0" b="82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FC94" w14:textId="6603CBF4" w:rsidR="00330156" w:rsidRDefault="00330156" w:rsidP="00F62B5B">
      <w:pPr>
        <w:pStyle w:val="a7"/>
        <w:ind w:firstLine="0"/>
        <w:jc w:val="center"/>
      </w:pPr>
      <w:r>
        <w:t xml:space="preserve">Рисунок </w:t>
      </w:r>
      <w:fldSimple w:instr=" SEQ Рисунок \* ARABIC ">
        <w:r w:rsidR="00E11B25">
          <w:rPr>
            <w:noProof/>
          </w:rPr>
          <w:t>132</w:t>
        </w:r>
      </w:fldSimple>
      <w:r>
        <w:t xml:space="preserve"> – Форма шага Добавьте описание кодов возвратов</w:t>
      </w:r>
    </w:p>
    <w:p w14:paraId="6DB8963A" w14:textId="77777777" w:rsidR="00330156" w:rsidRPr="00330156" w:rsidRDefault="00330156" w:rsidP="00F62B5B">
      <w:r>
        <w:t xml:space="preserve">При необходимости доступна возможность добавления нескольких описаний кодов возврата, кнопка </w:t>
      </w:r>
      <w:r w:rsidRPr="00F62B5B">
        <w:rPr>
          <w:b/>
          <w:i/>
        </w:rPr>
        <w:t xml:space="preserve">Добавить код </w:t>
      </w:r>
      <w:r w:rsidR="002C05BA" w:rsidRPr="00330156">
        <w:rPr>
          <w:b/>
          <w:i/>
        </w:rPr>
        <w:t>возврата</w:t>
      </w:r>
      <w:r>
        <w:t xml:space="preserve">, открывает на форме атрибуты для Кода </w:t>
      </w:r>
      <w:r w:rsidR="002C05BA">
        <w:t>возврата</w:t>
      </w:r>
      <w:r>
        <w:t xml:space="preserve"> 2 и т.д.</w:t>
      </w:r>
    </w:p>
    <w:p w14:paraId="5D680E74" w14:textId="77777777" w:rsidR="00330156" w:rsidRPr="00330156" w:rsidRDefault="00330156" w:rsidP="00F62B5B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w:r w:rsidR="002C05BA">
        <w:rPr>
          <w:rFonts w:eastAsiaTheme="minorEastAsia"/>
        </w:rPr>
        <w:t>отсутствия</w:t>
      </w:r>
      <w:r>
        <w:rPr>
          <w:rFonts w:eastAsiaTheme="minorEastAsia"/>
        </w:rPr>
        <w:t xml:space="preserve"> </w:t>
      </w:r>
      <w:r w:rsidR="00614492">
        <w:rPr>
          <w:rFonts w:eastAsiaTheme="minorEastAsia"/>
        </w:rPr>
        <w:t>кодов возвратов,</w:t>
      </w:r>
      <w:r>
        <w:rPr>
          <w:rFonts w:eastAsiaTheme="minorEastAsia"/>
        </w:rPr>
        <w:t xml:space="preserve"> шаг можно пропустить, нажав на кнопку </w:t>
      </w:r>
      <w:r w:rsidRPr="00F62B5B">
        <w:rPr>
          <w:rFonts w:eastAsiaTheme="minorEastAsia"/>
          <w:b/>
          <w:i/>
        </w:rPr>
        <w:t>Пропустить шаг</w:t>
      </w:r>
      <w:r>
        <w:rPr>
          <w:rFonts w:eastAsiaTheme="minorEastAsia"/>
        </w:rPr>
        <w:t xml:space="preserve">. </w:t>
      </w:r>
    </w:p>
    <w:p w14:paraId="7BFF5AD1" w14:textId="77777777" w:rsidR="00330156" w:rsidRDefault="00330156" w:rsidP="00F62B5B">
      <w:pPr>
        <w:rPr>
          <w:rFonts w:eastAsiaTheme="minorEastAsia"/>
        </w:rPr>
      </w:pPr>
      <w:r>
        <w:rPr>
          <w:rFonts w:eastAsiaTheme="minorEastAsia"/>
        </w:rPr>
        <w:lastRenderedPageBreak/>
        <w:t>Информация с данного шага необходима для генерации Руководства пользователя вида сведений</w:t>
      </w:r>
    </w:p>
    <w:p w14:paraId="0E4C0C99" w14:textId="77777777" w:rsidR="00614492" w:rsidRPr="00330156" w:rsidRDefault="00614492" w:rsidP="00F62B5B">
      <w:pPr>
        <w:rPr>
          <w:rFonts w:eastAsiaTheme="minorEastAsia"/>
        </w:rPr>
      </w:pPr>
    </w:p>
    <w:p w14:paraId="168C090D" w14:textId="77777777" w:rsidR="00330156" w:rsidRDefault="00330156" w:rsidP="00F126DC">
      <w:pPr>
        <w:pStyle w:val="ac"/>
        <w:numPr>
          <w:ilvl w:val="0"/>
          <w:numId w:val="69"/>
        </w:numPr>
        <w:jc w:val="both"/>
        <w:rPr>
          <w:rFonts w:eastAsiaTheme="minorEastAsia"/>
        </w:rPr>
      </w:pPr>
      <w:r>
        <w:rPr>
          <w:rFonts w:eastAsiaTheme="minorEastAsia"/>
        </w:rPr>
        <w:t>Д</w:t>
      </w:r>
      <w:r w:rsidR="00614492">
        <w:rPr>
          <w:rFonts w:eastAsiaTheme="minorEastAsia"/>
        </w:rPr>
        <w:t>обавить перечень используемых в версии Вида сведений справочников</w:t>
      </w:r>
    </w:p>
    <w:p w14:paraId="1543E56F" w14:textId="3AB43DB6" w:rsidR="00614492" w:rsidRPr="00614492" w:rsidRDefault="00614492" w:rsidP="00614492">
      <w:pPr>
        <w:rPr>
          <w:rFonts w:eastAsiaTheme="minorEastAsia"/>
        </w:rPr>
      </w:pPr>
      <w:r w:rsidRPr="00614492">
        <w:rPr>
          <w:rFonts w:eastAsiaTheme="minorEastAsia"/>
        </w:rPr>
        <w:t>Перечень используемых справочников необходимо вносить в Единую систему нормативно справочной информации (ЕСНСИ)</w:t>
      </w:r>
      <w:r>
        <w:rPr>
          <w:rFonts w:eastAsiaTheme="minorEastAsia"/>
        </w:rPr>
        <w:t xml:space="preserve"> </w:t>
      </w:r>
      <w:hyperlink r:id="rId152" w:history="1">
        <w:r w:rsidRPr="00552061">
          <w:rPr>
            <w:rStyle w:val="a6"/>
            <w:rFonts w:eastAsiaTheme="minorEastAsia"/>
          </w:rPr>
          <w:t>https://esnsi.gosuslugi.ru</w:t>
        </w:r>
      </w:hyperlink>
      <w:r>
        <w:rPr>
          <w:rFonts w:eastAsiaTheme="minorEastAsia"/>
        </w:rPr>
        <w:t xml:space="preserve">. </w:t>
      </w:r>
    </w:p>
    <w:p w14:paraId="68C57F28" w14:textId="77777777" w:rsidR="00614492" w:rsidRPr="00614492" w:rsidRDefault="00614492" w:rsidP="00614492">
      <w:pPr>
        <w:rPr>
          <w:rFonts w:eastAsiaTheme="minorEastAsia"/>
        </w:rPr>
      </w:pPr>
    </w:p>
    <w:p w14:paraId="7BAC0555" w14:textId="77777777" w:rsidR="00614492" w:rsidRDefault="00614492" w:rsidP="00F62B5B">
      <w:pPr>
        <w:rPr>
          <w:rFonts w:eastAsiaTheme="minorEastAsia"/>
        </w:rPr>
      </w:pPr>
      <w:r w:rsidRPr="00614492">
        <w:rPr>
          <w:rFonts w:eastAsiaTheme="minorEastAsia"/>
        </w:rPr>
        <w:t>При отсутствии справочников, владельцем которых не является разработчик формата Вида сведения, в ЕСНСИ, необходимо давать прямую отсылку на ресурс, где опубликован справочник, и размещать актуальную версию с обязательным указанием даты в приложении к руководству пользователя.</w:t>
      </w:r>
    </w:p>
    <w:p w14:paraId="11558BFD" w14:textId="77777777" w:rsidR="00614492" w:rsidRDefault="00614492" w:rsidP="00F62B5B">
      <w:pPr>
        <w:keepNext/>
        <w:ind w:firstLine="0"/>
      </w:pPr>
      <w:r>
        <w:rPr>
          <w:noProof/>
        </w:rPr>
        <w:drawing>
          <wp:inline distT="0" distB="0" distL="0" distR="0" wp14:anchorId="61DF9587" wp14:editId="5978488A">
            <wp:extent cx="6480175" cy="5266690"/>
            <wp:effectExtent l="0" t="0" r="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1100" w14:textId="7C9DCEBE" w:rsidR="00614492" w:rsidRDefault="00614492" w:rsidP="00F62B5B">
      <w:pPr>
        <w:pStyle w:val="a7"/>
        <w:ind w:firstLine="0"/>
        <w:jc w:val="center"/>
      </w:pPr>
      <w:r>
        <w:t xml:space="preserve">Рисунок </w:t>
      </w:r>
      <w:fldSimple w:instr=" SEQ Рисунок \* ARABIC ">
        <w:r w:rsidR="00E11B25">
          <w:rPr>
            <w:noProof/>
          </w:rPr>
          <w:t>133</w:t>
        </w:r>
      </w:fldSimple>
      <w:r>
        <w:t xml:space="preserve"> – Форма шага Добавьте справочную информацию</w:t>
      </w:r>
    </w:p>
    <w:p w14:paraId="76E0E74B" w14:textId="77777777" w:rsidR="00614492" w:rsidRDefault="00614492" w:rsidP="00614492"/>
    <w:p w14:paraId="2D160E3A" w14:textId="77777777" w:rsidR="00614492" w:rsidRPr="00C75882" w:rsidRDefault="00614492" w:rsidP="00614492">
      <w:r>
        <w:t xml:space="preserve">При необходимости доступна возможность добавления нескольких описаний </w:t>
      </w:r>
      <w:r w:rsidR="002C05BA">
        <w:t>справочников,</w:t>
      </w:r>
      <w:r>
        <w:t xml:space="preserve"> используемых в версии </w:t>
      </w:r>
      <w:r w:rsidR="002C05BA" w:rsidRPr="00F62B5B">
        <w:rPr>
          <w:b/>
          <w:i/>
        </w:rPr>
        <w:t xml:space="preserve">Вида </w:t>
      </w:r>
      <w:r w:rsidRPr="00F62B5B">
        <w:rPr>
          <w:b/>
          <w:i/>
        </w:rPr>
        <w:t>сведений</w:t>
      </w:r>
      <w:r>
        <w:t xml:space="preserve">, кнопка </w:t>
      </w:r>
      <w:r w:rsidRPr="00C75882">
        <w:rPr>
          <w:b/>
          <w:i/>
        </w:rPr>
        <w:t xml:space="preserve">Добавить </w:t>
      </w:r>
      <w:r>
        <w:rPr>
          <w:b/>
          <w:i/>
        </w:rPr>
        <w:t>справочник</w:t>
      </w:r>
      <w:r>
        <w:t>, открывает на форме атрибуты для Справочника 2 и т.д.</w:t>
      </w:r>
    </w:p>
    <w:p w14:paraId="422C82CA" w14:textId="77777777" w:rsidR="00614492" w:rsidRPr="00C75882" w:rsidRDefault="00614492" w:rsidP="00614492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w:r w:rsidR="002C05BA">
        <w:rPr>
          <w:rFonts w:eastAsiaTheme="minorEastAsia"/>
        </w:rPr>
        <w:t xml:space="preserve">отсутствия </w:t>
      </w:r>
      <w:r>
        <w:rPr>
          <w:rFonts w:eastAsiaTheme="minorEastAsia"/>
        </w:rPr>
        <w:t xml:space="preserve">в версии </w:t>
      </w:r>
      <w:r w:rsidR="002C05BA" w:rsidRPr="00F62B5B">
        <w:rPr>
          <w:rFonts w:eastAsiaTheme="minorEastAsia"/>
          <w:b/>
          <w:i/>
        </w:rPr>
        <w:t xml:space="preserve">Вида </w:t>
      </w:r>
      <w:r w:rsidRPr="00F62B5B">
        <w:rPr>
          <w:rFonts w:eastAsiaTheme="minorEastAsia"/>
          <w:b/>
          <w:i/>
        </w:rPr>
        <w:t>сведений</w:t>
      </w:r>
      <w:r>
        <w:rPr>
          <w:rFonts w:eastAsiaTheme="minorEastAsia"/>
        </w:rPr>
        <w:t xml:space="preserve"> используемых справочников, шаг можно пропустить, нажав на кнопку </w:t>
      </w:r>
      <w:r w:rsidRPr="00C75882">
        <w:rPr>
          <w:rFonts w:eastAsiaTheme="minorEastAsia"/>
          <w:b/>
          <w:i/>
        </w:rPr>
        <w:t>Пропустить шаг</w:t>
      </w:r>
      <w:r>
        <w:rPr>
          <w:rFonts w:eastAsiaTheme="minorEastAsia"/>
        </w:rPr>
        <w:t xml:space="preserve">. </w:t>
      </w:r>
    </w:p>
    <w:p w14:paraId="40A2504E" w14:textId="77777777" w:rsidR="00614492" w:rsidRDefault="00614492" w:rsidP="00F62B5B">
      <w:pPr>
        <w:rPr>
          <w:rFonts w:eastAsiaTheme="minorEastAsia"/>
        </w:rPr>
      </w:pPr>
      <w:r>
        <w:rPr>
          <w:rFonts w:eastAsiaTheme="minorEastAsia"/>
        </w:rPr>
        <w:lastRenderedPageBreak/>
        <w:t>Информация с данного шага необходима для генерации Руководства пользователя вида сведений</w:t>
      </w:r>
      <w:r w:rsidR="005838D4">
        <w:rPr>
          <w:rFonts w:eastAsiaTheme="minorEastAsia"/>
        </w:rPr>
        <w:t>.</w:t>
      </w:r>
    </w:p>
    <w:p w14:paraId="2DEFA0C5" w14:textId="77777777" w:rsidR="00614492" w:rsidRPr="00614492" w:rsidRDefault="00614492" w:rsidP="00F62B5B">
      <w:pPr>
        <w:rPr>
          <w:rFonts w:eastAsiaTheme="minorEastAsia"/>
        </w:rPr>
      </w:pPr>
    </w:p>
    <w:p w14:paraId="5CF776A3" w14:textId="77777777" w:rsidR="005838D4" w:rsidRDefault="005838D4" w:rsidP="00F126DC">
      <w:pPr>
        <w:pStyle w:val="ac"/>
        <w:numPr>
          <w:ilvl w:val="0"/>
          <w:numId w:val="69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Добавить контактную </w:t>
      </w:r>
      <w:r w:rsidR="002C05BA">
        <w:rPr>
          <w:rFonts w:eastAsiaTheme="minorEastAsia"/>
        </w:rPr>
        <w:t>информацию</w:t>
      </w:r>
      <w:r>
        <w:rPr>
          <w:rFonts w:eastAsiaTheme="minorEastAsia"/>
        </w:rPr>
        <w:t xml:space="preserve"> </w:t>
      </w:r>
      <w:r w:rsidR="002C05BA">
        <w:rPr>
          <w:rFonts w:eastAsiaTheme="minorEastAsia"/>
        </w:rPr>
        <w:t>представителей</w:t>
      </w:r>
      <w:r>
        <w:rPr>
          <w:rFonts w:eastAsiaTheme="minorEastAsia"/>
        </w:rPr>
        <w:t xml:space="preserve"> разработчика формата версии Вида сведений.</w:t>
      </w:r>
    </w:p>
    <w:p w14:paraId="1C8F3996" w14:textId="77777777" w:rsidR="005838D4" w:rsidRPr="005838D4" w:rsidRDefault="005838D4" w:rsidP="005838D4">
      <w:pPr>
        <w:rPr>
          <w:rFonts w:eastAsiaTheme="minorEastAsia"/>
        </w:rPr>
      </w:pPr>
      <w:r w:rsidRPr="005838D4">
        <w:rPr>
          <w:rFonts w:eastAsiaTheme="minorEastAsia"/>
        </w:rPr>
        <w:t>Контактные данные представителя разработчика формата вида сведений для обращения пользователей в случае возникновения вопросов.</w:t>
      </w:r>
    </w:p>
    <w:p w14:paraId="3DA0F853" w14:textId="77777777" w:rsidR="005838D4" w:rsidRPr="005838D4" w:rsidRDefault="005838D4" w:rsidP="00F62B5B">
      <w:pPr>
        <w:ind w:firstLine="0"/>
        <w:rPr>
          <w:rFonts w:eastAsiaTheme="minorEastAsia"/>
        </w:rPr>
      </w:pPr>
    </w:p>
    <w:p w14:paraId="636350E8" w14:textId="77777777" w:rsidR="005838D4" w:rsidRPr="005838D4" w:rsidRDefault="005838D4" w:rsidP="005838D4">
      <w:pPr>
        <w:rPr>
          <w:rFonts w:eastAsiaTheme="minorEastAsia"/>
        </w:rPr>
      </w:pPr>
      <w:r w:rsidRPr="005838D4">
        <w:rPr>
          <w:rFonts w:eastAsiaTheme="minorEastAsia"/>
        </w:rPr>
        <w:t xml:space="preserve">Заполнение контактной информации обязательно только в случае отсутствия разработчика формата вида сведения в Ситуационном центре электронного правительства (СЦ). В случае, когда разработчик формата </w:t>
      </w:r>
      <w:r w:rsidRPr="00F62B5B">
        <w:rPr>
          <w:rFonts w:eastAsiaTheme="minorEastAsia"/>
          <w:b/>
          <w:i/>
        </w:rPr>
        <w:t>Вида сведения</w:t>
      </w:r>
      <w:r w:rsidRPr="005838D4">
        <w:rPr>
          <w:rFonts w:eastAsiaTheme="minorEastAsia"/>
        </w:rPr>
        <w:t>, подключен к СЦ, предоставление иной контактной информации является добровольным.</w:t>
      </w:r>
    </w:p>
    <w:p w14:paraId="7423BC6E" w14:textId="77777777" w:rsidR="005838D4" w:rsidRPr="005838D4" w:rsidRDefault="005838D4" w:rsidP="005838D4">
      <w:pPr>
        <w:rPr>
          <w:rFonts w:eastAsiaTheme="minorEastAsia"/>
        </w:rPr>
      </w:pPr>
    </w:p>
    <w:p w14:paraId="1A00B43C" w14:textId="77777777" w:rsidR="005838D4" w:rsidRDefault="005838D4" w:rsidP="00F62B5B">
      <w:pPr>
        <w:rPr>
          <w:rFonts w:eastAsiaTheme="minorEastAsia"/>
        </w:rPr>
      </w:pPr>
      <w:r w:rsidRPr="00F62B5B">
        <w:rPr>
          <w:rFonts w:eastAsiaTheme="minorEastAsia"/>
          <w:b/>
        </w:rPr>
        <w:t>Внимание!</w:t>
      </w:r>
      <w:r w:rsidRPr="005838D4">
        <w:rPr>
          <w:rFonts w:eastAsiaTheme="minorEastAsia"/>
        </w:rPr>
        <w:t xml:space="preserve"> Предоставление персональных данных приравнивается к согласию на передачу и обработку по 152-ФЗ.</w:t>
      </w:r>
    </w:p>
    <w:p w14:paraId="280F2768" w14:textId="77777777" w:rsidR="005838D4" w:rsidRDefault="005838D4" w:rsidP="00F62B5B">
      <w:pPr>
        <w:rPr>
          <w:rFonts w:eastAsiaTheme="minorEastAsia"/>
        </w:rPr>
      </w:pPr>
    </w:p>
    <w:p w14:paraId="686790CD" w14:textId="77777777" w:rsidR="00B564ED" w:rsidRDefault="00B564ED" w:rsidP="00B564ED">
      <w:pPr>
        <w:rPr>
          <w:rFonts w:eastAsiaTheme="minorEastAsia"/>
        </w:rPr>
      </w:pPr>
      <w:r>
        <w:rPr>
          <w:rFonts w:eastAsiaTheme="minorEastAsia"/>
        </w:rPr>
        <w:t>Информация с данного шага необходима для генерации Руководства пользователя вида сведений.</w:t>
      </w:r>
    </w:p>
    <w:p w14:paraId="682B0860" w14:textId="77777777" w:rsidR="00B564ED" w:rsidRDefault="00B564ED" w:rsidP="00F62B5B">
      <w:pPr>
        <w:rPr>
          <w:rFonts w:eastAsiaTheme="minorEastAsia"/>
        </w:rPr>
      </w:pPr>
    </w:p>
    <w:p w14:paraId="55ED2709" w14:textId="77777777" w:rsidR="005838D4" w:rsidRDefault="005838D4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683B091" wp14:editId="3519B418">
            <wp:extent cx="6480175" cy="6770370"/>
            <wp:effectExtent l="0" t="0" r="0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7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6E26" w14:textId="5F160031" w:rsidR="005838D4" w:rsidRDefault="005838D4" w:rsidP="00F62B5B">
      <w:pPr>
        <w:pStyle w:val="a7"/>
        <w:ind w:firstLine="0"/>
        <w:jc w:val="center"/>
      </w:pPr>
      <w:r>
        <w:t xml:space="preserve">Рисунок </w:t>
      </w:r>
      <w:fldSimple w:instr=" SEQ Рисунок \* ARABIC ">
        <w:r w:rsidR="00E11B25">
          <w:rPr>
            <w:noProof/>
          </w:rPr>
          <w:t>134</w:t>
        </w:r>
      </w:fldSimple>
      <w:r w:rsidRPr="00F62B5B">
        <w:t xml:space="preserve"> – Форма шага Добавьте</w:t>
      </w:r>
      <w:r>
        <w:t xml:space="preserve"> контактную информацию</w:t>
      </w:r>
    </w:p>
    <w:p w14:paraId="33314E2B" w14:textId="77777777" w:rsidR="00B564ED" w:rsidRPr="00B564ED" w:rsidRDefault="00B564ED" w:rsidP="00F62B5B">
      <w:pPr>
        <w:rPr>
          <w:rFonts w:eastAsiaTheme="minorEastAsia"/>
        </w:rPr>
      </w:pPr>
    </w:p>
    <w:p w14:paraId="0590A177" w14:textId="77777777" w:rsidR="00BF650A" w:rsidRPr="00BF650A" w:rsidRDefault="00BF650A" w:rsidP="00F126DC">
      <w:pPr>
        <w:pStyle w:val="ac"/>
        <w:numPr>
          <w:ilvl w:val="0"/>
          <w:numId w:val="69"/>
        </w:numPr>
        <w:jc w:val="both"/>
        <w:rPr>
          <w:rFonts w:eastAsiaTheme="minorEastAsia"/>
        </w:rPr>
      </w:pPr>
      <w:r w:rsidRPr="00BF650A">
        <w:rPr>
          <w:rFonts w:eastAsiaTheme="minorEastAsia"/>
        </w:rPr>
        <w:t>Проверить введённые на шагах визарда данные и подтвердить и</w:t>
      </w:r>
      <w:r>
        <w:rPr>
          <w:rFonts w:eastAsiaTheme="minorEastAsia"/>
        </w:rPr>
        <w:t>х</w:t>
      </w:r>
      <w:r w:rsidRPr="00BF650A">
        <w:rPr>
          <w:rFonts w:eastAsiaTheme="minorEastAsia"/>
        </w:rPr>
        <w:t xml:space="preserve"> корректность инициировать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Pr="00BF650A">
        <w:rPr>
          <w:rFonts w:eastAsiaTheme="minorEastAsia"/>
        </w:rPr>
        <w:t>.</w:t>
      </w:r>
    </w:p>
    <w:p w14:paraId="188EFD8B" w14:textId="77777777"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 xml:space="preserve">При необходимости можно возвращаться на шаги процесса использую кнопку </w:t>
      </w:r>
      <w:r w:rsidRPr="00BF650A">
        <w:rPr>
          <w:rFonts w:eastAsiaTheme="minorEastAsia"/>
          <w:b/>
          <w:i/>
        </w:rPr>
        <w:t>Вернуться</w:t>
      </w:r>
      <w:r w:rsidRPr="00BF650A">
        <w:rPr>
          <w:rFonts w:eastAsiaTheme="minorEastAsia"/>
        </w:rPr>
        <w:t>.</w:t>
      </w:r>
    </w:p>
    <w:p w14:paraId="40A17086" w14:textId="77777777" w:rsidR="00BF650A" w:rsidRDefault="00BF650A" w:rsidP="00BF650A">
      <w:pPr>
        <w:rPr>
          <w:rFonts w:eastAsiaTheme="minorEastAsia"/>
        </w:rPr>
      </w:pPr>
    </w:p>
    <w:p w14:paraId="0C6692E9" w14:textId="77777777" w:rsidR="00BF650A" w:rsidRDefault="00B564ED" w:rsidP="00BF650A">
      <w:pPr>
        <w:keepNext/>
        <w:jc w:val="center"/>
      </w:pPr>
      <w:r w:rsidRPr="00B564E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61EDBA7" wp14:editId="58DD74D3">
            <wp:extent cx="6480175" cy="6881495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9A08" w14:textId="3DDDDB29" w:rsidR="00BF650A" w:rsidRDefault="00BF650A" w:rsidP="00BF650A">
      <w:pPr>
        <w:pStyle w:val="a7"/>
        <w:jc w:val="center"/>
      </w:pPr>
      <w:bookmarkStart w:id="10853" w:name="_Ref8340204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135</w:t>
      </w:r>
      <w:r w:rsidR="00753F7E">
        <w:rPr>
          <w:noProof/>
        </w:rPr>
        <w:fldChar w:fldCharType="end"/>
      </w:r>
      <w:bookmarkEnd w:id="10853"/>
      <w:r w:rsidR="0098134E">
        <w:t xml:space="preserve"> – Шаг п</w:t>
      </w:r>
      <w:r w:rsidR="00813AAD">
        <w:t>о</w:t>
      </w:r>
      <w:r w:rsidR="0098134E">
        <w:t>дтверждения действий переноса версии в тестовую и продуктивные среды СМЭВ</w:t>
      </w:r>
    </w:p>
    <w:p w14:paraId="6F08173F" w14:textId="77777777" w:rsidR="00B564ED" w:rsidRDefault="00B564ED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2D7B6B7" wp14:editId="6889722E">
            <wp:extent cx="6480175" cy="5611495"/>
            <wp:effectExtent l="0" t="0" r="0" b="825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ACC5" w14:textId="4C775ADD" w:rsidR="00B564ED" w:rsidRPr="00B564ED" w:rsidRDefault="00B564ED" w:rsidP="00F62B5B">
      <w:pPr>
        <w:pStyle w:val="a7"/>
        <w:ind w:firstLine="0"/>
        <w:jc w:val="center"/>
        <w:rPr>
          <w:rFonts w:eastAsiaTheme="minorEastAsia"/>
        </w:rPr>
      </w:pPr>
      <w:r>
        <w:t xml:space="preserve">Рисунок </w:t>
      </w:r>
      <w:fldSimple w:instr=" SEQ Рисунок \* ARABIC ">
        <w:r w:rsidR="00E11B25">
          <w:rPr>
            <w:noProof/>
          </w:rPr>
          <w:t>136</w:t>
        </w:r>
      </w:fldSimple>
      <w:r>
        <w:t xml:space="preserve"> - Шаг подтверждения действий переноса версии в тестовую и продуктивные среды СМЭВ</w:t>
      </w:r>
    </w:p>
    <w:p w14:paraId="11A0D62A" w14:textId="77777777" w:rsidR="00BF650A" w:rsidRPr="00BF650A" w:rsidRDefault="00BF650A" w:rsidP="00BF650A">
      <w:pPr>
        <w:rPr>
          <w:rFonts w:eastAsiaTheme="minorEastAsia"/>
        </w:rPr>
      </w:pPr>
    </w:p>
    <w:p w14:paraId="6244BF81" w14:textId="77777777" w:rsidR="00BF650A" w:rsidRP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форме </w:t>
      </w:r>
      <w:r w:rsidRPr="00BD3ABC">
        <w:rPr>
          <w:rFonts w:eastAsiaTheme="minorEastAsia"/>
          <w:b/>
          <w:bCs/>
        </w:rPr>
        <w:t>Нет, отменить действие</w:t>
      </w:r>
      <w:r w:rsidRPr="00BF650A">
        <w:rPr>
          <w:rFonts w:eastAsiaTheme="minorEastAsia"/>
        </w:rPr>
        <w:t xml:space="preserve"> ведёт к закрытию визарда и переходу на главную страницу (Рисунок 13) без сохранения введённых данных </w:t>
      </w:r>
    </w:p>
    <w:p w14:paraId="0273A530" w14:textId="77777777"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форме </w:t>
      </w:r>
      <w:r w:rsidRPr="00BD3ABC">
        <w:rPr>
          <w:rFonts w:eastAsiaTheme="minorEastAsia"/>
          <w:b/>
          <w:bCs/>
        </w:rPr>
        <w:t>Да, уверен</w:t>
      </w:r>
      <w:r w:rsidRPr="00BF650A">
        <w:rPr>
          <w:rFonts w:eastAsiaTheme="minorEastAsia"/>
        </w:rPr>
        <w:t xml:space="preserve"> инициирует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="00B564ED">
        <w:rPr>
          <w:rFonts w:eastAsiaTheme="minorEastAsia"/>
        </w:rPr>
        <w:t xml:space="preserve">, также выполняется действие по генерации </w:t>
      </w:r>
      <w:r w:rsidR="002C05BA">
        <w:rPr>
          <w:rFonts w:eastAsiaTheme="minorEastAsia"/>
        </w:rPr>
        <w:t>Руководства</w:t>
      </w:r>
      <w:r w:rsidR="00B564ED">
        <w:rPr>
          <w:rFonts w:eastAsiaTheme="minorEastAsia"/>
        </w:rPr>
        <w:t xml:space="preserve"> пользователя вида сведений, которое доступно для скачивания из карточки версии Вида сведений.</w:t>
      </w:r>
    </w:p>
    <w:p w14:paraId="2994D670" w14:textId="77777777" w:rsidR="0098134E" w:rsidRDefault="0098134E" w:rsidP="00BF650A">
      <w:pPr>
        <w:rPr>
          <w:rFonts w:eastAsiaTheme="minorEastAsia"/>
        </w:rPr>
      </w:pPr>
    </w:p>
    <w:p w14:paraId="4DF362C7" w14:textId="6CBE212E" w:rsidR="0098134E" w:rsidRDefault="0098134E" w:rsidP="00BF650A">
      <w:pPr>
        <w:rPr>
          <w:rFonts w:eastAsiaTheme="minorEastAsia"/>
        </w:rPr>
      </w:pPr>
      <w:r>
        <w:rPr>
          <w:rFonts w:eastAsiaTheme="minorEastAsia"/>
        </w:rPr>
        <w:t xml:space="preserve">В </w:t>
      </w:r>
      <w:r w:rsidR="00851F85">
        <w:rPr>
          <w:rFonts w:eastAsiaTheme="minorEastAsia"/>
        </w:rPr>
        <w:t>случае</w:t>
      </w:r>
      <w:r>
        <w:rPr>
          <w:rFonts w:eastAsiaTheme="minorEastAsia"/>
        </w:rPr>
        <w:t xml:space="preserve"> возникновения трудностей в </w:t>
      </w:r>
      <w:r w:rsidR="00851F85">
        <w:rPr>
          <w:rFonts w:eastAsiaTheme="minorEastAsia"/>
        </w:rPr>
        <w:t>регистрации</w:t>
      </w:r>
      <w:r>
        <w:rPr>
          <w:rFonts w:eastAsiaTheme="minorEastAsia"/>
        </w:rPr>
        <w:t xml:space="preserve"> версии в продуктивной среде СМЭВ, после перехода на форму карточки </w:t>
      </w:r>
      <w:r w:rsidRPr="00F62B5B">
        <w:rPr>
          <w:rFonts w:eastAsiaTheme="minorEastAsia"/>
          <w:b/>
          <w:i/>
        </w:rPr>
        <w:t>Вида сведения</w:t>
      </w:r>
      <w:r>
        <w:rPr>
          <w:rFonts w:eastAsiaTheme="minorEastAsia"/>
        </w:rPr>
        <w:t xml:space="preserve"> и выбора нужной версии из числа зарегистрированных в тестовой среде СМЭВ доступна возможность повторить попытку переноса версии в продуктивную среду СМЭВ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_Ref83401933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137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0D213FD7" w14:textId="77777777" w:rsidR="0098134E" w:rsidRDefault="0098134E" w:rsidP="00BF650A">
      <w:pPr>
        <w:rPr>
          <w:rFonts w:eastAsiaTheme="minorEastAsia"/>
        </w:rPr>
      </w:pPr>
    </w:p>
    <w:p w14:paraId="4F9AE2E3" w14:textId="77777777" w:rsidR="0098134E" w:rsidRDefault="0098134E" w:rsidP="0098134E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BEE3788" wp14:editId="7CD56107">
            <wp:extent cx="6480175" cy="5615305"/>
            <wp:effectExtent l="0" t="0" r="0" b="444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F8C2" w14:textId="7E1C4707" w:rsidR="0098134E" w:rsidRDefault="0098134E" w:rsidP="0098134E">
      <w:pPr>
        <w:pStyle w:val="a7"/>
        <w:jc w:val="center"/>
      </w:pPr>
      <w:bookmarkStart w:id="10854" w:name="_Ref8340193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137</w:t>
      </w:r>
      <w:r w:rsidR="00753F7E">
        <w:rPr>
          <w:noProof/>
        </w:rPr>
        <w:fldChar w:fldCharType="end"/>
      </w:r>
      <w:bookmarkEnd w:id="10854"/>
      <w:r>
        <w:t xml:space="preserve"> –Карточка вида сведения</w:t>
      </w:r>
    </w:p>
    <w:p w14:paraId="6799D93B" w14:textId="77777777" w:rsidR="0098134E" w:rsidRDefault="0098134E" w:rsidP="0098134E">
      <w:pPr>
        <w:rPr>
          <w:rFonts w:eastAsiaTheme="minorEastAsia"/>
        </w:rPr>
      </w:pPr>
    </w:p>
    <w:p w14:paraId="142F9377" w14:textId="075A8441" w:rsidR="0098134E" w:rsidRPr="0098134E" w:rsidRDefault="0098134E" w:rsidP="0098134E">
      <w:pPr>
        <w:rPr>
          <w:rFonts w:eastAsiaTheme="minorEastAsia"/>
        </w:rPr>
      </w:pPr>
      <w:r>
        <w:rPr>
          <w:rFonts w:eastAsiaTheme="minorEastAsia"/>
        </w:rPr>
        <w:t>Нажатие на кнопку Перенести в продуктивную среду запустит визард переноса с шага подтверждения действий переноса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_Ref83402042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135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), никакие данные при этом процессе загружать не требуется.</w:t>
      </w:r>
    </w:p>
    <w:p w14:paraId="0038E658" w14:textId="77777777" w:rsidR="00BF650A" w:rsidRPr="00BF650A" w:rsidRDefault="00BF650A" w:rsidP="00BF650A">
      <w:pPr>
        <w:rPr>
          <w:rFonts w:eastAsiaTheme="minorEastAsia"/>
        </w:rPr>
      </w:pPr>
    </w:p>
    <w:p w14:paraId="21E97498" w14:textId="77777777" w:rsidR="00186AB7" w:rsidRPr="00D410E1" w:rsidRDefault="00186AB7" w:rsidP="00465CD0"/>
    <w:p w14:paraId="142AAEA9" w14:textId="77777777" w:rsidR="00BF650A" w:rsidRDefault="00BF650A" w:rsidP="00A652DD">
      <w:pPr>
        <w:pStyle w:val="31"/>
      </w:pPr>
      <w:bookmarkStart w:id="10855" w:name="_Ref83398763"/>
      <w:bookmarkStart w:id="10856" w:name="_Ref83398776"/>
      <w:bookmarkStart w:id="10857" w:name="_Toc91517445"/>
      <w:r w:rsidRPr="005548DD">
        <w:t>Добавление критерия доступа Вида сведений</w:t>
      </w:r>
      <w:bookmarkEnd w:id="10855"/>
      <w:bookmarkEnd w:id="10856"/>
      <w:bookmarkEnd w:id="10857"/>
    </w:p>
    <w:p w14:paraId="447B372D" w14:textId="77777777" w:rsidR="00BF650A" w:rsidRDefault="00BF650A" w:rsidP="00BF650A">
      <w:pPr>
        <w:rPr>
          <w:b/>
          <w:i/>
          <w:lang w:eastAsia="en-US"/>
        </w:rPr>
      </w:pPr>
      <w:r>
        <w:rPr>
          <w:lang w:eastAsia="en-US"/>
        </w:rPr>
        <w:t xml:space="preserve">Добавление </w:t>
      </w:r>
      <w:r w:rsidRPr="00465CD0">
        <w:rPr>
          <w:b/>
          <w:i/>
          <w:lang w:eastAsia="en-US"/>
        </w:rPr>
        <w:t>Критерия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</w:t>
      </w:r>
      <w:r w:rsidRPr="00C55558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, доступно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lang w:eastAsia="en-US"/>
        </w:rPr>
        <w:t xml:space="preserve"> в блоке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</w:p>
    <w:p w14:paraId="46009283" w14:textId="77777777" w:rsidR="00BF650A" w:rsidRDefault="00BF650A" w:rsidP="00BF650A">
      <w:pPr>
        <w:rPr>
          <w:lang w:eastAsia="en-US"/>
        </w:rPr>
      </w:pPr>
      <w:r>
        <w:rPr>
          <w:lang w:eastAsia="en-US"/>
        </w:rPr>
        <w:t xml:space="preserve">Блок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b/>
          <w:i/>
          <w:lang w:eastAsia="en-US"/>
        </w:rPr>
        <w:t xml:space="preserve"> </w:t>
      </w:r>
      <w:r>
        <w:rPr>
          <w:lang w:eastAsia="en-US"/>
        </w:rPr>
        <w:t xml:space="preserve">доступен для пользователей, выполнивших авторизацию в ЛК УВ под ролью </w:t>
      </w:r>
      <w:r w:rsidRPr="009A5F92">
        <w:rPr>
          <w:b/>
          <w:i/>
          <w:lang w:eastAsia="en-US"/>
        </w:rPr>
        <w:t>Представитель участника взаимодействия</w:t>
      </w:r>
      <w:r>
        <w:rPr>
          <w:b/>
          <w:i/>
          <w:lang w:eastAsia="en-US"/>
        </w:rPr>
        <w:t xml:space="preserve"> </w:t>
      </w:r>
      <w:r w:rsidRPr="00BF650A">
        <w:rPr>
          <w:lang w:eastAsia="en-US"/>
        </w:rPr>
        <w:t>или</w:t>
      </w:r>
      <w:r>
        <w:rPr>
          <w:b/>
          <w:i/>
          <w:lang w:eastAsia="en-US"/>
        </w:rPr>
        <w:t xml:space="preserve"> Представитель разработчика</w:t>
      </w:r>
      <w:r>
        <w:rPr>
          <w:lang w:eastAsia="en-US"/>
        </w:rPr>
        <w:t xml:space="preserve">, чья организация соответствует организации владельца </w:t>
      </w:r>
      <w:r w:rsidRPr="009A5F92">
        <w:rPr>
          <w:b/>
          <w:i/>
          <w:lang w:eastAsia="en-US"/>
        </w:rPr>
        <w:t>Вида сведений</w:t>
      </w:r>
      <w:r>
        <w:rPr>
          <w:lang w:eastAsia="en-US"/>
        </w:rPr>
        <w:t>.</w:t>
      </w:r>
    </w:p>
    <w:p w14:paraId="1F018B47" w14:textId="77777777" w:rsidR="00BF650A" w:rsidRDefault="00BF650A" w:rsidP="00BF650A">
      <w:pPr>
        <w:rPr>
          <w:lang w:eastAsia="en-US"/>
        </w:rPr>
      </w:pPr>
      <w:r>
        <w:rPr>
          <w:lang w:eastAsia="en-US"/>
        </w:rPr>
        <w:lastRenderedPageBreak/>
        <w:t xml:space="preserve">Блок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b/>
          <w:i/>
          <w:lang w:eastAsia="en-US"/>
        </w:rPr>
        <w:t xml:space="preserve"> </w:t>
      </w:r>
      <w:r>
        <w:rPr>
          <w:lang w:eastAsia="en-US"/>
        </w:rPr>
        <w:t xml:space="preserve">содержит информацию о следующих </w:t>
      </w:r>
      <w:r w:rsidRPr="00C55558">
        <w:rPr>
          <w:b/>
          <w:i/>
          <w:lang w:eastAsia="en-US"/>
        </w:rPr>
        <w:t>Критериях доступа</w:t>
      </w:r>
      <w:r>
        <w:rPr>
          <w:lang w:eastAsia="en-US"/>
        </w:rPr>
        <w:t>:</w:t>
      </w:r>
    </w:p>
    <w:p w14:paraId="1948D48C" w14:textId="77777777" w:rsidR="00BF650A" w:rsidRDefault="00BF650A" w:rsidP="00F126DC">
      <w:pPr>
        <w:pStyle w:val="1ffa"/>
        <w:numPr>
          <w:ilvl w:val="0"/>
          <w:numId w:val="52"/>
        </w:numPr>
        <w:rPr>
          <w:lang w:eastAsia="en-US"/>
        </w:rPr>
      </w:pPr>
      <w:r>
        <w:rPr>
          <w:lang w:eastAsia="en-US"/>
        </w:rPr>
        <w:t>Доступ по ОГРН</w:t>
      </w:r>
    </w:p>
    <w:p w14:paraId="1A0EC9B7" w14:textId="77777777" w:rsidR="00BF650A" w:rsidRDefault="00BF650A" w:rsidP="00F126DC">
      <w:pPr>
        <w:pStyle w:val="1ffa"/>
        <w:numPr>
          <w:ilvl w:val="0"/>
          <w:numId w:val="52"/>
        </w:numPr>
        <w:rPr>
          <w:lang w:eastAsia="en-US"/>
        </w:rPr>
      </w:pPr>
      <w:r>
        <w:rPr>
          <w:lang w:eastAsia="en-US"/>
        </w:rPr>
        <w:t>Доступ по категории участника</w:t>
      </w:r>
    </w:p>
    <w:p w14:paraId="445D3690" w14:textId="5D696127" w:rsidR="00BF650A" w:rsidRDefault="00BF650A" w:rsidP="00BF650A">
      <w:pPr>
        <w:ind w:firstLine="0"/>
        <w:rPr>
          <w:lang w:eastAsia="en-US"/>
        </w:rPr>
      </w:pPr>
      <w:r>
        <w:rPr>
          <w:lang w:eastAsia="en-US"/>
        </w:rPr>
        <w:t>Каждый критерий отображается на форме в разрезе инициатор/ ответчик 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_Ref81230664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138</w:t>
      </w:r>
      <w:r>
        <w:rPr>
          <w:lang w:eastAsia="en-US"/>
        </w:rPr>
        <w:fldChar w:fldCharType="end"/>
      </w:r>
      <w:r>
        <w:rPr>
          <w:lang w:eastAsia="en-US"/>
        </w:rPr>
        <w:t>) или подписчик/ издатель 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_Ref81231229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139</w:t>
      </w:r>
      <w:r>
        <w:rPr>
          <w:lang w:eastAsia="en-US"/>
        </w:rPr>
        <w:fldChar w:fldCharType="end"/>
      </w:r>
      <w:r>
        <w:rPr>
          <w:lang w:eastAsia="en-US"/>
        </w:rPr>
        <w:t xml:space="preserve">) </w:t>
      </w:r>
    </w:p>
    <w:p w14:paraId="47031E49" w14:textId="77777777" w:rsidR="00BF650A" w:rsidRPr="009A5F92" w:rsidRDefault="00BF650A" w:rsidP="00BF650A">
      <w:pPr>
        <w:ind w:firstLine="0"/>
        <w:rPr>
          <w:lang w:eastAsia="en-US"/>
        </w:rPr>
      </w:pPr>
    </w:p>
    <w:p w14:paraId="5DADA68B" w14:textId="77777777"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20F836DE" wp14:editId="6D5D96B9">
            <wp:extent cx="6480175" cy="28702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FC08" w14:textId="3D5E4E52" w:rsidR="00BF650A" w:rsidRDefault="00BF650A" w:rsidP="00BF650A">
      <w:pPr>
        <w:pStyle w:val="a7"/>
        <w:jc w:val="center"/>
      </w:pPr>
      <w:bookmarkStart w:id="10858" w:name="_Ref8123066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138</w:t>
      </w:r>
      <w:r w:rsidR="00753F7E">
        <w:rPr>
          <w:noProof/>
        </w:rPr>
        <w:fldChar w:fldCharType="end"/>
      </w:r>
      <w:bookmarkEnd w:id="10858"/>
      <w:r>
        <w:t xml:space="preserve"> – форма карточки вида сведений с блоком Критерии доступа Вида сведений с режимом сеанса обмена Запрос-ответ</w:t>
      </w:r>
    </w:p>
    <w:p w14:paraId="1103C16F" w14:textId="77777777" w:rsidR="00BF650A" w:rsidRDefault="00BF650A" w:rsidP="00BF650A">
      <w:pPr>
        <w:rPr>
          <w:rFonts w:eastAsiaTheme="minorEastAsia"/>
        </w:rPr>
      </w:pPr>
    </w:p>
    <w:p w14:paraId="582082D5" w14:textId="77777777"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3A6C1A43" wp14:editId="60385B46">
            <wp:extent cx="6480175" cy="12788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1877" w14:textId="1CB7F697" w:rsidR="00BF650A" w:rsidRDefault="00BF650A" w:rsidP="00BF650A">
      <w:pPr>
        <w:pStyle w:val="a7"/>
        <w:jc w:val="center"/>
      </w:pPr>
      <w:bookmarkStart w:id="10859" w:name="_Ref8123122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139</w:t>
      </w:r>
      <w:r w:rsidR="00753F7E">
        <w:rPr>
          <w:noProof/>
        </w:rPr>
        <w:fldChar w:fldCharType="end"/>
      </w:r>
      <w:bookmarkEnd w:id="10859"/>
      <w:r>
        <w:t xml:space="preserve"> – форма карточки вида сведений с блоком Критерии доступа Вида сведений с режимом сеанса обмена Рассылка</w:t>
      </w:r>
    </w:p>
    <w:p w14:paraId="52DF8D6F" w14:textId="77777777" w:rsidR="00BF650A" w:rsidRDefault="00BF650A" w:rsidP="00BF650A">
      <w:pPr>
        <w:rPr>
          <w:rFonts w:eastAsiaTheme="minorEastAsia"/>
        </w:rPr>
      </w:pPr>
    </w:p>
    <w:p w14:paraId="6541AD12" w14:textId="3884B604" w:rsidR="00BF650A" w:rsidRDefault="00BF650A" w:rsidP="00BF650A">
      <w:pPr>
        <w:rPr>
          <w:rStyle w:val="ae"/>
          <w:b w:val="0"/>
          <w:i w:val="0"/>
        </w:rPr>
      </w:pPr>
      <w:r w:rsidRPr="00694AB2">
        <w:rPr>
          <w:lang w:eastAsia="en-US"/>
        </w:rPr>
        <w:t xml:space="preserve">Для добавления </w:t>
      </w:r>
      <w:r w:rsidRPr="00EF41F8">
        <w:rPr>
          <w:b/>
          <w:i/>
          <w:lang w:eastAsia="en-US"/>
        </w:rPr>
        <w:t>Критерия доступа</w:t>
      </w:r>
      <w:r w:rsidRPr="00694AB2">
        <w:rPr>
          <w:lang w:eastAsia="en-US"/>
        </w:rPr>
        <w:t xml:space="preserve"> необходимо</w:t>
      </w:r>
      <w:r>
        <w:rPr>
          <w:lang w:eastAsia="en-US"/>
        </w:rPr>
        <w:t xml:space="preserve">, в блоке </w:t>
      </w:r>
      <w:r w:rsidRPr="00EF41F8">
        <w:rPr>
          <w:b/>
          <w:i/>
          <w:lang w:eastAsia="en-US"/>
        </w:rPr>
        <w:t>Критерии доступа</w:t>
      </w:r>
      <w:r w:rsidRPr="00694AB2">
        <w:rPr>
          <w:lang w:eastAsia="en-US"/>
        </w:rPr>
        <w:t xml:space="preserve"> нажать кнопку </w:t>
      </w:r>
      <w:r>
        <w:rPr>
          <w:rStyle w:val="ae"/>
        </w:rPr>
        <w:t>Добавить критерий доступа</w:t>
      </w:r>
      <w:r>
        <w:rPr>
          <w:rStyle w:val="ae"/>
          <w:b w:val="0"/>
          <w:i w:val="0"/>
        </w:rPr>
        <w:t xml:space="preserve">, в результате чего ЛК УВ запустит процесс Добавление критерия доступа и отобразит первый шаг процесса </w:t>
      </w:r>
      <w:r w:rsidR="00044461" w:rsidRPr="00DF61BC">
        <w:rPr>
          <w:rStyle w:val="ae"/>
        </w:rPr>
        <w:t>Выбер</w:t>
      </w:r>
      <w:r w:rsidR="00044461">
        <w:rPr>
          <w:rStyle w:val="ae"/>
        </w:rPr>
        <w:t>и</w:t>
      </w:r>
      <w:r w:rsidR="00044461" w:rsidRPr="00DF61BC">
        <w:rPr>
          <w:rStyle w:val="ae"/>
        </w:rPr>
        <w:t xml:space="preserve">те </w:t>
      </w:r>
      <w:r w:rsidRPr="00DF61BC">
        <w:rPr>
          <w:rStyle w:val="ae"/>
        </w:rPr>
        <w:t>роль взаимодействия</w:t>
      </w:r>
      <w:r>
        <w:rPr>
          <w:rStyle w:val="ae"/>
          <w:b w:val="0"/>
          <w:i w:val="0"/>
        </w:rPr>
        <w:t xml:space="preserve"> (</w:t>
      </w:r>
      <w:r>
        <w:rPr>
          <w:rStyle w:val="ae"/>
          <w:b w:val="0"/>
          <w:i w:val="0"/>
        </w:rPr>
        <w:fldChar w:fldCharType="begin"/>
      </w:r>
      <w:r>
        <w:rPr>
          <w:rStyle w:val="ae"/>
          <w:b w:val="0"/>
          <w:i w:val="0"/>
        </w:rPr>
        <w:instrText xml:space="preserve"> REF _Ref81232047 \h </w:instrText>
      </w:r>
      <w:r>
        <w:rPr>
          <w:rStyle w:val="ae"/>
          <w:b w:val="0"/>
          <w:i w:val="0"/>
        </w:rPr>
      </w:r>
      <w:r>
        <w:rPr>
          <w:rStyle w:val="ae"/>
          <w:b w:val="0"/>
          <w:i w:val="0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140</w:t>
      </w:r>
      <w:r>
        <w:rPr>
          <w:rStyle w:val="ae"/>
          <w:b w:val="0"/>
          <w:i w:val="0"/>
        </w:rPr>
        <w:fldChar w:fldCharType="end"/>
      </w:r>
      <w:r>
        <w:rPr>
          <w:rStyle w:val="ae"/>
          <w:b w:val="0"/>
          <w:i w:val="0"/>
        </w:rPr>
        <w:t xml:space="preserve">). Данный шаг доступен для </w:t>
      </w:r>
      <w:r w:rsidRPr="00DF61BC">
        <w:rPr>
          <w:rStyle w:val="ae"/>
        </w:rPr>
        <w:t>Вида сведений</w:t>
      </w:r>
      <w:r>
        <w:rPr>
          <w:rStyle w:val="ae"/>
          <w:b w:val="0"/>
          <w:i w:val="0"/>
        </w:rPr>
        <w:t xml:space="preserve"> с фиксированной маршрутизаций, у которого ранее не был добавлен </w:t>
      </w:r>
      <w:r w:rsidRPr="00DF61BC">
        <w:rPr>
          <w:rStyle w:val="ae"/>
        </w:rPr>
        <w:t>Критерий доступа</w:t>
      </w:r>
      <w:r w:rsidR="00044461">
        <w:rPr>
          <w:rStyle w:val="ae"/>
        </w:rPr>
        <w:t>,</w:t>
      </w:r>
      <w:r>
        <w:rPr>
          <w:rStyle w:val="ae"/>
          <w:b w:val="0"/>
          <w:i w:val="0"/>
        </w:rPr>
        <w:t xml:space="preserve"> для ответчика или издателя, а также для </w:t>
      </w:r>
      <w:r w:rsidRPr="00DF61BC">
        <w:rPr>
          <w:rStyle w:val="ae"/>
        </w:rPr>
        <w:t>Вида сведений</w:t>
      </w:r>
      <w:r>
        <w:rPr>
          <w:rStyle w:val="ae"/>
          <w:b w:val="0"/>
          <w:i w:val="0"/>
        </w:rPr>
        <w:t xml:space="preserve"> с табличной маршрутизацией.</w:t>
      </w:r>
    </w:p>
    <w:p w14:paraId="23996BE6" w14:textId="77777777" w:rsidR="00BF650A" w:rsidRDefault="00BF650A" w:rsidP="00BF650A">
      <w:pPr>
        <w:rPr>
          <w:rStyle w:val="ae"/>
          <w:b w:val="0"/>
          <w:i w:val="0"/>
        </w:rPr>
      </w:pPr>
    </w:p>
    <w:p w14:paraId="4FCD20A8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126B96" wp14:editId="76B64D8E">
            <wp:extent cx="5600700" cy="31051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BF86" w14:textId="3040B848" w:rsidR="00BF650A" w:rsidRDefault="00BF650A" w:rsidP="00BF650A">
      <w:pPr>
        <w:pStyle w:val="a7"/>
        <w:jc w:val="center"/>
        <w:rPr>
          <w:rStyle w:val="ae"/>
          <w:b w:val="0"/>
          <w:i w:val="0"/>
        </w:rPr>
      </w:pPr>
      <w:bookmarkStart w:id="10860" w:name="_Ref8123204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140</w:t>
      </w:r>
      <w:r w:rsidR="00753F7E">
        <w:rPr>
          <w:noProof/>
        </w:rPr>
        <w:fldChar w:fldCharType="end"/>
      </w:r>
      <w:bookmarkEnd w:id="10860"/>
      <w:r>
        <w:t xml:space="preserve"> – Шаг процесса Добавить критерий доступа - </w:t>
      </w:r>
      <w:r w:rsidR="00044461">
        <w:t xml:space="preserve">Выберите </w:t>
      </w:r>
      <w:r>
        <w:t xml:space="preserve">роль взаимодействия </w:t>
      </w:r>
    </w:p>
    <w:p w14:paraId="19424023" w14:textId="77777777" w:rsidR="00BF650A" w:rsidRDefault="00BF650A" w:rsidP="00BF650A">
      <w:pPr>
        <w:rPr>
          <w:rFonts w:eastAsiaTheme="minorEastAsia"/>
        </w:rPr>
      </w:pPr>
    </w:p>
    <w:p w14:paraId="1DA34AFF" w14:textId="12937E05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Выбор той или иной роли взаимодействия приводит к шагу </w:t>
      </w:r>
      <w:r w:rsidRPr="00AA786B">
        <w:rPr>
          <w:rFonts w:eastAsiaTheme="minorEastAsia"/>
          <w:b/>
          <w:i/>
        </w:rPr>
        <w:t>Выберете критерий</w:t>
      </w:r>
      <w:r w:rsidRPr="00380637"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141</w:t>
      </w:r>
      <w:r>
        <w:rPr>
          <w:rFonts w:eastAsiaTheme="minorEastAsia"/>
        </w:rPr>
        <w:fldChar w:fldCharType="end"/>
      </w:r>
      <w:r w:rsidRPr="00380637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1C80C8AB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380637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 фиксированной маршрутизацией роль ответчик будет содержать только один Критерий доступа:</w:t>
      </w:r>
    </w:p>
    <w:p w14:paraId="139F0C29" w14:textId="77777777" w:rsidR="00BF650A" w:rsidRDefault="00BF650A" w:rsidP="00F126DC">
      <w:pPr>
        <w:pStyle w:val="1ffa"/>
        <w:numPr>
          <w:ilvl w:val="0"/>
          <w:numId w:val="52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14:paraId="57A231AC" w14:textId="77777777" w:rsidR="00BF650A" w:rsidRDefault="00BF650A" w:rsidP="00BF650A">
      <w:pPr>
        <w:pStyle w:val="1ffa"/>
        <w:rPr>
          <w:rFonts w:eastAsiaTheme="minorEastAsia"/>
        </w:rPr>
      </w:pPr>
      <w:r>
        <w:rPr>
          <w:rFonts w:eastAsiaTheme="minorEastAsia"/>
        </w:rPr>
        <w:t>доступен ввод только одного значения критерия для ответчика.</w:t>
      </w:r>
    </w:p>
    <w:p w14:paraId="045876D8" w14:textId="77777777" w:rsidR="00BF650A" w:rsidRDefault="00BF650A" w:rsidP="00BF650A">
      <w:pPr>
        <w:ind w:firstLine="0"/>
        <w:rPr>
          <w:rFonts w:eastAsiaTheme="minorEastAsia"/>
        </w:rPr>
      </w:pPr>
      <w:r>
        <w:rPr>
          <w:rFonts w:eastAsiaTheme="minorEastAsia"/>
        </w:rPr>
        <w:t>Роль инициатор содержит для выбора два критерия:</w:t>
      </w:r>
    </w:p>
    <w:p w14:paraId="50D3EA66" w14:textId="77777777" w:rsidR="00BF650A" w:rsidRDefault="00BF650A" w:rsidP="00F126DC">
      <w:pPr>
        <w:pStyle w:val="1ffa"/>
        <w:numPr>
          <w:ilvl w:val="0"/>
          <w:numId w:val="52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14:paraId="6CD43227" w14:textId="77777777" w:rsidR="00BF650A" w:rsidRDefault="00BF650A" w:rsidP="00F126DC">
      <w:pPr>
        <w:pStyle w:val="1ffa"/>
        <w:numPr>
          <w:ilvl w:val="0"/>
          <w:numId w:val="52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категории участника взаимодействия.</w:t>
      </w:r>
    </w:p>
    <w:p w14:paraId="2394FFFA" w14:textId="77777777" w:rsidR="00BF650A" w:rsidRDefault="00BF650A" w:rsidP="00BF650A">
      <w:pPr>
        <w:ind w:firstLine="0"/>
        <w:rPr>
          <w:rFonts w:eastAsiaTheme="minorEastAsia"/>
        </w:rPr>
      </w:pPr>
      <w:r>
        <w:rPr>
          <w:rFonts w:eastAsiaTheme="minorEastAsia"/>
        </w:rPr>
        <w:t>Доступен ввод одного и более значений</w:t>
      </w:r>
    </w:p>
    <w:p w14:paraId="262CCC66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380637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 табличной маршрутизацией роль ответчик и инициатор содержат два критерия:</w:t>
      </w:r>
    </w:p>
    <w:p w14:paraId="1FAA2FD6" w14:textId="77777777" w:rsidR="00BF650A" w:rsidRDefault="00BF650A" w:rsidP="00F126DC">
      <w:pPr>
        <w:pStyle w:val="1ffa"/>
        <w:numPr>
          <w:ilvl w:val="0"/>
          <w:numId w:val="52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14:paraId="5EF9E2DB" w14:textId="77777777" w:rsidR="00BF650A" w:rsidRDefault="00BF650A" w:rsidP="00F126DC">
      <w:pPr>
        <w:pStyle w:val="1ffa"/>
        <w:numPr>
          <w:ilvl w:val="0"/>
          <w:numId w:val="52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категории участника взаимодействия.</w:t>
      </w:r>
    </w:p>
    <w:p w14:paraId="3380DBA7" w14:textId="77777777" w:rsidR="00BF650A" w:rsidRDefault="00BF650A" w:rsidP="00BF650A">
      <w:pPr>
        <w:pStyle w:val="1ffa"/>
        <w:rPr>
          <w:rFonts w:eastAsiaTheme="minorEastAsia"/>
        </w:rPr>
      </w:pPr>
      <w:r>
        <w:rPr>
          <w:rFonts w:eastAsiaTheme="minorEastAsia"/>
        </w:rPr>
        <w:t xml:space="preserve">Не зависимо от роли взаимодействия доступна возможность ввести одного и более значения критерия доступа </w:t>
      </w:r>
    </w:p>
    <w:p w14:paraId="71776550" w14:textId="77777777" w:rsidR="00BF650A" w:rsidRDefault="00BF650A" w:rsidP="00BF650A">
      <w:pPr>
        <w:ind w:left="851" w:firstLine="0"/>
        <w:rPr>
          <w:rFonts w:eastAsiaTheme="minorEastAsia"/>
        </w:rPr>
      </w:pPr>
    </w:p>
    <w:p w14:paraId="0C76B17D" w14:textId="77777777" w:rsidR="00BF650A" w:rsidRDefault="00BF650A" w:rsidP="00BF650A">
      <w:pPr>
        <w:ind w:left="851" w:firstLine="0"/>
        <w:rPr>
          <w:rFonts w:eastAsiaTheme="minorEastAsia"/>
        </w:rPr>
      </w:pPr>
      <w:r w:rsidRPr="00893E8E">
        <w:rPr>
          <w:rFonts w:eastAsiaTheme="minorEastAsia"/>
        </w:rPr>
        <w:t>На форме шага содержаться следующие сведения:</w:t>
      </w:r>
    </w:p>
    <w:p w14:paraId="4083D2F7" w14:textId="1D0684DA" w:rsidR="00BF650A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 xml:space="preserve">Кнопка </w:t>
      </w:r>
      <w:r w:rsidRPr="00893E8E">
        <w:rPr>
          <w:rFonts w:eastAsiaTheme="minorEastAsia"/>
          <w:b/>
          <w:i/>
        </w:rPr>
        <w:t>Вернуться</w:t>
      </w:r>
      <w:r>
        <w:rPr>
          <w:rFonts w:eastAsiaTheme="minorEastAsia"/>
        </w:rPr>
        <w:t>, для возврата на предыдущий шаг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1);</w:t>
      </w:r>
    </w:p>
    <w:p w14:paraId="1C411D4F" w14:textId="0C79A296" w:rsidR="00BF650A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>Наименование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2);</w:t>
      </w:r>
    </w:p>
    <w:p w14:paraId="090E0F6F" w14:textId="1A9B0657" w:rsidR="00BF650A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>Наименование роли взаимодействия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3);</w:t>
      </w:r>
    </w:p>
    <w:p w14:paraId="7B72BD7C" w14:textId="0B6E25DC" w:rsidR="00BF650A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>Наименование шага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4);</w:t>
      </w:r>
    </w:p>
    <w:p w14:paraId="7BDC25AB" w14:textId="64F4C408" w:rsidR="00BF650A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>Подсказка к шагу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5);</w:t>
      </w:r>
    </w:p>
    <w:p w14:paraId="479E196A" w14:textId="6906B52D" w:rsidR="00BF650A" w:rsidRPr="00893E8E" w:rsidRDefault="00BF650A" w:rsidP="00F126DC">
      <w:pPr>
        <w:pStyle w:val="ac"/>
        <w:numPr>
          <w:ilvl w:val="0"/>
          <w:numId w:val="63"/>
        </w:numPr>
        <w:rPr>
          <w:rFonts w:eastAsiaTheme="minorEastAsia"/>
        </w:rPr>
      </w:pPr>
      <w:r>
        <w:rPr>
          <w:rFonts w:eastAsiaTheme="minorEastAsia"/>
        </w:rPr>
        <w:t>Варианты выбора значений шага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6)</w:t>
      </w:r>
    </w:p>
    <w:p w14:paraId="1741E0EF" w14:textId="77777777" w:rsidR="00BF650A" w:rsidRPr="00893E8E" w:rsidRDefault="00BF650A" w:rsidP="00BF650A">
      <w:pPr>
        <w:rPr>
          <w:rFonts w:eastAsiaTheme="minorEastAsia"/>
        </w:rPr>
      </w:pPr>
    </w:p>
    <w:p w14:paraId="555EFA1A" w14:textId="77777777" w:rsidR="00BF650A" w:rsidRPr="00893E8E" w:rsidRDefault="00BF650A" w:rsidP="00BF650A">
      <w:pPr>
        <w:rPr>
          <w:rFonts w:eastAsiaTheme="minorEastAsia"/>
        </w:rPr>
      </w:pPr>
    </w:p>
    <w:p w14:paraId="37ADAA03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CA285C" wp14:editId="487B414A">
            <wp:extent cx="5686425" cy="423862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0484" w14:textId="6309B623" w:rsidR="00BF650A" w:rsidRDefault="00BF650A" w:rsidP="00BF650A">
      <w:pPr>
        <w:pStyle w:val="a7"/>
        <w:jc w:val="center"/>
      </w:pPr>
      <w:bookmarkStart w:id="10861" w:name="_Ref8123323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141</w:t>
      </w:r>
      <w:r w:rsidR="00753F7E">
        <w:rPr>
          <w:noProof/>
        </w:rPr>
        <w:fldChar w:fldCharType="end"/>
      </w:r>
      <w:bookmarkEnd w:id="10861"/>
      <w:r>
        <w:t xml:space="preserve"> – Шаг процесса Добавить критерий доступа – </w:t>
      </w:r>
      <w:r w:rsidR="00044461">
        <w:t xml:space="preserve">Выберите </w:t>
      </w:r>
      <w:r>
        <w:t>критерий</w:t>
      </w:r>
    </w:p>
    <w:p w14:paraId="2A9A041C" w14:textId="77777777" w:rsidR="00BF650A" w:rsidRDefault="00BF650A" w:rsidP="00BF650A">
      <w:pPr>
        <w:rPr>
          <w:rFonts w:eastAsiaTheme="minorEastAsia"/>
        </w:rPr>
      </w:pPr>
    </w:p>
    <w:p w14:paraId="719C7CF0" w14:textId="73D7B9F2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Выбор варианта Доступ по ОГРН приводит к шагу процесса Критерий доступа по ОГРН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_Ref81234094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1B71EA11" w14:textId="4015F4C4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Форма содержит единственное поле для ввода ОГРН организации – 13 цифр. В процессе ввода ОРГН выполняется проверка на корректность заполнения вводимого значения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_Ref81235007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_Ref81235015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7C2D50C9" w14:textId="77777777" w:rsidR="00BF650A" w:rsidRDefault="00BF650A" w:rsidP="00BF650A">
      <w:pPr>
        <w:rPr>
          <w:rFonts w:eastAsiaTheme="minorEastAsia"/>
        </w:rPr>
      </w:pPr>
    </w:p>
    <w:p w14:paraId="71811B37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8494FE" wp14:editId="68549755">
            <wp:extent cx="5524500" cy="3914775"/>
            <wp:effectExtent l="0" t="0" r="0" b="9525"/>
            <wp:docPr id="1345" name="Рисунок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F1EA" w14:textId="0FD6D1F7" w:rsidR="00BF650A" w:rsidRDefault="00BF650A" w:rsidP="00BF650A">
      <w:pPr>
        <w:pStyle w:val="a7"/>
      </w:pPr>
      <w:bookmarkStart w:id="10862" w:name="_Ref8123409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142</w:t>
      </w:r>
      <w:r w:rsidR="00753F7E">
        <w:rPr>
          <w:noProof/>
        </w:rPr>
        <w:fldChar w:fldCharType="end"/>
      </w:r>
      <w:bookmarkEnd w:id="10862"/>
      <w:r>
        <w:t xml:space="preserve"> – Шаг процесса Добавить критерий доступа – Критерий доступа по ОГРН</w:t>
      </w:r>
    </w:p>
    <w:p w14:paraId="293644E6" w14:textId="77777777" w:rsidR="00BF650A" w:rsidRDefault="00BF650A" w:rsidP="00BF650A">
      <w:pPr>
        <w:rPr>
          <w:rFonts w:eastAsiaTheme="minorEastAsia"/>
        </w:rPr>
      </w:pPr>
    </w:p>
    <w:p w14:paraId="21FDE973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03E8786" wp14:editId="49E1EBE2">
            <wp:extent cx="5467350" cy="3257550"/>
            <wp:effectExtent l="0" t="0" r="0" b="0"/>
            <wp:docPr id="1373" name="Рисунок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A11B" w14:textId="2FD1258E" w:rsidR="00BF650A" w:rsidRDefault="00BF650A" w:rsidP="00BF650A">
      <w:pPr>
        <w:pStyle w:val="a7"/>
        <w:ind w:firstLine="0"/>
        <w:jc w:val="center"/>
      </w:pPr>
      <w:bookmarkStart w:id="10863" w:name="_Ref8123500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143</w:t>
      </w:r>
      <w:r w:rsidR="00753F7E">
        <w:rPr>
          <w:noProof/>
        </w:rPr>
        <w:fldChar w:fldCharType="end"/>
      </w:r>
      <w:bookmarkEnd w:id="10863"/>
      <w:r>
        <w:t xml:space="preserve"> – Несоответствие формата введённого значения ОГРН</w:t>
      </w:r>
    </w:p>
    <w:p w14:paraId="64BE4D1B" w14:textId="77777777" w:rsidR="00BF650A" w:rsidRDefault="00BF650A" w:rsidP="00BF650A"/>
    <w:p w14:paraId="73A0E128" w14:textId="77777777" w:rsidR="00BF650A" w:rsidRPr="00984FD3" w:rsidRDefault="00BF650A" w:rsidP="00BF650A"/>
    <w:p w14:paraId="7DEAA3AE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230C86" wp14:editId="0AA45F34">
            <wp:extent cx="5305425" cy="3200400"/>
            <wp:effectExtent l="0" t="0" r="9525" b="0"/>
            <wp:docPr id="1371" name="Рисунок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36A2" w14:textId="74901FFA" w:rsidR="00BF650A" w:rsidRDefault="00BF650A" w:rsidP="00BF650A">
      <w:pPr>
        <w:pStyle w:val="a7"/>
        <w:ind w:firstLine="0"/>
        <w:jc w:val="center"/>
      </w:pPr>
      <w:bookmarkStart w:id="10864" w:name="_Ref8123501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144</w:t>
      </w:r>
      <w:r w:rsidR="00753F7E">
        <w:rPr>
          <w:noProof/>
        </w:rPr>
        <w:fldChar w:fldCharType="end"/>
      </w:r>
      <w:bookmarkEnd w:id="10864"/>
      <w:r>
        <w:t xml:space="preserve"> – Некорректный ОГРН</w:t>
      </w:r>
    </w:p>
    <w:p w14:paraId="76BAB865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 случае некорректного ввода значения ОГРН ЛК УВ не даст возможность перейти на следующий шаг процесса. </w:t>
      </w:r>
    </w:p>
    <w:p w14:paraId="7440E8D5" w14:textId="77777777" w:rsidR="00BF650A" w:rsidRPr="00D20C95" w:rsidRDefault="00BF650A" w:rsidP="00BF650A">
      <w:pPr>
        <w:rPr>
          <w:rFonts w:eastAsiaTheme="minorEastAsia"/>
        </w:rPr>
      </w:pPr>
      <w:r>
        <w:rPr>
          <w:rFonts w:eastAsiaTheme="minorEastAsia"/>
        </w:rPr>
        <w:t>При вводе корректного варианта кнопка продолжить становится активной, также на форме становится доступной возможность добавить ещё один критерий по ОГРН</w:t>
      </w:r>
    </w:p>
    <w:p w14:paraId="7931342D" w14:textId="77777777" w:rsidR="00BF650A" w:rsidRDefault="00BF650A" w:rsidP="00BF650A">
      <w:pPr>
        <w:rPr>
          <w:rFonts w:eastAsiaTheme="minorEastAsia"/>
        </w:rPr>
      </w:pPr>
    </w:p>
    <w:p w14:paraId="6FABABD7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EE4FE5E" wp14:editId="11FF49FF">
            <wp:extent cx="4495800" cy="3867150"/>
            <wp:effectExtent l="0" t="0" r="0" b="0"/>
            <wp:docPr id="1391" name="Рисунок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3CEF" w14:textId="262886D3"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145</w:t>
      </w:r>
      <w:r w:rsidR="00753F7E">
        <w:rPr>
          <w:noProof/>
        </w:rPr>
        <w:fldChar w:fldCharType="end"/>
      </w:r>
      <w:r>
        <w:t xml:space="preserve"> – Корректный ОГРН</w:t>
      </w:r>
    </w:p>
    <w:p w14:paraId="2CEA70F8" w14:textId="77777777" w:rsidR="00BF650A" w:rsidRDefault="00BF650A" w:rsidP="00BF650A">
      <w:pPr>
        <w:rPr>
          <w:rFonts w:eastAsiaTheme="minorEastAsia"/>
        </w:rPr>
      </w:pPr>
    </w:p>
    <w:p w14:paraId="38FCB342" w14:textId="77777777" w:rsidR="00BF650A" w:rsidRPr="003B158E" w:rsidRDefault="00BF650A" w:rsidP="00BF650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При вводе значений дополнительных значений критерия доступа выполняется проверка на ранее введённые значения, таким образом ЛК УВ не даст возможность продолжить процесс с одинаковыми значениями критерия ОГРН, а подсветит оповещение </w:t>
      </w:r>
      <w:r w:rsidRPr="003B158E">
        <w:rPr>
          <w:rFonts w:eastAsiaTheme="minorEastAsia"/>
          <w:b/>
          <w:i/>
        </w:rPr>
        <w:t>Значение параметра уже используется</w:t>
      </w:r>
    </w:p>
    <w:p w14:paraId="5175CAA9" w14:textId="77777777" w:rsidR="00BF650A" w:rsidRDefault="00BF650A" w:rsidP="00BF650A">
      <w:pPr>
        <w:ind w:firstLine="0"/>
        <w:jc w:val="center"/>
        <w:rPr>
          <w:rFonts w:eastAsiaTheme="minorEastAsia"/>
        </w:rPr>
      </w:pPr>
    </w:p>
    <w:p w14:paraId="2EEC8D83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9C67A0E" wp14:editId="1E452A54">
            <wp:extent cx="4829175" cy="3152775"/>
            <wp:effectExtent l="0" t="0" r="9525" b="9525"/>
            <wp:docPr id="1395" name="Рисунок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A571" w14:textId="50F8F88F" w:rsidR="00BF650A" w:rsidRDefault="00BF650A" w:rsidP="00BF650A">
      <w:pPr>
        <w:pStyle w:val="a7"/>
        <w:ind w:firstLine="0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146</w:t>
      </w:r>
      <w:r w:rsidR="00753F7E">
        <w:rPr>
          <w:noProof/>
        </w:rPr>
        <w:fldChar w:fldCharType="end"/>
      </w:r>
      <w:r>
        <w:t xml:space="preserve"> – Добавление дополнительного критерия по ОГРН</w:t>
      </w:r>
    </w:p>
    <w:p w14:paraId="74C0CB7F" w14:textId="77777777" w:rsidR="00BF650A" w:rsidRDefault="00BF650A" w:rsidP="00BF650A">
      <w:pPr>
        <w:rPr>
          <w:rFonts w:eastAsiaTheme="minorEastAsia"/>
        </w:rPr>
      </w:pPr>
    </w:p>
    <w:p w14:paraId="234BB31C" w14:textId="77777777" w:rsidR="00BF650A" w:rsidRDefault="00BF650A" w:rsidP="00BF650A">
      <w:pPr>
        <w:rPr>
          <w:rFonts w:eastAsiaTheme="minorEastAsia"/>
        </w:rPr>
      </w:pPr>
    </w:p>
    <w:p w14:paraId="2A230946" w14:textId="26A09151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Выбор варианта Доступ по категории участника взаимодействия приводит к шагу Критерий доступа по категории участника взаимодействия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_Ref81239300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1D277C94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Форма содержит единственное поле для выбора значения категории участника взаимодействия из выпадающего списка</w:t>
      </w:r>
    </w:p>
    <w:p w14:paraId="0EE2EB72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7597AE" wp14:editId="6048CCC5">
            <wp:extent cx="5448300" cy="3829050"/>
            <wp:effectExtent l="0" t="0" r="0" b="0"/>
            <wp:docPr id="1375" name="Рисунок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384D" w14:textId="5450B645" w:rsidR="00BF650A" w:rsidRDefault="00BF650A" w:rsidP="00BF650A">
      <w:pPr>
        <w:pStyle w:val="a7"/>
        <w:rPr>
          <w:rFonts w:eastAsiaTheme="minorEastAsia"/>
        </w:rPr>
      </w:pPr>
      <w:bookmarkStart w:id="10865" w:name="_Ref8123930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147</w:t>
      </w:r>
      <w:r w:rsidR="00753F7E">
        <w:rPr>
          <w:noProof/>
        </w:rPr>
        <w:fldChar w:fldCharType="end"/>
      </w:r>
      <w:bookmarkEnd w:id="10865"/>
      <w:r>
        <w:t xml:space="preserve"> – Шаг процесса Добавить критерий доступа – Критерий доступа по категории участника взаимодействия</w:t>
      </w:r>
    </w:p>
    <w:p w14:paraId="6FCFAB2D" w14:textId="77777777" w:rsidR="00BF650A" w:rsidRDefault="00BF650A" w:rsidP="00BF650A">
      <w:pPr>
        <w:rPr>
          <w:rFonts w:eastAsiaTheme="minorEastAsia"/>
        </w:rPr>
      </w:pPr>
    </w:p>
    <w:p w14:paraId="0CE6C8F3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E4843F" wp14:editId="50B24731">
            <wp:extent cx="4495800" cy="3200400"/>
            <wp:effectExtent l="0" t="0" r="0" b="0"/>
            <wp:docPr id="1397" name="Рисунок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BF76" w14:textId="60C98C4F" w:rsidR="00BF650A" w:rsidRDefault="00BF650A" w:rsidP="00BF650A">
      <w:pPr>
        <w:pStyle w:val="a7"/>
      </w:pPr>
      <w:bookmarkStart w:id="10866" w:name="_Ref8123876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148</w:t>
      </w:r>
      <w:r w:rsidR="00753F7E">
        <w:rPr>
          <w:noProof/>
        </w:rPr>
        <w:fldChar w:fldCharType="end"/>
      </w:r>
      <w:bookmarkEnd w:id="10866"/>
      <w:r>
        <w:t xml:space="preserve"> – Шаг процесса Добавить критерий доступа – Критерий доступа по категории участника взаимодействия с выбранным значением</w:t>
      </w:r>
    </w:p>
    <w:p w14:paraId="0038D9A7" w14:textId="77777777" w:rsidR="00BF650A" w:rsidRDefault="00BF650A" w:rsidP="00BF650A">
      <w:pPr>
        <w:rPr>
          <w:rFonts w:eastAsiaTheme="minorEastAsia"/>
        </w:rPr>
      </w:pPr>
    </w:p>
    <w:p w14:paraId="20028F98" w14:textId="7C62A26C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При необходимости можно указать дополнительные критерии по категории участника взаимодействия, для этого необходимо на форме нажать </w:t>
      </w:r>
      <w:r w:rsidRPr="003B158E">
        <w:rPr>
          <w:rFonts w:eastAsiaTheme="minorEastAsia"/>
          <w:b/>
          <w:i/>
        </w:rPr>
        <w:t>Добавить категорию УВ</w:t>
      </w:r>
      <w:r>
        <w:rPr>
          <w:rFonts w:eastAsiaTheme="minorEastAsia"/>
          <w:b/>
          <w:i/>
        </w:rPr>
        <w:t xml:space="preserve"> </w:t>
      </w:r>
      <w:r>
        <w:rPr>
          <w:rFonts w:eastAsiaTheme="minorEastAsia"/>
        </w:rPr>
        <w:t>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_Ref81238760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148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1D4B8F57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6208A0" wp14:editId="65F1DC8E">
            <wp:extent cx="4714875" cy="3257550"/>
            <wp:effectExtent l="0" t="0" r="9525" b="0"/>
            <wp:docPr id="1398" name="Рисунок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CBA7" w14:textId="4E8CBB00" w:rsid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149</w:t>
      </w:r>
      <w:r w:rsidR="00753F7E">
        <w:rPr>
          <w:noProof/>
        </w:rPr>
        <w:fldChar w:fldCharType="end"/>
      </w:r>
      <w:r>
        <w:t xml:space="preserve"> – дополнительные параметры критерия по категории участника взаимодействия</w:t>
      </w:r>
    </w:p>
    <w:p w14:paraId="437FB7B5" w14:textId="77777777" w:rsidR="00BF650A" w:rsidRPr="003B158E" w:rsidRDefault="00BF650A" w:rsidP="00BF650A">
      <w:pPr>
        <w:rPr>
          <w:rFonts w:eastAsiaTheme="minorEastAsia"/>
        </w:rPr>
      </w:pPr>
    </w:p>
    <w:p w14:paraId="15B78647" w14:textId="77777777" w:rsidR="00BF650A" w:rsidRDefault="00BF650A" w:rsidP="00BF650A">
      <w:pPr>
        <w:pStyle w:val="a7"/>
        <w:jc w:val="center"/>
        <w:rPr>
          <w:rFonts w:eastAsiaTheme="minorEastAsia"/>
        </w:rPr>
      </w:pPr>
    </w:p>
    <w:p w14:paraId="3CA71E5F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После заполнения значениями критериев доступа выполняется переход на шаг </w:t>
      </w:r>
      <w:r w:rsidR="00044461">
        <w:rPr>
          <w:rFonts w:eastAsiaTheme="minorEastAsia"/>
        </w:rPr>
        <w:t>«</w:t>
      </w:r>
      <w:r w:rsidRPr="004372FC">
        <w:rPr>
          <w:rFonts w:eastAsiaTheme="minorEastAsia"/>
          <w:b/>
          <w:i/>
        </w:rPr>
        <w:t>Вы уверены, что хотите добавить критерий доступа</w:t>
      </w:r>
      <w:r>
        <w:rPr>
          <w:rFonts w:eastAsiaTheme="minorEastAsia"/>
        </w:rPr>
        <w:t>?</w:t>
      </w:r>
      <w:r w:rsidR="00044461">
        <w:rPr>
          <w:rFonts w:eastAsiaTheme="minorEastAsia"/>
        </w:rPr>
        <w:t>»</w:t>
      </w:r>
      <w:r>
        <w:rPr>
          <w:rFonts w:eastAsiaTheme="minorEastAsia"/>
        </w:rPr>
        <w:t xml:space="preserve"> на котором отображаются все ранее указанные значения.</w:t>
      </w:r>
    </w:p>
    <w:p w14:paraId="7244EE69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AA72C26" wp14:editId="4A556B3F">
            <wp:extent cx="4391025" cy="3533775"/>
            <wp:effectExtent l="0" t="0" r="9525" b="9525"/>
            <wp:docPr id="1399" name="Рисунок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326C" w14:textId="53746A6B" w:rsid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150</w:t>
      </w:r>
      <w:r w:rsidR="00753F7E">
        <w:rPr>
          <w:noProof/>
        </w:rPr>
        <w:fldChar w:fldCharType="end"/>
      </w:r>
      <w:r>
        <w:t xml:space="preserve"> – Завершающий шаг процесса Добавление критерия доступа</w:t>
      </w:r>
    </w:p>
    <w:p w14:paraId="664A31DF" w14:textId="77777777" w:rsidR="00BF650A" w:rsidRDefault="00BF650A" w:rsidP="00BF650A">
      <w:pPr>
        <w:rPr>
          <w:rFonts w:eastAsiaTheme="minorEastAsia"/>
        </w:rPr>
      </w:pPr>
    </w:p>
    <w:p w14:paraId="476833A5" w14:textId="3A2D5688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Вариант </w:t>
      </w:r>
      <w:r w:rsidRPr="004372FC">
        <w:rPr>
          <w:rFonts w:eastAsiaTheme="minorEastAsia"/>
          <w:b/>
          <w:i/>
        </w:rPr>
        <w:t>Да, уверен</w:t>
      </w:r>
      <w:r>
        <w:rPr>
          <w:rFonts w:eastAsiaTheme="minorEastAsia"/>
        </w:rPr>
        <w:t xml:space="preserve"> приведёт к сохранению </w:t>
      </w:r>
      <w:r w:rsidRPr="004372FC">
        <w:rPr>
          <w:rFonts w:eastAsiaTheme="minorEastAsia"/>
          <w:b/>
          <w:i/>
        </w:rPr>
        <w:t>Критерия доступа</w:t>
      </w:r>
      <w:r>
        <w:rPr>
          <w:rFonts w:eastAsiaTheme="minorEastAsia"/>
        </w:rPr>
        <w:t xml:space="preserve"> и выполнению перехода к карточке </w:t>
      </w:r>
      <w:r w:rsidRPr="004372F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_Ref81230664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138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03920F8C" w14:textId="6A7E52B4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Вариант </w:t>
      </w:r>
      <w:r w:rsidRPr="004372FC">
        <w:rPr>
          <w:rFonts w:eastAsiaTheme="minorEastAsia"/>
          <w:b/>
          <w:i/>
        </w:rPr>
        <w:t>Нет, отменить действие</w:t>
      </w:r>
      <w:r>
        <w:rPr>
          <w:rFonts w:eastAsiaTheme="minorEastAsia"/>
        </w:rPr>
        <w:t xml:space="preserve"> приведёт к потере ранее введённых значений </w:t>
      </w:r>
      <w:r w:rsidRPr="004372FC">
        <w:rPr>
          <w:rFonts w:eastAsiaTheme="minorEastAsia"/>
          <w:b/>
          <w:i/>
        </w:rPr>
        <w:t>Критериев доступа</w:t>
      </w:r>
      <w:r>
        <w:rPr>
          <w:rFonts w:eastAsiaTheme="minorEastAsia"/>
        </w:rPr>
        <w:t xml:space="preserve"> и выполнит переход к карточке </w:t>
      </w:r>
      <w:r w:rsidRPr="004372F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без сохранения критерия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_Ref81230664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138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156B0FBB" w14:textId="77777777" w:rsidR="001C0794" w:rsidRDefault="001C0794" w:rsidP="004D62F6">
      <w:pPr>
        <w:pStyle w:val="20"/>
      </w:pPr>
      <w:bookmarkStart w:id="10867" w:name="_Toc83372113"/>
      <w:bookmarkStart w:id="10868" w:name="_Toc91517446"/>
      <w:r>
        <w:t>Управление доступами к видам сведений</w:t>
      </w:r>
      <w:bookmarkEnd w:id="10867"/>
      <w:bookmarkEnd w:id="10868"/>
    </w:p>
    <w:p w14:paraId="4747304E" w14:textId="77777777" w:rsidR="001C0794" w:rsidRPr="000B4C5A" w:rsidRDefault="001C0794" w:rsidP="001C0794">
      <w:pPr>
        <w:spacing w:line="360" w:lineRule="auto"/>
        <w:rPr>
          <w:color w:val="000000" w:themeColor="text1"/>
        </w:rPr>
      </w:pPr>
      <w:r w:rsidRPr="000B4C5A">
        <w:rPr>
          <w:rFonts w:eastAsiaTheme="minorEastAsia"/>
          <w:color w:val="000000" w:themeColor="text1"/>
        </w:rPr>
        <w:t xml:space="preserve">Функция получения </w:t>
      </w:r>
      <w:r w:rsidRPr="000B4C5A">
        <w:rPr>
          <w:b/>
          <w:i/>
          <w:color w:val="000000" w:themeColor="text1"/>
        </w:rPr>
        <w:t>Доступа к виду сведений</w:t>
      </w:r>
      <w:r w:rsidRPr="000B4C5A">
        <w:rPr>
          <w:color w:val="000000" w:themeColor="text1"/>
        </w:rPr>
        <w:t xml:space="preserve"> обеспечивает УВ возможность, без привлечения сотрудников службы эксплуатации, выполнять регистрацию </w:t>
      </w:r>
      <w:r>
        <w:rPr>
          <w:color w:val="000000" w:themeColor="text1"/>
        </w:rPr>
        <w:t>запроса (</w:t>
      </w:r>
      <w:r w:rsidRPr="000B4C5A">
        <w:rPr>
          <w:color w:val="000000" w:themeColor="text1"/>
        </w:rPr>
        <w:t>заявки</w:t>
      </w:r>
      <w:r>
        <w:rPr>
          <w:color w:val="000000" w:themeColor="text1"/>
        </w:rPr>
        <w:t>)</w:t>
      </w:r>
      <w:r w:rsidRPr="000B4C5A">
        <w:rPr>
          <w:color w:val="000000" w:themeColor="text1"/>
        </w:rPr>
        <w:t xml:space="preserve"> на использование версии ВС</w:t>
      </w:r>
      <w:r>
        <w:rPr>
          <w:color w:val="000000" w:themeColor="text1"/>
        </w:rPr>
        <w:t xml:space="preserve"> </w:t>
      </w:r>
      <w:r w:rsidRPr="000B4C5A">
        <w:rPr>
          <w:color w:val="000000" w:themeColor="text1"/>
        </w:rPr>
        <w:t xml:space="preserve">и самостоятельно выполнять процедуру подтверждения технической готовности (ПТГ) информационной системы использовать версию </w:t>
      </w:r>
      <w:r w:rsidRPr="000B4C5A">
        <w:rPr>
          <w:b/>
          <w:i/>
          <w:color w:val="000000" w:themeColor="text1"/>
        </w:rPr>
        <w:t>Вида сведений</w:t>
      </w:r>
      <w:r w:rsidRPr="000B4C5A">
        <w:rPr>
          <w:color w:val="000000" w:themeColor="text1"/>
        </w:rPr>
        <w:t>.</w:t>
      </w:r>
    </w:p>
    <w:p w14:paraId="11150318" w14:textId="77777777" w:rsidR="001C0794" w:rsidRPr="000B4C5A" w:rsidRDefault="001C0794" w:rsidP="001C0794">
      <w:pPr>
        <w:spacing w:line="360" w:lineRule="auto"/>
        <w:rPr>
          <w:color w:val="000000" w:themeColor="text1"/>
        </w:rPr>
      </w:pPr>
      <w:r w:rsidRPr="000B4C5A">
        <w:rPr>
          <w:rFonts w:eastAsiaTheme="minorEastAsia"/>
          <w:color w:val="000000" w:themeColor="text1"/>
        </w:rPr>
        <w:t xml:space="preserve">Функция получения </w:t>
      </w:r>
      <w:r w:rsidRPr="000B4C5A">
        <w:rPr>
          <w:rFonts w:eastAsiaTheme="minorEastAsia"/>
          <w:b/>
          <w:i/>
          <w:color w:val="000000" w:themeColor="text1"/>
        </w:rPr>
        <w:t xml:space="preserve">Доступа к виду сведений </w:t>
      </w:r>
      <w:r w:rsidRPr="000B4C5A">
        <w:rPr>
          <w:rFonts w:eastAsiaTheme="minorEastAsia"/>
          <w:color w:val="000000" w:themeColor="text1"/>
        </w:rPr>
        <w:t>доступна пользователям с ролью «</w:t>
      </w:r>
      <w:r w:rsidRPr="000B4C5A">
        <w:rPr>
          <w:color w:val="000000" w:themeColor="text1"/>
        </w:rPr>
        <w:t>Представитель УВ».</w:t>
      </w:r>
    </w:p>
    <w:p w14:paraId="6E2472A1" w14:textId="77777777" w:rsidR="001C0794" w:rsidRPr="000B4C5A" w:rsidRDefault="001C0794" w:rsidP="001C0794">
      <w:pPr>
        <w:rPr>
          <w:color w:val="FF0000"/>
        </w:rPr>
      </w:pPr>
    </w:p>
    <w:p w14:paraId="074E6C33" w14:textId="77777777" w:rsidR="001C0794" w:rsidRPr="001C0794" w:rsidRDefault="001C0794" w:rsidP="00A652DD">
      <w:pPr>
        <w:pStyle w:val="31"/>
      </w:pPr>
      <w:bookmarkStart w:id="10869" w:name="_Toc75341721"/>
      <w:bookmarkStart w:id="10870" w:name="_Toc83372114"/>
      <w:bookmarkStart w:id="10871" w:name="_Toc91517447"/>
      <w:bookmarkEnd w:id="10869"/>
      <w:r w:rsidRPr="001C0794">
        <w:t>Просмотр доступов к видам сведений</w:t>
      </w:r>
      <w:bookmarkEnd w:id="10870"/>
      <w:bookmarkEnd w:id="10871"/>
    </w:p>
    <w:p w14:paraId="66998E9B" w14:textId="3B4039E7" w:rsidR="001C0794" w:rsidRPr="000B4C5A" w:rsidRDefault="001C0794" w:rsidP="001C0794">
      <w:p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 xml:space="preserve">Для просмотра списка </w:t>
      </w:r>
      <w:r w:rsidRPr="000B4C5A">
        <w:rPr>
          <w:lang w:eastAsia="en-US"/>
        </w:rPr>
        <w:t xml:space="preserve">доступов к видам сведений у </w:t>
      </w:r>
      <w:r w:rsidRPr="000B4C5A">
        <w:rPr>
          <w:rFonts w:eastAsiaTheme="minorEastAsia"/>
        </w:rPr>
        <w:t>информационной системы</w:t>
      </w:r>
      <w:r w:rsidRPr="000B4C5A">
        <w:rPr>
          <w:lang w:eastAsia="en-US"/>
        </w:rPr>
        <w:t xml:space="preserve"> </w:t>
      </w:r>
      <w:r w:rsidRPr="000B4C5A">
        <w:rPr>
          <w:rFonts w:eastAsiaTheme="minorEastAsia"/>
        </w:rPr>
        <w:t>нужно перейти к ней по клику на соответствующей записи на странице просмотра списка ИС 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_Ref75274035 \h </w:instrText>
      </w:r>
      <w:r>
        <w:rPr>
          <w:rFonts w:eastAsiaTheme="minorEastAsia"/>
        </w:rPr>
        <w:instrText xml:space="preserve">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20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). Откроется вкладка «Сертификаты» на странице просмотра информационной системы</w:t>
      </w:r>
      <w:r w:rsidRPr="000B4C5A">
        <w:rPr>
          <w:rFonts w:eastAsiaTheme="minorEastAsia"/>
          <w:b/>
          <w:i/>
        </w:rPr>
        <w:t xml:space="preserve"> </w:t>
      </w:r>
      <w:r w:rsidRPr="000B4C5A">
        <w:rPr>
          <w:rFonts w:eastAsiaTheme="minorEastAsia"/>
        </w:rPr>
        <w:t>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 _Ref480471904 \* Lower \h 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21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).</w:t>
      </w:r>
    </w:p>
    <w:p w14:paraId="2C00C559" w14:textId="4A480C15" w:rsidR="001C0794" w:rsidRPr="000B4C5A" w:rsidRDefault="001C0794" w:rsidP="001C0794">
      <w:pPr>
        <w:spacing w:line="360" w:lineRule="auto"/>
      </w:pPr>
      <w:r w:rsidRPr="000B4C5A">
        <w:t>Для просмотра текущих статусов доступов к видам сведений нужно перейти на вкладку «Доступы к видам сведений» (</w:t>
      </w:r>
      <w:r>
        <w:fldChar w:fldCharType="begin"/>
      </w:r>
      <w:r>
        <w:instrText xml:space="preserve"> REF _Ref83404672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151</w:t>
      </w:r>
      <w:r>
        <w:fldChar w:fldCharType="end"/>
      </w:r>
      <w:r w:rsidRPr="000B4C5A">
        <w:t>).</w:t>
      </w:r>
    </w:p>
    <w:p w14:paraId="349FB688" w14:textId="77777777" w:rsidR="001C0794" w:rsidRPr="000B4C5A" w:rsidRDefault="001C0794" w:rsidP="001C0794">
      <w:p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>Просмотр доступен для всех авторизованных пользователей.</w:t>
      </w:r>
    </w:p>
    <w:p w14:paraId="6E2A5905" w14:textId="77777777" w:rsidR="001C0794" w:rsidRDefault="001C0794" w:rsidP="001C0794">
      <w:pPr>
        <w:keepNext/>
      </w:pPr>
      <w:r w:rsidRPr="00FC1377">
        <w:rPr>
          <w:noProof/>
          <w:color w:val="FF0000"/>
        </w:rPr>
        <w:drawing>
          <wp:inline distT="0" distB="0" distL="0" distR="0" wp14:anchorId="4A0027A1" wp14:editId="02FD19DE">
            <wp:extent cx="5863923" cy="2651760"/>
            <wp:effectExtent l="0" t="0" r="3810" b="0"/>
            <wp:docPr id="1349" name="Рисунок 1349" descr="C:\Users\nadezhda.kulikova\Desktop\ПТГ\Скрины для РП\12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adezhda.kulikova\Desktop\ПТГ\Скрины для РП\12345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970" cy="26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F7F2" w14:textId="5CD077A1" w:rsidR="001C0794" w:rsidRPr="000B4C5A" w:rsidRDefault="001C0794" w:rsidP="001C0794">
      <w:pPr>
        <w:keepNext/>
        <w:ind w:firstLine="0"/>
      </w:pPr>
      <w:bookmarkStart w:id="10872" w:name="_Ref8340467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151</w:t>
      </w:r>
      <w:r w:rsidR="00753F7E">
        <w:rPr>
          <w:noProof/>
        </w:rPr>
        <w:fldChar w:fldCharType="end"/>
      </w:r>
      <w:bookmarkEnd w:id="10872"/>
      <w:r w:rsidRPr="000B4C5A">
        <w:t xml:space="preserve">– </w:t>
      </w:r>
      <w:r w:rsidR="007021E1">
        <w:t>с</w:t>
      </w:r>
      <w:r w:rsidRPr="000B4C5A">
        <w:t>траница просмотра данных информационной системы, вкладка «Доступы к видам сведений»</w:t>
      </w:r>
    </w:p>
    <w:p w14:paraId="1F25E4BE" w14:textId="77777777" w:rsidR="001C0794" w:rsidRDefault="001C0794" w:rsidP="001C0794">
      <w:pPr>
        <w:pStyle w:val="a7"/>
      </w:pPr>
    </w:p>
    <w:p w14:paraId="0BC52119" w14:textId="77777777" w:rsidR="001C0794" w:rsidRPr="000B4C5A" w:rsidRDefault="001C0794" w:rsidP="001C0794">
      <w:pPr>
        <w:pStyle w:val="a7"/>
        <w:ind w:firstLine="0"/>
      </w:pPr>
    </w:p>
    <w:p w14:paraId="249367EB" w14:textId="77777777" w:rsidR="001C0794" w:rsidRPr="000B4C5A" w:rsidRDefault="001C0794" w:rsidP="001C0794"/>
    <w:p w14:paraId="46065FD0" w14:textId="77777777" w:rsidR="001C0794" w:rsidRPr="000B4C5A" w:rsidRDefault="001C0794" w:rsidP="00A652DD">
      <w:pPr>
        <w:pStyle w:val="31"/>
      </w:pPr>
      <w:bookmarkStart w:id="10873" w:name="_Toc83371620"/>
      <w:bookmarkStart w:id="10874" w:name="_Toc83371913"/>
      <w:bookmarkStart w:id="10875" w:name="_Toc83372014"/>
      <w:bookmarkStart w:id="10876" w:name="_Toc83372115"/>
      <w:bookmarkStart w:id="10877" w:name="_Toc83371663"/>
      <w:bookmarkStart w:id="10878" w:name="_Toc83371956"/>
      <w:bookmarkStart w:id="10879" w:name="_Toc83372057"/>
      <w:bookmarkStart w:id="10880" w:name="_Toc83372158"/>
      <w:bookmarkStart w:id="10881" w:name="_Toc83372159"/>
      <w:bookmarkStart w:id="10882" w:name="_Ref86750279"/>
      <w:bookmarkStart w:id="10883" w:name="_Toc91517448"/>
      <w:bookmarkEnd w:id="10873"/>
      <w:bookmarkEnd w:id="10874"/>
      <w:bookmarkEnd w:id="10875"/>
      <w:bookmarkEnd w:id="10876"/>
      <w:bookmarkEnd w:id="10877"/>
      <w:bookmarkEnd w:id="10878"/>
      <w:bookmarkEnd w:id="10879"/>
      <w:bookmarkEnd w:id="10880"/>
      <w:r w:rsidRPr="000B4C5A">
        <w:t>Создание в ЛК УВ запроса (заявки) на получение доступа к виду сведений</w:t>
      </w:r>
      <w:bookmarkEnd w:id="10881"/>
      <w:bookmarkEnd w:id="10882"/>
      <w:bookmarkEnd w:id="10883"/>
      <w:r w:rsidRPr="000B4C5A">
        <w:t xml:space="preserve"> </w:t>
      </w:r>
    </w:p>
    <w:p w14:paraId="7D96864D" w14:textId="77777777" w:rsidR="001C0794" w:rsidRPr="000B4C5A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Theme="minorEastAsia"/>
        </w:rPr>
        <w:t xml:space="preserve">Функция создания нового </w:t>
      </w:r>
      <w:r w:rsidRPr="000B4C5A">
        <w:rPr>
          <w:rFonts w:eastAsia="Calibri"/>
          <w:b/>
          <w:i/>
          <w:lang w:eastAsia="en-US"/>
        </w:rPr>
        <w:t>Запроса на получение доступа к виду сведений</w:t>
      </w:r>
      <w:r w:rsidRPr="000B4C5A">
        <w:rPr>
          <w:rFonts w:eastAsiaTheme="minorEastAsia"/>
        </w:rPr>
        <w:t xml:space="preserve"> доступна пользователям с ролью в ЛК УВ «</w:t>
      </w:r>
      <w:r w:rsidRPr="000B4C5A">
        <w:rPr>
          <w:rFonts w:eastAsia="Calibri"/>
          <w:lang w:eastAsia="en-US"/>
        </w:rPr>
        <w:t>Представитель УВ».</w:t>
      </w:r>
    </w:p>
    <w:p w14:paraId="12AB2CB7" w14:textId="77777777" w:rsidR="001C0794" w:rsidRPr="000B4C5A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Theme="minorEastAsia"/>
        </w:rPr>
        <w:t xml:space="preserve">Пользователь с ролью </w:t>
      </w:r>
      <w:r w:rsidRPr="000B4C5A">
        <w:rPr>
          <w:rStyle w:val="ae"/>
          <w:rFonts w:eastAsia="Calibri"/>
        </w:rPr>
        <w:t>Представитель УВ</w:t>
      </w:r>
      <w:r w:rsidRPr="000B4C5A">
        <w:rPr>
          <w:rFonts w:eastAsia="Calibri"/>
          <w:lang w:eastAsia="en-US"/>
        </w:rPr>
        <w:t xml:space="preserve"> может создавать запросы на получение доступа к виду сведений сведений только для своего УВ.</w:t>
      </w:r>
    </w:p>
    <w:p w14:paraId="4BDF1BF5" w14:textId="77777777" w:rsidR="001C0794" w:rsidRPr="000B4C5A" w:rsidRDefault="001C0794" w:rsidP="001C0794">
      <w:pPr>
        <w:pStyle w:val="ac"/>
        <w:spacing w:line="360" w:lineRule="auto"/>
        <w:ind w:left="720"/>
        <w:jc w:val="both"/>
        <w:rPr>
          <w:rFonts w:eastAsiaTheme="minorEastAsia"/>
        </w:rPr>
      </w:pPr>
      <w:r w:rsidRPr="000B4C5A">
        <w:rPr>
          <w:rFonts w:eastAsia="Calibri"/>
          <w:lang w:eastAsia="en-US"/>
        </w:rPr>
        <w:t>Для создания запроса (заявки) на получение доступа в ЛК УВ нужно:</w:t>
      </w:r>
      <w:r w:rsidRPr="000B4C5A">
        <w:rPr>
          <w:rFonts w:eastAsiaTheme="minorEastAsia"/>
        </w:rPr>
        <w:t xml:space="preserve"> </w:t>
      </w:r>
    </w:p>
    <w:p w14:paraId="494057AD" w14:textId="77777777" w:rsidR="001C0794" w:rsidRPr="000B4C5A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>Вызвать визард получения доступа к виду сведений. Это можно сделать из разных форм портала, например:</w:t>
      </w:r>
    </w:p>
    <w:p w14:paraId="4470613D" w14:textId="4EC4E635" w:rsidR="001C0794" w:rsidRPr="000B4C5A" w:rsidRDefault="001C0794" w:rsidP="001C0794">
      <w:pPr>
        <w:pStyle w:val="13"/>
        <w:rPr>
          <w:rFonts w:eastAsiaTheme="minorEastAsia"/>
        </w:rPr>
      </w:pPr>
      <w:r w:rsidRPr="000B4C5A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_Ref479785640 \h 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);</w:t>
      </w:r>
    </w:p>
    <w:p w14:paraId="264F2F63" w14:textId="0942358C" w:rsidR="001C0794" w:rsidRPr="000B4C5A" w:rsidRDefault="001C0794" w:rsidP="001C0794">
      <w:pPr>
        <w:pStyle w:val="13"/>
        <w:rPr>
          <w:rFonts w:eastAsiaTheme="minorEastAsia"/>
        </w:rPr>
      </w:pPr>
      <w:r w:rsidRPr="000B4C5A">
        <w:rPr>
          <w:rFonts w:eastAsiaTheme="minorEastAsia"/>
        </w:rPr>
        <w:t>нажать кнопку добавления нового доступа в карточке информационной системы на вкладке просмотра доступов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_Ref83404672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151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46D9B4B8" w14:textId="51A6D7C8" w:rsidR="00532B0E" w:rsidRDefault="001C0794" w:rsidP="00532B0E">
      <w:pPr>
        <w:pStyle w:val="13"/>
        <w:keepNext/>
        <w:numPr>
          <w:ilvl w:val="0"/>
          <w:numId w:val="0"/>
        </w:numPr>
        <w:ind w:left="709"/>
        <w:jc w:val="left"/>
        <w:rPr>
          <w:rFonts w:eastAsiaTheme="minorEastAsia"/>
        </w:rPr>
      </w:pPr>
      <w:r w:rsidRPr="000B4C5A">
        <w:rPr>
          <w:rFonts w:eastAsiaTheme="minorEastAsia"/>
        </w:rPr>
        <w:lastRenderedPageBreak/>
        <w:t xml:space="preserve">При вызове визарда из панели быстрых действий на первом шаге откроется форма выбора </w:t>
      </w:r>
      <w:r w:rsidRPr="000B4C5A">
        <w:rPr>
          <w:rFonts w:eastAsiaTheme="minorEastAsia"/>
          <w:b/>
          <w:i/>
        </w:rPr>
        <w:t>Вида сведений</w:t>
      </w:r>
      <w:r w:rsidRPr="000B4C5A">
        <w:rPr>
          <w:rFonts w:eastAsiaTheme="minorEastAsia"/>
        </w:rPr>
        <w:t>, к которому нужен доступ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_Ref83404839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152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0B4C5A">
        <w:rPr>
          <w:rFonts w:eastAsiaTheme="minorEastAsia"/>
        </w:rPr>
        <w:t xml:space="preserve"> </w:t>
      </w:r>
    </w:p>
    <w:p w14:paraId="28F6C2D3" w14:textId="77777777" w:rsidR="00532B0E" w:rsidRDefault="00532B0E" w:rsidP="00532B0E">
      <w:pPr>
        <w:pStyle w:val="13"/>
        <w:keepNext/>
        <w:numPr>
          <w:ilvl w:val="0"/>
          <w:numId w:val="0"/>
        </w:numPr>
        <w:ind w:left="709"/>
        <w:jc w:val="left"/>
        <w:rPr>
          <w:rFonts w:eastAsiaTheme="minorEastAsia"/>
        </w:rPr>
      </w:pPr>
    </w:p>
    <w:p w14:paraId="1D9CD32C" w14:textId="77777777" w:rsidR="001C0794" w:rsidRDefault="001C0794" w:rsidP="00532B0E">
      <w:pPr>
        <w:pStyle w:val="13"/>
        <w:keepNext/>
        <w:numPr>
          <w:ilvl w:val="0"/>
          <w:numId w:val="0"/>
        </w:numPr>
        <w:ind w:left="709"/>
        <w:jc w:val="left"/>
      </w:pPr>
      <w:r w:rsidRPr="004F250D">
        <w:rPr>
          <w:rFonts w:eastAsiaTheme="minorEastAsia"/>
          <w:noProof/>
        </w:rPr>
        <w:drawing>
          <wp:inline distT="0" distB="0" distL="0" distR="0" wp14:anchorId="42D60CF9" wp14:editId="28BC968F">
            <wp:extent cx="5598184" cy="5585460"/>
            <wp:effectExtent l="0" t="0" r="2540" b="0"/>
            <wp:docPr id="1354" name="Рисунок 1354" descr="C:\Users\nadezhda.kulikova\Desktop\ПТГ\Скрины для РП\В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dezhda.kulikova\Desktop\ПТГ\Скрины для РП\ВС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337" cy="560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1381" w14:textId="3D62D90E" w:rsidR="001C0794" w:rsidRPr="000B4C5A" w:rsidRDefault="001C0794" w:rsidP="007021E1">
      <w:pPr>
        <w:pStyle w:val="a7"/>
        <w:jc w:val="center"/>
        <w:rPr>
          <w:rFonts w:eastAsiaTheme="minorEastAsia"/>
        </w:rPr>
      </w:pPr>
      <w:bookmarkStart w:id="10884" w:name="_Ref8340483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152</w:t>
      </w:r>
      <w:r w:rsidR="00753F7E">
        <w:rPr>
          <w:noProof/>
        </w:rPr>
        <w:fldChar w:fldCharType="end"/>
      </w:r>
      <w:bookmarkEnd w:id="10884"/>
      <w:r>
        <w:t xml:space="preserve"> </w:t>
      </w:r>
      <w:r w:rsidRPr="001C0794">
        <w:rPr>
          <w:color w:val="000000" w:themeColor="text1"/>
        </w:rPr>
        <w:t>– форма выбора вида сведений для получения доступа</w:t>
      </w:r>
    </w:p>
    <w:p w14:paraId="481F1182" w14:textId="77777777"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</w:p>
    <w:p w14:paraId="6AEF734D" w14:textId="62549CF7" w:rsidR="001C0794" w:rsidRDefault="001C0794" w:rsidP="00F126DC">
      <w:pPr>
        <w:pStyle w:val="ac"/>
        <w:numPr>
          <w:ilvl w:val="0"/>
          <w:numId w:val="70"/>
        </w:numPr>
        <w:spacing w:line="360" w:lineRule="auto"/>
        <w:jc w:val="both"/>
        <w:rPr>
          <w:rFonts w:eastAsia="Calibri"/>
          <w:b/>
          <w:lang w:eastAsia="en-US"/>
        </w:rPr>
      </w:pPr>
      <w:r w:rsidRPr="000B4C5A">
        <w:rPr>
          <w:rFonts w:eastAsia="Calibri"/>
          <w:lang w:eastAsia="en-US"/>
        </w:rPr>
        <w:t xml:space="preserve">Выбрать нужный вид сведений из списка. Откроется форма выбора </w:t>
      </w:r>
      <w:r w:rsidRPr="000B4C5A">
        <w:rPr>
          <w:rFonts w:eastAsia="Calibri"/>
          <w:b/>
          <w:i/>
          <w:lang w:eastAsia="en-US"/>
        </w:rPr>
        <w:t xml:space="preserve">версии Вида сведений </w:t>
      </w:r>
      <w:r w:rsidRPr="000B4C5A">
        <w:rPr>
          <w:rFonts w:eastAsia="Calibri"/>
          <w:b/>
          <w:lang w:eastAsia="en-US"/>
        </w:rPr>
        <w:t>(</w:t>
      </w:r>
      <w:r>
        <w:rPr>
          <w:rFonts w:eastAsia="Calibri"/>
          <w:color w:val="FF0000"/>
          <w:lang w:eastAsia="en-US"/>
        </w:rPr>
        <w:fldChar w:fldCharType="begin"/>
      </w:r>
      <w:r>
        <w:rPr>
          <w:rFonts w:eastAsia="Calibri"/>
          <w:b/>
          <w:lang w:eastAsia="en-US"/>
        </w:rPr>
        <w:instrText xml:space="preserve"> REF _Ref83404919 \h </w:instrText>
      </w:r>
      <w:r>
        <w:rPr>
          <w:rFonts w:eastAsia="Calibri"/>
          <w:color w:val="FF0000"/>
          <w:lang w:eastAsia="en-US"/>
        </w:rPr>
      </w:r>
      <w:r>
        <w:rPr>
          <w:rFonts w:eastAsia="Calibri"/>
          <w:color w:val="FF0000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153</w:t>
      </w:r>
      <w:r>
        <w:rPr>
          <w:rFonts w:eastAsia="Calibri"/>
          <w:color w:val="FF0000"/>
          <w:lang w:eastAsia="en-US"/>
        </w:rPr>
        <w:fldChar w:fldCharType="end"/>
      </w:r>
      <w:r w:rsidRPr="000B4C5A">
        <w:rPr>
          <w:rFonts w:eastAsia="Calibri"/>
          <w:b/>
          <w:lang w:eastAsia="en-US"/>
        </w:rPr>
        <w:t>)</w:t>
      </w:r>
    </w:p>
    <w:p w14:paraId="7F275152" w14:textId="77777777" w:rsidR="001C0794" w:rsidRDefault="001C0794" w:rsidP="001C0794">
      <w:pPr>
        <w:keepNext/>
        <w:jc w:val="left"/>
      </w:pPr>
      <w:r w:rsidRPr="003A5852">
        <w:rPr>
          <w:rFonts w:eastAsia="Calibri"/>
          <w:noProof/>
        </w:rPr>
        <w:lastRenderedPageBreak/>
        <w:drawing>
          <wp:inline distT="0" distB="0" distL="0" distR="0" wp14:anchorId="65E8BE38" wp14:editId="2CD6551E">
            <wp:extent cx="5877217" cy="3801094"/>
            <wp:effectExtent l="0" t="0" r="0" b="9525"/>
            <wp:docPr id="1356" name="Рисунок 1356" descr="C:\Users\nadezhda.kulikova\Desktop\ПТГ\Скрины для РП\вв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dezhda.kulikova\Desktop\ПТГ\Скрины для РП\ввс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051" cy="381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BCD7" w14:textId="55B80546" w:rsidR="001C0794" w:rsidRPr="000B4C5A" w:rsidRDefault="001C0794" w:rsidP="007021E1">
      <w:pPr>
        <w:pStyle w:val="a7"/>
        <w:jc w:val="center"/>
        <w:rPr>
          <w:rFonts w:eastAsia="Calibri"/>
          <w:lang w:eastAsia="en-US"/>
        </w:rPr>
      </w:pPr>
      <w:bookmarkStart w:id="10885" w:name="_Ref8340491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153</w:t>
      </w:r>
      <w:r w:rsidR="00753F7E">
        <w:rPr>
          <w:noProof/>
        </w:rPr>
        <w:fldChar w:fldCharType="end"/>
      </w:r>
      <w:bookmarkEnd w:id="10885"/>
      <w:r>
        <w:t xml:space="preserve"> </w:t>
      </w:r>
      <w:r w:rsidRPr="001C0794">
        <w:rPr>
          <w:color w:val="000000" w:themeColor="text1"/>
        </w:rPr>
        <w:t>– форма выбора версии вида сведений для получения доступа</w:t>
      </w:r>
    </w:p>
    <w:p w14:paraId="00C435F0" w14:textId="77777777" w:rsidR="001C0794" w:rsidRPr="000B4C5A" w:rsidRDefault="001C0794" w:rsidP="001C0794">
      <w:pPr>
        <w:spacing w:line="360" w:lineRule="auto"/>
        <w:jc w:val="center"/>
        <w:rPr>
          <w:rFonts w:eastAsia="Calibri"/>
          <w:color w:val="FF0000"/>
          <w:lang w:eastAsia="en-US"/>
        </w:rPr>
      </w:pPr>
    </w:p>
    <w:p w14:paraId="0255E3A6" w14:textId="77777777"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="Calibri"/>
          <w:lang w:eastAsia="en-US"/>
        </w:rPr>
      </w:pPr>
      <w:r w:rsidRPr="000B4C5A">
        <w:rPr>
          <w:rStyle w:val="ae"/>
          <w:rFonts w:eastAsiaTheme="minorEastAsia"/>
        </w:rPr>
        <w:t>Примечание</w:t>
      </w:r>
      <w:r w:rsidRPr="000B4C5A">
        <w:rPr>
          <w:rFonts w:eastAsia="Calibri"/>
          <w:lang w:eastAsia="en-US"/>
        </w:rPr>
        <w:t>: Перечень доступных для выбора видов сведений</w:t>
      </w:r>
      <w:r w:rsidRPr="000B4C5A">
        <w:rPr>
          <w:rFonts w:eastAsia="Calibri"/>
          <w:b/>
          <w:i/>
          <w:lang w:eastAsia="en-US"/>
        </w:rPr>
        <w:t xml:space="preserve"> </w:t>
      </w:r>
      <w:r w:rsidRPr="000B4C5A">
        <w:rPr>
          <w:rFonts w:eastAsia="Calibri"/>
          <w:lang w:eastAsia="en-US"/>
        </w:rPr>
        <w:t>формируется на основании критериев доступа, указанных в карточке вида сведений.</w:t>
      </w:r>
    </w:p>
    <w:p w14:paraId="340B1845" w14:textId="77777777"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="Calibri"/>
          <w:color w:val="000000" w:themeColor="text1"/>
          <w:lang w:eastAsia="en-US"/>
        </w:rPr>
      </w:pPr>
      <w:r>
        <w:rPr>
          <w:color w:val="000000" w:themeColor="text1"/>
        </w:rPr>
        <w:tab/>
      </w:r>
      <w:r w:rsidRPr="000B4C5A">
        <w:rPr>
          <w:color w:val="000000" w:themeColor="text1"/>
        </w:rPr>
        <w:t>Если перечень доступных видов сведений не содержит целевой вид сведений, к которому планировалось получить технологический дос</w:t>
      </w:r>
      <w:r w:rsidR="00532B0E">
        <w:rPr>
          <w:color w:val="000000" w:themeColor="text1"/>
        </w:rPr>
        <w:t xml:space="preserve">туп, необходимо убедиться, что </w:t>
      </w:r>
      <w:r w:rsidRPr="000B4C5A">
        <w:rPr>
          <w:color w:val="000000" w:themeColor="text1"/>
        </w:rPr>
        <w:t>организация пользователя соответствует критериям доступа вида сведений.</w:t>
      </w:r>
    </w:p>
    <w:p w14:paraId="28AEE08D" w14:textId="77777777" w:rsidR="001C0794" w:rsidRPr="000B4C5A" w:rsidRDefault="001C0794" w:rsidP="001C0794">
      <w:pPr>
        <w:pStyle w:val="13"/>
        <w:numPr>
          <w:ilvl w:val="0"/>
          <w:numId w:val="0"/>
        </w:numPr>
        <w:ind w:left="709"/>
      </w:pPr>
      <w:r>
        <w:tab/>
      </w:r>
      <w:r w:rsidRPr="000B4C5A">
        <w:t>В случае если организация пользователя не соответсвует критериям доступа вида сведений</w:t>
      </w:r>
      <w:r w:rsidRPr="000B4C5A">
        <w:rPr>
          <w:b/>
          <w:i/>
        </w:rPr>
        <w:t>,</w:t>
      </w:r>
      <w:r w:rsidRPr="000B4C5A">
        <w:t xml:space="preserve"> ука</w:t>
      </w:r>
      <w:r w:rsidR="00532B0E">
        <w:t>занным в карточке вида сведения</w:t>
      </w:r>
      <w:r w:rsidRPr="000B4C5A">
        <w:t xml:space="preserve"> владельцем вида сведений, что ведёт к отсутствию в перечне доступных для выбора вида сведений, то пользователь может обратиться в Ситуационный центр по адресу: sd@sc.minsvyaz.ru, указав отсутствующий вид сведения и данные по организации подключающегося Участника.</w:t>
      </w:r>
    </w:p>
    <w:p w14:paraId="57E9455E" w14:textId="77777777" w:rsidR="00532B0E" w:rsidRPr="00532B0E" w:rsidRDefault="00532B0E" w:rsidP="00532B0E">
      <w:pPr>
        <w:pStyle w:val="13"/>
        <w:numPr>
          <w:ilvl w:val="0"/>
          <w:numId w:val="0"/>
        </w:numPr>
        <w:ind w:left="709"/>
      </w:pPr>
      <w:r>
        <w:tab/>
      </w:r>
      <w:r w:rsidR="001C0794" w:rsidRPr="000B4C5A">
        <w:t>Перечень содержит виды сведений с фиксированной и табличной маршрутизацией</w:t>
      </w:r>
      <w:r w:rsidR="00DC1E7B">
        <w:t xml:space="preserve">, а также </w:t>
      </w:r>
      <w:r w:rsidR="005479E9" w:rsidRPr="000B4C5A">
        <w:t>виды сведений</w:t>
      </w:r>
      <w:r w:rsidR="005479E9">
        <w:t xml:space="preserve"> </w:t>
      </w:r>
      <w:r w:rsidR="00DC1E7B">
        <w:t>с типом маршрутизации целиковая рассылка.</w:t>
      </w:r>
    </w:p>
    <w:p w14:paraId="2B171BED" w14:textId="4BA6C877" w:rsidR="001C0794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нужную версию вида сведений из списка. Откроется форма выбора </w:t>
      </w:r>
      <w:r>
        <w:rPr>
          <w:rFonts w:eastAsia="Calibri"/>
          <w:b/>
          <w:i/>
          <w:lang w:eastAsia="en-US"/>
        </w:rPr>
        <w:t>И</w:t>
      </w:r>
      <w:r w:rsidRPr="000B4C5A">
        <w:rPr>
          <w:rFonts w:eastAsia="Calibri"/>
          <w:b/>
          <w:i/>
          <w:lang w:eastAsia="en-US"/>
        </w:rPr>
        <w:t>нформационной системы из продуктивной среды СМЭВ</w:t>
      </w:r>
      <w:r>
        <w:rPr>
          <w:rFonts w:eastAsia="Calibri"/>
          <w:lang w:eastAsia="en-US"/>
        </w:rPr>
        <w:t xml:space="preserve"> для получения доступа (</w:t>
      </w:r>
      <w:r w:rsidR="007021E1">
        <w:rPr>
          <w:rFonts w:eastAsia="Calibri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_Ref83404995 \h </w:instrText>
      </w:r>
      <w:r w:rsidR="007021E1">
        <w:rPr>
          <w:rFonts w:eastAsia="Calibri"/>
          <w:lang w:eastAsia="en-US"/>
        </w:rPr>
      </w:r>
      <w:r w:rsidR="007021E1">
        <w:rPr>
          <w:rFonts w:eastAsia="Calibri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154</w:t>
      </w:r>
      <w:r w:rsidR="007021E1">
        <w:rPr>
          <w:rFonts w:eastAsia="Calibri"/>
          <w:lang w:eastAsia="en-US"/>
        </w:rPr>
        <w:fldChar w:fldCharType="end"/>
      </w:r>
      <w:r w:rsidRPr="000B4C5A">
        <w:rPr>
          <w:rFonts w:eastAsia="Calibri"/>
          <w:lang w:eastAsia="en-US"/>
        </w:rPr>
        <w:t>)</w:t>
      </w:r>
    </w:p>
    <w:p w14:paraId="30971D21" w14:textId="77777777" w:rsidR="001C0794" w:rsidRDefault="001C0794" w:rsidP="001C0794">
      <w:pPr>
        <w:pStyle w:val="13"/>
        <w:numPr>
          <w:ilvl w:val="0"/>
          <w:numId w:val="0"/>
        </w:numPr>
        <w:ind w:left="720"/>
        <w:rPr>
          <w:rFonts w:eastAsia="Calibri"/>
          <w:lang w:eastAsia="en-US"/>
        </w:rPr>
      </w:pPr>
      <w:r w:rsidRPr="000B4C5A">
        <w:rPr>
          <w:rStyle w:val="ae"/>
          <w:rFonts w:eastAsiaTheme="minorEastAsia"/>
        </w:rPr>
        <w:t>Примечание</w:t>
      </w:r>
      <w:r w:rsidRPr="000B4C5A">
        <w:rPr>
          <w:rFonts w:eastAsia="Calibri"/>
          <w:lang w:eastAsia="en-US"/>
        </w:rPr>
        <w:t>: Информационные системы, которые уже имеют доступ к выбранному вид</w:t>
      </w:r>
      <w:r>
        <w:rPr>
          <w:rFonts w:eastAsia="Calibri"/>
          <w:lang w:eastAsia="en-US"/>
        </w:rPr>
        <w:t>у сведений либо на которые созданы заявки на получение доступа, будут недоступны для выбора.</w:t>
      </w:r>
    </w:p>
    <w:p w14:paraId="30454026" w14:textId="77777777" w:rsidR="001C0794" w:rsidRDefault="001C0794" w:rsidP="001C0794">
      <w:pPr>
        <w:pStyle w:val="13"/>
        <w:keepNext/>
        <w:numPr>
          <w:ilvl w:val="0"/>
          <w:numId w:val="0"/>
        </w:numPr>
        <w:ind w:left="720"/>
        <w:jc w:val="center"/>
      </w:pPr>
      <w:r w:rsidRPr="003A5852">
        <w:rPr>
          <w:rFonts w:eastAsia="Calibri"/>
          <w:noProof/>
        </w:rPr>
        <w:lastRenderedPageBreak/>
        <w:drawing>
          <wp:inline distT="0" distB="0" distL="0" distR="0" wp14:anchorId="358C3385" wp14:editId="5EA14411">
            <wp:extent cx="5976544" cy="3974062"/>
            <wp:effectExtent l="0" t="0" r="5715" b="7620"/>
            <wp:docPr id="1357" name="Рисунок 1357" descr="C:\Users\nadezhda.kulikova\Desktop\ПТГ\Скрины для РП\ис про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dezhda.kulikova\Desktop\ПТГ\Скрины для РП\ис прод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102" cy="398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ABE61" w14:textId="7B47A0D5" w:rsidR="001C0794" w:rsidRPr="000B4C5A" w:rsidRDefault="001C0794" w:rsidP="001C0794">
      <w:pPr>
        <w:pStyle w:val="a7"/>
        <w:jc w:val="center"/>
        <w:rPr>
          <w:rFonts w:eastAsia="Calibri"/>
          <w:lang w:eastAsia="en-US"/>
        </w:rPr>
      </w:pPr>
      <w:bookmarkStart w:id="10886" w:name="_Ref8340499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154</w:t>
      </w:r>
      <w:r w:rsidR="00753F7E">
        <w:rPr>
          <w:noProof/>
        </w:rPr>
        <w:fldChar w:fldCharType="end"/>
      </w:r>
      <w:bookmarkEnd w:id="10886"/>
      <w:r>
        <w:t xml:space="preserve"> </w:t>
      </w:r>
      <w:r w:rsidRPr="001C0794">
        <w:rPr>
          <w:color w:val="000000" w:themeColor="text1"/>
        </w:rPr>
        <w:t>– форма выбора системы для получения доступа</w:t>
      </w:r>
    </w:p>
    <w:p w14:paraId="76268180" w14:textId="77777777" w:rsidR="001C0794" w:rsidRPr="000B4C5A" w:rsidRDefault="001C0794" w:rsidP="001C0794">
      <w:pPr>
        <w:spacing w:line="360" w:lineRule="auto"/>
        <w:ind w:firstLine="0"/>
        <w:jc w:val="center"/>
        <w:rPr>
          <w:rFonts w:eastAsia="Calibri"/>
          <w:lang w:eastAsia="en-US"/>
        </w:rPr>
      </w:pPr>
    </w:p>
    <w:p w14:paraId="3E430BDA" w14:textId="6E0DF9DF" w:rsidR="001C0794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информационную систему из продуктивной среды СМЭВ. Откроется форма выбора </w:t>
      </w:r>
      <w:r>
        <w:rPr>
          <w:rFonts w:eastAsia="Calibri"/>
          <w:b/>
          <w:i/>
          <w:lang w:eastAsia="en-US"/>
        </w:rPr>
        <w:t>И</w:t>
      </w:r>
      <w:r w:rsidRPr="000B4C5A">
        <w:rPr>
          <w:rFonts w:eastAsia="Calibri"/>
          <w:b/>
          <w:i/>
          <w:lang w:eastAsia="en-US"/>
        </w:rPr>
        <w:t>нформационной системы из тестовой среды СМЭВ</w:t>
      </w:r>
      <w:r w:rsidRPr="000B4C5A">
        <w:rPr>
          <w:rFonts w:eastAsia="Calibri"/>
          <w:lang w:eastAsia="en-US"/>
        </w:rPr>
        <w:t xml:space="preserve"> для прохождения тестирования</w:t>
      </w:r>
      <w:r>
        <w:rPr>
          <w:rFonts w:eastAsia="Calibri"/>
          <w:lang w:eastAsia="en-US"/>
        </w:rPr>
        <w:t xml:space="preserve"> (</w:t>
      </w:r>
      <w:r w:rsidR="007021E1">
        <w:rPr>
          <w:rFonts w:eastAsia="Calibri"/>
          <w:color w:val="FF0000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_Ref83405131 \h </w:instrText>
      </w:r>
      <w:r w:rsidR="007021E1">
        <w:rPr>
          <w:rFonts w:eastAsia="Calibri"/>
          <w:color w:val="FF0000"/>
          <w:lang w:eastAsia="en-US"/>
        </w:rPr>
      </w:r>
      <w:r w:rsidR="007021E1">
        <w:rPr>
          <w:rFonts w:eastAsia="Calibri"/>
          <w:color w:val="FF0000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155</w:t>
      </w:r>
      <w:r w:rsidR="007021E1">
        <w:rPr>
          <w:rFonts w:eastAsia="Calibri"/>
          <w:color w:val="FF0000"/>
          <w:lang w:eastAsia="en-US"/>
        </w:rPr>
        <w:fldChar w:fldCharType="end"/>
      </w:r>
      <w:r>
        <w:rPr>
          <w:rFonts w:eastAsia="Calibri"/>
          <w:lang w:eastAsia="en-US"/>
        </w:rPr>
        <w:t>)</w:t>
      </w:r>
    </w:p>
    <w:p w14:paraId="2D2A89E1" w14:textId="77777777" w:rsidR="007021E1" w:rsidRDefault="001C0794" w:rsidP="007021E1">
      <w:pPr>
        <w:keepNext/>
      </w:pPr>
      <w:r w:rsidRPr="00395477">
        <w:rPr>
          <w:rFonts w:eastAsia="Calibri"/>
          <w:noProof/>
        </w:rPr>
        <w:lastRenderedPageBreak/>
        <w:drawing>
          <wp:inline distT="0" distB="0" distL="0" distR="0" wp14:anchorId="6BBD1657" wp14:editId="500F0376">
            <wp:extent cx="5900344" cy="3923393"/>
            <wp:effectExtent l="0" t="0" r="5715" b="1270"/>
            <wp:docPr id="1361" name="Рисунок 1361" descr="C:\Users\nadezhda.kulikova\Desktop\ПТГ\Скрины для РП\ис тес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adezhda.kulikova\Desktop\ПТГ\Скрины для РП\ис тест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154" cy="393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54DA" w14:textId="7A3F90CB" w:rsidR="001C0794" w:rsidRPr="000B4C5A" w:rsidRDefault="007021E1" w:rsidP="007021E1">
      <w:pPr>
        <w:pStyle w:val="a7"/>
        <w:jc w:val="center"/>
        <w:rPr>
          <w:rFonts w:eastAsia="Calibri"/>
          <w:lang w:eastAsia="en-US"/>
        </w:rPr>
      </w:pPr>
      <w:bookmarkStart w:id="10887" w:name="_Ref8340513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155</w:t>
      </w:r>
      <w:r w:rsidR="00753F7E">
        <w:rPr>
          <w:noProof/>
        </w:rPr>
        <w:fldChar w:fldCharType="end"/>
      </w:r>
      <w:bookmarkEnd w:id="10887"/>
      <w:r>
        <w:t xml:space="preserve"> </w:t>
      </w:r>
      <w:r w:rsidRPr="007021E1">
        <w:rPr>
          <w:color w:val="000000" w:themeColor="text1"/>
        </w:rPr>
        <w:t>– форма выбора системы для тестирования</w:t>
      </w:r>
    </w:p>
    <w:p w14:paraId="78DC2069" w14:textId="77777777" w:rsidR="001C0794" w:rsidRPr="000B4C5A" w:rsidRDefault="001C0794" w:rsidP="001C0794">
      <w:pPr>
        <w:jc w:val="center"/>
        <w:rPr>
          <w:rFonts w:eastAsia="Calibri"/>
          <w:lang w:eastAsia="en-US"/>
        </w:rPr>
      </w:pPr>
    </w:p>
    <w:p w14:paraId="2FD44798" w14:textId="7453A6FF" w:rsidR="001C0794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информационную систему из тестовой среды СМЭВ. Откроется форма выбора </w:t>
      </w:r>
      <w:r>
        <w:rPr>
          <w:rFonts w:eastAsia="Calibri"/>
          <w:b/>
          <w:i/>
          <w:lang w:eastAsia="en-US"/>
        </w:rPr>
        <w:t>Р</w:t>
      </w:r>
      <w:r w:rsidRPr="000B4C5A">
        <w:rPr>
          <w:rFonts w:eastAsia="Calibri"/>
          <w:b/>
          <w:i/>
          <w:lang w:eastAsia="en-US"/>
        </w:rPr>
        <w:t>оли</w:t>
      </w:r>
      <w:r>
        <w:rPr>
          <w:rFonts w:eastAsia="Calibri"/>
          <w:b/>
          <w:i/>
          <w:lang w:eastAsia="en-US"/>
        </w:rPr>
        <w:t xml:space="preserve"> </w:t>
      </w:r>
      <w:r w:rsidRPr="000B4C5A">
        <w:rPr>
          <w:rFonts w:eastAsia="Calibri"/>
          <w:lang w:eastAsia="en-US"/>
        </w:rPr>
        <w:t>(</w:t>
      </w:r>
      <w:r w:rsidR="007021E1">
        <w:rPr>
          <w:rFonts w:eastAsia="Calibri"/>
          <w:color w:val="FF0000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_Ref83405188 \h </w:instrText>
      </w:r>
      <w:r w:rsidR="007021E1">
        <w:rPr>
          <w:rFonts w:eastAsia="Calibri"/>
          <w:color w:val="FF0000"/>
          <w:lang w:eastAsia="en-US"/>
        </w:rPr>
      </w:r>
      <w:r w:rsidR="007021E1">
        <w:rPr>
          <w:rFonts w:eastAsia="Calibri"/>
          <w:color w:val="FF0000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156</w:t>
      </w:r>
      <w:r w:rsidR="007021E1">
        <w:rPr>
          <w:rFonts w:eastAsia="Calibri"/>
          <w:color w:val="FF0000"/>
          <w:lang w:eastAsia="en-US"/>
        </w:rPr>
        <w:fldChar w:fldCharType="end"/>
      </w:r>
      <w:r w:rsidR="00A401B2" w:rsidRPr="00A401B2">
        <w:rPr>
          <w:rFonts w:eastAsia="Calibri"/>
          <w:color w:val="000000" w:themeColor="text1"/>
          <w:lang w:eastAsia="en-US"/>
        </w:rPr>
        <w:t>,</w:t>
      </w:r>
      <w:r w:rsidR="00A401B2">
        <w:rPr>
          <w:rFonts w:eastAsia="Calibri"/>
          <w:color w:val="FF0000"/>
          <w:lang w:eastAsia="en-US"/>
        </w:rPr>
        <w:t xml:space="preserve"> </w:t>
      </w:r>
      <w:r w:rsidR="00A401B2">
        <w:rPr>
          <w:rFonts w:eastAsia="Calibri"/>
          <w:color w:val="FF0000"/>
          <w:lang w:eastAsia="en-US"/>
        </w:rPr>
        <w:fldChar w:fldCharType="begin"/>
      </w:r>
      <w:r w:rsidR="00A401B2">
        <w:rPr>
          <w:rFonts w:eastAsia="Calibri"/>
          <w:color w:val="FF0000"/>
          <w:lang w:eastAsia="en-US"/>
        </w:rPr>
        <w:instrText xml:space="preserve"> REF _Ref84262405 \h </w:instrText>
      </w:r>
      <w:r w:rsidR="00A401B2">
        <w:rPr>
          <w:rFonts w:eastAsia="Calibri"/>
          <w:color w:val="FF0000"/>
          <w:lang w:eastAsia="en-US"/>
        </w:rPr>
      </w:r>
      <w:r w:rsidR="00A401B2">
        <w:rPr>
          <w:rFonts w:eastAsia="Calibri"/>
          <w:color w:val="FF0000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157</w:t>
      </w:r>
      <w:r w:rsidR="00A401B2">
        <w:rPr>
          <w:rFonts w:eastAsia="Calibri"/>
          <w:color w:val="FF0000"/>
          <w:lang w:eastAsia="en-US"/>
        </w:rPr>
        <w:fldChar w:fldCharType="end"/>
      </w:r>
      <w:r w:rsidRPr="000B4C5A">
        <w:rPr>
          <w:rFonts w:eastAsia="Calibri"/>
          <w:lang w:eastAsia="en-US"/>
        </w:rPr>
        <w:t>)</w:t>
      </w:r>
    </w:p>
    <w:p w14:paraId="7DCB57F9" w14:textId="77777777" w:rsidR="001C0794" w:rsidRPr="000B4C5A" w:rsidRDefault="001C0794" w:rsidP="009D720F">
      <w:pPr>
        <w:spacing w:line="360" w:lineRule="auto"/>
        <w:ind w:left="720" w:firstLine="0"/>
        <w:rPr>
          <w:rFonts w:eastAsia="Calibri"/>
          <w:lang w:eastAsia="en-US"/>
        </w:rPr>
      </w:pPr>
      <w:r w:rsidRPr="000B4C5A">
        <w:rPr>
          <w:rFonts w:eastAsia="Calibri"/>
          <w:b/>
          <w:i/>
          <w:lang w:eastAsia="en-US"/>
        </w:rPr>
        <w:t>Примечание</w:t>
      </w:r>
      <w:r w:rsidRPr="000B4C5A">
        <w:rPr>
          <w:rFonts w:eastAsia="Calibri"/>
          <w:lang w:eastAsia="en-US"/>
        </w:rPr>
        <w:t xml:space="preserve">: </w:t>
      </w:r>
      <w:r w:rsidR="009D720F">
        <w:t>Описание</w:t>
      </w:r>
      <w:r w:rsidRPr="000B4C5A">
        <w:t xml:space="preserve"> ролей, </w:t>
      </w:r>
      <w:r w:rsidRPr="000B4C5A">
        <w:rPr>
          <w:rFonts w:eastAsia="Calibri"/>
          <w:lang w:eastAsia="en-US"/>
        </w:rPr>
        <w:t>в которой УВ подтверждает способность ИС осуществлять обмен данными в рамках конкретного ВВС</w:t>
      </w:r>
      <w:r w:rsidR="007021E1">
        <w:rPr>
          <w:rFonts w:eastAsia="Calibri"/>
          <w:lang w:eastAsia="en-US"/>
        </w:rPr>
        <w:t>:</w:t>
      </w:r>
    </w:p>
    <w:p w14:paraId="7CFAEFC7" w14:textId="77777777" w:rsidR="001C0794" w:rsidRPr="000B4C5A" w:rsidRDefault="001C0794" w:rsidP="001C0794">
      <w:pPr>
        <w:pStyle w:val="a7"/>
        <w:spacing w:line="360" w:lineRule="auto"/>
      </w:pPr>
    </w:p>
    <w:tbl>
      <w:tblPr>
        <w:tblStyle w:val="a9"/>
        <w:tblW w:w="10201" w:type="dxa"/>
        <w:tblLook w:val="04A0" w:firstRow="1" w:lastRow="0" w:firstColumn="1" w:lastColumn="0" w:noHBand="0" w:noVBand="1"/>
      </w:tblPr>
      <w:tblGrid>
        <w:gridCol w:w="458"/>
        <w:gridCol w:w="3458"/>
        <w:gridCol w:w="6285"/>
      </w:tblGrid>
      <w:tr w:rsidR="001C0794" w:rsidRPr="000B4C5A" w14:paraId="210D0243" w14:textId="77777777" w:rsidTr="001C0794">
        <w:trPr>
          <w:trHeight w:val="772"/>
          <w:tblHeader/>
        </w:trPr>
        <w:tc>
          <w:tcPr>
            <w:tcW w:w="458" w:type="dxa"/>
            <w:shd w:val="clear" w:color="auto" w:fill="D9D9D9" w:themeFill="background1" w:themeFillShade="D9"/>
            <w:vAlign w:val="center"/>
          </w:tcPr>
          <w:p w14:paraId="41CD9D1B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№</w:t>
            </w:r>
          </w:p>
        </w:tc>
        <w:tc>
          <w:tcPr>
            <w:tcW w:w="3458" w:type="dxa"/>
            <w:shd w:val="clear" w:color="auto" w:fill="D9D9D9" w:themeFill="background1" w:themeFillShade="D9"/>
            <w:vAlign w:val="center"/>
          </w:tcPr>
          <w:p w14:paraId="0810D95F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rFonts w:eastAsia="Calibri"/>
                <w:lang w:eastAsia="en-US"/>
              </w:rPr>
              <w:t>Роль взаимодействия</w:t>
            </w:r>
          </w:p>
        </w:tc>
        <w:tc>
          <w:tcPr>
            <w:tcW w:w="6285" w:type="dxa"/>
            <w:shd w:val="clear" w:color="auto" w:fill="D9D9D9" w:themeFill="background1" w:themeFillShade="D9"/>
            <w:vAlign w:val="center"/>
          </w:tcPr>
          <w:p w14:paraId="096FCCB5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Описание, функциональное назначение</w:t>
            </w:r>
          </w:p>
        </w:tc>
      </w:tr>
      <w:tr w:rsidR="001C0794" w:rsidRPr="000B4C5A" w14:paraId="709A0A97" w14:textId="77777777" w:rsidTr="001C0794">
        <w:tc>
          <w:tcPr>
            <w:tcW w:w="458" w:type="dxa"/>
            <w:vAlign w:val="center"/>
          </w:tcPr>
          <w:p w14:paraId="0B1C9B43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1</w:t>
            </w:r>
          </w:p>
        </w:tc>
        <w:tc>
          <w:tcPr>
            <w:tcW w:w="3458" w:type="dxa"/>
            <w:vAlign w:val="center"/>
          </w:tcPr>
          <w:p w14:paraId="637D016D" w14:textId="77777777" w:rsidR="001C0794" w:rsidRPr="000B4C5A" w:rsidRDefault="001C0794" w:rsidP="001C0794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>Инициатор</w:t>
            </w:r>
          </w:p>
        </w:tc>
        <w:tc>
          <w:tcPr>
            <w:tcW w:w="6285" w:type="dxa"/>
          </w:tcPr>
          <w:p w14:paraId="4DAC9341" w14:textId="77777777" w:rsidR="001C0794" w:rsidRPr="000B4C5A" w:rsidRDefault="001C0794" w:rsidP="005479E9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и</w:t>
            </w:r>
            <w:r w:rsidR="005E0209">
              <w:rPr>
                <w:rFonts w:eastAsia="Calibri"/>
                <w:lang w:eastAsia="en-US"/>
              </w:rPr>
              <w:t>нициатора</w:t>
            </w:r>
            <w:r w:rsidRPr="000B4C5A">
              <w:rPr>
                <w:rFonts w:eastAsia="Calibri"/>
                <w:lang w:eastAsia="en-US"/>
              </w:rPr>
              <w:t xml:space="preserve"> видов сведений. Отправляет</w:t>
            </w:r>
            <w:r w:rsidR="005479E9">
              <w:rPr>
                <w:rFonts w:eastAsia="Calibri"/>
                <w:lang w:eastAsia="en-US"/>
              </w:rPr>
              <w:t xml:space="preserve"> запросы</w:t>
            </w:r>
            <w:r w:rsidRPr="000B4C5A">
              <w:rPr>
                <w:rFonts w:eastAsia="Calibri"/>
                <w:lang w:eastAsia="en-US"/>
              </w:rPr>
              <w:t xml:space="preserve"> и получает </w:t>
            </w:r>
            <w:r w:rsidR="005479E9">
              <w:rPr>
                <w:rFonts w:eastAsia="Calibri"/>
                <w:lang w:eastAsia="en-US"/>
              </w:rPr>
              <w:t>информацию</w:t>
            </w:r>
            <w:r w:rsidRPr="000B4C5A">
              <w:rPr>
                <w:rFonts w:eastAsia="Calibri"/>
                <w:lang w:eastAsia="en-US"/>
              </w:rPr>
              <w:t xml:space="preserve"> от </w:t>
            </w:r>
            <w:r w:rsidR="005479E9">
              <w:rPr>
                <w:rFonts w:eastAsia="Calibri"/>
                <w:lang w:eastAsia="en-US"/>
              </w:rPr>
              <w:t>о</w:t>
            </w:r>
            <w:r>
              <w:rPr>
                <w:rFonts w:eastAsia="Calibri"/>
                <w:lang w:eastAsia="en-US"/>
              </w:rPr>
              <w:t>тветчика</w:t>
            </w:r>
            <w:r w:rsidRPr="000B4C5A">
              <w:rPr>
                <w:rFonts w:eastAsia="Calibri"/>
                <w:lang w:eastAsia="en-US"/>
              </w:rPr>
              <w:t xml:space="preserve"> соответствующего </w:t>
            </w:r>
            <w:r w:rsidR="005479E9">
              <w:rPr>
                <w:rFonts w:eastAsia="Calibri"/>
                <w:lang w:eastAsia="en-US"/>
              </w:rPr>
              <w:t>вида сведений</w:t>
            </w:r>
            <w:r w:rsidRPr="000B4C5A">
              <w:rPr>
                <w:rFonts w:eastAsia="Calibri"/>
                <w:lang w:eastAsia="en-US"/>
              </w:rPr>
              <w:t>.</w:t>
            </w:r>
          </w:p>
        </w:tc>
      </w:tr>
      <w:tr w:rsidR="001C0794" w:rsidRPr="000B4C5A" w14:paraId="1DB6012E" w14:textId="77777777" w:rsidTr="001C0794">
        <w:tc>
          <w:tcPr>
            <w:tcW w:w="458" w:type="dxa"/>
            <w:vAlign w:val="center"/>
          </w:tcPr>
          <w:p w14:paraId="609524DC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2</w:t>
            </w:r>
          </w:p>
        </w:tc>
        <w:tc>
          <w:tcPr>
            <w:tcW w:w="3458" w:type="dxa"/>
            <w:vAlign w:val="center"/>
          </w:tcPr>
          <w:p w14:paraId="54B3FC3D" w14:textId="77777777" w:rsidR="001C0794" w:rsidRPr="000B4C5A" w:rsidRDefault="001C0794" w:rsidP="001C0794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>Ответчик</w:t>
            </w:r>
          </w:p>
        </w:tc>
        <w:tc>
          <w:tcPr>
            <w:tcW w:w="6285" w:type="dxa"/>
          </w:tcPr>
          <w:p w14:paraId="17E094B7" w14:textId="77777777" w:rsidR="001C0794" w:rsidRPr="000B4C5A" w:rsidRDefault="001C0794" w:rsidP="005479E9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о</w:t>
            </w:r>
            <w:r w:rsidR="005E0209">
              <w:rPr>
                <w:rFonts w:eastAsia="Calibri"/>
                <w:lang w:eastAsia="en-US"/>
              </w:rPr>
              <w:t>тветчика</w:t>
            </w:r>
            <w:r w:rsidRPr="000B4C5A">
              <w:rPr>
                <w:rFonts w:eastAsia="Calibri"/>
                <w:lang w:eastAsia="en-US"/>
              </w:rPr>
              <w:t xml:space="preserve"> видов сведений. Обеспечивает предоставление </w:t>
            </w:r>
            <w:r w:rsidR="005479E9">
              <w:rPr>
                <w:rFonts w:eastAsia="Calibri"/>
                <w:lang w:eastAsia="en-US"/>
              </w:rPr>
              <w:t>сведений</w:t>
            </w:r>
            <w:r w:rsidRPr="000B4C5A">
              <w:rPr>
                <w:rFonts w:eastAsia="Calibri"/>
                <w:lang w:eastAsia="en-US"/>
              </w:rPr>
              <w:t xml:space="preserve"> </w:t>
            </w:r>
            <w:r w:rsidR="005479E9">
              <w:rPr>
                <w:rFonts w:eastAsia="Calibri"/>
                <w:lang w:eastAsia="en-US"/>
              </w:rPr>
              <w:t>и</w:t>
            </w:r>
            <w:r>
              <w:rPr>
                <w:rFonts w:eastAsia="Calibri"/>
                <w:lang w:eastAsia="en-US"/>
              </w:rPr>
              <w:t>нициаторам</w:t>
            </w:r>
            <w:r w:rsidRPr="000B4C5A">
              <w:rPr>
                <w:rFonts w:eastAsia="Calibri"/>
                <w:lang w:eastAsia="en-US"/>
              </w:rPr>
              <w:t xml:space="preserve"> по запросу.</w:t>
            </w:r>
          </w:p>
        </w:tc>
      </w:tr>
      <w:tr w:rsidR="001C0794" w:rsidRPr="000B4C5A" w14:paraId="1AB316A1" w14:textId="77777777" w:rsidTr="001C0794">
        <w:tc>
          <w:tcPr>
            <w:tcW w:w="458" w:type="dxa"/>
            <w:vAlign w:val="center"/>
          </w:tcPr>
          <w:p w14:paraId="6A580D3D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3</w:t>
            </w:r>
          </w:p>
        </w:tc>
        <w:tc>
          <w:tcPr>
            <w:tcW w:w="3458" w:type="dxa"/>
            <w:vAlign w:val="center"/>
          </w:tcPr>
          <w:p w14:paraId="4F00BA98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>Подписчик</w:t>
            </w:r>
          </w:p>
        </w:tc>
        <w:tc>
          <w:tcPr>
            <w:tcW w:w="6285" w:type="dxa"/>
          </w:tcPr>
          <w:p w14:paraId="6A034676" w14:textId="77777777" w:rsidR="001C0794" w:rsidRPr="000B4C5A" w:rsidRDefault="001C0794" w:rsidP="005479E9">
            <w:pPr>
              <w:spacing w:line="360" w:lineRule="auto"/>
              <w:ind w:firstLine="0"/>
              <w:jc w:val="left"/>
              <w:rPr>
                <w:rFonts w:eastAsia="Calibri"/>
                <w:b/>
                <w:i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п</w:t>
            </w:r>
            <w:r w:rsidRPr="000B4C5A">
              <w:rPr>
                <w:rFonts w:eastAsia="Calibri"/>
                <w:lang w:eastAsia="en-US"/>
              </w:rPr>
              <w:t xml:space="preserve">одписчика вида сведений. </w:t>
            </w:r>
            <w:r w:rsidR="005479E9">
              <w:rPr>
                <w:rFonts w:eastAsia="Calibri"/>
                <w:lang w:eastAsia="en-US"/>
              </w:rPr>
              <w:lastRenderedPageBreak/>
              <w:t>Получает от и</w:t>
            </w:r>
            <w:r w:rsidRPr="000B4C5A">
              <w:rPr>
                <w:rFonts w:eastAsia="Calibri"/>
                <w:lang w:eastAsia="en-US"/>
              </w:rPr>
              <w:t xml:space="preserve">здателя соответствующего </w:t>
            </w:r>
            <w:r w:rsidR="005479E9">
              <w:rPr>
                <w:rFonts w:eastAsia="Calibri"/>
                <w:lang w:eastAsia="en-US"/>
              </w:rPr>
              <w:t>вида сведений</w:t>
            </w:r>
            <w:r w:rsidRPr="000B4C5A">
              <w:rPr>
                <w:rFonts w:eastAsia="Calibri"/>
                <w:lang w:eastAsia="en-US"/>
              </w:rPr>
              <w:t xml:space="preserve"> сообщени</w:t>
            </w:r>
            <w:r w:rsidR="005479E9">
              <w:rPr>
                <w:rFonts w:eastAsia="Calibri"/>
                <w:lang w:eastAsia="en-US"/>
              </w:rPr>
              <w:t>я</w:t>
            </w:r>
            <w:r w:rsidRPr="000B4C5A">
              <w:rPr>
                <w:rFonts w:eastAsia="Calibri"/>
                <w:lang w:eastAsia="en-US"/>
              </w:rPr>
              <w:t>-рассылку.</w:t>
            </w:r>
          </w:p>
        </w:tc>
      </w:tr>
      <w:tr w:rsidR="001C0794" w:rsidRPr="000B4C5A" w14:paraId="1E78EEA9" w14:textId="77777777" w:rsidTr="001C0794">
        <w:tc>
          <w:tcPr>
            <w:tcW w:w="458" w:type="dxa"/>
            <w:vAlign w:val="center"/>
          </w:tcPr>
          <w:p w14:paraId="6377D855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lastRenderedPageBreak/>
              <w:t>4</w:t>
            </w:r>
          </w:p>
        </w:tc>
        <w:tc>
          <w:tcPr>
            <w:tcW w:w="3458" w:type="dxa"/>
            <w:vAlign w:val="center"/>
          </w:tcPr>
          <w:p w14:paraId="07B3176A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>Издатель</w:t>
            </w:r>
          </w:p>
        </w:tc>
        <w:tc>
          <w:tcPr>
            <w:tcW w:w="6285" w:type="dxa"/>
          </w:tcPr>
          <w:p w14:paraId="7C95EB83" w14:textId="77777777" w:rsidR="001C0794" w:rsidRPr="000B4C5A" w:rsidRDefault="001C0794" w:rsidP="005479E9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и</w:t>
            </w:r>
            <w:r w:rsidRPr="000B4C5A">
              <w:rPr>
                <w:rFonts w:eastAsia="Calibri"/>
                <w:lang w:eastAsia="en-US"/>
              </w:rPr>
              <w:t xml:space="preserve">здателя вида сведений. Отправляет сообщения-рассылку </w:t>
            </w:r>
            <w:r w:rsidR="005479E9">
              <w:rPr>
                <w:rFonts w:eastAsia="Calibri"/>
                <w:lang w:eastAsia="en-US"/>
              </w:rPr>
              <w:t>п</w:t>
            </w:r>
            <w:r w:rsidRPr="000B4C5A">
              <w:rPr>
                <w:rFonts w:eastAsia="Calibri"/>
                <w:lang w:eastAsia="en-US"/>
              </w:rPr>
              <w:t xml:space="preserve">одписчикам </w:t>
            </w:r>
            <w:r w:rsidR="005479E9">
              <w:rPr>
                <w:rFonts w:eastAsia="Calibri"/>
                <w:lang w:eastAsia="en-US"/>
              </w:rPr>
              <w:t>вида сведений</w:t>
            </w:r>
            <w:r w:rsidRPr="000B4C5A">
              <w:rPr>
                <w:rFonts w:eastAsia="Calibri"/>
                <w:lang w:eastAsia="en-US"/>
              </w:rPr>
              <w:t>.</w:t>
            </w:r>
          </w:p>
        </w:tc>
      </w:tr>
    </w:tbl>
    <w:p w14:paraId="20689CCB" w14:textId="77777777" w:rsidR="001C0794" w:rsidRDefault="001C0794" w:rsidP="001C0794">
      <w:pPr>
        <w:spacing w:line="360" w:lineRule="auto"/>
        <w:jc w:val="center"/>
        <w:rPr>
          <w:color w:val="FF0000"/>
        </w:rPr>
      </w:pPr>
    </w:p>
    <w:p w14:paraId="6853D197" w14:textId="77777777" w:rsidR="007021E1" w:rsidRDefault="001C0794" w:rsidP="007021E1">
      <w:pPr>
        <w:keepNext/>
        <w:spacing w:line="360" w:lineRule="auto"/>
        <w:jc w:val="center"/>
      </w:pPr>
      <w:r w:rsidRPr="003A5852">
        <w:rPr>
          <w:noProof/>
          <w:color w:val="FF0000"/>
        </w:rPr>
        <w:drawing>
          <wp:inline distT="0" distB="0" distL="0" distR="0" wp14:anchorId="6B04A972" wp14:editId="2CE5639D">
            <wp:extent cx="5847478" cy="3552738"/>
            <wp:effectExtent l="0" t="0" r="1270" b="0"/>
            <wp:docPr id="1362" name="Рисунок 1362" descr="C:\Users\nadezhda.kulikova\Desktop\ПТГ\Скрины для РП\р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dezhda.kulikova\Desktop\ПТГ\Скрины для РП\роли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83" cy="356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7062" w14:textId="4ACE428C" w:rsidR="001C0794" w:rsidRDefault="007021E1" w:rsidP="007021E1">
      <w:pPr>
        <w:pStyle w:val="a7"/>
        <w:jc w:val="center"/>
        <w:rPr>
          <w:color w:val="FF0000"/>
        </w:rPr>
      </w:pPr>
      <w:bookmarkStart w:id="10888" w:name="_Ref8340518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156</w:t>
      </w:r>
      <w:r w:rsidR="00753F7E">
        <w:rPr>
          <w:noProof/>
        </w:rPr>
        <w:fldChar w:fldCharType="end"/>
      </w:r>
      <w:bookmarkEnd w:id="10888"/>
      <w:r>
        <w:t xml:space="preserve"> </w:t>
      </w:r>
      <w:r w:rsidRPr="007021E1">
        <w:rPr>
          <w:color w:val="000000" w:themeColor="text1"/>
        </w:rPr>
        <w:t>– форма выбора роли</w:t>
      </w:r>
      <w:r w:rsidR="00D66CDB">
        <w:rPr>
          <w:color w:val="000000" w:themeColor="text1"/>
        </w:rPr>
        <w:t xml:space="preserve"> для ВС с фиксированной и табличной маршрутизацией</w:t>
      </w:r>
    </w:p>
    <w:p w14:paraId="76905A55" w14:textId="77777777" w:rsidR="001C0794" w:rsidRDefault="001C0794" w:rsidP="001C0794">
      <w:pPr>
        <w:spacing w:line="360" w:lineRule="auto"/>
        <w:jc w:val="center"/>
        <w:rPr>
          <w:rFonts w:eastAsia="Calibri"/>
          <w:color w:val="FF0000"/>
          <w:lang w:eastAsia="en-US"/>
        </w:rPr>
      </w:pPr>
    </w:p>
    <w:p w14:paraId="1AE65D1A" w14:textId="77777777" w:rsidR="00A401B2" w:rsidRDefault="00A401B2" w:rsidP="00A401B2">
      <w:pPr>
        <w:keepNext/>
        <w:spacing w:line="360" w:lineRule="auto"/>
        <w:jc w:val="center"/>
      </w:pPr>
      <w:r w:rsidRPr="00A401B2">
        <w:rPr>
          <w:rFonts w:eastAsia="Calibri"/>
          <w:noProof/>
          <w:color w:val="FF0000"/>
        </w:rPr>
        <w:lastRenderedPageBreak/>
        <w:drawing>
          <wp:inline distT="0" distB="0" distL="0" distR="0" wp14:anchorId="772B58C5" wp14:editId="54F97C7E">
            <wp:extent cx="5671699" cy="3014523"/>
            <wp:effectExtent l="0" t="0" r="5715" b="0"/>
            <wp:docPr id="1350" name="Рисунок 1350" descr="C:\Users\nadezhda.kulikova\Desktop\р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nadezhda.kulikova\Desktop\роли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41" cy="305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696B" w14:textId="618CA8EA" w:rsidR="00B53D4E" w:rsidRPr="000B4C5A" w:rsidRDefault="00A401B2" w:rsidP="00A401B2">
      <w:pPr>
        <w:pStyle w:val="a7"/>
        <w:jc w:val="center"/>
        <w:rPr>
          <w:rFonts w:eastAsia="Calibri"/>
          <w:color w:val="FF0000"/>
          <w:lang w:eastAsia="en-US"/>
        </w:rPr>
      </w:pPr>
      <w:bookmarkStart w:id="10889" w:name="_Ref8426240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157</w:t>
      </w:r>
      <w:r w:rsidR="00753F7E">
        <w:rPr>
          <w:noProof/>
        </w:rPr>
        <w:fldChar w:fldCharType="end"/>
      </w:r>
      <w:bookmarkEnd w:id="10889"/>
      <w:r>
        <w:t xml:space="preserve"> </w:t>
      </w:r>
      <w:r>
        <w:softHyphen/>
        <w:t xml:space="preserve">– </w:t>
      </w:r>
      <w:r w:rsidRPr="007021E1">
        <w:rPr>
          <w:color w:val="000000" w:themeColor="text1"/>
        </w:rPr>
        <w:t>форма выбора роли</w:t>
      </w:r>
      <w:r>
        <w:rPr>
          <w:color w:val="000000" w:themeColor="text1"/>
        </w:rPr>
        <w:t xml:space="preserve"> для </w:t>
      </w:r>
      <w:r>
        <w:t>ВС с типом маршрутизации целиковая рассылка</w:t>
      </w:r>
    </w:p>
    <w:p w14:paraId="7C6EDF78" w14:textId="77777777" w:rsidR="001C0794" w:rsidRPr="000B4C5A" w:rsidRDefault="001C0794" w:rsidP="001C0794">
      <w:pPr>
        <w:spacing w:line="360" w:lineRule="auto"/>
        <w:ind w:firstLine="0"/>
        <w:jc w:val="center"/>
        <w:rPr>
          <w:rFonts w:eastAsia="Calibri"/>
          <w:lang w:eastAsia="en-US"/>
        </w:rPr>
      </w:pPr>
    </w:p>
    <w:p w14:paraId="4480083D" w14:textId="77777777" w:rsidR="001C0794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>Выбрать нужную роль</w:t>
      </w:r>
      <w:r>
        <w:rPr>
          <w:rFonts w:eastAsia="Calibri"/>
          <w:lang w:eastAsia="en-US"/>
        </w:rPr>
        <w:t>.</w:t>
      </w:r>
    </w:p>
    <w:p w14:paraId="7EC8D98F" w14:textId="0429BC63" w:rsidR="001C0794" w:rsidRDefault="001C0794" w:rsidP="001C0794">
      <w:pPr>
        <w:spacing w:line="360" w:lineRule="auto"/>
        <w:ind w:left="720" w:firstLine="0"/>
        <w:rPr>
          <w:rFonts w:eastAsiaTheme="minorEastAsia"/>
        </w:rPr>
      </w:pPr>
      <w:r w:rsidRPr="000B4C5A">
        <w:rPr>
          <w:rFonts w:eastAsia="Calibri"/>
          <w:b/>
          <w:i/>
          <w:lang w:eastAsia="en-US"/>
        </w:rPr>
        <w:t>Примечание</w:t>
      </w:r>
      <w:r w:rsidRPr="000B4C5A">
        <w:rPr>
          <w:rFonts w:eastAsia="Calibri"/>
          <w:lang w:eastAsia="en-US"/>
        </w:rPr>
        <w:t xml:space="preserve">: Если при выборе роли инициатора </w:t>
      </w:r>
      <w:r w:rsidRPr="000B4C5A">
        <w:rPr>
          <w:rFonts w:eastAsiaTheme="minorEastAsia"/>
        </w:rPr>
        <w:t>будет выявлено отсутствие</w:t>
      </w:r>
      <w:r w:rsidRPr="000B4C5A">
        <w:rPr>
          <w:rFonts w:eastAsia="Calibri"/>
          <w:lang w:eastAsia="en-US"/>
        </w:rPr>
        <w:t xml:space="preserve"> ответчика для выбранного вида сведений, </w:t>
      </w:r>
      <w:r w:rsidRPr="000B4C5A">
        <w:rPr>
          <w:rFonts w:eastAsiaTheme="minorEastAsia"/>
        </w:rPr>
        <w:t>ЛК УВ сформирует уведомление</w:t>
      </w:r>
      <w:r>
        <w:rPr>
          <w:rFonts w:eastAsiaTheme="minorEastAsia"/>
        </w:rPr>
        <w:t xml:space="preserve"> (</w:t>
      </w:r>
      <w:r w:rsidR="00A401B2">
        <w:rPr>
          <w:rFonts w:eastAsiaTheme="minorEastAsia"/>
          <w:color w:val="FF0000"/>
        </w:rPr>
        <w:fldChar w:fldCharType="begin"/>
      </w:r>
      <w:r w:rsidR="00A401B2">
        <w:rPr>
          <w:rFonts w:eastAsiaTheme="minorEastAsia"/>
        </w:rPr>
        <w:instrText xml:space="preserve"> REF _Ref83405427 \h </w:instrText>
      </w:r>
      <w:r w:rsidR="00A401B2">
        <w:rPr>
          <w:rFonts w:eastAsiaTheme="minorEastAsia"/>
          <w:color w:val="FF0000"/>
        </w:rPr>
      </w:r>
      <w:r w:rsidR="00A401B2">
        <w:rPr>
          <w:rFonts w:eastAsiaTheme="minorEastAsia"/>
          <w:color w:val="FF0000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158</w:t>
      </w:r>
      <w:r w:rsidR="00A401B2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  <w:r w:rsidR="00A401B2">
        <w:rPr>
          <w:rFonts w:eastAsiaTheme="minorEastAsia"/>
        </w:rPr>
        <w:t>.</w:t>
      </w:r>
    </w:p>
    <w:p w14:paraId="7A4F3523" w14:textId="77777777" w:rsidR="001C0794" w:rsidRPr="000B4C5A" w:rsidRDefault="001C0794" w:rsidP="001C0794">
      <w:pPr>
        <w:spacing w:line="360" w:lineRule="auto"/>
        <w:ind w:left="720" w:firstLine="0"/>
        <w:rPr>
          <w:rFonts w:eastAsia="Calibri"/>
          <w:lang w:eastAsia="en-US"/>
        </w:rPr>
      </w:pPr>
      <w:r>
        <w:rPr>
          <w:rFonts w:eastAsiaTheme="minorEastAsia"/>
        </w:rPr>
        <w:t>Запрос на получение доступа в роли инициатора к этому ВС будет возможно создать после получения доступа ответчиком.</w:t>
      </w:r>
    </w:p>
    <w:p w14:paraId="4BB67906" w14:textId="77777777" w:rsidR="007021E1" w:rsidRDefault="001C0794" w:rsidP="007021E1">
      <w:pPr>
        <w:keepNext/>
        <w:spacing w:line="360" w:lineRule="auto"/>
        <w:ind w:left="720" w:firstLine="0"/>
        <w:jc w:val="center"/>
      </w:pPr>
      <w:r w:rsidRPr="00004F6C">
        <w:rPr>
          <w:rFonts w:eastAsia="Calibri"/>
          <w:noProof/>
        </w:rPr>
        <w:drawing>
          <wp:inline distT="0" distB="0" distL="0" distR="0" wp14:anchorId="0229E297" wp14:editId="1BE67527">
            <wp:extent cx="3618230" cy="2591793"/>
            <wp:effectExtent l="0" t="0" r="1270" b="0"/>
            <wp:docPr id="1370" name="Рисунок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36286" cy="260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B804" w14:textId="7197E125" w:rsidR="001C0794" w:rsidRDefault="007021E1" w:rsidP="007021E1">
      <w:pPr>
        <w:pStyle w:val="a7"/>
        <w:jc w:val="center"/>
        <w:rPr>
          <w:color w:val="000000" w:themeColor="text1"/>
        </w:rPr>
      </w:pPr>
      <w:bookmarkStart w:id="10890" w:name="_Ref8340542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158</w:t>
      </w:r>
      <w:r w:rsidR="00753F7E">
        <w:rPr>
          <w:noProof/>
        </w:rPr>
        <w:fldChar w:fldCharType="end"/>
      </w:r>
      <w:bookmarkEnd w:id="10890"/>
      <w:r>
        <w:t xml:space="preserve"> </w:t>
      </w:r>
      <w:r w:rsidRPr="007021E1">
        <w:rPr>
          <w:color w:val="000000" w:themeColor="text1"/>
        </w:rPr>
        <w:t>– уведомление об отсутвии ответчика</w:t>
      </w:r>
    </w:p>
    <w:p w14:paraId="6A994D50" w14:textId="77777777" w:rsidR="007021E1" w:rsidRPr="007021E1" w:rsidRDefault="007021E1" w:rsidP="007021E1">
      <w:pPr>
        <w:rPr>
          <w:rFonts w:eastAsia="Calibri"/>
        </w:rPr>
      </w:pPr>
    </w:p>
    <w:p w14:paraId="1637EA6E" w14:textId="6B2F7520" w:rsidR="001C0794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При выборе ВС с табличной маршрутизацией на шаге 1 и роли ответчика на шаге 6, откроется форма указания </w:t>
      </w:r>
      <w:r>
        <w:rPr>
          <w:rFonts w:eastAsia="Calibri"/>
          <w:b/>
          <w:i/>
          <w:lang w:eastAsia="en-US"/>
        </w:rPr>
        <w:t>К</w:t>
      </w:r>
      <w:r w:rsidRPr="000B4C5A">
        <w:rPr>
          <w:rFonts w:eastAsia="Calibri"/>
          <w:b/>
          <w:i/>
          <w:lang w:eastAsia="en-US"/>
        </w:rPr>
        <w:t>ода маршрутизации</w:t>
      </w:r>
      <w:r w:rsidR="00A401B2">
        <w:rPr>
          <w:rFonts w:eastAsia="Calibri"/>
          <w:b/>
          <w:i/>
          <w:lang w:eastAsia="en-US"/>
        </w:rPr>
        <w:t xml:space="preserve"> </w:t>
      </w:r>
      <w:r w:rsidR="00A401B2" w:rsidRPr="00A401B2">
        <w:rPr>
          <w:rFonts w:eastAsia="Calibri"/>
          <w:lang w:eastAsia="en-US"/>
        </w:rPr>
        <w:t>(</w:t>
      </w:r>
      <w:r w:rsidR="00A401B2">
        <w:rPr>
          <w:rFonts w:eastAsia="Calibri"/>
          <w:lang w:eastAsia="en-US"/>
        </w:rPr>
        <w:fldChar w:fldCharType="begin"/>
      </w:r>
      <w:r w:rsidR="00A401B2">
        <w:rPr>
          <w:rFonts w:eastAsia="Calibri"/>
          <w:lang w:eastAsia="en-US"/>
        </w:rPr>
        <w:instrText xml:space="preserve"> REF _Ref84262509 \h </w:instrText>
      </w:r>
      <w:r w:rsidR="00A401B2">
        <w:rPr>
          <w:rFonts w:eastAsia="Calibri"/>
          <w:lang w:eastAsia="en-US"/>
        </w:rPr>
      </w:r>
      <w:r w:rsidR="00A401B2">
        <w:rPr>
          <w:rFonts w:eastAsia="Calibri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159</w:t>
      </w:r>
      <w:r w:rsidR="00A401B2">
        <w:rPr>
          <w:rFonts w:eastAsia="Calibri"/>
          <w:lang w:eastAsia="en-US"/>
        </w:rPr>
        <w:fldChar w:fldCharType="end"/>
      </w:r>
      <w:r w:rsidR="00A401B2" w:rsidRPr="00A401B2">
        <w:rPr>
          <w:rFonts w:eastAsia="Calibri"/>
          <w:lang w:eastAsia="en-US"/>
        </w:rPr>
        <w:t>)</w:t>
      </w:r>
      <w:r w:rsidRPr="000B4C5A">
        <w:rPr>
          <w:rFonts w:eastAsia="Calibri"/>
          <w:lang w:eastAsia="en-US"/>
        </w:rPr>
        <w:t>.</w:t>
      </w:r>
    </w:p>
    <w:p w14:paraId="7A2934CE" w14:textId="77777777" w:rsidR="007021E1" w:rsidRDefault="001C0794" w:rsidP="007021E1">
      <w:pPr>
        <w:keepNext/>
        <w:spacing w:line="360" w:lineRule="auto"/>
      </w:pPr>
      <w:r w:rsidRPr="00395477">
        <w:rPr>
          <w:rFonts w:eastAsia="Calibri"/>
          <w:noProof/>
        </w:rPr>
        <w:lastRenderedPageBreak/>
        <w:drawing>
          <wp:inline distT="0" distB="0" distL="0" distR="0" wp14:anchorId="732918C8" wp14:editId="0AA8A9AB">
            <wp:extent cx="5824105" cy="3100461"/>
            <wp:effectExtent l="0" t="0" r="5715" b="5080"/>
            <wp:docPr id="1364" name="Рисунок 1364" descr="C:\Users\nadezhda.kulikova\Desktop\ПТГ\Скрины для РП\код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adezhda.kulikova\Desktop\ПТГ\Скрины для РП\код1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055" cy="311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C18B" w14:textId="500550DF" w:rsidR="001C0794" w:rsidRDefault="007021E1" w:rsidP="007021E1">
      <w:pPr>
        <w:pStyle w:val="a7"/>
        <w:jc w:val="center"/>
        <w:rPr>
          <w:rFonts w:eastAsia="Calibri"/>
          <w:lang w:eastAsia="en-US"/>
        </w:rPr>
      </w:pPr>
      <w:bookmarkStart w:id="10891" w:name="_Ref8426250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159</w:t>
      </w:r>
      <w:r w:rsidR="00753F7E">
        <w:rPr>
          <w:noProof/>
        </w:rPr>
        <w:fldChar w:fldCharType="end"/>
      </w:r>
      <w:bookmarkEnd w:id="10891"/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указания кода маршрутизации</w:t>
      </w:r>
    </w:p>
    <w:p w14:paraId="1E9CAAF8" w14:textId="77777777" w:rsidR="001C0794" w:rsidRDefault="001C0794" w:rsidP="001C0794">
      <w:pPr>
        <w:spacing w:line="360" w:lineRule="auto"/>
        <w:rPr>
          <w:rFonts w:eastAsia="Calibri"/>
          <w:lang w:eastAsia="en-US"/>
        </w:rPr>
      </w:pPr>
    </w:p>
    <w:p w14:paraId="7B57ABC8" w14:textId="1FFE30DE" w:rsidR="001C0794" w:rsidRDefault="001C0794" w:rsidP="001C0794">
      <w:pPr>
        <w:spacing w:line="360" w:lineRule="auto"/>
        <w:rPr>
          <w:rStyle w:val="ae"/>
          <w:rFonts w:eastAsiaTheme="minorEastAsia"/>
          <w:b w:val="0"/>
          <w:i w:val="0"/>
        </w:rPr>
      </w:pPr>
      <w:r>
        <w:rPr>
          <w:rFonts w:eastAsia="Calibri"/>
          <w:lang w:eastAsia="en-US"/>
        </w:rPr>
        <w:t xml:space="preserve">Для остальных случаев откроется </w:t>
      </w:r>
      <w:r w:rsidRPr="000B4C5A">
        <w:rPr>
          <w:rStyle w:val="ae"/>
          <w:rFonts w:eastAsiaTheme="minorEastAsia"/>
          <w:b w:val="0"/>
          <w:i w:val="0"/>
        </w:rPr>
        <w:t>форма проверки введенных данных и подтверждения действия начать процедуру технической готовности (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A401B2">
        <w:rPr>
          <w:rStyle w:val="ae"/>
          <w:rFonts w:eastAsiaTheme="minorEastAsia"/>
          <w:b w:val="0"/>
          <w:i w:val="0"/>
        </w:rPr>
        <w:instrText xml:space="preserve"> REF _Ref83405489 \h </w:instrText>
      </w:r>
      <w:r w:rsidR="00A401B2">
        <w:rPr>
          <w:rStyle w:val="ae"/>
          <w:rFonts w:eastAsiaTheme="minorEastAsia"/>
          <w:b w:val="0"/>
          <w:i w:val="0"/>
          <w:color w:val="FF0000"/>
        </w:rPr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160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>)</w:t>
      </w:r>
      <w:r>
        <w:rPr>
          <w:rStyle w:val="ae"/>
          <w:rFonts w:eastAsiaTheme="minorEastAsia"/>
          <w:b w:val="0"/>
          <w:i w:val="0"/>
        </w:rPr>
        <w:t>. Перейдите на шаг 9 сценария получения доступа к виду сведений.</w:t>
      </w:r>
    </w:p>
    <w:p w14:paraId="6D6600A1" w14:textId="77777777" w:rsidR="001C0794" w:rsidRDefault="001C0794" w:rsidP="001C0794">
      <w:pPr>
        <w:spacing w:line="360" w:lineRule="auto"/>
        <w:jc w:val="center"/>
        <w:rPr>
          <w:color w:val="FF0000"/>
        </w:rPr>
      </w:pPr>
    </w:p>
    <w:p w14:paraId="7D330CC2" w14:textId="77777777" w:rsidR="007021E1" w:rsidRDefault="001C0794" w:rsidP="007021E1">
      <w:pPr>
        <w:keepNext/>
        <w:spacing w:line="360" w:lineRule="auto"/>
        <w:jc w:val="center"/>
      </w:pPr>
      <w:r w:rsidRPr="009746A0">
        <w:rPr>
          <w:noProof/>
          <w:color w:val="FF0000"/>
        </w:rPr>
        <w:lastRenderedPageBreak/>
        <w:drawing>
          <wp:inline distT="0" distB="0" distL="0" distR="0" wp14:anchorId="0381C617" wp14:editId="2498FFFA">
            <wp:extent cx="4671060" cy="6781800"/>
            <wp:effectExtent l="0" t="0" r="0" b="0"/>
            <wp:docPr id="1365" name="Рисунок 1365" descr="C:\Users\nadezhda.kulikova\Desktop\ПТГ\Скрины для РП\подтвержд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adezhda.kulikova\Desktop\ПТГ\Скрины для РП\подтверждение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D5A73" w14:textId="11B33A35" w:rsidR="001C0794" w:rsidRDefault="007021E1" w:rsidP="007021E1">
      <w:pPr>
        <w:pStyle w:val="a7"/>
        <w:jc w:val="center"/>
        <w:rPr>
          <w:color w:val="FF0000"/>
        </w:rPr>
      </w:pPr>
      <w:bookmarkStart w:id="10892" w:name="_Ref8340548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160</w:t>
      </w:r>
      <w:r w:rsidR="00753F7E">
        <w:rPr>
          <w:noProof/>
        </w:rPr>
        <w:fldChar w:fldCharType="end"/>
      </w:r>
      <w:bookmarkEnd w:id="10892"/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проверки введенных данных и подтверждения действия начать процедуру технической готовности</w:t>
      </w:r>
    </w:p>
    <w:p w14:paraId="2603BDE1" w14:textId="77777777" w:rsidR="001C0794" w:rsidRDefault="001C0794" w:rsidP="001C0794">
      <w:pPr>
        <w:spacing w:line="360" w:lineRule="auto"/>
        <w:rPr>
          <w:rFonts w:eastAsia="Calibri"/>
          <w:lang w:eastAsia="en-US"/>
        </w:rPr>
      </w:pPr>
    </w:p>
    <w:p w14:paraId="78981AE1" w14:textId="77777777" w:rsidR="001C0794" w:rsidRPr="000B4C5A" w:rsidRDefault="001C0794" w:rsidP="00F126DC">
      <w:pPr>
        <w:pStyle w:val="ac"/>
        <w:numPr>
          <w:ilvl w:val="0"/>
          <w:numId w:val="70"/>
        </w:numPr>
        <w:spacing w:line="360" w:lineRule="auto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Ввести </w:t>
      </w:r>
      <w:r w:rsidRPr="000B4C5A">
        <w:rPr>
          <w:rFonts w:eastAsia="Calibri"/>
          <w:lang w:eastAsia="en-US"/>
        </w:rPr>
        <w:t>код маршрутизации</w:t>
      </w:r>
      <w:r>
        <w:rPr>
          <w:rFonts w:eastAsia="Calibri"/>
          <w:lang w:eastAsia="en-US"/>
        </w:rPr>
        <w:t>.</w:t>
      </w:r>
    </w:p>
    <w:p w14:paraId="7E4C2824" w14:textId="3F5D88F9" w:rsidR="001C0794" w:rsidRDefault="001C0794" w:rsidP="00F126DC">
      <w:pPr>
        <w:pStyle w:val="ac"/>
        <w:numPr>
          <w:ilvl w:val="0"/>
          <w:numId w:val="70"/>
        </w:numPr>
        <w:spacing w:line="360" w:lineRule="auto"/>
        <w:jc w:val="both"/>
        <w:rPr>
          <w:rStyle w:val="ae"/>
          <w:rFonts w:eastAsiaTheme="minorEastAsia"/>
          <w:b w:val="0"/>
          <w:i w:val="0"/>
        </w:rPr>
      </w:pPr>
      <w:r w:rsidRPr="000B4C5A">
        <w:rPr>
          <w:rStyle w:val="ae"/>
          <w:rFonts w:eastAsiaTheme="minorEastAsia"/>
          <w:b w:val="0"/>
          <w:i w:val="0"/>
        </w:rPr>
        <w:t>Нажать кнопку «Продолжить</w:t>
      </w:r>
      <w:r>
        <w:rPr>
          <w:rStyle w:val="ae"/>
          <w:rFonts w:eastAsiaTheme="minorEastAsia"/>
          <w:b w:val="0"/>
          <w:i w:val="0"/>
        </w:rPr>
        <w:t>»</w:t>
      </w:r>
      <w:r w:rsidRPr="000B4C5A">
        <w:rPr>
          <w:rStyle w:val="ae"/>
          <w:rFonts w:eastAsiaTheme="minorEastAsia"/>
          <w:b w:val="0"/>
          <w:i w:val="0"/>
        </w:rPr>
        <w:t xml:space="preserve">. В случае если введен </w:t>
      </w:r>
      <w:r>
        <w:rPr>
          <w:rStyle w:val="ae"/>
          <w:rFonts w:eastAsiaTheme="minorEastAsia"/>
          <w:b w:val="0"/>
          <w:i w:val="0"/>
        </w:rPr>
        <w:t>корректный</w:t>
      </w:r>
      <w:r w:rsidRPr="000B4C5A">
        <w:rPr>
          <w:rStyle w:val="ae"/>
          <w:rFonts w:eastAsiaTheme="minorEastAsia"/>
          <w:b w:val="0"/>
          <w:i w:val="0"/>
        </w:rPr>
        <w:t xml:space="preserve"> код маршрутизации, откроется форма проверки введенных данных и подтверждения действия начать процедуру технической готовности (</w:t>
      </w:r>
      <w:r w:rsidR="00A401B2">
        <w:rPr>
          <w:rStyle w:val="ae"/>
          <w:rFonts w:eastAsiaTheme="minorEastAsia"/>
          <w:b w:val="0"/>
          <w:i w:val="0"/>
        </w:rPr>
        <w:fldChar w:fldCharType="begin"/>
      </w:r>
      <w:r w:rsidR="00A401B2">
        <w:rPr>
          <w:rStyle w:val="ae"/>
          <w:rFonts w:eastAsiaTheme="minorEastAsia"/>
          <w:b w:val="0"/>
          <w:i w:val="0"/>
        </w:rPr>
        <w:instrText xml:space="preserve"> REF _Ref83405489 \h </w:instrText>
      </w:r>
      <w:r w:rsidR="00A401B2">
        <w:rPr>
          <w:rStyle w:val="ae"/>
          <w:rFonts w:eastAsiaTheme="minorEastAsia"/>
          <w:b w:val="0"/>
          <w:i w:val="0"/>
        </w:rPr>
      </w:r>
      <w:r w:rsidR="00A401B2">
        <w:rPr>
          <w:rStyle w:val="ae"/>
          <w:rFonts w:eastAsiaTheme="minorEastAsia"/>
          <w:b w:val="0"/>
          <w:i w:val="0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160</w:t>
      </w:r>
      <w:r w:rsidR="00A401B2">
        <w:rPr>
          <w:rStyle w:val="ae"/>
          <w:rFonts w:eastAsiaTheme="minorEastAsia"/>
          <w:b w:val="0"/>
          <w:i w:val="0"/>
        </w:rPr>
        <w:fldChar w:fldCharType="end"/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7021E1">
        <w:rPr>
          <w:rStyle w:val="ae"/>
          <w:rFonts w:eastAsiaTheme="minorEastAsia"/>
          <w:b w:val="0"/>
          <w:i w:val="0"/>
        </w:rPr>
        <w:instrText xml:space="preserve"> REF _Ref83405489 \h </w:instrText>
      </w:r>
      <w:r w:rsidR="007021E1">
        <w:rPr>
          <w:rStyle w:val="ae"/>
          <w:rFonts w:eastAsiaTheme="minorEastAsia"/>
          <w:b w:val="0"/>
          <w:i w:val="0"/>
          <w:color w:val="FF0000"/>
        </w:rPr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160</w:t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 xml:space="preserve">). При некорректно указанном коде маршрутизации появится сообщение об ошибке, необходимо указать </w:t>
      </w:r>
      <w:r>
        <w:rPr>
          <w:rStyle w:val="ae"/>
          <w:rFonts w:eastAsiaTheme="minorEastAsia"/>
          <w:b w:val="0"/>
          <w:i w:val="0"/>
        </w:rPr>
        <w:t>другой</w:t>
      </w:r>
      <w:r w:rsidRPr="000B4C5A">
        <w:rPr>
          <w:rStyle w:val="ae"/>
          <w:rFonts w:eastAsiaTheme="minorEastAsia"/>
          <w:b w:val="0"/>
          <w:i w:val="0"/>
        </w:rPr>
        <w:t xml:space="preserve"> код и нажать кнопку «Продолжить» (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A401B2">
        <w:rPr>
          <w:rStyle w:val="ae"/>
          <w:rFonts w:eastAsiaTheme="minorEastAsia"/>
          <w:b w:val="0"/>
          <w:i w:val="0"/>
        </w:rPr>
        <w:instrText xml:space="preserve"> REF _Ref83405567 \h </w:instrText>
      </w:r>
      <w:r w:rsidR="00A401B2">
        <w:rPr>
          <w:rStyle w:val="ae"/>
          <w:rFonts w:eastAsiaTheme="minorEastAsia"/>
          <w:b w:val="0"/>
          <w:i w:val="0"/>
          <w:color w:val="FF0000"/>
        </w:rPr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161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>)</w:t>
      </w:r>
    </w:p>
    <w:p w14:paraId="4AACD767" w14:textId="77777777" w:rsidR="007021E1" w:rsidRDefault="001C0794" w:rsidP="007021E1">
      <w:pPr>
        <w:keepNext/>
        <w:jc w:val="center"/>
      </w:pPr>
      <w:r w:rsidRPr="00395477">
        <w:rPr>
          <w:rFonts w:eastAsiaTheme="minorEastAsia"/>
          <w:noProof/>
        </w:rPr>
        <w:lastRenderedPageBreak/>
        <w:drawing>
          <wp:inline distT="0" distB="0" distL="0" distR="0" wp14:anchorId="1CA0E653" wp14:editId="63B0C316">
            <wp:extent cx="5633182" cy="2877556"/>
            <wp:effectExtent l="0" t="0" r="5715" b="0"/>
            <wp:docPr id="1366" name="Рисунок 1366" descr="C:\Users\nadezhda.kulikova\Desktop\ПТГ\Скрины для РП\код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adezhda.kulikova\Desktop\ПТГ\Скрины для РП\код123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58" cy="28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05AAA" w14:textId="69603D7F" w:rsidR="001C0794" w:rsidRPr="000B4C5A" w:rsidRDefault="007021E1" w:rsidP="007021E1">
      <w:pPr>
        <w:pStyle w:val="a7"/>
        <w:jc w:val="center"/>
        <w:rPr>
          <w:rFonts w:eastAsiaTheme="minorEastAsia"/>
        </w:rPr>
      </w:pPr>
      <w:bookmarkStart w:id="10893" w:name="_Ref8340556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161</w:t>
      </w:r>
      <w:r w:rsidR="00753F7E">
        <w:rPr>
          <w:noProof/>
        </w:rPr>
        <w:fldChar w:fldCharType="end"/>
      </w:r>
      <w:bookmarkEnd w:id="10893"/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с ошибкой кода маршрутизации</w:t>
      </w:r>
    </w:p>
    <w:p w14:paraId="4B331A34" w14:textId="77777777" w:rsidR="001C0794" w:rsidRPr="000B4C5A" w:rsidRDefault="001C0794" w:rsidP="001C0794">
      <w:pPr>
        <w:rPr>
          <w:rFonts w:eastAsiaTheme="minorEastAsia"/>
        </w:rPr>
      </w:pPr>
    </w:p>
    <w:p w14:paraId="02810CB1" w14:textId="77777777" w:rsidR="001C0794" w:rsidRPr="000B4C5A" w:rsidRDefault="001C0794" w:rsidP="001C0794">
      <w:pPr>
        <w:spacing w:line="360" w:lineRule="auto"/>
        <w:rPr>
          <w:rFonts w:eastAsiaTheme="minorEastAsia"/>
          <w:iCs/>
        </w:rPr>
      </w:pPr>
      <w:r w:rsidRPr="000B4C5A">
        <w:rPr>
          <w:rStyle w:val="ae"/>
          <w:rFonts w:eastAsiaTheme="minorEastAsia"/>
        </w:rPr>
        <w:t xml:space="preserve">Примечание: </w:t>
      </w:r>
      <w:r w:rsidRPr="000B4C5A">
        <w:rPr>
          <w:rStyle w:val="ae"/>
          <w:rFonts w:eastAsiaTheme="minorEastAsia"/>
          <w:b w:val="0"/>
          <w:i w:val="0"/>
        </w:rPr>
        <w:t xml:space="preserve">Если в тестовой среде СМЭВ у ИС уже был получен доступ к выбранному ВС, то нужно выбрать полученный в тестовой среде код маршрутизации для получения доступа с этим кодом и в продуктивной среде СМЭВ. Код маршрутизации должен соответвовать схеме вида сведений и рекомендациям к коду маршрутизации в руководстве пользователя. </w:t>
      </w:r>
    </w:p>
    <w:p w14:paraId="2BD0A6F0" w14:textId="77777777" w:rsidR="001C0794" w:rsidRPr="000B4C5A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</w:rPr>
      </w:pPr>
      <w:r>
        <w:rPr>
          <w:rFonts w:eastAsiaTheme="minorEastAsia"/>
        </w:rPr>
        <w:t xml:space="preserve">Нажать кнопку </w:t>
      </w:r>
      <w:r w:rsidRPr="000B4C5A">
        <w:rPr>
          <w:rFonts w:eastAsiaTheme="minorEastAsia"/>
        </w:rPr>
        <w:t>«Да, уверен», если введенные данные верны.</w:t>
      </w:r>
    </w:p>
    <w:p w14:paraId="7EA10759" w14:textId="4224C536" w:rsidR="001C0794" w:rsidRPr="000B4C5A" w:rsidRDefault="001C0794" w:rsidP="001C0794">
      <w:pPr>
        <w:pStyle w:val="ac"/>
        <w:spacing w:line="360" w:lineRule="auto"/>
        <w:ind w:left="720"/>
        <w:rPr>
          <w:rFonts w:eastAsiaTheme="minorEastAsia"/>
        </w:rPr>
      </w:pPr>
      <w:r w:rsidRPr="000B4C5A">
        <w:rPr>
          <w:rFonts w:eastAsiaTheme="minorEastAsia"/>
        </w:rPr>
        <w:t xml:space="preserve">Откроется модальное окно со списком дальнейших шагов для прохождения процедуры подтверждения технической готовности </w:t>
      </w:r>
      <w:r>
        <w:rPr>
          <w:rFonts w:eastAsiaTheme="minorEastAsia"/>
        </w:rPr>
        <w:t>(</w:t>
      </w:r>
      <w:r w:rsidR="00A401B2">
        <w:rPr>
          <w:rFonts w:eastAsiaTheme="minorEastAsia"/>
        </w:rPr>
        <w:fldChar w:fldCharType="begin"/>
      </w:r>
      <w:r w:rsidR="00A401B2">
        <w:rPr>
          <w:rFonts w:eastAsiaTheme="minorEastAsia"/>
        </w:rPr>
        <w:instrText xml:space="preserve"> REF _Ref83405626 \h </w:instrText>
      </w:r>
      <w:r w:rsidR="00A401B2">
        <w:rPr>
          <w:rFonts w:eastAsiaTheme="minorEastAsia"/>
        </w:rPr>
      </w:r>
      <w:r w:rsidR="00A401B2">
        <w:rPr>
          <w:rFonts w:eastAsiaTheme="minorEastAsia"/>
        </w:rPr>
        <w:fldChar w:fldCharType="separate"/>
      </w:r>
      <w:r w:rsidR="00E11B25" w:rsidRPr="00B006C4">
        <w:rPr>
          <w:color w:val="000000" w:themeColor="text1"/>
        </w:rPr>
        <w:t xml:space="preserve">Рисунок </w:t>
      </w:r>
      <w:r w:rsidR="00E11B25">
        <w:rPr>
          <w:noProof/>
          <w:color w:val="000000" w:themeColor="text1"/>
        </w:rPr>
        <w:t>162</w:t>
      </w:r>
      <w:r w:rsidR="00A401B2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0B4C5A">
        <w:rPr>
          <w:rFonts w:eastAsiaTheme="minorEastAsia"/>
        </w:rPr>
        <w:t xml:space="preserve"> </w:t>
      </w:r>
    </w:p>
    <w:p w14:paraId="02A3E117" w14:textId="77777777" w:rsidR="001C0794" w:rsidRPr="000B4C5A" w:rsidRDefault="001C0794" w:rsidP="001C0794">
      <w:pPr>
        <w:spacing w:line="360" w:lineRule="auto"/>
        <w:rPr>
          <w:rStyle w:val="ae"/>
          <w:rFonts w:eastAsiaTheme="minorEastAsia"/>
          <w:b w:val="0"/>
          <w:i w:val="0"/>
        </w:rPr>
      </w:pPr>
      <w:r w:rsidRPr="000B4C5A">
        <w:rPr>
          <w:rStyle w:val="ae"/>
          <w:rFonts w:eastAsiaTheme="minorEastAsia"/>
        </w:rPr>
        <w:t xml:space="preserve">Примечание: </w:t>
      </w:r>
      <w:r>
        <w:rPr>
          <w:rStyle w:val="ae"/>
          <w:rFonts w:eastAsiaTheme="minorEastAsia"/>
          <w:b w:val="0"/>
          <w:i w:val="0"/>
        </w:rPr>
        <w:t>Е</w:t>
      </w:r>
      <w:r w:rsidRPr="000B4C5A">
        <w:rPr>
          <w:rStyle w:val="ae"/>
          <w:rFonts w:eastAsiaTheme="minorEastAsia"/>
          <w:b w:val="0"/>
          <w:i w:val="0"/>
        </w:rPr>
        <w:t>сли нужно что-то изменить, воспользуйтесь кнопкой «Вернуться» в левом верхнем углу формы. А для отмены создания заявки на получение доступа нужно нажать кнопку «Нет, отменить действие». Тогда откроется форма, из которой был вызван текущий визард.</w:t>
      </w:r>
    </w:p>
    <w:p w14:paraId="63FED74A" w14:textId="77777777" w:rsidR="001C0794" w:rsidRPr="000B4C5A" w:rsidRDefault="001C0794" w:rsidP="001C0794">
      <w:pPr>
        <w:spacing w:line="360" w:lineRule="auto"/>
        <w:ind w:firstLine="0"/>
        <w:rPr>
          <w:rStyle w:val="ae"/>
          <w:rFonts w:eastAsiaTheme="minorEastAsia"/>
        </w:rPr>
      </w:pPr>
      <w:r w:rsidRPr="001868E1">
        <w:rPr>
          <w:rFonts w:eastAsiaTheme="minorEastAsia"/>
          <w:b/>
        </w:rPr>
        <w:t>Важно!</w:t>
      </w:r>
      <w:r>
        <w:rPr>
          <w:rFonts w:eastAsiaTheme="minorEastAsia"/>
        </w:rPr>
        <w:t xml:space="preserve"> </w:t>
      </w:r>
      <w:r w:rsidRPr="001868E1">
        <w:rPr>
          <w:rFonts w:eastAsiaTheme="minorEastAsia"/>
          <w:i/>
        </w:rPr>
        <w:t xml:space="preserve">После </w:t>
      </w:r>
      <w:r>
        <w:rPr>
          <w:rFonts w:eastAsiaTheme="minorEastAsia"/>
          <w:i/>
        </w:rPr>
        <w:t>нажатия</w:t>
      </w:r>
      <w:r w:rsidRPr="001868E1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кнопки</w:t>
      </w:r>
      <w:r w:rsidRPr="001868E1">
        <w:rPr>
          <w:rFonts w:eastAsiaTheme="minorEastAsia"/>
          <w:i/>
        </w:rPr>
        <w:t xml:space="preserve"> </w:t>
      </w:r>
      <w:r w:rsidRPr="000B4C5A">
        <w:rPr>
          <w:rFonts w:eastAsiaTheme="minorEastAsia"/>
        </w:rPr>
        <w:t>«Да, уверен»</w:t>
      </w:r>
      <w:r>
        <w:rPr>
          <w:rFonts w:eastAsiaTheme="minorEastAsia"/>
        </w:rPr>
        <w:t xml:space="preserve"> </w:t>
      </w:r>
      <w:r w:rsidRPr="001868E1">
        <w:rPr>
          <w:rFonts w:eastAsiaTheme="minorEastAsia"/>
          <w:i/>
        </w:rPr>
        <w:t>созданную заявку отредактировать не получится</w:t>
      </w:r>
      <w:r>
        <w:rPr>
          <w:rFonts w:eastAsiaTheme="minorEastAsia"/>
          <w:i/>
        </w:rPr>
        <w:t>.</w:t>
      </w:r>
    </w:p>
    <w:p w14:paraId="42962AF8" w14:textId="77777777" w:rsidR="001C0794" w:rsidRPr="000B4C5A" w:rsidRDefault="001C0794" w:rsidP="001C0794">
      <w:pPr>
        <w:spacing w:line="360" w:lineRule="auto"/>
        <w:ind w:firstLine="0"/>
        <w:rPr>
          <w:rFonts w:eastAsiaTheme="minorEastAsia"/>
        </w:rPr>
      </w:pPr>
      <w:r w:rsidRPr="000B4C5A">
        <w:rPr>
          <w:rStyle w:val="ae"/>
          <w:rFonts w:eastAsiaTheme="minorEastAsia"/>
        </w:rPr>
        <w:t>Примечание:</w:t>
      </w:r>
      <w:r w:rsidRPr="000B4C5A">
        <w:rPr>
          <w:rFonts w:eastAsiaTheme="minorEastAsia"/>
        </w:rPr>
        <w:t xml:space="preserve"> </w:t>
      </w:r>
      <w:r>
        <w:rPr>
          <w:rFonts w:eastAsiaTheme="minorEastAsia"/>
        </w:rPr>
        <w:t>Н</w:t>
      </w:r>
      <w:r w:rsidRPr="000B4C5A">
        <w:rPr>
          <w:rFonts w:eastAsiaTheme="minorEastAsia"/>
        </w:rPr>
        <w:t xml:space="preserve">екоторые шаги визарда могут быть пропущены, если запрашиваемые в них данные становятся известны из контекста. </w:t>
      </w:r>
      <w:r>
        <w:rPr>
          <w:rFonts w:eastAsiaTheme="minorEastAsia"/>
        </w:rPr>
        <w:t>Например,</w:t>
      </w:r>
      <w:r w:rsidRPr="000B4C5A">
        <w:rPr>
          <w:rFonts w:eastAsiaTheme="minorEastAsia"/>
        </w:rPr>
        <w:t xml:space="preserve"> шаг с уточнением роли будет пропущен при выборе ВС, для которого доступ возможно получить только в одной определенной роли.</w:t>
      </w:r>
    </w:p>
    <w:p w14:paraId="15FB4AF5" w14:textId="4F96DF4D" w:rsidR="001C0794" w:rsidRDefault="001C0794" w:rsidP="00F126DC">
      <w:pPr>
        <w:pStyle w:val="ac"/>
        <w:numPr>
          <w:ilvl w:val="0"/>
          <w:numId w:val="70"/>
        </w:numPr>
        <w:spacing w:line="360" w:lineRule="auto"/>
        <w:jc w:val="both"/>
        <w:rPr>
          <w:rFonts w:eastAsiaTheme="minorEastAsia"/>
        </w:rPr>
      </w:pPr>
      <w:r w:rsidRPr="000B4C5A">
        <w:rPr>
          <w:rFonts w:eastAsiaTheme="minorEastAsia"/>
        </w:rPr>
        <w:t>На модальном окне нужно внимательно ознакомиться с необходимыми шагами и нажать кнопку «Посмотреть статус»</w:t>
      </w:r>
      <w:r>
        <w:rPr>
          <w:rFonts w:eastAsiaTheme="minorEastAsia"/>
        </w:rPr>
        <w:t xml:space="preserve"> (</w:t>
      </w:r>
      <w:r w:rsidR="00A401B2">
        <w:rPr>
          <w:rFonts w:eastAsiaTheme="minorEastAsia"/>
        </w:rPr>
        <w:fldChar w:fldCharType="begin"/>
      </w:r>
      <w:r w:rsidR="00A401B2">
        <w:rPr>
          <w:rFonts w:eastAsiaTheme="minorEastAsia"/>
        </w:rPr>
        <w:instrText xml:space="preserve"> REF _Ref83405626 \h </w:instrText>
      </w:r>
      <w:r w:rsidR="00A401B2">
        <w:rPr>
          <w:rFonts w:eastAsiaTheme="minorEastAsia"/>
        </w:rPr>
      </w:r>
      <w:r w:rsidR="00A401B2">
        <w:rPr>
          <w:rFonts w:eastAsiaTheme="minorEastAsia"/>
        </w:rPr>
        <w:fldChar w:fldCharType="separate"/>
      </w:r>
      <w:r w:rsidR="00E11B25" w:rsidRPr="00B006C4">
        <w:rPr>
          <w:color w:val="000000" w:themeColor="text1"/>
        </w:rPr>
        <w:t xml:space="preserve">Рисунок </w:t>
      </w:r>
      <w:r w:rsidR="00E11B25">
        <w:rPr>
          <w:noProof/>
          <w:color w:val="000000" w:themeColor="text1"/>
        </w:rPr>
        <w:t>162</w:t>
      </w:r>
      <w:r w:rsidR="00A401B2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64774AD4" w14:textId="77777777" w:rsidR="001C0794" w:rsidRPr="000B4C5A" w:rsidRDefault="001C0794" w:rsidP="001C0794">
      <w:pPr>
        <w:rPr>
          <w:rFonts w:eastAsiaTheme="minorEastAsia"/>
        </w:rPr>
      </w:pPr>
      <w:r w:rsidRPr="00395477">
        <w:rPr>
          <w:rFonts w:eastAsiaTheme="minorEastAsia"/>
          <w:noProof/>
        </w:rPr>
        <w:lastRenderedPageBreak/>
        <w:drawing>
          <wp:inline distT="0" distB="0" distL="0" distR="0" wp14:anchorId="0F390108" wp14:editId="18E941D0">
            <wp:extent cx="5656300" cy="3474085"/>
            <wp:effectExtent l="0" t="0" r="1905" b="0"/>
            <wp:docPr id="1368" name="Рисунок 1368" descr="C:\Users\nadezhda.kulikova\Desktop\ПТГ\Скрины для РП\модальное окн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adezhda.kulikova\Desktop\ПТГ\Скрины для РП\модальное окно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21" cy="347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E9F33" w14:textId="1D159C95" w:rsidR="001C0794" w:rsidRPr="000B4C5A" w:rsidRDefault="001C0794" w:rsidP="001C0794">
      <w:pPr>
        <w:pStyle w:val="a7"/>
        <w:ind w:left="720" w:firstLine="0"/>
        <w:jc w:val="center"/>
        <w:rPr>
          <w:rFonts w:eastAsiaTheme="minorEastAsia"/>
          <w:color w:val="FF0000"/>
        </w:rPr>
      </w:pPr>
      <w:bookmarkStart w:id="10894" w:name="_Ref83405626"/>
      <w:r w:rsidRPr="00B006C4">
        <w:rPr>
          <w:color w:val="000000" w:themeColor="text1"/>
        </w:rPr>
        <w:t xml:space="preserve">Рисунок </w:t>
      </w:r>
      <w:r w:rsidRPr="00B006C4">
        <w:rPr>
          <w:noProof/>
          <w:color w:val="000000" w:themeColor="text1"/>
        </w:rPr>
        <w:fldChar w:fldCharType="begin"/>
      </w:r>
      <w:r w:rsidRPr="00B006C4">
        <w:rPr>
          <w:noProof/>
          <w:color w:val="000000" w:themeColor="text1"/>
        </w:rPr>
        <w:instrText xml:space="preserve"> SEQ Рисунок \* ARABIC </w:instrText>
      </w:r>
      <w:r w:rsidRPr="00B006C4">
        <w:rPr>
          <w:noProof/>
          <w:color w:val="000000" w:themeColor="text1"/>
        </w:rPr>
        <w:fldChar w:fldCharType="separate"/>
      </w:r>
      <w:r w:rsidR="00E11B25">
        <w:rPr>
          <w:noProof/>
          <w:color w:val="000000" w:themeColor="text1"/>
        </w:rPr>
        <w:t>162</w:t>
      </w:r>
      <w:r w:rsidRPr="00B006C4">
        <w:rPr>
          <w:noProof/>
          <w:color w:val="000000" w:themeColor="text1"/>
        </w:rPr>
        <w:fldChar w:fldCharType="end"/>
      </w:r>
      <w:bookmarkEnd w:id="10894"/>
      <w:r w:rsidRPr="00B006C4">
        <w:rPr>
          <w:color w:val="000000" w:themeColor="text1"/>
        </w:rPr>
        <w:t xml:space="preserve"> – </w:t>
      </w:r>
      <w:r w:rsidR="00E11B25">
        <w:rPr>
          <w:color w:val="000000" w:themeColor="text1"/>
        </w:rPr>
        <w:t>м</w:t>
      </w:r>
      <w:r w:rsidRPr="00B006C4">
        <w:rPr>
          <w:color w:val="000000" w:themeColor="text1"/>
        </w:rPr>
        <w:t>одальное окно</w:t>
      </w:r>
      <w:r w:rsidR="00B006C4" w:rsidRPr="00B006C4">
        <w:rPr>
          <w:color w:val="000000" w:themeColor="text1"/>
        </w:rPr>
        <w:t xml:space="preserve"> со списком шагов</w:t>
      </w:r>
    </w:p>
    <w:p w14:paraId="47AE4EDA" w14:textId="77777777" w:rsidR="001C0794" w:rsidRPr="000B4C5A" w:rsidRDefault="001C0794" w:rsidP="001C0794">
      <w:pPr>
        <w:rPr>
          <w:rFonts w:eastAsiaTheme="minorEastAsia"/>
        </w:rPr>
      </w:pPr>
    </w:p>
    <w:p w14:paraId="0513ED8C" w14:textId="6F7E7DB3" w:rsidR="001C0794" w:rsidRDefault="001C0794" w:rsidP="001C0794">
      <w:pPr>
        <w:pStyle w:val="ac"/>
        <w:spacing w:line="360" w:lineRule="auto"/>
        <w:ind w:left="720"/>
        <w:jc w:val="both"/>
        <w:rPr>
          <w:rFonts w:eastAsiaTheme="minorEastAsia"/>
        </w:rPr>
      </w:pPr>
      <w:r w:rsidRPr="000B4C5A">
        <w:rPr>
          <w:rFonts w:eastAsiaTheme="minorEastAsia"/>
        </w:rPr>
        <w:t xml:space="preserve">Откроется страница просмотра списка </w:t>
      </w:r>
      <w:r>
        <w:rPr>
          <w:rFonts w:eastAsiaTheme="minorEastAsia"/>
        </w:rPr>
        <w:t xml:space="preserve">статусов </w:t>
      </w:r>
      <w:r w:rsidRPr="000B4C5A">
        <w:rPr>
          <w:rFonts w:eastAsiaTheme="minorEastAsia"/>
        </w:rPr>
        <w:t xml:space="preserve">доступов в карточке информационной системы на вкладке «Доступы к видам сведениям». В списке можно найти </w:t>
      </w:r>
      <w:r>
        <w:rPr>
          <w:rFonts w:eastAsiaTheme="minorEastAsia"/>
        </w:rPr>
        <w:t>вид сведений</w:t>
      </w:r>
      <w:r w:rsidRPr="000B4C5A">
        <w:rPr>
          <w:rFonts w:eastAsiaTheme="minorEastAsia"/>
        </w:rPr>
        <w:t xml:space="preserve"> с только что созданным запросом на получение доступа в статусе </w:t>
      </w:r>
      <w:r w:rsidRPr="000B4C5A">
        <w:rPr>
          <w:rFonts w:eastAsiaTheme="minorEastAsia"/>
          <w:i/>
          <w:color w:val="000000" w:themeColor="text1"/>
        </w:rPr>
        <w:t>«В процессе тестирования»</w:t>
      </w:r>
      <w:r w:rsidRPr="000B4C5A">
        <w:rPr>
          <w:rFonts w:eastAsiaTheme="minorEastAsia"/>
        </w:rPr>
        <w:t>.</w:t>
      </w:r>
      <w:r>
        <w:rPr>
          <w:rFonts w:eastAsiaTheme="minorEastAsia"/>
        </w:rPr>
        <w:t xml:space="preserve"> (</w:t>
      </w:r>
      <w:r w:rsidR="00B006C4">
        <w:rPr>
          <w:rFonts w:eastAsiaTheme="minorEastAsia"/>
          <w:color w:val="FF0000"/>
        </w:rPr>
        <w:fldChar w:fldCharType="begin"/>
      </w:r>
      <w:r w:rsidR="00B006C4">
        <w:rPr>
          <w:rFonts w:eastAsiaTheme="minorEastAsia"/>
        </w:rPr>
        <w:instrText xml:space="preserve"> REF _Ref83404672 \h </w:instrText>
      </w:r>
      <w:r w:rsidR="00B006C4">
        <w:rPr>
          <w:rFonts w:eastAsiaTheme="minorEastAsia"/>
          <w:color w:val="FF0000"/>
        </w:rPr>
      </w:r>
      <w:r w:rsidR="00B006C4">
        <w:rPr>
          <w:rFonts w:eastAsiaTheme="minorEastAsia"/>
          <w:color w:val="FF0000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151</w:t>
      </w:r>
      <w:r w:rsidR="00B006C4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</w:p>
    <w:p w14:paraId="688CB9FF" w14:textId="77777777" w:rsidR="001C0794" w:rsidRDefault="001C0794" w:rsidP="001C0794">
      <w:pPr>
        <w:spacing w:line="360" w:lineRule="auto"/>
        <w:ind w:firstLine="0"/>
        <w:jc w:val="left"/>
        <w:rPr>
          <w:rFonts w:eastAsia="Calibri"/>
          <w:lang w:eastAsia="en-US"/>
        </w:rPr>
      </w:pPr>
      <w:r w:rsidRPr="000B4C5A">
        <w:t xml:space="preserve">Описание </w:t>
      </w:r>
      <w:r>
        <w:t>статусов доступа</w:t>
      </w:r>
      <w:r w:rsidR="00B006C4">
        <w:rPr>
          <w:rFonts w:eastAsia="Calibri"/>
          <w:lang w:eastAsia="en-US"/>
        </w:rPr>
        <w:t>:</w:t>
      </w:r>
    </w:p>
    <w:tbl>
      <w:tblPr>
        <w:tblStyle w:val="a9"/>
        <w:tblW w:w="10201" w:type="dxa"/>
        <w:tblLook w:val="04A0" w:firstRow="1" w:lastRow="0" w:firstColumn="1" w:lastColumn="0" w:noHBand="0" w:noVBand="1"/>
      </w:tblPr>
      <w:tblGrid>
        <w:gridCol w:w="458"/>
        <w:gridCol w:w="3081"/>
        <w:gridCol w:w="6662"/>
      </w:tblGrid>
      <w:tr w:rsidR="001C0794" w:rsidRPr="000B4C5A" w14:paraId="2963C61A" w14:textId="77777777" w:rsidTr="001C0794">
        <w:trPr>
          <w:trHeight w:val="772"/>
          <w:tblHeader/>
        </w:trPr>
        <w:tc>
          <w:tcPr>
            <w:tcW w:w="458" w:type="dxa"/>
            <w:shd w:val="clear" w:color="auto" w:fill="D9D9D9" w:themeFill="background1" w:themeFillShade="D9"/>
            <w:vAlign w:val="center"/>
          </w:tcPr>
          <w:p w14:paraId="79C856EE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№</w:t>
            </w:r>
          </w:p>
        </w:tc>
        <w:tc>
          <w:tcPr>
            <w:tcW w:w="3081" w:type="dxa"/>
            <w:shd w:val="clear" w:color="auto" w:fill="D9D9D9" w:themeFill="background1" w:themeFillShade="D9"/>
            <w:vAlign w:val="center"/>
          </w:tcPr>
          <w:p w14:paraId="15BBECDD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6662" w:type="dxa"/>
            <w:shd w:val="clear" w:color="auto" w:fill="D9D9D9" w:themeFill="background1" w:themeFillShade="D9"/>
            <w:vAlign w:val="center"/>
          </w:tcPr>
          <w:p w14:paraId="657A8C43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Описание</w:t>
            </w:r>
          </w:p>
        </w:tc>
      </w:tr>
      <w:tr w:rsidR="001C0794" w:rsidRPr="000B4C5A" w14:paraId="05792C68" w14:textId="77777777" w:rsidTr="001C0794">
        <w:tc>
          <w:tcPr>
            <w:tcW w:w="458" w:type="dxa"/>
            <w:vAlign w:val="center"/>
          </w:tcPr>
          <w:p w14:paraId="73B38C2A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1</w:t>
            </w:r>
          </w:p>
        </w:tc>
        <w:tc>
          <w:tcPr>
            <w:tcW w:w="3081" w:type="dxa"/>
            <w:vAlign w:val="center"/>
          </w:tcPr>
          <w:p w14:paraId="4A15145A" w14:textId="77777777" w:rsidR="001C0794" w:rsidRPr="000B4C5A" w:rsidRDefault="001C0794" w:rsidP="00F126DC">
            <w:pPr>
              <w:pStyle w:val="ac"/>
              <w:numPr>
                <w:ilvl w:val="0"/>
                <w:numId w:val="53"/>
              </w:numPr>
              <w:spacing w:line="360" w:lineRule="auto"/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В процессе тестирования</w:t>
            </w:r>
          </w:p>
        </w:tc>
        <w:tc>
          <w:tcPr>
            <w:tcW w:w="6662" w:type="dxa"/>
          </w:tcPr>
          <w:p w14:paraId="25BAAC85" w14:textId="77777777" w:rsidR="001C0794" w:rsidRPr="000B4C5A" w:rsidRDefault="001C0794" w:rsidP="001C0794">
            <w:pPr>
              <w:spacing w:line="360" w:lineRule="auto"/>
              <w:ind w:firstLine="0"/>
              <w:jc w:val="left"/>
            </w:pPr>
            <w:r>
              <w:rPr>
                <w:lang w:eastAsia="en-US"/>
              </w:rPr>
              <w:t xml:space="preserve">Статус, при котором создан запрос на </w:t>
            </w:r>
            <w:r w:rsidR="008C1353">
              <w:rPr>
                <w:lang w:eastAsia="en-US"/>
              </w:rPr>
              <w:t xml:space="preserve">получение </w:t>
            </w:r>
            <w:r>
              <w:rPr>
                <w:lang w:eastAsia="en-US"/>
              </w:rPr>
              <w:t>доступ</w:t>
            </w:r>
            <w:r w:rsidR="008C1353">
              <w:rPr>
                <w:lang w:eastAsia="en-US"/>
              </w:rPr>
              <w:t>а</w:t>
            </w:r>
            <w:r>
              <w:rPr>
                <w:lang w:eastAsia="en-US"/>
              </w:rPr>
              <w:t xml:space="preserve"> к </w:t>
            </w:r>
            <w:r w:rsidR="008C1353">
              <w:rPr>
                <w:lang w:eastAsia="en-US"/>
              </w:rPr>
              <w:t xml:space="preserve">версии </w:t>
            </w:r>
            <w:r>
              <w:rPr>
                <w:lang w:eastAsia="en-US"/>
              </w:rPr>
              <w:t>виду сведений и обозначены шаги для прохождения ПТГ</w:t>
            </w:r>
          </w:p>
        </w:tc>
      </w:tr>
      <w:tr w:rsidR="001C0794" w:rsidRPr="000B4C5A" w14:paraId="513C94B2" w14:textId="77777777" w:rsidTr="00A505EA">
        <w:trPr>
          <w:trHeight w:val="1643"/>
        </w:trPr>
        <w:tc>
          <w:tcPr>
            <w:tcW w:w="458" w:type="dxa"/>
            <w:vAlign w:val="center"/>
          </w:tcPr>
          <w:p w14:paraId="14A94D34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2</w:t>
            </w:r>
          </w:p>
        </w:tc>
        <w:tc>
          <w:tcPr>
            <w:tcW w:w="3081" w:type="dxa"/>
            <w:vAlign w:val="center"/>
          </w:tcPr>
          <w:p w14:paraId="3E0378F1" w14:textId="77777777" w:rsidR="001C0794" w:rsidRPr="000B4C5A" w:rsidRDefault="001C0794" w:rsidP="00F126DC">
            <w:pPr>
              <w:pStyle w:val="ac"/>
              <w:numPr>
                <w:ilvl w:val="0"/>
                <w:numId w:val="53"/>
              </w:numPr>
              <w:spacing w:line="360" w:lineRule="auto"/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Проверки на ТСМЭВ пройдены</w:t>
            </w:r>
          </w:p>
        </w:tc>
        <w:tc>
          <w:tcPr>
            <w:tcW w:w="6662" w:type="dxa"/>
          </w:tcPr>
          <w:p w14:paraId="2643801B" w14:textId="77777777"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Статус, при котором начат процесс ПТГ и продены проверки в тестовой среде СМЭВ, ВС доступен для получения сообщений-запросов и отправки сообщений-ответов в тествой среде СМЭВ (для роли ответчика)</w:t>
            </w:r>
          </w:p>
          <w:p w14:paraId="06965B63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</w:p>
        </w:tc>
      </w:tr>
      <w:tr w:rsidR="001C0794" w:rsidRPr="000B4C5A" w14:paraId="3C3D004C" w14:textId="77777777" w:rsidTr="001C0794">
        <w:tc>
          <w:tcPr>
            <w:tcW w:w="458" w:type="dxa"/>
            <w:vAlign w:val="center"/>
          </w:tcPr>
          <w:p w14:paraId="1C213F31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3</w:t>
            </w:r>
          </w:p>
        </w:tc>
        <w:tc>
          <w:tcPr>
            <w:tcW w:w="3081" w:type="dxa"/>
            <w:vAlign w:val="center"/>
          </w:tcPr>
          <w:p w14:paraId="4281FC10" w14:textId="77777777" w:rsidR="001C0794" w:rsidRPr="00032920" w:rsidRDefault="001C0794" w:rsidP="00F126DC">
            <w:pPr>
              <w:pStyle w:val="ac"/>
              <w:numPr>
                <w:ilvl w:val="0"/>
                <w:numId w:val="53"/>
              </w:numPr>
              <w:spacing w:line="360" w:lineRule="auto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Доступ в ПСМЭВ получен</w:t>
            </w:r>
          </w:p>
        </w:tc>
        <w:tc>
          <w:tcPr>
            <w:tcW w:w="6662" w:type="dxa"/>
          </w:tcPr>
          <w:p w14:paraId="0FAFD3AC" w14:textId="77777777"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Статус, при котором ВС доступен для отправки сообщений запросов и получения ответов (в роли инициатора)</w:t>
            </w:r>
            <w:r w:rsidR="005479E9">
              <w:rPr>
                <w:lang w:eastAsia="en-US"/>
              </w:rPr>
              <w:t>,</w:t>
            </w:r>
            <w:r>
              <w:rPr>
                <w:lang w:eastAsia="en-US"/>
              </w:rPr>
              <w:t xml:space="preserve"> а также для получения сообщений-запросов и отправки ответов (в роли ответчика) в продуктивной среде СМЭВ.</w:t>
            </w:r>
          </w:p>
          <w:p w14:paraId="67582980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b/>
                <w:i/>
                <w:lang w:eastAsia="en-US"/>
              </w:rPr>
            </w:pPr>
          </w:p>
        </w:tc>
      </w:tr>
      <w:tr w:rsidR="001C0794" w:rsidRPr="000B4C5A" w14:paraId="5541B1E0" w14:textId="77777777" w:rsidTr="00A505EA">
        <w:trPr>
          <w:trHeight w:val="1342"/>
        </w:trPr>
        <w:tc>
          <w:tcPr>
            <w:tcW w:w="458" w:type="dxa"/>
            <w:vAlign w:val="center"/>
          </w:tcPr>
          <w:p w14:paraId="0B413390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lastRenderedPageBreak/>
              <w:t>4</w:t>
            </w:r>
          </w:p>
        </w:tc>
        <w:tc>
          <w:tcPr>
            <w:tcW w:w="3081" w:type="dxa"/>
            <w:vAlign w:val="center"/>
          </w:tcPr>
          <w:p w14:paraId="5F63C785" w14:textId="77777777" w:rsidR="001C0794" w:rsidRPr="00032920" w:rsidRDefault="001C0794" w:rsidP="00F126DC">
            <w:pPr>
              <w:pStyle w:val="ac"/>
              <w:numPr>
                <w:ilvl w:val="0"/>
                <w:numId w:val="53"/>
              </w:numPr>
              <w:spacing w:line="360" w:lineRule="auto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Доступ в ТСМЭВ получен</w:t>
            </w:r>
          </w:p>
        </w:tc>
        <w:tc>
          <w:tcPr>
            <w:tcW w:w="6662" w:type="dxa"/>
          </w:tcPr>
          <w:p w14:paraId="11EA199A" w14:textId="77777777"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Статус, при котором ВС доступен для получения сообщений-запросов и отправки сообщений-ответов в тест</w:t>
            </w:r>
            <w:r w:rsidR="005479E9">
              <w:rPr>
                <w:lang w:eastAsia="en-US"/>
              </w:rPr>
              <w:t>о</w:t>
            </w:r>
            <w:r>
              <w:rPr>
                <w:lang w:eastAsia="en-US"/>
              </w:rPr>
              <w:t>вой среде СМЭВ (для роли ответчика)</w:t>
            </w:r>
          </w:p>
          <w:p w14:paraId="5CE4EC14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</w:p>
        </w:tc>
      </w:tr>
    </w:tbl>
    <w:p w14:paraId="5451CCD2" w14:textId="77777777" w:rsidR="001C0794" w:rsidRPr="000B4C5A" w:rsidRDefault="001C0794" w:rsidP="001C0794">
      <w:pPr>
        <w:spacing w:line="360" w:lineRule="auto"/>
        <w:ind w:firstLine="0"/>
        <w:jc w:val="left"/>
        <w:rPr>
          <w:rFonts w:eastAsia="Calibri"/>
          <w:lang w:eastAsia="en-US"/>
        </w:rPr>
      </w:pPr>
    </w:p>
    <w:p w14:paraId="612B6416" w14:textId="77777777" w:rsidR="001C0794" w:rsidRPr="000B4C5A" w:rsidRDefault="001C0794" w:rsidP="001C0794">
      <w:pPr>
        <w:rPr>
          <w:rFonts w:eastAsiaTheme="minorEastAsia"/>
        </w:rPr>
      </w:pPr>
    </w:p>
    <w:p w14:paraId="58AB8AFD" w14:textId="77777777" w:rsidR="001C0794" w:rsidRPr="000B4C5A" w:rsidRDefault="001C0794" w:rsidP="001C0794">
      <w:pPr>
        <w:spacing w:line="360" w:lineRule="auto"/>
        <w:rPr>
          <w:rFonts w:eastAsiaTheme="minorEastAsia"/>
        </w:rPr>
      </w:pPr>
    </w:p>
    <w:p w14:paraId="47FFF46F" w14:textId="77777777" w:rsidR="001C0794" w:rsidRDefault="001C0794" w:rsidP="00F126DC">
      <w:pPr>
        <w:pStyle w:val="ac"/>
        <w:numPr>
          <w:ilvl w:val="0"/>
          <w:numId w:val="70"/>
        </w:numPr>
        <w:spacing w:line="360" w:lineRule="auto"/>
        <w:rPr>
          <w:rFonts w:eastAsia="Calibri"/>
          <w:color w:val="FF0000"/>
          <w:lang w:eastAsia="en-US"/>
        </w:rPr>
      </w:pPr>
      <w:r w:rsidRPr="000B4C5A">
        <w:rPr>
          <w:rFonts w:eastAsia="Calibri"/>
          <w:lang w:eastAsia="en-US"/>
        </w:rPr>
        <w:t>Для просмотра состояния выполнения шагов процедуры подтверждения технической готовности использовать выбранную версию вида сведений нужно нажать на статус</w:t>
      </w:r>
      <w:r>
        <w:rPr>
          <w:rFonts w:eastAsia="Calibri"/>
          <w:lang w:eastAsia="en-US"/>
        </w:rPr>
        <w:t xml:space="preserve">. </w:t>
      </w:r>
    </w:p>
    <w:p w14:paraId="41512F13" w14:textId="77777777" w:rsidR="00B006C4" w:rsidRPr="00B006C4" w:rsidRDefault="00B006C4" w:rsidP="00B006C4">
      <w:pPr>
        <w:rPr>
          <w:rFonts w:eastAsia="Calibri"/>
          <w:lang w:eastAsia="en-US"/>
        </w:rPr>
      </w:pPr>
    </w:p>
    <w:p w14:paraId="6287C331" w14:textId="77777777" w:rsidR="00B006C4" w:rsidRDefault="001C0794" w:rsidP="00B006C4">
      <w:pPr>
        <w:keepNext/>
        <w:jc w:val="center"/>
      </w:pPr>
      <w:r w:rsidRPr="00D74D1B">
        <w:rPr>
          <w:rFonts w:eastAsia="Calibri"/>
          <w:noProof/>
        </w:rPr>
        <w:drawing>
          <wp:inline distT="0" distB="0" distL="0" distR="0" wp14:anchorId="478E7AFD" wp14:editId="40111F1E">
            <wp:extent cx="5481438" cy="3841342"/>
            <wp:effectExtent l="0" t="0" r="5080" b="6985"/>
            <wp:docPr id="463" name="Рисунок 463" descr="C:\Users\nadezhda.kulikova\Downloads\Поиск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adezhda.kulikova\Downloads\Поиск (8)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768" cy="38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82019" w14:textId="1D0258BA" w:rsidR="00B006C4" w:rsidRDefault="00B006C4" w:rsidP="00B006C4">
      <w:pPr>
        <w:jc w:val="left"/>
        <w:rPr>
          <w:rFonts w:eastAsia="Calibri"/>
          <w:color w:val="FF0000"/>
          <w:lang w:eastAsia="en-US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163</w:t>
      </w:r>
      <w:r w:rsidR="00753F7E">
        <w:rPr>
          <w:noProof/>
        </w:rPr>
        <w:fldChar w:fldCharType="end"/>
      </w:r>
      <w:r>
        <w:rPr>
          <w:rFonts w:eastAsia="Calibri"/>
          <w:color w:val="FF0000"/>
          <w:lang w:eastAsia="en-US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>– форма с информацией о выполнении шагов процесса ПТГ для инициатора</w:t>
      </w:r>
    </w:p>
    <w:p w14:paraId="08D404C6" w14:textId="77777777" w:rsidR="00B006C4" w:rsidRDefault="00B006C4" w:rsidP="00B006C4">
      <w:pPr>
        <w:jc w:val="center"/>
        <w:rPr>
          <w:rFonts w:eastAsia="Calibri"/>
          <w:color w:val="FF0000"/>
          <w:lang w:eastAsia="en-US"/>
        </w:rPr>
      </w:pPr>
    </w:p>
    <w:p w14:paraId="48C7E16B" w14:textId="77777777" w:rsidR="001C0794" w:rsidRPr="000B4C5A" w:rsidRDefault="001C0794" w:rsidP="00B006C4">
      <w:pPr>
        <w:pStyle w:val="a7"/>
        <w:jc w:val="center"/>
        <w:rPr>
          <w:rFonts w:eastAsia="Calibri"/>
          <w:lang w:eastAsia="en-US"/>
        </w:rPr>
      </w:pPr>
    </w:p>
    <w:p w14:paraId="371F9645" w14:textId="77777777" w:rsidR="00B006C4" w:rsidRDefault="001C0794" w:rsidP="00B006C4">
      <w:pPr>
        <w:keepNext/>
        <w:jc w:val="center"/>
      </w:pPr>
      <w:r w:rsidRPr="00FC1377">
        <w:rPr>
          <w:rFonts w:eastAsia="Calibri"/>
          <w:noProof/>
        </w:rPr>
        <w:lastRenderedPageBreak/>
        <w:drawing>
          <wp:inline distT="0" distB="0" distL="0" distR="0" wp14:anchorId="6BE38841" wp14:editId="12EF14F6">
            <wp:extent cx="5654840" cy="5349240"/>
            <wp:effectExtent l="0" t="0" r="3175" b="3810"/>
            <wp:docPr id="488" name="Рисунок 488" descr="C:\Users\nadezhda.kulikova\Downloads\Поиск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adezhda.kulikova\Downloads\Поиск (9)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562" cy="535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4AB15" w14:textId="42430E56" w:rsidR="001C0794" w:rsidRPr="00B006C4" w:rsidRDefault="00B006C4" w:rsidP="00B006C4">
      <w:pPr>
        <w:pStyle w:val="a7"/>
        <w:jc w:val="center"/>
        <w:rPr>
          <w:rFonts w:eastAsia="Calibri"/>
          <w:color w:val="000000" w:themeColor="text1"/>
          <w:lang w:eastAsia="en-US"/>
        </w:rPr>
      </w:pPr>
      <w:bookmarkStart w:id="10895" w:name="_Ref84258209"/>
      <w:r>
        <w:t xml:space="preserve">Рисунок </w:t>
      </w:r>
      <w:r w:rsidRPr="00B006C4">
        <w:rPr>
          <w:color w:val="000000" w:themeColor="text1"/>
        </w:rPr>
        <w:fldChar w:fldCharType="begin"/>
      </w:r>
      <w:r w:rsidRPr="00B006C4">
        <w:rPr>
          <w:color w:val="000000" w:themeColor="text1"/>
        </w:rPr>
        <w:instrText xml:space="preserve"> SEQ Рисунок \* ARABIC </w:instrText>
      </w:r>
      <w:r w:rsidRPr="00B006C4">
        <w:rPr>
          <w:color w:val="000000" w:themeColor="text1"/>
        </w:rPr>
        <w:fldChar w:fldCharType="separate"/>
      </w:r>
      <w:r w:rsidR="00E11B25">
        <w:rPr>
          <w:noProof/>
          <w:color w:val="000000" w:themeColor="text1"/>
        </w:rPr>
        <w:t>164</w:t>
      </w:r>
      <w:r w:rsidRPr="00B006C4">
        <w:rPr>
          <w:color w:val="000000" w:themeColor="text1"/>
        </w:rPr>
        <w:fldChar w:fldCharType="end"/>
      </w:r>
      <w:bookmarkEnd w:id="10895"/>
      <w:r w:rsidRPr="00B006C4">
        <w:rPr>
          <w:color w:val="000000" w:themeColor="text1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 xml:space="preserve">– форма с информацией о выполнении шагов процесса ПТГ для </w:t>
      </w:r>
      <w:r w:rsidR="00945FAA">
        <w:rPr>
          <w:rFonts w:eastAsia="Calibri"/>
          <w:color w:val="000000" w:themeColor="text1"/>
          <w:lang w:eastAsia="en-US"/>
        </w:rPr>
        <w:t>ответчика</w:t>
      </w:r>
    </w:p>
    <w:p w14:paraId="66B4328C" w14:textId="77777777" w:rsidR="001C0794" w:rsidRPr="00B006C4" w:rsidRDefault="001C0794" w:rsidP="001C0794">
      <w:pPr>
        <w:ind w:firstLine="0"/>
        <w:rPr>
          <w:rFonts w:eastAsiaTheme="minorEastAsia"/>
          <w:i/>
          <w:color w:val="000000" w:themeColor="text1"/>
        </w:rPr>
      </w:pPr>
    </w:p>
    <w:p w14:paraId="2A04109C" w14:textId="77777777" w:rsidR="001C0794" w:rsidRPr="000B4C5A" w:rsidRDefault="001C0794" w:rsidP="00A652DD">
      <w:pPr>
        <w:pStyle w:val="31"/>
      </w:pPr>
      <w:bookmarkStart w:id="10896" w:name="_Toc83372160"/>
      <w:bookmarkStart w:id="10897" w:name="_Toc91517449"/>
      <w:r w:rsidRPr="000B4C5A">
        <w:t xml:space="preserve">Выполнение шагов для подтверждения технической готовности </w:t>
      </w:r>
      <w:r>
        <w:t xml:space="preserve">                                                                                 </w:t>
      </w:r>
      <w:r w:rsidRPr="000B4C5A">
        <w:t>в роли инициатора</w:t>
      </w:r>
      <w:bookmarkEnd w:id="10896"/>
      <w:bookmarkEnd w:id="10897"/>
    </w:p>
    <w:p w14:paraId="78FDEBCA" w14:textId="388FF3CA"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готовности в роли инициатора, как и говорилось на модальном окне после сохранении запроса (</w:t>
      </w:r>
      <w:r w:rsidR="00A401B2">
        <w:rPr>
          <w:color w:val="FF0000"/>
          <w:lang w:eastAsia="en-US"/>
        </w:rPr>
        <w:fldChar w:fldCharType="begin"/>
      </w:r>
      <w:r w:rsidR="00A401B2">
        <w:rPr>
          <w:lang w:eastAsia="en-US"/>
        </w:rPr>
        <w:instrText xml:space="preserve"> REF _Ref83405626 \h </w:instrText>
      </w:r>
      <w:r w:rsidR="00A401B2">
        <w:rPr>
          <w:color w:val="FF0000"/>
          <w:lang w:eastAsia="en-US"/>
        </w:rPr>
      </w:r>
      <w:r w:rsidR="00A401B2">
        <w:rPr>
          <w:color w:val="FF0000"/>
          <w:lang w:eastAsia="en-US"/>
        </w:rPr>
        <w:fldChar w:fldCharType="separate"/>
      </w:r>
      <w:r w:rsidR="00E11B25" w:rsidRPr="00B006C4">
        <w:rPr>
          <w:color w:val="000000" w:themeColor="text1"/>
        </w:rPr>
        <w:t xml:space="preserve">Рисунок </w:t>
      </w:r>
      <w:r w:rsidR="00E11B25">
        <w:rPr>
          <w:noProof/>
          <w:color w:val="000000" w:themeColor="text1"/>
        </w:rPr>
        <w:t>162</w:t>
      </w:r>
      <w:r w:rsidR="00A401B2">
        <w:rPr>
          <w:color w:val="FF0000"/>
          <w:lang w:eastAsia="en-US"/>
        </w:rPr>
        <w:fldChar w:fldCharType="end"/>
      </w:r>
      <w:r>
        <w:rPr>
          <w:lang w:eastAsia="en-US"/>
        </w:rPr>
        <w:t>), Участнику взаимодействия необходимо:</w:t>
      </w:r>
    </w:p>
    <w:p w14:paraId="404B8A49" w14:textId="77777777" w:rsidR="001C0794" w:rsidRDefault="001C0794" w:rsidP="00F126DC">
      <w:pPr>
        <w:pStyle w:val="ac"/>
        <w:numPr>
          <w:ilvl w:val="0"/>
          <w:numId w:val="54"/>
        </w:numPr>
        <w:spacing w:line="360" w:lineRule="auto"/>
        <w:rPr>
          <w:lang w:eastAsia="en-US"/>
        </w:rPr>
      </w:pPr>
      <w:r>
        <w:rPr>
          <w:lang w:eastAsia="en-US"/>
        </w:rPr>
        <w:t xml:space="preserve"> От имени указанной ИС отправить тестовое сообщение (эталонный запрос) методом SendRequestRequest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 xml:space="preserve">вида сведений, включив в него элемент </w:t>
      </w:r>
      <w:r w:rsidRPr="000B4C5A">
        <w:rPr>
          <w:b/>
          <w:i/>
          <w:lang w:eastAsia="en-US"/>
        </w:rPr>
        <w:t>//TestMessage</w:t>
      </w:r>
      <w:r>
        <w:rPr>
          <w:lang w:eastAsia="en-US"/>
        </w:rPr>
        <w:t xml:space="preserve"> в блок данных запроса (элемент //SenderProvidedRequestData) в адрес тестовой среды СМЭВ. </w:t>
      </w:r>
    </w:p>
    <w:p w14:paraId="2D04ED8F" w14:textId="77777777" w:rsidR="001C0794" w:rsidRPr="000B4C5A" w:rsidRDefault="001C0794" w:rsidP="001C0794">
      <w:pPr>
        <w:ind w:firstLine="0"/>
        <w:rPr>
          <w:lang w:eastAsia="en-US"/>
        </w:rPr>
      </w:pPr>
      <w:r w:rsidRPr="000B4C5A">
        <w:rPr>
          <w:b/>
          <w:i/>
          <w:lang w:eastAsia="en-US"/>
        </w:rPr>
        <w:t>Примечание</w:t>
      </w:r>
      <w:r>
        <w:rPr>
          <w:lang w:eastAsia="en-US"/>
        </w:rPr>
        <w:t>:</w:t>
      </w:r>
      <w:r w:rsidRPr="006833B8">
        <w:t xml:space="preserve"> </w:t>
      </w:r>
      <w:r w:rsidRPr="006833B8">
        <w:rPr>
          <w:lang w:eastAsia="en-US"/>
        </w:rPr>
        <w:t xml:space="preserve">Комплект эталонных </w:t>
      </w:r>
      <w:r>
        <w:rPr>
          <w:lang w:eastAsia="en-US"/>
        </w:rPr>
        <w:t>сообщений</w:t>
      </w:r>
      <w:r w:rsidRPr="006833B8">
        <w:rPr>
          <w:lang w:eastAsia="en-US"/>
        </w:rPr>
        <w:t xml:space="preserve"> к ВС </w:t>
      </w:r>
      <w:r>
        <w:rPr>
          <w:lang w:eastAsia="en-US"/>
        </w:rPr>
        <w:t xml:space="preserve">находится </w:t>
      </w:r>
      <w:r w:rsidRPr="006833B8">
        <w:rPr>
          <w:lang w:eastAsia="en-US"/>
        </w:rPr>
        <w:t>в карточке ВС</w:t>
      </w:r>
      <w:r>
        <w:rPr>
          <w:lang w:eastAsia="en-US"/>
        </w:rPr>
        <w:t>. Архив загружается при регистрации ВС.</w:t>
      </w:r>
    </w:p>
    <w:p w14:paraId="311A5507" w14:textId="77777777" w:rsidR="001C0794" w:rsidRDefault="001C0794" w:rsidP="00D2371E">
      <w:pPr>
        <w:spacing w:line="360" w:lineRule="auto"/>
        <w:ind w:firstLine="72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14:paraId="5A3CAB5C" w14:textId="77777777"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lastRenderedPageBreak/>
        <w:t>– П</w:t>
      </w:r>
      <w:r w:rsidRPr="004F3774">
        <w:rPr>
          <w:rFonts w:eastAsia="Calibri"/>
          <w:lang w:eastAsia="en-US"/>
        </w:rPr>
        <w:t>ри положительном результате</w:t>
      </w:r>
      <w:r>
        <w:rPr>
          <w:rFonts w:eastAsia="Calibri"/>
          <w:lang w:eastAsia="en-US"/>
        </w:rPr>
        <w:t xml:space="preserve"> ЛК УВ:</w:t>
      </w:r>
    </w:p>
    <w:p w14:paraId="6486BCA4" w14:textId="77777777" w:rsidR="001C0794" w:rsidRPr="00465CD0" w:rsidRDefault="001C0794" w:rsidP="00F126DC">
      <w:pPr>
        <w:pStyle w:val="ac"/>
        <w:numPr>
          <w:ilvl w:val="1"/>
          <w:numId w:val="54"/>
        </w:numPr>
        <w:spacing w:line="360" w:lineRule="auto"/>
      </w:pPr>
      <w:r>
        <w:rPr>
          <w:rFonts w:eastAsia="Calibri"/>
          <w:lang w:eastAsia="en-US"/>
        </w:rPr>
        <w:t>сформирует и отправит в адрес ИС УВ сообщение-ответ на запрос</w:t>
      </w:r>
    </w:p>
    <w:p w14:paraId="1FFFBFB7" w14:textId="77777777" w:rsidR="001C0794" w:rsidRPr="00465CD0" w:rsidRDefault="000712F0" w:rsidP="00F126DC">
      <w:pPr>
        <w:pStyle w:val="ac"/>
        <w:numPr>
          <w:ilvl w:val="1"/>
          <w:numId w:val="54"/>
        </w:numPr>
        <w:spacing w:line="360" w:lineRule="auto"/>
      </w:pPr>
      <w:r>
        <w:rPr>
          <w:color w:val="000000" w:themeColor="text1"/>
          <w:lang w:eastAsia="en-US"/>
        </w:rPr>
        <w:t>после доставки сообщения-ответа в очередь ИС УВ</w:t>
      </w:r>
      <w:r>
        <w:rPr>
          <w:rFonts w:eastAsia="Calibri"/>
          <w:lang w:eastAsia="en-US"/>
        </w:rPr>
        <w:t xml:space="preserve"> </w:t>
      </w:r>
      <w:r w:rsidR="001C0794">
        <w:rPr>
          <w:rFonts w:eastAsia="Calibri"/>
          <w:lang w:eastAsia="en-US"/>
        </w:rPr>
        <w:t xml:space="preserve">шаги </w:t>
      </w:r>
      <w:r w:rsidR="001C0794" w:rsidRPr="000712F0">
        <w:rPr>
          <w:rFonts w:eastAsia="Calibri"/>
          <w:b/>
          <w:lang w:eastAsia="en-US"/>
        </w:rPr>
        <w:t>1-</w:t>
      </w:r>
      <w:r w:rsidRPr="000712F0">
        <w:rPr>
          <w:rFonts w:eastAsia="Calibri"/>
          <w:b/>
          <w:lang w:eastAsia="en-US"/>
        </w:rPr>
        <w:t>4</w:t>
      </w:r>
      <w:r w:rsidR="001C0794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</w:p>
    <w:p w14:paraId="316A84AE" w14:textId="77777777" w:rsidR="001C0794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 Нужно будет повторить отправку тестового сообщения еще раз.</w:t>
      </w:r>
    </w:p>
    <w:p w14:paraId="5E70DFB3" w14:textId="77777777" w:rsidR="001C0794" w:rsidRDefault="001C0794" w:rsidP="001C0794">
      <w:r>
        <w:rPr>
          <w:lang w:eastAsia="en-US"/>
        </w:rPr>
        <w:t xml:space="preserve">На каждое полученное сообщение ЛК УВ при наличии в системе запроса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</w:t>
      </w:r>
      <w:r>
        <w:rPr>
          <w:lang w:eastAsia="en-US"/>
        </w:rPr>
        <w:t xml:space="preserve"> </w:t>
      </w:r>
      <w:r w:rsidR="008C1353">
        <w:rPr>
          <w:lang w:eastAsia="en-US"/>
        </w:rPr>
        <w:t xml:space="preserve">к ВВС </w:t>
      </w:r>
      <w:r>
        <w:rPr>
          <w:lang w:eastAsia="en-US"/>
        </w:rPr>
        <w:t xml:space="preserve">в статусе </w:t>
      </w:r>
      <w:r w:rsidRPr="000B4C5A">
        <w:rPr>
          <w:color w:val="000000" w:themeColor="text1"/>
          <w:lang w:eastAsia="en-US"/>
        </w:rPr>
        <w:t>«</w:t>
      </w:r>
      <w:r w:rsidRPr="000B4C5A">
        <w:rPr>
          <w:b/>
          <w:i/>
          <w:color w:val="000000" w:themeColor="text1"/>
          <w:lang w:eastAsia="en-US"/>
        </w:rPr>
        <w:t>В процессе тестирования»</w:t>
      </w:r>
      <w:r>
        <w:rPr>
          <w:lang w:eastAsia="en-US"/>
        </w:rPr>
        <w:t>, сформирует сообщение ответ с дальнейшими инструкциями: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1C0794" w14:paraId="3BFF0FBC" w14:textId="77777777" w:rsidTr="001C0794">
        <w:tc>
          <w:tcPr>
            <w:tcW w:w="10195" w:type="dxa"/>
          </w:tcPr>
          <w:p w14:paraId="2B42C3B9" w14:textId="77777777" w:rsidR="001C0794" w:rsidRDefault="001C0794" w:rsidP="001C0794">
            <w:pPr>
              <w:ind w:firstLine="0"/>
              <w:rPr>
                <w:rStyle w:val="code-comment"/>
              </w:rPr>
            </w:pPr>
            <w:r>
              <w:rPr>
                <w:rStyle w:val="code-comment"/>
              </w:rPr>
              <w:t xml:space="preserve">// Пример стандартизированного ответа </w:t>
            </w:r>
          </w:p>
          <w:p w14:paraId="3B5B670D" w14:textId="77777777" w:rsidR="001C0794" w:rsidRDefault="001C0794" w:rsidP="001C0794">
            <w:pPr>
              <w:ind w:firstLine="0"/>
            </w:pPr>
            <w:r>
              <w:t>&lt;status&gt;</w:t>
            </w:r>
          </w:p>
          <w:p w14:paraId="3C8D2534" w14:textId="77777777" w:rsidR="001C0794" w:rsidRDefault="001C0794" w:rsidP="001C0794">
            <w:pPr>
              <w:ind w:firstLine="0"/>
            </w:pPr>
            <w:r>
              <w:t xml:space="preserve"> &lt;code&gt;200 success&lt;/code&gt;</w:t>
            </w:r>
          </w:p>
          <w:p w14:paraId="0DD920AC" w14:textId="77777777" w:rsidR="001C0794" w:rsidRDefault="001C0794" w:rsidP="001C0794">
            <w:pPr>
              <w:ind w:firstLine="0"/>
            </w:pPr>
            <w:r>
              <w:t xml:space="preserve"> &lt;description&gt;</w:t>
            </w:r>
            <w:r w:rsidRPr="00465CD0">
              <w:rPr>
                <w:i/>
              </w:rPr>
              <w:t>Процесс подтверждения техн</w:t>
            </w:r>
            <w:r w:rsidR="005E0209">
              <w:rPr>
                <w:i/>
              </w:rPr>
              <w:t>ической</w:t>
            </w:r>
            <w:r w:rsidRPr="00465CD0">
              <w:rPr>
                <w:i/>
              </w:rPr>
              <w:t xml:space="preserve"> </w:t>
            </w:r>
            <w:r w:rsidRPr="003D2C90">
              <w:rPr>
                <w:i/>
              </w:rPr>
              <w:t>готовности</w:t>
            </w:r>
            <w:r w:rsidRPr="00465CD0">
              <w:rPr>
                <w:i/>
              </w:rPr>
              <w:t xml:space="preserve"> </w:t>
            </w:r>
            <w:r w:rsidRPr="003D2C90">
              <w:rPr>
                <w:i/>
              </w:rPr>
              <w:t>информационной</w:t>
            </w:r>
            <w:r w:rsidRPr="00465CD0">
              <w:rPr>
                <w:i/>
              </w:rPr>
              <w:t xml:space="preserve"> системы успешно </w:t>
            </w:r>
            <w:r w:rsidRPr="003D2C90">
              <w:rPr>
                <w:i/>
              </w:rPr>
              <w:t>инициализирован</w:t>
            </w:r>
            <w:r w:rsidRPr="00465CD0">
              <w:rPr>
                <w:i/>
              </w:rPr>
              <w:t>. Для завершения взаимодействия, и получения технологическо</w:t>
            </w:r>
            <w:r>
              <w:rPr>
                <w:i/>
              </w:rPr>
              <w:t>го доступа в продуктивной среде</w:t>
            </w:r>
            <w:r w:rsidRPr="00465CD0">
              <w:rPr>
                <w:i/>
              </w:rPr>
              <w:t xml:space="preserve"> СМЭВ в качестве </w:t>
            </w:r>
            <w:r w:rsidR="005E0209">
              <w:rPr>
                <w:i/>
              </w:rPr>
              <w:t>инициатора</w:t>
            </w:r>
            <w:r w:rsidRPr="00465CD0">
              <w:rPr>
                <w:i/>
              </w:rPr>
              <w:t xml:space="preserve"> по ВС, необходимо вычитать данное сообщение методом GetResponseRequest и направить подтверждение успешного получения данного </w:t>
            </w:r>
            <w:r w:rsidRPr="003D2C90">
              <w:rPr>
                <w:i/>
              </w:rPr>
              <w:t>сообщения</w:t>
            </w:r>
            <w:r w:rsidRPr="00465CD0">
              <w:rPr>
                <w:i/>
              </w:rPr>
              <w:t xml:space="preserve"> методом ACK. Если в процессе выполнений операций подтверждения </w:t>
            </w:r>
            <w:r w:rsidRPr="003D2C90">
              <w:rPr>
                <w:i/>
              </w:rPr>
              <w:t>возникли</w:t>
            </w:r>
            <w:r w:rsidRPr="00465CD0">
              <w:rPr>
                <w:i/>
              </w:rPr>
              <w:t xml:space="preserve"> проблемы, повторите процедуру с отправкой тестового запроса ещё раз</w:t>
            </w:r>
            <w:r>
              <w:t>.&lt;/description&gt;</w:t>
            </w:r>
          </w:p>
          <w:p w14:paraId="5DC725B9" w14:textId="77777777" w:rsidR="001C0794" w:rsidRDefault="001C0794" w:rsidP="001C0794">
            <w:pPr>
              <w:ind w:firstLine="0"/>
              <w:rPr>
                <w:lang w:eastAsia="en-US"/>
              </w:rPr>
            </w:pPr>
            <w:r>
              <w:t xml:space="preserve"> &lt;/status&gt;</w:t>
            </w:r>
          </w:p>
        </w:tc>
      </w:tr>
    </w:tbl>
    <w:p w14:paraId="430B7DDB" w14:textId="77777777" w:rsidR="001C0794" w:rsidRDefault="001C0794" w:rsidP="001C0794">
      <w:pPr>
        <w:rPr>
          <w:lang w:eastAsia="en-US"/>
        </w:rPr>
      </w:pPr>
      <w:r>
        <w:rPr>
          <w:lang w:eastAsia="en-US"/>
        </w:rPr>
        <w:t xml:space="preserve"> </w:t>
      </w:r>
    </w:p>
    <w:p w14:paraId="2AE81D3E" w14:textId="77777777" w:rsidR="001C0794" w:rsidRDefault="001C0794" w:rsidP="00F126DC">
      <w:pPr>
        <w:pStyle w:val="ac"/>
        <w:numPr>
          <w:ilvl w:val="0"/>
          <w:numId w:val="54"/>
        </w:numPr>
        <w:spacing w:line="360" w:lineRule="auto"/>
        <w:rPr>
          <w:lang w:eastAsia="en-US"/>
        </w:rPr>
      </w:pPr>
      <w:r w:rsidRPr="000B4C5A">
        <w:rPr>
          <w:color w:val="000000" w:themeColor="text1"/>
          <w:shd w:val="clear" w:color="auto" w:fill="FFFFFF"/>
        </w:rPr>
        <w:t>Получит</w:t>
      </w:r>
      <w:r>
        <w:rPr>
          <w:color w:val="000000" w:themeColor="text1"/>
          <w:shd w:val="clear" w:color="auto" w:fill="FFFFFF"/>
        </w:rPr>
        <w:t>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данное сообщение-ответ</w:t>
      </w:r>
      <w:r w:rsidRPr="000B4C5A">
        <w:rPr>
          <w:color w:val="000000" w:themeColor="text1"/>
          <w:shd w:val="clear" w:color="auto" w:fill="FFFFFF"/>
        </w:rPr>
        <w:t xml:space="preserve"> методом Get</w:t>
      </w:r>
      <w:r w:rsidRPr="000B4C5A">
        <w:t>Response</w:t>
      </w:r>
      <w:r w:rsidRPr="000B4C5A">
        <w:rPr>
          <w:color w:val="000000" w:themeColor="text1"/>
          <w:shd w:val="clear" w:color="auto" w:fill="FFFFFF"/>
        </w:rPr>
        <w:t>Request в тестовой среде СМЭВ и подтверди</w:t>
      </w:r>
      <w:r>
        <w:rPr>
          <w:color w:val="000000" w:themeColor="text1"/>
          <w:shd w:val="clear" w:color="auto" w:fill="FFFFFF"/>
        </w:rPr>
        <w:t>ть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успешное </w:t>
      </w:r>
      <w:r w:rsidRPr="000B4C5A">
        <w:rPr>
          <w:color w:val="000000" w:themeColor="text1"/>
          <w:shd w:val="clear" w:color="auto" w:fill="FFFFFF"/>
        </w:rPr>
        <w:t xml:space="preserve">получение </w:t>
      </w:r>
      <w:r>
        <w:rPr>
          <w:color w:val="000000" w:themeColor="text1"/>
          <w:shd w:val="clear" w:color="auto" w:fill="FFFFFF"/>
        </w:rPr>
        <w:t>ответа</w:t>
      </w:r>
      <w:r w:rsidRPr="000B4C5A">
        <w:rPr>
          <w:color w:val="000000" w:themeColor="text1"/>
          <w:shd w:val="clear" w:color="auto" w:fill="FFFFFF"/>
        </w:rPr>
        <w:t xml:space="preserve">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</w:t>
      </w:r>
      <w:r w:rsidR="0033085D">
        <w:rPr>
          <w:color w:val="000000" w:themeColor="text1"/>
          <w:shd w:val="clear" w:color="auto" w:fill="FFFFFF"/>
        </w:rPr>
        <w:t>.</w:t>
      </w:r>
    </w:p>
    <w:p w14:paraId="25B68F78" w14:textId="77777777" w:rsidR="001C0794" w:rsidRDefault="0033085D" w:rsidP="001C0794">
      <w:pPr>
        <w:spacing w:line="360" w:lineRule="auto"/>
      </w:pPr>
      <w:r>
        <w:rPr>
          <w:lang w:eastAsia="en-US"/>
        </w:rPr>
        <w:t>После получения ЛК УВ</w:t>
      </w:r>
      <w:r w:rsidR="001C0794">
        <w:rPr>
          <w:lang w:eastAsia="en-US"/>
        </w:rPr>
        <w:t xml:space="preserve"> данных о получении ИС-инициатора сообщения-ответа (</w:t>
      </w:r>
      <w:r w:rsidR="001C0794">
        <w:rPr>
          <w:lang w:val="en-US" w:eastAsia="en-US"/>
        </w:rPr>
        <w:t>Ack</w:t>
      </w:r>
      <w:r w:rsidR="001C0794" w:rsidRPr="00465CD0">
        <w:rPr>
          <w:lang w:eastAsia="en-US"/>
        </w:rPr>
        <w:t>)</w:t>
      </w:r>
      <w:r w:rsidR="001C0794">
        <w:rPr>
          <w:lang w:eastAsia="en-US"/>
        </w:rPr>
        <w:t xml:space="preserve">, 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 w:rsidR="001C0794">
        <w:rPr>
          <w:lang w:eastAsia="en-US"/>
        </w:rPr>
        <w:t>доступ</w:t>
      </w:r>
      <w:r w:rsidR="008C1353">
        <w:rPr>
          <w:lang w:eastAsia="en-US"/>
        </w:rPr>
        <w:t>а</w:t>
      </w:r>
      <w:r w:rsidR="001C0794">
        <w:rPr>
          <w:lang w:eastAsia="en-US"/>
        </w:rPr>
        <w:t xml:space="preserve"> </w:t>
      </w:r>
      <w:r w:rsidR="008C1353">
        <w:rPr>
          <w:lang w:eastAsia="en-US"/>
        </w:rPr>
        <w:t xml:space="preserve">к ВВС в роли инициатора </w:t>
      </w:r>
      <w:r w:rsidR="001C0794">
        <w:rPr>
          <w:lang w:eastAsia="en-US"/>
        </w:rPr>
        <w:t>все проверки становятся пройдены, что инициирует процесс изменения статуса на «</w:t>
      </w:r>
      <w:r w:rsidR="001C0794" w:rsidRPr="00D2371E">
        <w:rPr>
          <w:b/>
          <w:i/>
          <w:lang w:eastAsia="en-US"/>
        </w:rPr>
        <w:t>Доступ в ПСМЭВ получен</w:t>
      </w:r>
      <w:r w:rsidR="001C0794">
        <w:rPr>
          <w:lang w:eastAsia="en-US"/>
        </w:rPr>
        <w:t>»</w:t>
      </w:r>
      <w:r w:rsidR="001C0794" w:rsidRPr="000B4C5A" w:rsidDel="009449FC">
        <w:rPr>
          <w:lang w:eastAsia="en-US"/>
        </w:rPr>
        <w:t xml:space="preserve"> </w:t>
      </w:r>
      <w:r w:rsidR="001C0794">
        <w:rPr>
          <w:lang w:eastAsia="en-US"/>
        </w:rPr>
        <w:t xml:space="preserve">и передачу в продуктивную среду СМЭВ информации о изменении прав доступа к </w:t>
      </w:r>
      <w:r w:rsidR="001C0794" w:rsidRPr="00465CD0">
        <w:rPr>
          <w:b/>
          <w:i/>
          <w:lang w:eastAsia="en-US"/>
        </w:rPr>
        <w:t>Виду сведений</w:t>
      </w:r>
      <w:r w:rsidR="001C0794">
        <w:rPr>
          <w:lang w:eastAsia="en-US"/>
        </w:rPr>
        <w:t xml:space="preserve">. </w:t>
      </w:r>
    </w:p>
    <w:p w14:paraId="67AAAE0E" w14:textId="77777777"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 xml:space="preserve">С этого момента для указанной ИС </w:t>
      </w:r>
      <w:r w:rsidRPr="00465CD0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доступен для отправки сообщений запросов в продуктивную среду СМЭВ.</w:t>
      </w:r>
    </w:p>
    <w:p w14:paraId="19E44985" w14:textId="77777777" w:rsidR="001C0794" w:rsidRDefault="001C0794" w:rsidP="001C0794">
      <w:pPr>
        <w:spacing w:line="360" w:lineRule="auto"/>
        <w:ind w:firstLine="708"/>
      </w:pPr>
      <w:r w:rsidRPr="00634BEC">
        <w:t xml:space="preserve">В случае регистрации новой версии </w:t>
      </w:r>
      <w:r>
        <w:t xml:space="preserve">ВС в продуктивной среде </w:t>
      </w:r>
      <w:r w:rsidRPr="00486E69">
        <w:t>СМЭВ</w:t>
      </w:r>
      <w:r>
        <w:t xml:space="preserve"> Участнику</w:t>
      </w:r>
      <w:r w:rsidRPr="00390635">
        <w:t>, имеющ</w:t>
      </w:r>
      <w:r>
        <w:t>ему</w:t>
      </w:r>
      <w:r w:rsidRPr="00390635">
        <w:t xml:space="preserve"> доступ к ВС</w:t>
      </w:r>
      <w:r>
        <w:t xml:space="preserve"> в качестве инициатора</w:t>
      </w:r>
      <w:r w:rsidRPr="00390635">
        <w:t xml:space="preserve">, повторно запрашивать доступ к новой версии ВС </w:t>
      </w:r>
      <w:r>
        <w:t>и проходить процедуру подтверждения технической готовности н</w:t>
      </w:r>
      <w:r w:rsidRPr="00390635">
        <w:t>е требуется.</w:t>
      </w:r>
      <w:r w:rsidRPr="00032920">
        <w:t xml:space="preserve"> </w:t>
      </w:r>
      <w:r>
        <w:t>Новая версия ВС будет доступна в</w:t>
      </w:r>
      <w:r w:rsidRPr="00634BEC">
        <w:t xml:space="preserve"> автоматическом режиме.</w:t>
      </w:r>
    </w:p>
    <w:p w14:paraId="65E54583" w14:textId="77777777" w:rsidR="001C0794" w:rsidRPr="000B4C5A" w:rsidRDefault="001C0794" w:rsidP="00A652DD">
      <w:pPr>
        <w:pStyle w:val="31"/>
      </w:pPr>
      <w:bookmarkStart w:id="10898" w:name="_Toc83372161"/>
      <w:bookmarkStart w:id="10899" w:name="_Toc91517450"/>
      <w:r w:rsidRPr="000B4C5A">
        <w:lastRenderedPageBreak/>
        <w:t xml:space="preserve">Выполнение шагов для подтверждения технической готовности </w:t>
      </w:r>
      <w:r>
        <w:t xml:space="preserve">                                                            </w:t>
      </w:r>
      <w:r w:rsidRPr="000B4C5A">
        <w:t xml:space="preserve">в роли </w:t>
      </w:r>
      <w:r>
        <w:t>ответчика</w:t>
      </w:r>
      <w:bookmarkEnd w:id="10898"/>
      <w:bookmarkEnd w:id="10899"/>
    </w:p>
    <w:p w14:paraId="27A89665" w14:textId="77777777"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</w:t>
      </w:r>
      <w:r w:rsidR="0033085D">
        <w:rPr>
          <w:lang w:eastAsia="en-US"/>
        </w:rPr>
        <w:t>товности в роли ответчика</w:t>
      </w:r>
      <w:r>
        <w:rPr>
          <w:lang w:eastAsia="en-US"/>
        </w:rPr>
        <w:t>, Участнику взаимодействия необходимо:</w:t>
      </w:r>
    </w:p>
    <w:p w14:paraId="099E7870" w14:textId="6178B0FC"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  <w:rPr>
          <w:color w:val="000000" w:themeColor="text1"/>
          <w:lang w:eastAsia="en-US"/>
        </w:rPr>
      </w:pPr>
      <w:r>
        <w:rPr>
          <w:lang w:eastAsia="en-US"/>
        </w:rPr>
        <w:t xml:space="preserve"> Нажать кнопку </w:t>
      </w:r>
      <w:r w:rsidRPr="00D2371E">
        <w:rPr>
          <w:b/>
          <w:i/>
          <w:lang w:eastAsia="en-US"/>
        </w:rPr>
        <w:t>«Отправить запрос»</w:t>
      </w:r>
      <w:r>
        <w:rPr>
          <w:lang w:eastAsia="en-US"/>
        </w:rPr>
        <w:t xml:space="preserve"> на форме </w:t>
      </w:r>
      <w:r w:rsidRPr="000B4C5A">
        <w:rPr>
          <w:rFonts w:eastAsia="Calibri"/>
          <w:color w:val="000000" w:themeColor="text1"/>
          <w:lang w:eastAsia="en-US"/>
        </w:rPr>
        <w:t>с информацией о выполнении шагов процесса ПТГ</w:t>
      </w:r>
      <w:r w:rsidR="0033085D">
        <w:rPr>
          <w:rFonts w:eastAsia="Calibri"/>
          <w:color w:val="000000" w:themeColor="text1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  <w:color w:val="000000" w:themeColor="text1"/>
        </w:rPr>
        <w:t>164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33085D">
        <w:rPr>
          <w:rFonts w:eastAsia="Calibri"/>
          <w:color w:val="000000" w:themeColor="text1"/>
          <w:lang w:eastAsia="en-US"/>
        </w:rPr>
        <w:t>)</w:t>
      </w:r>
      <w:r w:rsidRPr="000B4C5A">
        <w:rPr>
          <w:rFonts w:eastAsia="Calibri"/>
          <w:color w:val="000000" w:themeColor="text1"/>
          <w:lang w:eastAsia="en-US"/>
        </w:rPr>
        <w:t>.</w:t>
      </w:r>
    </w:p>
    <w:p w14:paraId="1F7F08B4" w14:textId="4DA67368" w:rsidR="001C0794" w:rsidRPr="000B4C5A" w:rsidRDefault="001C0794" w:rsidP="001C0794">
      <w:pPr>
        <w:spacing w:line="360" w:lineRule="auto"/>
        <w:ind w:firstLine="0"/>
        <w:rPr>
          <w:color w:val="000000" w:themeColor="text1"/>
          <w:lang w:eastAsia="en-US"/>
        </w:rPr>
      </w:pPr>
      <w:r w:rsidRPr="000B4C5A">
        <w:rPr>
          <w:rFonts w:eastAsia="Calibri"/>
          <w:color w:val="000000" w:themeColor="text1"/>
          <w:lang w:eastAsia="en-US"/>
        </w:rPr>
        <w:t xml:space="preserve"> ЛК УВ сформирует и отправит сообщение-запрос </w:t>
      </w:r>
      <w:r>
        <w:rPr>
          <w:rFonts w:eastAsia="Calibri"/>
          <w:color w:val="000000" w:themeColor="text1"/>
          <w:lang w:eastAsia="en-US"/>
        </w:rPr>
        <w:t xml:space="preserve">(эталонный запрос) </w:t>
      </w:r>
      <w:r w:rsidRPr="000B4C5A">
        <w:rPr>
          <w:rFonts w:eastAsia="Calibri"/>
          <w:color w:val="000000" w:themeColor="text1"/>
          <w:lang w:eastAsia="en-US"/>
        </w:rPr>
        <w:t>в адрес указанной ИС УВ в тестовой среде СМЭВ.</w:t>
      </w:r>
      <w:r w:rsidRPr="000B4C5A">
        <w:rPr>
          <w:color w:val="000000" w:themeColor="text1"/>
          <w:lang w:eastAsia="en-US"/>
        </w:rPr>
        <w:t xml:space="preserve"> </w:t>
      </w:r>
      <w:r w:rsidR="0033085D">
        <w:rPr>
          <w:color w:val="000000" w:themeColor="text1"/>
          <w:lang w:eastAsia="en-US"/>
        </w:rPr>
        <w:t>После доставки сообщения в</w:t>
      </w:r>
      <w:r w:rsidR="00EC5E00">
        <w:rPr>
          <w:color w:val="000000" w:themeColor="text1"/>
          <w:lang w:eastAsia="en-US"/>
        </w:rPr>
        <w:t xml:space="preserve"> </w:t>
      </w:r>
      <w:r w:rsidR="0033085D">
        <w:rPr>
          <w:color w:val="000000" w:themeColor="text1"/>
          <w:lang w:eastAsia="en-US"/>
        </w:rPr>
        <w:t xml:space="preserve">очередь ИС УВ, </w:t>
      </w:r>
      <w:r w:rsidR="0033085D">
        <w:rPr>
          <w:rFonts w:eastAsia="Calibri"/>
          <w:lang w:eastAsia="en-US"/>
        </w:rPr>
        <w:t>ш</w:t>
      </w:r>
      <w:r w:rsidRPr="000B4C5A">
        <w:rPr>
          <w:rFonts w:eastAsia="Calibri"/>
          <w:lang w:eastAsia="en-US"/>
        </w:rPr>
        <w:t xml:space="preserve">аги </w:t>
      </w:r>
      <w:r w:rsidRPr="00C939F8">
        <w:rPr>
          <w:rFonts w:eastAsia="Calibri"/>
          <w:b/>
          <w:lang w:eastAsia="en-US"/>
        </w:rPr>
        <w:t>1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2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EC5E00">
        <w:rPr>
          <w:rFonts w:eastAsia="Calibri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  <w:color w:val="000000" w:themeColor="text1"/>
        </w:rPr>
        <w:t>164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14:paraId="677D94B7" w14:textId="77777777"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  <w:rPr>
          <w:color w:val="000000" w:themeColor="text1"/>
          <w:lang w:eastAsia="en-US"/>
        </w:rPr>
      </w:pPr>
      <w:r w:rsidRPr="000B4C5A">
        <w:rPr>
          <w:color w:val="000000" w:themeColor="text1"/>
          <w:shd w:val="clear" w:color="auto" w:fill="FFFFFF"/>
        </w:rPr>
        <w:t>Получит</w:t>
      </w:r>
      <w:r>
        <w:rPr>
          <w:color w:val="000000" w:themeColor="text1"/>
          <w:shd w:val="clear" w:color="auto" w:fill="FFFFFF"/>
        </w:rPr>
        <w:t>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данное сообщение-запрос</w:t>
      </w:r>
      <w:r w:rsidRPr="000B4C5A">
        <w:rPr>
          <w:color w:val="000000" w:themeColor="text1"/>
          <w:shd w:val="clear" w:color="auto" w:fill="FFFFFF"/>
        </w:rPr>
        <w:t xml:space="preserve"> методом GetRequestRequest в тестовой среде СМЭВ и подтверди</w:t>
      </w:r>
      <w:r>
        <w:rPr>
          <w:color w:val="000000" w:themeColor="text1"/>
          <w:shd w:val="clear" w:color="auto" w:fill="FFFFFF"/>
        </w:rPr>
        <w:t>ть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успешное </w:t>
      </w:r>
      <w:r w:rsidRPr="000B4C5A">
        <w:rPr>
          <w:color w:val="000000" w:themeColor="text1"/>
          <w:shd w:val="clear" w:color="auto" w:fill="FFFFFF"/>
        </w:rPr>
        <w:t xml:space="preserve">получение запроса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сообщения.</w:t>
      </w:r>
    </w:p>
    <w:p w14:paraId="57BF1A94" w14:textId="77777777" w:rsidR="001C0794" w:rsidRDefault="001C0794" w:rsidP="001C0794">
      <w:pPr>
        <w:spacing w:line="360" w:lineRule="auto"/>
      </w:pPr>
      <w:r w:rsidRPr="000B4C5A">
        <w:t>Если в процессе выполнени</w:t>
      </w:r>
      <w:r>
        <w:t>я</w:t>
      </w:r>
      <w:r w:rsidRPr="000B4C5A">
        <w:t xml:space="preserve"> операций </w:t>
      </w:r>
      <w:r>
        <w:t xml:space="preserve">получения и </w:t>
      </w:r>
      <w:r w:rsidRPr="000B4C5A">
        <w:t>подтверждения возникли проблемы, повторите процедуру с отправкой тестового запроса ещё</w:t>
      </w:r>
      <w:r>
        <w:t xml:space="preserve"> раз, нажав кнопку «Отправить запрос».</w:t>
      </w:r>
    </w:p>
    <w:p w14:paraId="596B8165" w14:textId="5E4924B6" w:rsidR="001C0794" w:rsidRDefault="001C0794" w:rsidP="001C0794">
      <w:pPr>
        <w:spacing w:line="360" w:lineRule="auto"/>
        <w:ind w:firstLine="0"/>
        <w:rPr>
          <w:rFonts w:eastAsia="Calibri"/>
          <w:lang w:eastAsia="en-US"/>
        </w:rPr>
      </w:pPr>
      <w:r>
        <w:t xml:space="preserve">После успешного подтверждения сообщения шаг </w:t>
      </w:r>
      <w:r w:rsidRPr="00C939F8">
        <w:rPr>
          <w:b/>
        </w:rPr>
        <w:t>3</w:t>
      </w:r>
      <w:r>
        <w:t xml:space="preserve"> </w:t>
      </w:r>
      <w:r w:rsidRPr="000B4C5A">
        <w:rPr>
          <w:rFonts w:eastAsia="Calibri"/>
          <w:lang w:eastAsia="en-US"/>
        </w:rPr>
        <w:t>на форме с информацией о выполнении процесса ПТГ буд</w:t>
      </w:r>
      <w:r>
        <w:rPr>
          <w:rFonts w:eastAsia="Calibri"/>
          <w:lang w:eastAsia="en-US"/>
        </w:rPr>
        <w:t>ет</w:t>
      </w:r>
      <w:r w:rsidRPr="000B4C5A">
        <w:rPr>
          <w:rFonts w:eastAsia="Calibri"/>
          <w:lang w:eastAsia="en-US"/>
        </w:rPr>
        <w:t xml:space="preserve"> выполнен (зеленый цвет)</w:t>
      </w:r>
      <w:r w:rsidR="00EC5E00">
        <w:rPr>
          <w:rFonts w:eastAsia="Calibri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  <w:color w:val="000000" w:themeColor="text1"/>
        </w:rPr>
        <w:t>164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14:paraId="0C4FF389" w14:textId="77777777"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  <w:rPr>
          <w:color w:val="000000" w:themeColor="text1"/>
          <w:lang w:eastAsia="en-US"/>
        </w:rPr>
      </w:pPr>
      <w:r>
        <w:rPr>
          <w:lang w:eastAsia="en-US"/>
        </w:rPr>
        <w:t>От имени указанной ИС отправить сообщение-ответ (эталонный ответ) методом Send</w:t>
      </w:r>
      <w:r w:rsidRPr="000B4C5A">
        <w:t>ResponseRequest</w:t>
      </w:r>
      <w:r>
        <w:rPr>
          <w:lang w:eastAsia="en-US"/>
        </w:rPr>
        <w:t xml:space="preserve">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>вида сведений в адрес тестовой среды СМЭВ.</w:t>
      </w:r>
    </w:p>
    <w:p w14:paraId="723E7B33" w14:textId="77777777" w:rsidR="001C0794" w:rsidRDefault="001C0794" w:rsidP="001C0794">
      <w:pPr>
        <w:spacing w:line="360" w:lineRule="auto"/>
        <w:ind w:firstLine="0"/>
        <w:rPr>
          <w:lang w:eastAsia="en-US"/>
        </w:rPr>
      </w:pPr>
      <w:r w:rsidRPr="000B4C5A">
        <w:rPr>
          <w:b/>
          <w:i/>
          <w:lang w:eastAsia="en-US"/>
        </w:rPr>
        <w:t>Примечание</w:t>
      </w:r>
      <w:r>
        <w:rPr>
          <w:lang w:eastAsia="en-US"/>
        </w:rPr>
        <w:t>:</w:t>
      </w:r>
      <w:r w:rsidRPr="006833B8">
        <w:t xml:space="preserve"> </w:t>
      </w:r>
      <w:r w:rsidRPr="006833B8">
        <w:rPr>
          <w:lang w:eastAsia="en-US"/>
        </w:rPr>
        <w:t xml:space="preserve">Комплект эталонных </w:t>
      </w:r>
      <w:r>
        <w:rPr>
          <w:lang w:eastAsia="en-US"/>
        </w:rPr>
        <w:t>сообщений</w:t>
      </w:r>
      <w:r w:rsidRPr="006833B8">
        <w:rPr>
          <w:lang w:eastAsia="en-US"/>
        </w:rPr>
        <w:t xml:space="preserve"> к ВС </w:t>
      </w:r>
      <w:r>
        <w:rPr>
          <w:lang w:eastAsia="en-US"/>
        </w:rPr>
        <w:t xml:space="preserve">находится </w:t>
      </w:r>
      <w:r w:rsidRPr="006833B8">
        <w:rPr>
          <w:lang w:eastAsia="en-US"/>
        </w:rPr>
        <w:t>в карточке ВС</w:t>
      </w:r>
      <w:r>
        <w:rPr>
          <w:lang w:eastAsia="en-US"/>
        </w:rPr>
        <w:t>. Архив загружается при регистрации ВС.</w:t>
      </w:r>
    </w:p>
    <w:p w14:paraId="620948B7" w14:textId="77777777" w:rsidR="001C0794" w:rsidRDefault="001C0794" w:rsidP="00D2371E">
      <w:pPr>
        <w:spacing w:line="360" w:lineRule="auto"/>
        <w:ind w:firstLine="72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14:paraId="1937719E" w14:textId="41A40637"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t xml:space="preserve"> – П</w:t>
      </w:r>
      <w:r w:rsidRPr="004F3774">
        <w:rPr>
          <w:rFonts w:eastAsia="Calibri"/>
          <w:lang w:eastAsia="en-US"/>
        </w:rPr>
        <w:t>ри положительном результате</w:t>
      </w:r>
      <w:r>
        <w:rPr>
          <w:rFonts w:eastAsia="Calibri"/>
          <w:lang w:eastAsia="en-US"/>
        </w:rPr>
        <w:t xml:space="preserve"> ЛК УВ</w:t>
      </w:r>
      <w:r w:rsidR="00EC5E00">
        <w:rPr>
          <w:rFonts w:eastAsia="Calibri"/>
          <w:lang w:eastAsia="en-US"/>
        </w:rPr>
        <w:t xml:space="preserve"> </w:t>
      </w:r>
      <w:r w:rsidRPr="000B4C5A">
        <w:rPr>
          <w:rFonts w:eastAsia="Calibri"/>
          <w:lang w:eastAsia="en-US"/>
        </w:rPr>
        <w:t xml:space="preserve">шаги </w:t>
      </w:r>
      <w:r w:rsidRPr="00C939F8">
        <w:rPr>
          <w:rFonts w:eastAsia="Calibri"/>
          <w:b/>
          <w:lang w:eastAsia="en-US"/>
        </w:rPr>
        <w:t>4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5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EC5E00">
        <w:rPr>
          <w:rFonts w:eastAsia="Calibri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  <w:color w:val="000000" w:themeColor="text1"/>
        </w:rPr>
        <w:t>164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14:paraId="7F0E8BC4" w14:textId="77777777" w:rsidR="001C0794" w:rsidRPr="000B4C5A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 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</w:t>
      </w:r>
    </w:p>
    <w:p w14:paraId="6C14E872" w14:textId="77777777" w:rsidR="001C0794" w:rsidRDefault="001C0794" w:rsidP="00D2371E">
      <w:pPr>
        <w:spacing w:line="360" w:lineRule="auto"/>
        <w:ind w:firstLine="720"/>
      </w:pPr>
      <w:r>
        <w:rPr>
          <w:lang w:eastAsia="en-US"/>
        </w:rPr>
        <w:t xml:space="preserve">После получения ЛК УВ сообщения-ответа от ИС-ответчика, ЛК УВ изменяет статус последнего шага </w:t>
      </w:r>
      <w:r w:rsidR="00EC5E00">
        <w:rPr>
          <w:lang w:eastAsia="en-US"/>
        </w:rPr>
        <w:t xml:space="preserve">для тестовой среды СМЭВ </w:t>
      </w:r>
      <w:r>
        <w:rPr>
          <w:lang w:eastAsia="en-US"/>
        </w:rPr>
        <w:t xml:space="preserve">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 к ВВС</w:t>
      </w:r>
      <w:r>
        <w:rPr>
          <w:lang w:eastAsia="en-US"/>
        </w:rPr>
        <w:t xml:space="preserve"> </w:t>
      </w:r>
      <w:r w:rsidR="008C1353">
        <w:rPr>
          <w:lang w:eastAsia="en-US"/>
        </w:rPr>
        <w:t xml:space="preserve">в роли ответчика </w:t>
      </w:r>
      <w:r>
        <w:rPr>
          <w:lang w:eastAsia="en-US"/>
        </w:rPr>
        <w:t>все проверки в тестовой среде СМЭВ становятся пройдены, что инициирует процесс изменения статуса на «</w:t>
      </w:r>
      <w:r w:rsidRPr="00124FDD">
        <w:rPr>
          <w:lang w:eastAsia="en-US"/>
        </w:rPr>
        <w:t>Проверки на ТСМЭВ пройдены</w:t>
      </w:r>
      <w:r>
        <w:rPr>
          <w:lang w:eastAsia="en-US"/>
        </w:rPr>
        <w:t>»</w:t>
      </w:r>
      <w:r w:rsidR="00EC5E00">
        <w:rPr>
          <w:lang w:eastAsia="en-US"/>
        </w:rPr>
        <w:t>.</w:t>
      </w:r>
      <w:r w:rsidRPr="000B4C5A" w:rsidDel="009449FC">
        <w:rPr>
          <w:lang w:eastAsia="en-US"/>
        </w:rPr>
        <w:t xml:space="preserve"> </w:t>
      </w:r>
    </w:p>
    <w:p w14:paraId="79263C32" w14:textId="49B26DF3"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</w:pPr>
      <w:r>
        <w:rPr>
          <w:lang w:eastAsia="en-US"/>
        </w:rPr>
        <w:t xml:space="preserve">Нажать кнопку </w:t>
      </w:r>
      <w:r w:rsidRPr="00D2371E">
        <w:rPr>
          <w:b/>
          <w:i/>
          <w:lang w:eastAsia="en-US"/>
        </w:rPr>
        <w:t>«Отправить запрос»</w:t>
      </w:r>
      <w:r>
        <w:rPr>
          <w:lang w:eastAsia="en-US"/>
        </w:rPr>
        <w:t xml:space="preserve"> на форме </w:t>
      </w:r>
      <w:r w:rsidRPr="000B4C5A">
        <w:rPr>
          <w:rFonts w:eastAsia="Calibri"/>
          <w:color w:val="000000" w:themeColor="text1"/>
          <w:lang w:eastAsia="en-US"/>
        </w:rPr>
        <w:t>с информацией о выполнении шагов процесса ПТГ</w:t>
      </w:r>
      <w:r w:rsidR="00EC5E00">
        <w:rPr>
          <w:rFonts w:eastAsia="Calibri"/>
          <w:color w:val="000000" w:themeColor="text1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  <w:color w:val="000000" w:themeColor="text1"/>
        </w:rPr>
        <w:t>164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14:paraId="4AE041D3" w14:textId="77777777" w:rsidR="001C0794" w:rsidRDefault="001C0794" w:rsidP="001C0794">
      <w:pPr>
        <w:spacing w:line="360" w:lineRule="auto"/>
        <w:ind w:firstLine="0"/>
        <w:rPr>
          <w:color w:val="000000" w:themeColor="text1"/>
          <w:lang w:eastAsia="en-US"/>
        </w:rPr>
      </w:pPr>
      <w:r w:rsidRPr="000B4C5A">
        <w:rPr>
          <w:rFonts w:eastAsia="Calibri"/>
          <w:color w:val="000000" w:themeColor="text1"/>
          <w:lang w:eastAsia="en-US"/>
        </w:rPr>
        <w:t xml:space="preserve"> ЛК УВ сформирует и отправит сообщение-запрос в адрес указанной ИС УВ в </w:t>
      </w:r>
      <w:r>
        <w:rPr>
          <w:rFonts w:eastAsia="Calibri"/>
          <w:color w:val="000000" w:themeColor="text1"/>
          <w:lang w:eastAsia="en-US"/>
        </w:rPr>
        <w:t>продуктивной</w:t>
      </w:r>
      <w:r w:rsidRPr="000B4C5A">
        <w:rPr>
          <w:rFonts w:eastAsia="Calibri"/>
          <w:color w:val="000000" w:themeColor="text1"/>
          <w:lang w:eastAsia="en-US"/>
        </w:rPr>
        <w:t xml:space="preserve"> среде СМЭВ.</w:t>
      </w:r>
      <w:r w:rsidRPr="000B4C5A">
        <w:rPr>
          <w:color w:val="000000" w:themeColor="text1"/>
          <w:lang w:eastAsia="en-US"/>
        </w:rPr>
        <w:t xml:space="preserve"> </w:t>
      </w:r>
      <w:r w:rsidR="00EC5E00">
        <w:rPr>
          <w:color w:val="000000" w:themeColor="text1"/>
          <w:lang w:eastAsia="en-US"/>
        </w:rPr>
        <w:t>После доставки сообщения в очередь ИС УВ</w:t>
      </w:r>
      <w:r w:rsidR="00EC5E00" w:rsidRPr="000B4C5A">
        <w:rPr>
          <w:rFonts w:eastAsia="Calibri"/>
          <w:lang w:eastAsia="en-US"/>
        </w:rPr>
        <w:t xml:space="preserve"> </w:t>
      </w:r>
      <w:r w:rsidR="00EC5E00">
        <w:rPr>
          <w:rFonts w:eastAsia="Calibri"/>
          <w:lang w:eastAsia="en-US"/>
        </w:rPr>
        <w:t>ш</w:t>
      </w:r>
      <w:r w:rsidRPr="000B4C5A">
        <w:rPr>
          <w:rFonts w:eastAsia="Calibri"/>
          <w:lang w:eastAsia="en-US"/>
        </w:rPr>
        <w:t xml:space="preserve">аги </w:t>
      </w:r>
      <w:r w:rsidRPr="00C939F8">
        <w:rPr>
          <w:rFonts w:eastAsia="Calibri"/>
          <w:b/>
          <w:lang w:eastAsia="en-US"/>
        </w:rPr>
        <w:t>6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7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EC5E00">
        <w:rPr>
          <w:rFonts w:eastAsia="Calibri"/>
          <w:lang w:eastAsia="en-US"/>
        </w:rPr>
        <w:t>.</w:t>
      </w:r>
    </w:p>
    <w:p w14:paraId="184A18A4" w14:textId="77777777"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  <w:rPr>
          <w:color w:val="000000" w:themeColor="text1"/>
          <w:lang w:eastAsia="en-US"/>
        </w:rPr>
      </w:pPr>
      <w:r w:rsidRPr="000B4C5A">
        <w:rPr>
          <w:color w:val="000000" w:themeColor="text1"/>
          <w:shd w:val="clear" w:color="auto" w:fill="FFFFFF"/>
        </w:rPr>
        <w:lastRenderedPageBreak/>
        <w:t xml:space="preserve">Получить данное сообщение-запрос методом GetRequestRequest в </w:t>
      </w:r>
      <w:r>
        <w:rPr>
          <w:color w:val="000000" w:themeColor="text1"/>
          <w:shd w:val="clear" w:color="auto" w:fill="FFFFFF"/>
        </w:rPr>
        <w:t>продуктивной</w:t>
      </w:r>
      <w:r w:rsidRPr="000B4C5A">
        <w:rPr>
          <w:color w:val="000000" w:themeColor="text1"/>
          <w:shd w:val="clear" w:color="auto" w:fill="FFFFFF"/>
        </w:rPr>
        <w:t xml:space="preserve"> среде СМЭВ и подтвердить успешное получение запроса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сообщения.</w:t>
      </w:r>
    </w:p>
    <w:p w14:paraId="6DA00F03" w14:textId="77777777" w:rsidR="001C0794" w:rsidRDefault="001C0794" w:rsidP="001C0794">
      <w:pPr>
        <w:spacing w:line="360" w:lineRule="auto"/>
      </w:pPr>
      <w:r w:rsidRPr="000B4C5A">
        <w:t>Если в процессе выполнени</w:t>
      </w:r>
      <w:r>
        <w:t>я</w:t>
      </w:r>
      <w:r w:rsidRPr="000B4C5A">
        <w:t xml:space="preserve"> операций </w:t>
      </w:r>
      <w:r>
        <w:t xml:space="preserve">получения и </w:t>
      </w:r>
      <w:r w:rsidRPr="000B4C5A">
        <w:t>подтверждения возникли проблемы, повторите процедуру с отправкой тестового запроса ещё</w:t>
      </w:r>
      <w:r>
        <w:t xml:space="preserve"> раз, нажав кнопку «Отправить запрос».</w:t>
      </w:r>
    </w:p>
    <w:p w14:paraId="306CD236" w14:textId="77777777" w:rsidR="001C0794" w:rsidRDefault="001C0794" w:rsidP="001C0794">
      <w:pPr>
        <w:spacing w:line="360" w:lineRule="auto"/>
        <w:ind w:firstLine="0"/>
        <w:rPr>
          <w:rFonts w:eastAsia="Calibri"/>
          <w:lang w:eastAsia="en-US"/>
        </w:rPr>
      </w:pPr>
      <w:r>
        <w:t xml:space="preserve">После успешного подтверждения сообщения шаг </w:t>
      </w:r>
      <w:r w:rsidRPr="00C939F8">
        <w:rPr>
          <w:b/>
        </w:rPr>
        <w:t>8</w:t>
      </w:r>
      <w:r>
        <w:t xml:space="preserve"> </w:t>
      </w:r>
      <w:r w:rsidRPr="000B4C5A">
        <w:rPr>
          <w:rFonts w:eastAsia="Calibri"/>
          <w:lang w:eastAsia="en-US"/>
        </w:rPr>
        <w:t>на форме с информацией о выполнении процесса ПТГ буд</w:t>
      </w:r>
      <w:r>
        <w:rPr>
          <w:rFonts w:eastAsia="Calibri"/>
          <w:lang w:eastAsia="en-US"/>
        </w:rPr>
        <w:t>ет</w:t>
      </w:r>
      <w:r w:rsidRPr="000B4C5A">
        <w:rPr>
          <w:rFonts w:eastAsia="Calibri"/>
          <w:lang w:eastAsia="en-US"/>
        </w:rPr>
        <w:t xml:space="preserve"> выполнен (зеленый цвет)</w:t>
      </w:r>
      <w:r w:rsidR="00EC5E00">
        <w:rPr>
          <w:rFonts w:eastAsia="Calibri"/>
          <w:lang w:eastAsia="en-US"/>
        </w:rPr>
        <w:t>.</w:t>
      </w:r>
    </w:p>
    <w:p w14:paraId="59C93FA7" w14:textId="77777777" w:rsidR="001C0794" w:rsidRPr="000B4C5A" w:rsidRDefault="001C0794" w:rsidP="00F126DC">
      <w:pPr>
        <w:pStyle w:val="ac"/>
        <w:numPr>
          <w:ilvl w:val="0"/>
          <w:numId w:val="71"/>
        </w:numPr>
        <w:spacing w:line="360" w:lineRule="auto"/>
        <w:rPr>
          <w:rFonts w:eastAsia="Calibri"/>
          <w:lang w:eastAsia="en-US"/>
        </w:rPr>
      </w:pPr>
      <w:r>
        <w:rPr>
          <w:lang w:eastAsia="en-US"/>
        </w:rPr>
        <w:t>От имени указанной ИС отправить сообщение-ответ (эталонный ответ) методом Send</w:t>
      </w:r>
      <w:r w:rsidRPr="000B4C5A">
        <w:t>ResponseRequest</w:t>
      </w:r>
      <w:r>
        <w:rPr>
          <w:lang w:eastAsia="en-US"/>
        </w:rPr>
        <w:t xml:space="preserve">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>вида сведений в адрес продуктивной среды СМЭВ.</w:t>
      </w:r>
    </w:p>
    <w:p w14:paraId="189BC1F0" w14:textId="77777777" w:rsidR="001C0794" w:rsidRDefault="001C0794" w:rsidP="001C0794">
      <w:pPr>
        <w:spacing w:line="360" w:lineRule="auto"/>
        <w:ind w:firstLine="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14:paraId="2A6BC69E" w14:textId="77777777"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t xml:space="preserve"> – П</w:t>
      </w:r>
      <w:r w:rsidRPr="004F3774">
        <w:rPr>
          <w:rFonts w:eastAsia="Calibri"/>
          <w:lang w:eastAsia="en-US"/>
        </w:rPr>
        <w:t>ри положительном результате</w:t>
      </w:r>
      <w:r w:rsidR="00EC5E00">
        <w:rPr>
          <w:rFonts w:eastAsia="Calibri"/>
          <w:lang w:eastAsia="en-US"/>
        </w:rPr>
        <w:t xml:space="preserve"> ЛК УВ </w:t>
      </w:r>
      <w:r w:rsidRPr="000B4C5A">
        <w:rPr>
          <w:rFonts w:eastAsia="Calibri"/>
          <w:lang w:eastAsia="en-US"/>
        </w:rPr>
        <w:t xml:space="preserve">шаги </w:t>
      </w:r>
      <w:r w:rsidRPr="00C939F8">
        <w:rPr>
          <w:rFonts w:eastAsia="Calibri"/>
          <w:b/>
          <w:lang w:eastAsia="en-US"/>
        </w:rPr>
        <w:t>9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10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>
        <w:rPr>
          <w:rFonts w:eastAsia="Calibri"/>
          <w:lang w:eastAsia="en-US"/>
        </w:rPr>
        <w:t>;</w:t>
      </w:r>
    </w:p>
    <w:p w14:paraId="03AF583F" w14:textId="77777777" w:rsidR="001C0794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</w:t>
      </w:r>
    </w:p>
    <w:p w14:paraId="78D908E1" w14:textId="77777777" w:rsidR="001C0794" w:rsidRDefault="001C0794" w:rsidP="001C0794"/>
    <w:p w14:paraId="39368F15" w14:textId="77777777" w:rsidR="001C0794" w:rsidRDefault="001C0794" w:rsidP="001C0794">
      <w:pPr>
        <w:spacing w:line="360" w:lineRule="auto"/>
      </w:pPr>
      <w:r>
        <w:rPr>
          <w:lang w:eastAsia="en-US"/>
        </w:rPr>
        <w:t>После получения ЛК УВ сообщения-ответа от ИС-ответчика</w:t>
      </w:r>
      <w:r w:rsidR="00EC5E00">
        <w:rPr>
          <w:lang w:eastAsia="en-US"/>
        </w:rPr>
        <w:t xml:space="preserve"> в продуктивной среде СМЭВ</w:t>
      </w:r>
      <w:r>
        <w:rPr>
          <w:lang w:eastAsia="en-US"/>
        </w:rPr>
        <w:t xml:space="preserve">, 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</w:t>
      </w:r>
      <w:r>
        <w:rPr>
          <w:lang w:eastAsia="en-US"/>
        </w:rPr>
        <w:t xml:space="preserve"> </w:t>
      </w:r>
      <w:r w:rsidR="008C1353">
        <w:rPr>
          <w:lang w:eastAsia="en-US"/>
        </w:rPr>
        <w:t xml:space="preserve">к ВВС в роли ответчика </w:t>
      </w:r>
      <w:r>
        <w:rPr>
          <w:lang w:eastAsia="en-US"/>
        </w:rPr>
        <w:t>все проверки становятся пройдены, что инициирует процесс изменения статуса на «</w:t>
      </w:r>
      <w:r w:rsidRPr="009449FC">
        <w:rPr>
          <w:lang w:eastAsia="en-US"/>
        </w:rPr>
        <w:t>Доступ в ПСМЭВ получен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  <w:r>
        <w:rPr>
          <w:lang w:eastAsia="en-US"/>
        </w:rPr>
        <w:t xml:space="preserve">и передачу в продуктивную среду СМЭВ информации о изменении прав доступа к </w:t>
      </w:r>
      <w:r w:rsidR="008C1353">
        <w:rPr>
          <w:lang w:eastAsia="en-US"/>
        </w:rPr>
        <w:t xml:space="preserve">версии </w:t>
      </w:r>
      <w:r w:rsidRPr="00465CD0">
        <w:rPr>
          <w:b/>
          <w:i/>
          <w:lang w:eastAsia="en-US"/>
        </w:rPr>
        <w:t>Вид</w:t>
      </w:r>
      <w:r w:rsidR="008C1353">
        <w:rPr>
          <w:b/>
          <w:i/>
          <w:lang w:eastAsia="en-US"/>
        </w:rPr>
        <w:t>а</w:t>
      </w:r>
      <w:r w:rsidRPr="00465CD0">
        <w:rPr>
          <w:b/>
          <w:i/>
          <w:lang w:eastAsia="en-US"/>
        </w:rPr>
        <w:t xml:space="preserve"> сведений</w:t>
      </w:r>
      <w:r>
        <w:rPr>
          <w:lang w:eastAsia="en-US"/>
        </w:rPr>
        <w:t xml:space="preserve">. </w:t>
      </w:r>
    </w:p>
    <w:p w14:paraId="7D1BEF78" w14:textId="77777777" w:rsidR="001C0794" w:rsidRPr="000B4C5A" w:rsidRDefault="001C0794" w:rsidP="001C0794">
      <w:pPr>
        <w:spacing w:line="360" w:lineRule="auto"/>
        <w:ind w:left="142" w:firstLine="567"/>
        <w:contextualSpacing/>
        <w:rPr>
          <w:b/>
        </w:rPr>
      </w:pPr>
      <w:r w:rsidRPr="00B42426">
        <w:t xml:space="preserve">В случае регистрации новой версии ВС в продуктивной среде СМЭВ </w:t>
      </w:r>
      <w:r>
        <w:t>У</w:t>
      </w:r>
      <w:r w:rsidRPr="00B42426">
        <w:t>частник</w:t>
      </w:r>
      <w:r>
        <w:t>у</w:t>
      </w:r>
      <w:r w:rsidRPr="00B42426">
        <w:t xml:space="preserve"> необходимо подать </w:t>
      </w:r>
      <w:r>
        <w:t>новый</w:t>
      </w:r>
      <w:r w:rsidRPr="00B42426">
        <w:t xml:space="preserve"> запрос для получения доступа в качестве </w:t>
      </w:r>
      <w:r>
        <w:t>ответчика</w:t>
      </w:r>
      <w:r w:rsidRPr="00B42426">
        <w:t xml:space="preserve"> к новой версии ВС.</w:t>
      </w:r>
    </w:p>
    <w:p w14:paraId="33BEBC71" w14:textId="77777777" w:rsidR="001E329F" w:rsidRPr="000B4C5A" w:rsidRDefault="001E329F" w:rsidP="00A652DD">
      <w:pPr>
        <w:pStyle w:val="31"/>
      </w:pPr>
      <w:bookmarkStart w:id="10900" w:name="_Toc91517451"/>
      <w:r w:rsidRPr="000B4C5A">
        <w:t xml:space="preserve">Выполнение шагов для подтверждения технической готовности </w:t>
      </w:r>
      <w:r>
        <w:t xml:space="preserve">                                                                                 </w:t>
      </w:r>
      <w:r w:rsidRPr="000B4C5A">
        <w:t xml:space="preserve">в роли </w:t>
      </w:r>
      <w:r>
        <w:t>издателя</w:t>
      </w:r>
      <w:bookmarkEnd w:id="10900"/>
    </w:p>
    <w:p w14:paraId="374FF99E" w14:textId="77777777"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готовности в роли издателя, Участнику взаимодействия необходимо:</w:t>
      </w:r>
    </w:p>
    <w:p w14:paraId="1227EF94" w14:textId="77777777"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 xml:space="preserve"> 1. От имени указанной ИС отправить тестовое сообщение-рассылку методом SendRequestRequest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 xml:space="preserve">вида сведений в адрес тестовой среды СМЭВ. </w:t>
      </w:r>
    </w:p>
    <w:p w14:paraId="211EB7B1" w14:textId="77777777" w:rsidR="001E329F" w:rsidRDefault="001E329F" w:rsidP="001E329F">
      <w:pPr>
        <w:spacing w:line="360" w:lineRule="auto"/>
        <w:ind w:firstLine="72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14:paraId="3279BA3F" w14:textId="4A04DE3C" w:rsidR="001E329F" w:rsidRPr="00C0456A" w:rsidRDefault="001E329F" w:rsidP="001E329F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t>– П</w:t>
      </w:r>
      <w:r w:rsidRPr="004F3774">
        <w:rPr>
          <w:rFonts w:eastAsia="Calibri"/>
          <w:lang w:eastAsia="en-US"/>
        </w:rPr>
        <w:t>ри положительном результате</w:t>
      </w:r>
      <w:r w:rsidR="00C0456A">
        <w:rPr>
          <w:rFonts w:eastAsia="Calibri"/>
          <w:lang w:eastAsia="en-US"/>
        </w:rPr>
        <w:t xml:space="preserve"> ЛК УВ </w:t>
      </w:r>
      <w:r w:rsidRPr="001E329F">
        <w:rPr>
          <w:rFonts w:eastAsia="Calibri"/>
          <w:lang w:eastAsia="en-US"/>
        </w:rPr>
        <w:t xml:space="preserve">шаги </w:t>
      </w:r>
      <w:r w:rsidRPr="00C939F8">
        <w:rPr>
          <w:rFonts w:eastAsia="Calibri"/>
          <w:b/>
          <w:lang w:eastAsia="en-US"/>
        </w:rPr>
        <w:t>1</w:t>
      </w:r>
      <w:r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2</w:t>
      </w:r>
      <w:r w:rsidRPr="001E329F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6922CB">
        <w:rPr>
          <w:rFonts w:eastAsia="Calibri"/>
          <w:lang w:eastAsia="en-US"/>
        </w:rPr>
        <w:t xml:space="preserve"> (</w:t>
      </w:r>
      <w:r w:rsidR="00A401B2">
        <w:rPr>
          <w:rFonts w:eastAsia="Calibri"/>
          <w:lang w:eastAsia="en-US"/>
        </w:rPr>
        <w:fldChar w:fldCharType="begin"/>
      </w:r>
      <w:r w:rsidR="00A401B2">
        <w:rPr>
          <w:rFonts w:eastAsia="Calibri"/>
          <w:lang w:eastAsia="en-US"/>
        </w:rPr>
        <w:instrText xml:space="preserve"> REF _Ref84252872 \h </w:instrText>
      </w:r>
      <w:r w:rsidR="00A401B2">
        <w:rPr>
          <w:rFonts w:eastAsia="Calibri"/>
          <w:lang w:eastAsia="en-US"/>
        </w:rPr>
      </w:r>
      <w:r w:rsidR="00A401B2">
        <w:rPr>
          <w:rFonts w:eastAsia="Calibri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165</w:t>
      </w:r>
      <w:r w:rsidR="00A401B2">
        <w:rPr>
          <w:rFonts w:eastAsia="Calibri"/>
          <w:lang w:eastAsia="en-US"/>
        </w:rPr>
        <w:fldChar w:fldCharType="end"/>
      </w:r>
      <w:r w:rsidR="006922CB">
        <w:rPr>
          <w:rFonts w:eastAsia="Calibri"/>
          <w:lang w:eastAsia="en-US"/>
        </w:rPr>
        <w:t>)</w:t>
      </w:r>
      <w:r w:rsidR="00C0456A" w:rsidRPr="00C0456A">
        <w:rPr>
          <w:rFonts w:eastAsia="Calibri"/>
          <w:lang w:eastAsia="en-US"/>
        </w:rPr>
        <w:t>;</w:t>
      </w:r>
    </w:p>
    <w:p w14:paraId="02EADE87" w14:textId="77777777" w:rsidR="001E329F" w:rsidRDefault="001E329F" w:rsidP="001E329F">
      <w:pPr>
        <w:pStyle w:val="ac"/>
        <w:spacing w:line="360" w:lineRule="auto"/>
        <w:ind w:left="1211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 Нужно будет повторить отправку тестового сообщения еще раз.</w:t>
      </w:r>
    </w:p>
    <w:p w14:paraId="07679A24" w14:textId="77777777" w:rsidR="006922CB" w:rsidRPr="006922CB" w:rsidRDefault="006922CB" w:rsidP="006922CB">
      <w:pPr>
        <w:rPr>
          <w:rFonts w:eastAsia="Calibri"/>
          <w:lang w:eastAsia="en-US"/>
        </w:rPr>
      </w:pPr>
    </w:p>
    <w:p w14:paraId="2C911A4B" w14:textId="77777777" w:rsidR="006922CB" w:rsidRDefault="006922CB" w:rsidP="00C5183A">
      <w:pPr>
        <w:keepNext/>
        <w:jc w:val="center"/>
      </w:pPr>
      <w:r w:rsidRPr="006922CB">
        <w:rPr>
          <w:noProof/>
        </w:rPr>
        <w:drawing>
          <wp:inline distT="0" distB="0" distL="0" distR="0" wp14:anchorId="7903D1D8" wp14:editId="22963951">
            <wp:extent cx="4968240" cy="2880360"/>
            <wp:effectExtent l="0" t="0" r="3810" b="0"/>
            <wp:docPr id="1346" name="Рисунок 1346" descr="C:\Users\nadezhda.kulikova\Desktop\издатель пт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adezhda.kulikova\Desktop\издатель птг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A7718" w14:textId="0087854D" w:rsidR="001E329F" w:rsidRDefault="006922CB" w:rsidP="00C5183A">
      <w:pPr>
        <w:pStyle w:val="a7"/>
        <w:jc w:val="center"/>
        <w:rPr>
          <w:lang w:eastAsia="en-US"/>
        </w:rPr>
      </w:pPr>
      <w:bookmarkStart w:id="10901" w:name="_Ref8425287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165</w:t>
      </w:r>
      <w:r w:rsidR="00753F7E">
        <w:rPr>
          <w:noProof/>
        </w:rPr>
        <w:fldChar w:fldCharType="end"/>
      </w:r>
      <w:bookmarkEnd w:id="10901"/>
      <w:r>
        <w:t xml:space="preserve"> –</w:t>
      </w:r>
      <w:r w:rsidRPr="006922CB">
        <w:rPr>
          <w:rFonts w:eastAsia="Calibri"/>
          <w:color w:val="000000" w:themeColor="text1"/>
          <w:lang w:eastAsia="en-US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>форма с информацией о выполнен</w:t>
      </w:r>
      <w:r>
        <w:rPr>
          <w:rFonts w:eastAsia="Calibri"/>
          <w:color w:val="000000" w:themeColor="text1"/>
          <w:lang w:eastAsia="en-US"/>
        </w:rPr>
        <w:t>енных</w:t>
      </w:r>
      <w:r w:rsidRPr="00B006C4">
        <w:rPr>
          <w:rFonts w:eastAsia="Calibri"/>
          <w:color w:val="000000" w:themeColor="text1"/>
          <w:lang w:eastAsia="en-US"/>
        </w:rPr>
        <w:t xml:space="preserve"> шаг</w:t>
      </w:r>
      <w:r>
        <w:rPr>
          <w:rFonts w:eastAsia="Calibri"/>
          <w:color w:val="000000" w:themeColor="text1"/>
          <w:lang w:eastAsia="en-US"/>
        </w:rPr>
        <w:t>ах</w:t>
      </w:r>
      <w:r w:rsidRPr="00B006C4">
        <w:rPr>
          <w:rFonts w:eastAsia="Calibri"/>
          <w:color w:val="000000" w:themeColor="text1"/>
          <w:lang w:eastAsia="en-US"/>
        </w:rPr>
        <w:t xml:space="preserve"> процесса ПТГ для </w:t>
      </w:r>
      <w:r>
        <w:rPr>
          <w:rFonts w:eastAsia="Calibri"/>
          <w:color w:val="000000" w:themeColor="text1"/>
          <w:lang w:eastAsia="en-US"/>
        </w:rPr>
        <w:t>издателя</w:t>
      </w:r>
    </w:p>
    <w:p w14:paraId="07A7A5BB" w14:textId="77777777" w:rsidR="006922CB" w:rsidRDefault="006922CB" w:rsidP="006922CB">
      <w:pPr>
        <w:rPr>
          <w:lang w:eastAsia="en-US"/>
        </w:rPr>
      </w:pPr>
    </w:p>
    <w:p w14:paraId="458DB62C" w14:textId="77777777" w:rsidR="001E329F" w:rsidRDefault="001E329F" w:rsidP="001E329F">
      <w:pPr>
        <w:spacing w:line="360" w:lineRule="auto"/>
      </w:pPr>
      <w:r>
        <w:rPr>
          <w:lang w:eastAsia="en-US"/>
        </w:rPr>
        <w:t xml:space="preserve">После получения ЛК УВ данных о сообщении-рассылке, 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 xml:space="preserve">а к ВВС в роли издателя все проверки </w:t>
      </w:r>
      <w:r>
        <w:rPr>
          <w:lang w:eastAsia="en-US"/>
        </w:rPr>
        <w:t>становятся пройдены, что инициирует процесс изменения статуса на «</w:t>
      </w:r>
      <w:r w:rsidRPr="00D2371E">
        <w:rPr>
          <w:b/>
          <w:i/>
          <w:lang w:eastAsia="en-US"/>
        </w:rPr>
        <w:t>Доступ в ПСМЭВ получен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  <w:r>
        <w:rPr>
          <w:lang w:eastAsia="en-US"/>
        </w:rPr>
        <w:t xml:space="preserve">и передачу в продуктивную среду СМЭВ информации о изменении прав доступа к </w:t>
      </w:r>
      <w:r w:rsidR="008C1353">
        <w:rPr>
          <w:lang w:eastAsia="en-US"/>
        </w:rPr>
        <w:t xml:space="preserve">версии </w:t>
      </w:r>
      <w:r w:rsidR="008C1353">
        <w:rPr>
          <w:b/>
          <w:i/>
          <w:lang w:eastAsia="en-US"/>
        </w:rPr>
        <w:t>Вида</w:t>
      </w:r>
      <w:r w:rsidRPr="00465CD0">
        <w:rPr>
          <w:b/>
          <w:i/>
          <w:lang w:eastAsia="en-US"/>
        </w:rPr>
        <w:t xml:space="preserve"> сведений</w:t>
      </w:r>
      <w:r>
        <w:rPr>
          <w:lang w:eastAsia="en-US"/>
        </w:rPr>
        <w:t xml:space="preserve">. </w:t>
      </w:r>
    </w:p>
    <w:p w14:paraId="68929B83" w14:textId="77777777"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 xml:space="preserve">С этого момента для указанной ИС </w:t>
      </w:r>
      <w:r w:rsidRPr="00465CD0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доступен для отправки рассылки в продуктивную среду СМЭВ.</w:t>
      </w:r>
    </w:p>
    <w:p w14:paraId="5B64CF26" w14:textId="77777777" w:rsidR="001E329F" w:rsidRDefault="001E329F" w:rsidP="001E329F">
      <w:pPr>
        <w:spacing w:line="360" w:lineRule="auto"/>
        <w:rPr>
          <w:lang w:eastAsia="en-US"/>
        </w:rPr>
      </w:pPr>
    </w:p>
    <w:p w14:paraId="456BC77C" w14:textId="77777777" w:rsidR="001E329F" w:rsidRPr="000B4C5A" w:rsidRDefault="001E329F" w:rsidP="00A652DD">
      <w:pPr>
        <w:pStyle w:val="31"/>
      </w:pPr>
      <w:bookmarkStart w:id="10902" w:name="_Toc91517452"/>
      <w:r w:rsidRPr="000B4C5A">
        <w:t xml:space="preserve">Выполнение шагов для подтверждения технической готовности </w:t>
      </w:r>
      <w:r>
        <w:t xml:space="preserve">                                                            </w:t>
      </w:r>
      <w:r w:rsidRPr="000B4C5A">
        <w:t xml:space="preserve">в роли </w:t>
      </w:r>
      <w:r>
        <w:t>подписчика</w:t>
      </w:r>
      <w:bookmarkEnd w:id="10902"/>
    </w:p>
    <w:p w14:paraId="52D0C25A" w14:textId="77777777"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готовности в роли подписчика, Участнику взаимодействия необходимо:</w:t>
      </w:r>
    </w:p>
    <w:p w14:paraId="2DBCDC86" w14:textId="5FD5D293" w:rsidR="001E329F" w:rsidRDefault="001E329F" w:rsidP="00F126DC">
      <w:pPr>
        <w:pStyle w:val="ac"/>
        <w:numPr>
          <w:ilvl w:val="0"/>
          <w:numId w:val="72"/>
        </w:numPr>
        <w:spacing w:line="360" w:lineRule="auto"/>
        <w:rPr>
          <w:rFonts w:eastAsia="Calibri"/>
          <w:color w:val="000000" w:themeColor="text1"/>
          <w:lang w:eastAsia="en-US"/>
        </w:rPr>
      </w:pPr>
      <w:r>
        <w:rPr>
          <w:lang w:eastAsia="en-US"/>
        </w:rPr>
        <w:t xml:space="preserve">Нажать кнопку </w:t>
      </w:r>
      <w:r w:rsidRPr="00D2371E">
        <w:rPr>
          <w:b/>
          <w:i/>
          <w:lang w:eastAsia="en-US"/>
        </w:rPr>
        <w:t>«Отправить запрос»</w:t>
      </w:r>
      <w:r>
        <w:rPr>
          <w:lang w:eastAsia="en-US"/>
        </w:rPr>
        <w:t xml:space="preserve"> на форме </w:t>
      </w:r>
      <w:r w:rsidRPr="000B4C5A">
        <w:rPr>
          <w:rFonts w:eastAsia="Calibri"/>
          <w:color w:val="000000" w:themeColor="text1"/>
          <w:lang w:eastAsia="en-US"/>
        </w:rPr>
        <w:t>с информацией о выполнении шагов процесса ПТГ</w:t>
      </w:r>
      <w:r w:rsidR="00F5034C">
        <w:rPr>
          <w:rFonts w:eastAsia="Calibri"/>
          <w:color w:val="000000" w:themeColor="text1"/>
          <w:lang w:eastAsia="en-US"/>
        </w:rPr>
        <w:t xml:space="preserve"> (</w:t>
      </w:r>
      <w:r w:rsidR="00EE1520">
        <w:rPr>
          <w:rFonts w:eastAsia="Calibri"/>
          <w:color w:val="000000" w:themeColor="text1"/>
          <w:lang w:eastAsia="en-US"/>
        </w:rPr>
        <w:fldChar w:fldCharType="begin"/>
      </w:r>
      <w:r w:rsidR="00EE1520">
        <w:rPr>
          <w:rFonts w:eastAsia="Calibri"/>
          <w:color w:val="000000" w:themeColor="text1"/>
          <w:lang w:eastAsia="en-US"/>
        </w:rPr>
        <w:instrText xml:space="preserve"> REF _Ref84252372 \h </w:instrText>
      </w:r>
      <w:r w:rsidR="00EE1520">
        <w:rPr>
          <w:rFonts w:eastAsia="Calibri"/>
          <w:color w:val="000000" w:themeColor="text1"/>
          <w:lang w:eastAsia="en-US"/>
        </w:rPr>
      </w:r>
      <w:r w:rsidR="00EE1520">
        <w:rPr>
          <w:rFonts w:eastAsia="Calibri"/>
          <w:color w:val="000000" w:themeColor="text1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166</w:t>
      </w:r>
      <w:r w:rsidR="00EE1520">
        <w:rPr>
          <w:rFonts w:eastAsia="Calibri"/>
          <w:color w:val="000000" w:themeColor="text1"/>
          <w:lang w:eastAsia="en-US"/>
        </w:rPr>
        <w:fldChar w:fldCharType="end"/>
      </w:r>
      <w:r w:rsidR="00F5034C">
        <w:rPr>
          <w:rFonts w:eastAsia="Calibri"/>
          <w:color w:val="000000" w:themeColor="text1"/>
          <w:lang w:eastAsia="en-US"/>
        </w:rPr>
        <w:t>).</w:t>
      </w:r>
    </w:p>
    <w:p w14:paraId="4164D4C0" w14:textId="77777777" w:rsidR="00F5034C" w:rsidRDefault="00F5034C" w:rsidP="00C5183A">
      <w:pPr>
        <w:keepNext/>
        <w:jc w:val="center"/>
      </w:pPr>
      <w:r w:rsidRPr="00F5034C">
        <w:rPr>
          <w:noProof/>
        </w:rPr>
        <w:lastRenderedPageBreak/>
        <w:drawing>
          <wp:inline distT="0" distB="0" distL="0" distR="0" wp14:anchorId="782196FD" wp14:editId="3BAA5B73">
            <wp:extent cx="5356860" cy="3383280"/>
            <wp:effectExtent l="0" t="0" r="0" b="7620"/>
            <wp:docPr id="56" name="Рисунок 56" descr="C:\Users\nadezhda.kulikova\Desktop\птг подписчи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adezhda.kulikova\Desktop\птг подписчик2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29BF2" w14:textId="4D0ECD76" w:rsidR="00F5034C" w:rsidRDefault="00F5034C" w:rsidP="00C5183A">
      <w:pPr>
        <w:pStyle w:val="a7"/>
        <w:jc w:val="center"/>
        <w:rPr>
          <w:rFonts w:eastAsia="Calibri"/>
          <w:color w:val="000000" w:themeColor="text1"/>
          <w:lang w:eastAsia="en-US"/>
        </w:rPr>
      </w:pPr>
      <w:bookmarkStart w:id="10903" w:name="_Ref8425237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166</w:t>
      </w:r>
      <w:r w:rsidR="00753F7E">
        <w:rPr>
          <w:noProof/>
        </w:rPr>
        <w:fldChar w:fldCharType="end"/>
      </w:r>
      <w:bookmarkEnd w:id="10903"/>
      <w:r>
        <w:t xml:space="preserve"> – </w:t>
      </w:r>
      <w:r w:rsidRPr="00B006C4">
        <w:rPr>
          <w:rFonts w:eastAsia="Calibri"/>
          <w:color w:val="000000" w:themeColor="text1"/>
          <w:lang w:eastAsia="en-US"/>
        </w:rPr>
        <w:t xml:space="preserve">форма с информацией о выполнении шагов процесса ПТГ для </w:t>
      </w:r>
      <w:r>
        <w:rPr>
          <w:rFonts w:eastAsia="Calibri"/>
          <w:color w:val="000000" w:themeColor="text1"/>
          <w:lang w:eastAsia="en-US"/>
        </w:rPr>
        <w:t>подписчика</w:t>
      </w:r>
    </w:p>
    <w:p w14:paraId="1A6576B9" w14:textId="77777777" w:rsidR="00D7187D" w:rsidRPr="00D7187D" w:rsidRDefault="00D7187D" w:rsidP="00D7187D">
      <w:pPr>
        <w:rPr>
          <w:lang w:eastAsia="en-US"/>
        </w:rPr>
      </w:pPr>
    </w:p>
    <w:p w14:paraId="41884896" w14:textId="77777777" w:rsidR="001E329F" w:rsidRPr="000B4C5A" w:rsidRDefault="001E329F" w:rsidP="001E329F">
      <w:pPr>
        <w:spacing w:line="360" w:lineRule="auto"/>
        <w:ind w:firstLine="0"/>
        <w:rPr>
          <w:color w:val="000000" w:themeColor="text1"/>
          <w:lang w:eastAsia="en-US"/>
        </w:rPr>
      </w:pPr>
      <w:r w:rsidRPr="000B4C5A">
        <w:rPr>
          <w:rFonts w:eastAsia="Calibri"/>
          <w:color w:val="000000" w:themeColor="text1"/>
          <w:lang w:eastAsia="en-US"/>
        </w:rPr>
        <w:t xml:space="preserve"> ЛК УВ сформирует и отправит сообщение-</w:t>
      </w:r>
      <w:r>
        <w:rPr>
          <w:rFonts w:eastAsia="Calibri"/>
          <w:color w:val="000000" w:themeColor="text1"/>
          <w:lang w:eastAsia="en-US"/>
        </w:rPr>
        <w:t xml:space="preserve">рассылку </w:t>
      </w:r>
      <w:r w:rsidRPr="000B4C5A">
        <w:rPr>
          <w:rFonts w:eastAsia="Calibri"/>
          <w:color w:val="000000" w:themeColor="text1"/>
          <w:lang w:eastAsia="en-US"/>
        </w:rPr>
        <w:t>в адрес указанной ИС УВ в тестовой среде СМЭВ.</w:t>
      </w:r>
      <w:r w:rsidRPr="000B4C5A">
        <w:rPr>
          <w:color w:val="000000" w:themeColor="text1"/>
          <w:lang w:eastAsia="en-US"/>
        </w:rPr>
        <w:t xml:space="preserve"> </w:t>
      </w:r>
      <w:r w:rsidR="00D7187D">
        <w:rPr>
          <w:color w:val="000000" w:themeColor="text1"/>
          <w:lang w:eastAsia="en-US"/>
        </w:rPr>
        <w:t>После доставки сообщения в очередь ИС УВ</w:t>
      </w:r>
      <w:r w:rsidR="00D7187D" w:rsidRPr="000B4C5A">
        <w:rPr>
          <w:rFonts w:eastAsia="Calibri"/>
          <w:lang w:eastAsia="en-US"/>
        </w:rPr>
        <w:t xml:space="preserve"> </w:t>
      </w:r>
      <w:r w:rsidR="00D7187D">
        <w:rPr>
          <w:rFonts w:eastAsia="Calibri"/>
          <w:lang w:eastAsia="en-US"/>
        </w:rPr>
        <w:t>ш</w:t>
      </w:r>
      <w:r w:rsidRPr="000B4C5A">
        <w:rPr>
          <w:rFonts w:eastAsia="Calibri"/>
          <w:lang w:eastAsia="en-US"/>
        </w:rPr>
        <w:t xml:space="preserve">аги </w:t>
      </w:r>
      <w:r w:rsidRPr="00C939F8">
        <w:rPr>
          <w:rFonts w:eastAsia="Calibri"/>
          <w:b/>
          <w:lang w:eastAsia="en-US"/>
        </w:rPr>
        <w:t>1</w:t>
      </w:r>
      <w:r w:rsidR="00D7187D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2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D7187D">
        <w:rPr>
          <w:rFonts w:eastAsia="Calibri"/>
          <w:lang w:eastAsia="en-US"/>
        </w:rPr>
        <w:t>.</w:t>
      </w:r>
    </w:p>
    <w:p w14:paraId="245570DF" w14:textId="77777777" w:rsidR="001E329F" w:rsidRPr="000B4C5A" w:rsidRDefault="001E329F" w:rsidP="00F126DC">
      <w:pPr>
        <w:pStyle w:val="ac"/>
        <w:numPr>
          <w:ilvl w:val="0"/>
          <w:numId w:val="72"/>
        </w:numPr>
        <w:spacing w:line="360" w:lineRule="auto"/>
        <w:rPr>
          <w:color w:val="000000" w:themeColor="text1"/>
          <w:lang w:eastAsia="en-US"/>
        </w:rPr>
      </w:pPr>
      <w:r w:rsidRPr="000B4C5A">
        <w:rPr>
          <w:color w:val="000000" w:themeColor="text1"/>
          <w:shd w:val="clear" w:color="auto" w:fill="FFFFFF"/>
        </w:rPr>
        <w:t>Получит</w:t>
      </w:r>
      <w:r>
        <w:rPr>
          <w:color w:val="000000" w:themeColor="text1"/>
          <w:shd w:val="clear" w:color="auto" w:fill="FFFFFF"/>
        </w:rPr>
        <w:t>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данное сообщение-рассылку</w:t>
      </w:r>
      <w:r w:rsidRPr="000B4C5A">
        <w:rPr>
          <w:color w:val="000000" w:themeColor="text1"/>
          <w:shd w:val="clear" w:color="auto" w:fill="FFFFFF"/>
        </w:rPr>
        <w:t xml:space="preserve"> методом GetRequestRequest в тестовой среде СМЭВ и подтверди</w:t>
      </w:r>
      <w:r>
        <w:rPr>
          <w:color w:val="000000" w:themeColor="text1"/>
          <w:shd w:val="clear" w:color="auto" w:fill="FFFFFF"/>
        </w:rPr>
        <w:t>ть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успешное </w:t>
      </w:r>
      <w:r w:rsidRPr="000B4C5A">
        <w:rPr>
          <w:color w:val="000000" w:themeColor="text1"/>
          <w:shd w:val="clear" w:color="auto" w:fill="FFFFFF"/>
        </w:rPr>
        <w:t xml:space="preserve">получение запроса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сообщения.</w:t>
      </w:r>
    </w:p>
    <w:p w14:paraId="7CD7CE56" w14:textId="77777777" w:rsidR="001E329F" w:rsidRDefault="001E329F" w:rsidP="001E329F">
      <w:pPr>
        <w:spacing w:line="360" w:lineRule="auto"/>
      </w:pPr>
      <w:r w:rsidRPr="000B4C5A">
        <w:t>Если в процессе выполнени</w:t>
      </w:r>
      <w:r>
        <w:t>я</w:t>
      </w:r>
      <w:r w:rsidRPr="000B4C5A">
        <w:t xml:space="preserve"> операций </w:t>
      </w:r>
      <w:r>
        <w:t xml:space="preserve">получения и </w:t>
      </w:r>
      <w:r w:rsidRPr="000B4C5A">
        <w:t>подтверждения возникли проблемы, повторите процедуру с отправкой тестового запроса ещё</w:t>
      </w:r>
      <w:r>
        <w:t xml:space="preserve"> раз, нажав кнопку «Отправить запрос».</w:t>
      </w:r>
    </w:p>
    <w:p w14:paraId="7E13A356" w14:textId="00261FB7" w:rsidR="001E329F" w:rsidRDefault="001E329F" w:rsidP="001E329F">
      <w:pPr>
        <w:spacing w:line="360" w:lineRule="auto"/>
        <w:ind w:firstLine="0"/>
        <w:rPr>
          <w:rFonts w:eastAsia="Calibri"/>
          <w:lang w:eastAsia="en-US"/>
        </w:rPr>
      </w:pPr>
      <w:r>
        <w:t xml:space="preserve">После успешного подтверждения сообщения шаг </w:t>
      </w:r>
      <w:r w:rsidRPr="00C939F8">
        <w:rPr>
          <w:b/>
        </w:rPr>
        <w:t>3</w:t>
      </w:r>
      <w:r>
        <w:t xml:space="preserve"> </w:t>
      </w:r>
      <w:r w:rsidRPr="000B4C5A">
        <w:rPr>
          <w:rFonts w:eastAsia="Calibri"/>
          <w:lang w:eastAsia="en-US"/>
        </w:rPr>
        <w:t>на форме с информацией о выполнении процесса ПТГ буд</w:t>
      </w:r>
      <w:r>
        <w:rPr>
          <w:rFonts w:eastAsia="Calibri"/>
          <w:lang w:eastAsia="en-US"/>
        </w:rPr>
        <w:t>ет</w:t>
      </w:r>
      <w:r w:rsidRPr="000B4C5A">
        <w:rPr>
          <w:rFonts w:eastAsia="Calibri"/>
          <w:lang w:eastAsia="en-US"/>
        </w:rPr>
        <w:t xml:space="preserve"> выполнен (зеленый цвет)</w:t>
      </w:r>
      <w:r w:rsidR="006922CB">
        <w:rPr>
          <w:rFonts w:eastAsia="Calibri"/>
          <w:lang w:eastAsia="en-US"/>
        </w:rPr>
        <w:t xml:space="preserve"> (</w:t>
      </w:r>
      <w:r w:rsidR="00EE1520">
        <w:rPr>
          <w:rFonts w:eastAsia="Calibri"/>
          <w:lang w:eastAsia="en-US"/>
        </w:rPr>
        <w:fldChar w:fldCharType="begin"/>
      </w:r>
      <w:r w:rsidR="00EE1520">
        <w:rPr>
          <w:rFonts w:eastAsia="Calibri"/>
          <w:lang w:eastAsia="en-US"/>
        </w:rPr>
        <w:instrText xml:space="preserve"> REF _Ref84252491 \h </w:instrText>
      </w:r>
      <w:r w:rsidR="00EE1520">
        <w:rPr>
          <w:rFonts w:eastAsia="Calibri"/>
          <w:lang w:eastAsia="en-US"/>
        </w:rPr>
      </w:r>
      <w:r w:rsidR="00EE1520">
        <w:rPr>
          <w:rFonts w:eastAsia="Calibri"/>
          <w:lang w:eastAsia="en-US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167</w:t>
      </w:r>
      <w:r w:rsidR="00EE1520">
        <w:rPr>
          <w:rFonts w:eastAsia="Calibri"/>
          <w:lang w:eastAsia="en-US"/>
        </w:rPr>
        <w:fldChar w:fldCharType="end"/>
      </w:r>
      <w:r w:rsidR="006922CB">
        <w:rPr>
          <w:rFonts w:eastAsia="Calibri"/>
          <w:lang w:eastAsia="en-US"/>
        </w:rPr>
        <w:t>)</w:t>
      </w:r>
      <w:r w:rsidR="00D7187D">
        <w:rPr>
          <w:rFonts w:eastAsia="Calibri"/>
          <w:lang w:eastAsia="en-US"/>
        </w:rPr>
        <w:t>.</w:t>
      </w:r>
    </w:p>
    <w:p w14:paraId="526E223C" w14:textId="77777777" w:rsidR="00F5034C" w:rsidRDefault="00F5034C" w:rsidP="00C5183A">
      <w:pPr>
        <w:keepNext/>
        <w:spacing w:line="360" w:lineRule="auto"/>
        <w:ind w:firstLine="0"/>
        <w:jc w:val="center"/>
      </w:pPr>
      <w:r w:rsidRPr="00F5034C">
        <w:rPr>
          <w:rFonts w:eastAsia="Calibri"/>
          <w:noProof/>
        </w:rPr>
        <w:lastRenderedPageBreak/>
        <w:drawing>
          <wp:inline distT="0" distB="0" distL="0" distR="0" wp14:anchorId="11832837" wp14:editId="6FAA8CDC">
            <wp:extent cx="5654040" cy="3444240"/>
            <wp:effectExtent l="0" t="0" r="3810" b="3810"/>
            <wp:docPr id="31" name="Рисунок 31" descr="C:\Users\nadezhda.kulikova\Desktop\подписчик пт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dezhda.kulikova\Desktop\подписчик птг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4BB5" w14:textId="1CDC3158" w:rsidR="00F5034C" w:rsidRDefault="00F5034C" w:rsidP="00F5034C">
      <w:pPr>
        <w:pStyle w:val="a7"/>
        <w:jc w:val="center"/>
        <w:rPr>
          <w:rFonts w:eastAsia="Calibri"/>
          <w:lang w:eastAsia="en-US"/>
        </w:rPr>
      </w:pPr>
      <w:bookmarkStart w:id="10904" w:name="_Ref8425249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E11B25">
        <w:rPr>
          <w:noProof/>
        </w:rPr>
        <w:t>167</w:t>
      </w:r>
      <w:r w:rsidR="00753F7E">
        <w:rPr>
          <w:noProof/>
        </w:rPr>
        <w:fldChar w:fldCharType="end"/>
      </w:r>
      <w:bookmarkEnd w:id="10904"/>
      <w:r>
        <w:t xml:space="preserve"> –</w:t>
      </w:r>
      <w:r w:rsidRPr="00F5034C">
        <w:rPr>
          <w:rFonts w:eastAsia="Calibri"/>
          <w:color w:val="000000" w:themeColor="text1"/>
          <w:lang w:eastAsia="en-US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>форма с информацией о выполнен</w:t>
      </w:r>
      <w:r>
        <w:rPr>
          <w:rFonts w:eastAsia="Calibri"/>
          <w:color w:val="000000" w:themeColor="text1"/>
          <w:lang w:eastAsia="en-US"/>
        </w:rPr>
        <w:t>енных</w:t>
      </w:r>
      <w:r w:rsidRPr="00B006C4">
        <w:rPr>
          <w:rFonts w:eastAsia="Calibri"/>
          <w:color w:val="000000" w:themeColor="text1"/>
          <w:lang w:eastAsia="en-US"/>
        </w:rPr>
        <w:t xml:space="preserve"> шаг</w:t>
      </w:r>
      <w:r>
        <w:rPr>
          <w:rFonts w:eastAsia="Calibri"/>
          <w:color w:val="000000" w:themeColor="text1"/>
          <w:lang w:eastAsia="en-US"/>
        </w:rPr>
        <w:t>ах</w:t>
      </w:r>
      <w:r w:rsidRPr="00B006C4">
        <w:rPr>
          <w:rFonts w:eastAsia="Calibri"/>
          <w:color w:val="000000" w:themeColor="text1"/>
          <w:lang w:eastAsia="en-US"/>
        </w:rPr>
        <w:t xml:space="preserve"> процесса ПТГ для </w:t>
      </w:r>
      <w:r>
        <w:rPr>
          <w:rFonts w:eastAsia="Calibri"/>
          <w:color w:val="000000" w:themeColor="text1"/>
          <w:lang w:eastAsia="en-US"/>
        </w:rPr>
        <w:t>подписчика</w:t>
      </w:r>
    </w:p>
    <w:p w14:paraId="19795EE2" w14:textId="77777777" w:rsidR="00F5034C" w:rsidRDefault="00F5034C" w:rsidP="00F5034C">
      <w:pPr>
        <w:spacing w:line="360" w:lineRule="auto"/>
        <w:ind w:firstLine="0"/>
        <w:jc w:val="center"/>
        <w:rPr>
          <w:rFonts w:eastAsia="Calibri"/>
          <w:lang w:eastAsia="en-US"/>
        </w:rPr>
      </w:pPr>
    </w:p>
    <w:p w14:paraId="6039CECE" w14:textId="77777777" w:rsidR="001E329F" w:rsidRDefault="001E329F" w:rsidP="001E329F">
      <w:pPr>
        <w:spacing w:line="360" w:lineRule="auto"/>
      </w:pPr>
      <w:r>
        <w:rPr>
          <w:lang w:eastAsia="en-US"/>
        </w:rPr>
        <w:t xml:space="preserve">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 к ВВС в роли подписчика</w:t>
      </w:r>
      <w:r>
        <w:rPr>
          <w:lang w:eastAsia="en-US"/>
        </w:rPr>
        <w:t xml:space="preserve"> все проверки становятся пройдены, что инициирует процесс изменения статуса на «</w:t>
      </w:r>
      <w:r w:rsidRPr="009449FC">
        <w:rPr>
          <w:lang w:eastAsia="en-US"/>
        </w:rPr>
        <w:t>Доступ в ПСМЭВ получен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  <w:r>
        <w:rPr>
          <w:lang w:eastAsia="en-US"/>
        </w:rPr>
        <w:t xml:space="preserve">и передачу в продуктивную среду СМЭВ информации о изменении прав доступа к </w:t>
      </w:r>
      <w:r w:rsidRPr="00465CD0">
        <w:rPr>
          <w:b/>
          <w:i/>
          <w:lang w:eastAsia="en-US"/>
        </w:rPr>
        <w:t>Виду сведений</w:t>
      </w:r>
      <w:r>
        <w:rPr>
          <w:lang w:eastAsia="en-US"/>
        </w:rPr>
        <w:t xml:space="preserve">. </w:t>
      </w:r>
    </w:p>
    <w:p w14:paraId="24BF9259" w14:textId="77777777"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 xml:space="preserve">С этого момента для указанной ИС </w:t>
      </w:r>
      <w:r w:rsidRPr="00465CD0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доступен для получения рассылки в продуктивной среде СМЭВ.</w:t>
      </w:r>
    </w:p>
    <w:p w14:paraId="645E2E2E" w14:textId="77777777" w:rsidR="001C0794" w:rsidRPr="00BF650A" w:rsidRDefault="001C0794" w:rsidP="00BF650A">
      <w:pPr>
        <w:rPr>
          <w:rFonts w:eastAsiaTheme="minorEastAsia"/>
        </w:rPr>
      </w:pPr>
    </w:p>
    <w:p w14:paraId="0C1E905A" w14:textId="77777777" w:rsidR="007A1429" w:rsidRDefault="007347F0" w:rsidP="00A652DD">
      <w:pPr>
        <w:pStyle w:val="31"/>
      </w:pPr>
      <w:bookmarkStart w:id="10905" w:name="_Ref86750525"/>
      <w:bookmarkStart w:id="10906" w:name="_Toc91517453"/>
      <w:r>
        <w:t>Предоставление</w:t>
      </w:r>
      <w:r w:rsidR="007A1429">
        <w:t xml:space="preserve"> доступа к виду сведений в среде разработки СМЭВ</w:t>
      </w:r>
      <w:bookmarkEnd w:id="10905"/>
      <w:bookmarkEnd w:id="10906"/>
    </w:p>
    <w:p w14:paraId="0B9486EB" w14:textId="77777777" w:rsidR="007A1429" w:rsidRDefault="007A1429" w:rsidP="007A1429">
      <w:pPr>
        <w:rPr>
          <w:lang w:eastAsia="en-US"/>
        </w:rPr>
      </w:pPr>
      <w:r>
        <w:rPr>
          <w:lang w:eastAsia="en-US"/>
        </w:rPr>
        <w:t>Функция Добавления ответчика</w:t>
      </w:r>
      <w:r w:rsidR="00206FFD">
        <w:rPr>
          <w:lang w:eastAsia="en-US"/>
        </w:rPr>
        <w:t>/ издателя</w:t>
      </w:r>
      <w:r>
        <w:rPr>
          <w:lang w:eastAsia="en-US"/>
        </w:rPr>
        <w:t xml:space="preserve"> в СРСМЭВ доступна для авторизованных пользователей в роли:</w:t>
      </w:r>
    </w:p>
    <w:p w14:paraId="5C089E04" w14:textId="77777777" w:rsidR="007A1429" w:rsidRDefault="007A1429" w:rsidP="007A1429">
      <w:pPr>
        <w:pStyle w:val="13"/>
        <w:rPr>
          <w:lang w:eastAsia="en-US"/>
        </w:rPr>
      </w:pPr>
      <w:r>
        <w:rPr>
          <w:lang w:eastAsia="en-US"/>
        </w:rPr>
        <w:t>Представитель участника взаимодействия;</w:t>
      </w:r>
    </w:p>
    <w:p w14:paraId="51A2E594" w14:textId="77777777" w:rsidR="007A1429" w:rsidRDefault="007A1429" w:rsidP="007A1429">
      <w:pPr>
        <w:pStyle w:val="13"/>
        <w:rPr>
          <w:lang w:eastAsia="en-US"/>
        </w:rPr>
      </w:pPr>
      <w:r>
        <w:rPr>
          <w:lang w:eastAsia="en-US"/>
        </w:rPr>
        <w:t>Представитель разработчика.</w:t>
      </w:r>
    </w:p>
    <w:p w14:paraId="714E4EB5" w14:textId="77777777" w:rsidR="007A1429" w:rsidRDefault="007A1429" w:rsidP="00F62B5B">
      <w:pPr>
        <w:rPr>
          <w:lang w:eastAsia="en-US"/>
        </w:rPr>
      </w:pPr>
      <w:r>
        <w:rPr>
          <w:lang w:eastAsia="en-US"/>
        </w:rPr>
        <w:t xml:space="preserve">Данная функция предназначена для присвоения </w:t>
      </w:r>
      <w:r w:rsidR="007347F0">
        <w:rPr>
          <w:lang w:eastAsia="en-US"/>
        </w:rPr>
        <w:t>созданному</w:t>
      </w:r>
      <w:r>
        <w:rPr>
          <w:lang w:eastAsia="en-US"/>
        </w:rPr>
        <w:t xml:space="preserve"> в ЛК УВ </w:t>
      </w:r>
      <w:r w:rsidR="00206FFD" w:rsidRPr="00F62B5B">
        <w:rPr>
          <w:b/>
          <w:i/>
          <w:lang w:eastAsia="en-US"/>
        </w:rPr>
        <w:t>Виду сведений</w:t>
      </w:r>
      <w:r w:rsidR="00206FFD">
        <w:rPr>
          <w:lang w:eastAsia="en-US"/>
        </w:rPr>
        <w:t xml:space="preserve"> и его версии,</w:t>
      </w:r>
      <w:r>
        <w:rPr>
          <w:lang w:eastAsia="en-US"/>
        </w:rPr>
        <w:t xml:space="preserve"> зарегистрированной в СРМЭВ</w:t>
      </w:r>
      <w:r w:rsidR="00206FFD">
        <w:rPr>
          <w:lang w:eastAsia="en-US"/>
        </w:rPr>
        <w:t>,</w:t>
      </w:r>
      <w:r>
        <w:rPr>
          <w:lang w:eastAsia="en-US"/>
        </w:rPr>
        <w:t xml:space="preserve"> задать ИС ответчика.</w:t>
      </w:r>
    </w:p>
    <w:p w14:paraId="642E5DD4" w14:textId="77777777" w:rsidR="00B03FDC" w:rsidRDefault="00B03FDC" w:rsidP="00F62B5B">
      <w:pPr>
        <w:rPr>
          <w:lang w:eastAsia="en-US"/>
        </w:rPr>
      </w:pPr>
    </w:p>
    <w:p w14:paraId="61D27364" w14:textId="77777777" w:rsidR="00B72DF6" w:rsidRDefault="00B72DF6" w:rsidP="00F62B5B">
      <w:pPr>
        <w:rPr>
          <w:lang w:eastAsia="en-US"/>
        </w:rPr>
      </w:pPr>
      <w:r>
        <w:rPr>
          <w:lang w:eastAsia="en-US"/>
        </w:rPr>
        <w:t xml:space="preserve">Добавление ответчика выполняется только для </w:t>
      </w:r>
      <w:r w:rsidRPr="00F62B5B">
        <w:rPr>
          <w:b/>
          <w:i/>
          <w:lang w:eastAsia="en-US"/>
        </w:rPr>
        <w:t xml:space="preserve">Видов </w:t>
      </w:r>
      <w:r w:rsidR="00B03FDC" w:rsidRPr="00F62B5B">
        <w:rPr>
          <w:b/>
          <w:i/>
          <w:lang w:eastAsia="en-US"/>
        </w:rPr>
        <w:t>сведений</w:t>
      </w:r>
      <w:r w:rsidR="00B03FDC">
        <w:rPr>
          <w:lang w:eastAsia="en-US"/>
        </w:rPr>
        <w:t>,</w:t>
      </w:r>
      <w:r>
        <w:rPr>
          <w:lang w:eastAsia="en-US"/>
        </w:rPr>
        <w:t xml:space="preserve"> зарегистрированных в среде разработки СМЭВ</w:t>
      </w:r>
      <w:r w:rsidR="00B03FDC">
        <w:rPr>
          <w:lang w:eastAsia="en-US"/>
        </w:rPr>
        <w:t>.</w:t>
      </w:r>
    </w:p>
    <w:p w14:paraId="61A1BA50" w14:textId="77777777" w:rsidR="00B03FDC" w:rsidRDefault="00B03FDC" w:rsidP="00F62B5B">
      <w:pPr>
        <w:rPr>
          <w:lang w:eastAsia="en-US"/>
        </w:rPr>
      </w:pPr>
    </w:p>
    <w:p w14:paraId="147579FD" w14:textId="50868A4F" w:rsidR="00B72DF6" w:rsidRDefault="00B72DF6" w:rsidP="00F62B5B">
      <w:pPr>
        <w:rPr>
          <w:lang w:eastAsia="en-US"/>
        </w:rPr>
      </w:pPr>
      <w:r>
        <w:rPr>
          <w:lang w:eastAsia="en-US"/>
        </w:rPr>
        <w:t>Для добавления ответчиков в тестовой и продуктивной среде СМЭВ необходимо создать Запрос на получение доступа к виду сведений и пройти ПТГ (</w:t>
      </w:r>
      <w:r w:rsidR="007347F0">
        <w:rPr>
          <w:lang w:eastAsia="en-US"/>
        </w:rPr>
        <w:t>подробней</w:t>
      </w:r>
      <w:r>
        <w:rPr>
          <w:lang w:eastAsia="en-US"/>
        </w:rPr>
        <w:t xml:space="preserve"> в разделе </w:t>
      </w:r>
      <w:r w:rsidR="00B03FDC">
        <w:rPr>
          <w:lang w:eastAsia="en-US"/>
        </w:rPr>
        <w:fldChar w:fldCharType="begin"/>
      </w:r>
      <w:r w:rsidR="00B03FDC">
        <w:rPr>
          <w:lang w:eastAsia="en-US"/>
        </w:rPr>
        <w:instrText xml:space="preserve"> REF _Ref86750279 \r \h </w:instrText>
      </w:r>
      <w:r w:rsidR="00B03FDC">
        <w:rPr>
          <w:lang w:eastAsia="en-US"/>
        </w:rPr>
      </w:r>
      <w:r w:rsidR="00B03FDC">
        <w:rPr>
          <w:lang w:eastAsia="en-US"/>
        </w:rPr>
        <w:fldChar w:fldCharType="separate"/>
      </w:r>
      <w:r w:rsidR="00E11B25">
        <w:rPr>
          <w:lang w:eastAsia="en-US"/>
        </w:rPr>
        <w:t>5.4.2</w:t>
      </w:r>
      <w:r w:rsidR="00B03FDC">
        <w:rPr>
          <w:lang w:eastAsia="en-US"/>
        </w:rPr>
        <w:fldChar w:fldCharType="end"/>
      </w:r>
      <w:r w:rsidR="00B03FDC">
        <w:rPr>
          <w:lang w:eastAsia="en-US"/>
        </w:rPr>
        <w:t>).</w:t>
      </w:r>
    </w:p>
    <w:p w14:paraId="79D59A1A" w14:textId="77777777" w:rsidR="007A1429" w:rsidRDefault="007A1429" w:rsidP="00F62B5B">
      <w:pPr>
        <w:rPr>
          <w:lang w:eastAsia="en-US"/>
        </w:rPr>
      </w:pPr>
    </w:p>
    <w:p w14:paraId="1285C452" w14:textId="77777777" w:rsidR="00B72DF6" w:rsidRDefault="007A1429" w:rsidP="00F62B5B">
      <w:r>
        <w:rPr>
          <w:lang w:eastAsia="en-US"/>
        </w:rPr>
        <w:t>Для запуска визарда Добавить ответчика / издателя</w:t>
      </w:r>
      <w:r w:rsidR="00206FFD">
        <w:rPr>
          <w:lang w:eastAsia="en-US"/>
        </w:rPr>
        <w:t>,</w:t>
      </w:r>
      <w:r>
        <w:rPr>
          <w:lang w:eastAsia="en-US"/>
        </w:rPr>
        <w:t xml:space="preserve"> пользователю необходимо выполнить </w:t>
      </w:r>
      <w:r w:rsidR="00B72DF6">
        <w:rPr>
          <w:lang w:eastAsia="en-US"/>
        </w:rPr>
        <w:t>следующие действия:</w:t>
      </w:r>
    </w:p>
    <w:p w14:paraId="30C92E6B" w14:textId="1F05FD98" w:rsidR="007A1429" w:rsidRDefault="00B72DF6" w:rsidP="00F62B5B">
      <w:r>
        <w:rPr>
          <w:lang w:eastAsia="en-US"/>
        </w:rPr>
        <w:t xml:space="preserve">Выполнить </w:t>
      </w:r>
      <w:r w:rsidR="007A1429">
        <w:rPr>
          <w:lang w:eastAsia="en-US"/>
        </w:rPr>
        <w:t xml:space="preserve">поиск нужного </w:t>
      </w:r>
      <w:r w:rsidR="007A1429" w:rsidRPr="00F62B5B">
        <w:rPr>
          <w:b/>
          <w:i/>
          <w:lang w:eastAsia="en-US"/>
        </w:rPr>
        <w:t>Вида сведений</w:t>
      </w:r>
      <w:r w:rsidR="00206FFD">
        <w:rPr>
          <w:lang w:eastAsia="en-US"/>
        </w:rPr>
        <w:t xml:space="preserve"> (описание поиска </w:t>
      </w:r>
      <w:r w:rsidR="007347F0">
        <w:rPr>
          <w:lang w:eastAsia="en-US"/>
        </w:rPr>
        <w:t>приведено</w:t>
      </w:r>
      <w:r w:rsidR="00206FFD">
        <w:rPr>
          <w:lang w:eastAsia="en-US"/>
        </w:rPr>
        <w:t xml:space="preserve"> в разделе </w:t>
      </w:r>
      <w:r w:rsidR="00206FFD">
        <w:rPr>
          <w:lang w:eastAsia="en-US"/>
        </w:rPr>
        <w:fldChar w:fldCharType="begin"/>
      </w:r>
      <w:r w:rsidR="00206FFD">
        <w:rPr>
          <w:lang w:eastAsia="en-US"/>
        </w:rPr>
        <w:instrText xml:space="preserve"> REF _Ref71128524 \r \h </w:instrText>
      </w:r>
      <w:r w:rsidR="00206FFD">
        <w:rPr>
          <w:lang w:eastAsia="en-US"/>
        </w:rPr>
      </w:r>
      <w:r w:rsidR="00206FFD">
        <w:rPr>
          <w:lang w:eastAsia="en-US"/>
        </w:rPr>
        <w:fldChar w:fldCharType="separate"/>
      </w:r>
      <w:r w:rsidR="00E11B25">
        <w:rPr>
          <w:lang w:eastAsia="en-US"/>
        </w:rPr>
        <w:t>5.3.1</w:t>
      </w:r>
      <w:r w:rsidR="00206FFD">
        <w:rPr>
          <w:lang w:eastAsia="en-US"/>
        </w:rPr>
        <w:fldChar w:fldCharType="end"/>
      </w:r>
      <w:r w:rsidR="00206FFD">
        <w:rPr>
          <w:lang w:eastAsia="en-US"/>
        </w:rPr>
        <w:t xml:space="preserve">), в блоке </w:t>
      </w:r>
      <w:r w:rsidR="00206FFD" w:rsidRPr="00F62B5B">
        <w:rPr>
          <w:b/>
          <w:i/>
          <w:lang w:eastAsia="en-US"/>
        </w:rPr>
        <w:t>Версии</w:t>
      </w:r>
      <w:r w:rsidR="00206FFD">
        <w:rPr>
          <w:lang w:eastAsia="en-US"/>
        </w:rPr>
        <w:t xml:space="preserve"> выполнить переход </w:t>
      </w:r>
      <w:r>
        <w:rPr>
          <w:lang w:eastAsia="en-US"/>
        </w:rPr>
        <w:t>к версии</w:t>
      </w:r>
      <w:r w:rsidR="00206FFD">
        <w:rPr>
          <w:lang w:eastAsia="en-US"/>
        </w:rPr>
        <w:t xml:space="preserve"> </w:t>
      </w:r>
      <w:r w:rsidR="00206FFD" w:rsidRPr="00F62B5B">
        <w:rPr>
          <w:b/>
          <w:i/>
          <w:lang w:eastAsia="en-US"/>
        </w:rPr>
        <w:t>Вида сведений</w:t>
      </w:r>
      <w:r w:rsidR="00206FFD">
        <w:rPr>
          <w:lang w:eastAsia="en-US"/>
        </w:rPr>
        <w:t xml:space="preserve"> зарегистрированным в среде разработки</w:t>
      </w:r>
      <w:r>
        <w:rPr>
          <w:lang w:eastAsia="en-US"/>
        </w:rPr>
        <w:t xml:space="preserve"> СМЭВ</w:t>
      </w:r>
      <w:r w:rsidR="00206FFD">
        <w:rPr>
          <w:lang w:eastAsia="en-US"/>
        </w:rPr>
        <w:t xml:space="preserve"> и выбрать нужную версию.</w:t>
      </w:r>
    </w:p>
    <w:p w14:paraId="3106944A" w14:textId="77777777" w:rsidR="00206FFD" w:rsidRDefault="00206FFD" w:rsidP="00F62B5B">
      <w:pPr>
        <w:keepNext/>
        <w:ind w:firstLine="0"/>
      </w:pPr>
      <w:r>
        <w:rPr>
          <w:noProof/>
        </w:rPr>
        <w:drawing>
          <wp:inline distT="0" distB="0" distL="0" distR="0" wp14:anchorId="7CEACDAD" wp14:editId="56E16C7E">
            <wp:extent cx="6480175" cy="30302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B76B" w14:textId="36CE3A14" w:rsidR="00206FFD" w:rsidRDefault="00206FFD" w:rsidP="00F62B5B">
      <w:pPr>
        <w:pStyle w:val="a7"/>
        <w:ind w:firstLine="0"/>
        <w:jc w:val="center"/>
      </w:pPr>
      <w:bookmarkStart w:id="10907" w:name="_Ref86749073"/>
      <w:r>
        <w:t xml:space="preserve">Рисунок </w:t>
      </w:r>
      <w:fldSimple w:instr=" SEQ Рисунок \* ARABIC ">
        <w:r w:rsidR="00E11B25">
          <w:rPr>
            <w:noProof/>
          </w:rPr>
          <w:t>168</w:t>
        </w:r>
      </w:fldSimple>
      <w:bookmarkEnd w:id="10907"/>
      <w:r>
        <w:t xml:space="preserve"> – Функция добавления ответчика в карточке версии Вида сведений</w:t>
      </w:r>
    </w:p>
    <w:p w14:paraId="46506A39" w14:textId="77777777" w:rsidR="00206FFD" w:rsidRDefault="00206FFD" w:rsidP="00F62B5B"/>
    <w:p w14:paraId="1607EB32" w14:textId="725FE59F" w:rsidR="00206FFD" w:rsidRDefault="00206FFD" w:rsidP="00F62B5B">
      <w:r>
        <w:t>Запуск виз</w:t>
      </w:r>
      <w:r w:rsidR="00537950">
        <w:t>ар</w:t>
      </w:r>
      <w:r>
        <w:t xml:space="preserve">да </w:t>
      </w:r>
      <w:r w:rsidRPr="00F62B5B">
        <w:rPr>
          <w:b/>
          <w:i/>
        </w:rPr>
        <w:t>Добавлени</w:t>
      </w:r>
      <w:r w:rsidR="00537950" w:rsidRPr="00F62B5B">
        <w:rPr>
          <w:b/>
          <w:i/>
        </w:rPr>
        <w:t>е</w:t>
      </w:r>
      <w:r w:rsidRPr="00F62B5B">
        <w:rPr>
          <w:b/>
          <w:i/>
        </w:rPr>
        <w:t xml:space="preserve"> </w:t>
      </w:r>
      <w:r w:rsidR="007347F0" w:rsidRPr="00F62B5B">
        <w:rPr>
          <w:b/>
          <w:i/>
        </w:rPr>
        <w:t>ответчика</w:t>
      </w:r>
      <w:r w:rsidRPr="00F62B5B">
        <w:rPr>
          <w:b/>
          <w:i/>
        </w:rPr>
        <w:t>/ издателя</w:t>
      </w:r>
      <w:r>
        <w:t xml:space="preserve"> выполняется нажатием на кнопку </w:t>
      </w:r>
      <w:r w:rsidRPr="00F62B5B">
        <w:rPr>
          <w:b/>
          <w:i/>
        </w:rPr>
        <w:t>Добавить</w:t>
      </w:r>
      <w:r w:rsidR="00537950">
        <w:t xml:space="preserve"> (</w:t>
      </w:r>
      <w:r w:rsidR="00537950">
        <w:fldChar w:fldCharType="begin"/>
      </w:r>
      <w:r w:rsidR="00537950">
        <w:instrText xml:space="preserve"> REF _Ref86749073 \h </w:instrText>
      </w:r>
      <w:r w:rsidR="00537950">
        <w:fldChar w:fldCharType="separate"/>
      </w:r>
      <w:r w:rsidR="00E11B25">
        <w:t xml:space="preserve">Рисунок </w:t>
      </w:r>
      <w:r w:rsidR="00E11B25">
        <w:rPr>
          <w:noProof/>
        </w:rPr>
        <w:t>168</w:t>
      </w:r>
      <w:r w:rsidR="00537950">
        <w:fldChar w:fldCharType="end"/>
      </w:r>
      <w:r w:rsidR="00537950">
        <w:t>)</w:t>
      </w:r>
    </w:p>
    <w:p w14:paraId="48D69283" w14:textId="183FA63B" w:rsidR="00537950" w:rsidRPr="00F62B5B" w:rsidRDefault="00537950" w:rsidP="00F62B5B">
      <w:r>
        <w:t xml:space="preserve">Для добавления информации о ИС ответчике по ВС необходимо на первом шаге указать ОГРН организации владельца ИС и из </w:t>
      </w:r>
      <w:r w:rsidR="007347F0">
        <w:t>выпадающего</w:t>
      </w:r>
      <w:r>
        <w:t xml:space="preserve"> списка выбрать нужную ИС</w:t>
      </w:r>
      <w:r w:rsidR="00B72DF6">
        <w:t>. Если у Вида сведения табличная маршрутизация, то также необходимо указать и код маршрутизации (</w:t>
      </w:r>
      <w:r w:rsidR="00B72DF6">
        <w:fldChar w:fldCharType="begin"/>
      </w:r>
      <w:r w:rsidR="00B72DF6">
        <w:instrText xml:space="preserve"> REF _Ref86750053 \h </w:instrText>
      </w:r>
      <w:r w:rsidR="00B72DF6">
        <w:fldChar w:fldCharType="separate"/>
      </w:r>
      <w:r w:rsidR="00E11B25">
        <w:t xml:space="preserve">Рисунок </w:t>
      </w:r>
      <w:r w:rsidR="00E11B25">
        <w:rPr>
          <w:noProof/>
        </w:rPr>
        <w:t>170</w:t>
      </w:r>
      <w:r w:rsidR="00B72DF6">
        <w:fldChar w:fldCharType="end"/>
      </w:r>
      <w:r w:rsidR="00B72DF6">
        <w:t>)</w:t>
      </w:r>
    </w:p>
    <w:p w14:paraId="6ABF9204" w14:textId="77777777" w:rsidR="00206FFD" w:rsidRDefault="00537950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10C075A" wp14:editId="6582B88C">
            <wp:extent cx="6480175" cy="3567430"/>
            <wp:effectExtent l="0" t="0" r="0" b="0"/>
            <wp:docPr id="1372" name="Рисунок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88E8" w14:textId="68A6F1A0" w:rsidR="00206FFD" w:rsidRDefault="00206FFD" w:rsidP="00F62B5B">
      <w:pPr>
        <w:pStyle w:val="a7"/>
        <w:ind w:firstLine="142"/>
        <w:jc w:val="center"/>
      </w:pPr>
      <w:r>
        <w:t xml:space="preserve">Рисунок </w:t>
      </w:r>
      <w:fldSimple w:instr=" SEQ Рисунок \* ARABIC ">
        <w:r w:rsidR="00E11B25">
          <w:rPr>
            <w:noProof/>
          </w:rPr>
          <w:t>169</w:t>
        </w:r>
      </w:fldSimple>
      <w:r w:rsidR="00537950">
        <w:t xml:space="preserve"> – Форма выбора ИС ответчика</w:t>
      </w:r>
      <w:r w:rsidR="00B72DF6">
        <w:t xml:space="preserve"> для ВС с фиксированной маршрутизацией </w:t>
      </w:r>
    </w:p>
    <w:p w14:paraId="1CFE03E0" w14:textId="77777777" w:rsidR="00B72DF6" w:rsidRDefault="00B72DF6" w:rsidP="00F62B5B"/>
    <w:p w14:paraId="57E768D0" w14:textId="77777777" w:rsidR="00B72DF6" w:rsidRPr="00F62B5B" w:rsidRDefault="00B72DF6" w:rsidP="00F62B5B"/>
    <w:p w14:paraId="63ACD57E" w14:textId="77777777" w:rsidR="00B72DF6" w:rsidRDefault="00B72DF6" w:rsidP="00F62B5B">
      <w:pPr>
        <w:keepNext/>
        <w:ind w:firstLine="0"/>
      </w:pPr>
      <w:r>
        <w:rPr>
          <w:noProof/>
        </w:rPr>
        <w:drawing>
          <wp:inline distT="0" distB="0" distL="0" distR="0" wp14:anchorId="62EEBD2E" wp14:editId="7BDC843F">
            <wp:extent cx="6480175" cy="4586605"/>
            <wp:effectExtent l="0" t="0" r="0" b="4445"/>
            <wp:docPr id="1380" name="Рисунок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2C1F" w14:textId="44466BC5" w:rsidR="00206FFD" w:rsidRDefault="00B72DF6" w:rsidP="00F62B5B">
      <w:pPr>
        <w:pStyle w:val="a7"/>
        <w:ind w:firstLine="0"/>
        <w:jc w:val="center"/>
      </w:pPr>
      <w:bookmarkStart w:id="10908" w:name="_Ref86750053"/>
      <w:r>
        <w:t xml:space="preserve">Рисунок </w:t>
      </w:r>
      <w:fldSimple w:instr=" SEQ Рисунок \* ARABIC ">
        <w:r w:rsidR="00E11B25">
          <w:rPr>
            <w:noProof/>
          </w:rPr>
          <w:t>170</w:t>
        </w:r>
      </w:fldSimple>
      <w:bookmarkEnd w:id="10908"/>
      <w:r>
        <w:t xml:space="preserve"> - Форма выбора ИС ответчика для ВС с табличной маршрутизацией</w:t>
      </w:r>
    </w:p>
    <w:p w14:paraId="74B489EF" w14:textId="77777777" w:rsidR="00B72DF6" w:rsidRPr="00F62B5B" w:rsidRDefault="00B72DF6" w:rsidP="00F62B5B"/>
    <w:p w14:paraId="4D1C8C96" w14:textId="77777777" w:rsidR="00206FFD" w:rsidRDefault="00537950" w:rsidP="00F62B5B">
      <w:r>
        <w:rPr>
          <w:lang w:eastAsia="en-US"/>
        </w:rPr>
        <w:t xml:space="preserve">После выбора нужной ИС, нажатием на кнопку </w:t>
      </w:r>
      <w:r w:rsidRPr="00F62B5B">
        <w:rPr>
          <w:b/>
          <w:i/>
          <w:lang w:eastAsia="en-US"/>
        </w:rPr>
        <w:t>Продолжить</w:t>
      </w:r>
      <w:r>
        <w:rPr>
          <w:lang w:eastAsia="en-US"/>
        </w:rPr>
        <w:t xml:space="preserve"> выполнить переход к форме подтверждения действий по добавлению ответчика</w:t>
      </w:r>
    </w:p>
    <w:p w14:paraId="5B4A2C95" w14:textId="77777777" w:rsidR="00537950" w:rsidRDefault="00537950" w:rsidP="00F62B5B">
      <w:pPr>
        <w:keepNext/>
        <w:ind w:firstLine="0"/>
      </w:pPr>
      <w:r>
        <w:rPr>
          <w:noProof/>
        </w:rPr>
        <w:drawing>
          <wp:inline distT="0" distB="0" distL="0" distR="0" wp14:anchorId="55CA4C5D" wp14:editId="4CE05FC8">
            <wp:extent cx="6480175" cy="2755900"/>
            <wp:effectExtent l="0" t="0" r="0" b="6350"/>
            <wp:docPr id="1376" name="Рисунок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4504" w14:textId="331AB0C2" w:rsidR="00537950" w:rsidRDefault="00537950" w:rsidP="00F62B5B">
      <w:pPr>
        <w:pStyle w:val="a7"/>
        <w:ind w:firstLine="0"/>
        <w:jc w:val="center"/>
      </w:pPr>
      <w:r>
        <w:t xml:space="preserve">Рисунок </w:t>
      </w:r>
      <w:fldSimple w:instr=" SEQ Рисунок \* ARABIC ">
        <w:r w:rsidR="00E11B25">
          <w:rPr>
            <w:noProof/>
          </w:rPr>
          <w:t>171</w:t>
        </w:r>
      </w:fldSimple>
      <w:r>
        <w:t xml:space="preserve"> – Форма подтверждения добавления ответчика</w:t>
      </w:r>
    </w:p>
    <w:p w14:paraId="776D9213" w14:textId="77777777" w:rsidR="00537950" w:rsidRDefault="00537950" w:rsidP="00F62B5B">
      <w:r>
        <w:t xml:space="preserve">Для подтверждения действий по добавлению ответчика необходимо на форме </w:t>
      </w:r>
      <w:r w:rsidRPr="00F62B5B">
        <w:rPr>
          <w:b/>
          <w:i/>
        </w:rPr>
        <w:t>Вы уверены, что хотите добавить ответчика</w:t>
      </w:r>
      <w:r>
        <w:t xml:space="preserve">?, нажать кнопку </w:t>
      </w:r>
      <w:r w:rsidRPr="00F62B5B">
        <w:rPr>
          <w:b/>
          <w:i/>
        </w:rPr>
        <w:t>Да, уверен</w:t>
      </w:r>
      <w:r>
        <w:t>. В результате выполнится пер</w:t>
      </w:r>
      <w:r w:rsidR="00B72DF6">
        <w:t>е</w:t>
      </w:r>
      <w:r>
        <w:t xml:space="preserve">дача информации о ответчике по </w:t>
      </w:r>
      <w:r w:rsidRPr="00F62B5B">
        <w:rPr>
          <w:b/>
          <w:i/>
        </w:rPr>
        <w:t>Виду сведений</w:t>
      </w:r>
      <w:r>
        <w:t xml:space="preserve"> в СР </w:t>
      </w:r>
      <w:r w:rsidR="00B72DF6">
        <w:t>СМЭВ и выполнится переход в карточку Вида сведений</w:t>
      </w:r>
    </w:p>
    <w:p w14:paraId="4189EB1F" w14:textId="77777777" w:rsidR="00B72DF6" w:rsidRDefault="00B72DF6" w:rsidP="00F62B5B"/>
    <w:p w14:paraId="630DE6CA" w14:textId="77777777" w:rsidR="00B72DF6" w:rsidRDefault="00B72DF6" w:rsidP="00F62B5B">
      <w:pPr>
        <w:keepNext/>
        <w:ind w:firstLine="0"/>
      </w:pPr>
      <w:r>
        <w:rPr>
          <w:noProof/>
        </w:rPr>
        <w:drawing>
          <wp:inline distT="0" distB="0" distL="0" distR="0" wp14:anchorId="56C746E2" wp14:editId="35F73407">
            <wp:extent cx="6480175" cy="3162935"/>
            <wp:effectExtent l="0" t="0" r="0" b="0"/>
            <wp:docPr id="1378" name="Рисунок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CE1E" w14:textId="208D6971" w:rsidR="00B72DF6" w:rsidRDefault="00B72DF6" w:rsidP="00F62B5B">
      <w:pPr>
        <w:pStyle w:val="a7"/>
        <w:ind w:firstLine="0"/>
        <w:jc w:val="center"/>
      </w:pPr>
      <w:r>
        <w:t xml:space="preserve">Рисунок </w:t>
      </w:r>
      <w:fldSimple w:instr=" SEQ Рисунок \* ARABIC ">
        <w:r w:rsidR="00E11B25">
          <w:rPr>
            <w:noProof/>
          </w:rPr>
          <w:t>172</w:t>
        </w:r>
      </w:fldSimple>
      <w:r>
        <w:t xml:space="preserve"> – Блок ответчиков для ВС с фиксированной маршрутизацией</w:t>
      </w:r>
    </w:p>
    <w:p w14:paraId="07FF1C9C" w14:textId="77777777" w:rsidR="00537950" w:rsidRPr="00F62B5B" w:rsidRDefault="00537950" w:rsidP="00F62B5B"/>
    <w:p w14:paraId="60F939A1" w14:textId="77777777" w:rsidR="00B72DF6" w:rsidRDefault="00B72DF6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793C7E8" wp14:editId="2B69078B">
            <wp:extent cx="6480175" cy="3778885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AEBA" w14:textId="061B99DE" w:rsidR="00537950" w:rsidRPr="00F62B5B" w:rsidRDefault="00B72DF6" w:rsidP="00F62B5B">
      <w:pPr>
        <w:pStyle w:val="a7"/>
        <w:ind w:firstLine="0"/>
        <w:jc w:val="center"/>
      </w:pPr>
      <w:r>
        <w:t xml:space="preserve">Рисунок </w:t>
      </w:r>
      <w:fldSimple w:instr=" SEQ Рисунок \* ARABIC ">
        <w:r w:rsidR="00E11B25">
          <w:rPr>
            <w:noProof/>
          </w:rPr>
          <w:t>173</w:t>
        </w:r>
      </w:fldSimple>
      <w:r>
        <w:t xml:space="preserve"> - Блок ответчиков для ВС с табличной маршрутизацией</w:t>
      </w:r>
    </w:p>
    <w:p w14:paraId="1E4FFC39" w14:textId="77777777" w:rsidR="00060857" w:rsidRDefault="00060857" w:rsidP="004D62F6">
      <w:pPr>
        <w:pStyle w:val="20"/>
      </w:pPr>
      <w:bookmarkStart w:id="10909" w:name="_Ref89964092"/>
      <w:bookmarkStart w:id="10910" w:name="_Ref89964096"/>
      <w:bookmarkStart w:id="10911" w:name="_Toc91517454"/>
      <w:r>
        <w:t xml:space="preserve">Мониторинг </w:t>
      </w:r>
      <w:bookmarkEnd w:id="10767"/>
      <w:r w:rsidR="009324B7">
        <w:t>информационной системы</w:t>
      </w:r>
      <w:bookmarkEnd w:id="10909"/>
      <w:bookmarkEnd w:id="10910"/>
      <w:bookmarkEnd w:id="10911"/>
    </w:p>
    <w:p w14:paraId="7D8BEAB3" w14:textId="77777777" w:rsidR="001C7588" w:rsidRDefault="001C7588" w:rsidP="00A652DD">
      <w:pPr>
        <w:pStyle w:val="31"/>
      </w:pPr>
      <w:bookmarkStart w:id="10912" w:name="_Ref89190774"/>
      <w:bookmarkStart w:id="10913" w:name="_Toc91517455"/>
      <w:r>
        <w:t>Просмотр списка очередей с текущей наполненностью</w:t>
      </w:r>
      <w:bookmarkEnd w:id="10912"/>
      <w:bookmarkEnd w:id="10913"/>
    </w:p>
    <w:p w14:paraId="7BB7C69E" w14:textId="20741374" w:rsidR="001C7588" w:rsidRDefault="001C7588" w:rsidP="001C7588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списка очередей с текущей наполненностью предназначена для обеспечения возможности самостоятельного отслеживания параметров </w:t>
      </w:r>
      <w:r w:rsidR="0039433F">
        <w:rPr>
          <w:rFonts w:eastAsiaTheme="minorEastAsia"/>
        </w:rPr>
        <w:t xml:space="preserve">текущей </w:t>
      </w:r>
      <w:r>
        <w:rPr>
          <w:rFonts w:eastAsiaTheme="minorEastAsia"/>
        </w:rPr>
        <w:t>наполн</w:t>
      </w:r>
      <w:r w:rsidR="0039433F">
        <w:rPr>
          <w:rFonts w:eastAsiaTheme="minorEastAsia"/>
        </w:rPr>
        <w:t>е</w:t>
      </w:r>
      <w:r w:rsidR="001A1A2A">
        <w:rPr>
          <w:rFonts w:eastAsiaTheme="minorEastAsia"/>
        </w:rPr>
        <w:t>н</w:t>
      </w:r>
      <w:r w:rsidR="0039433F">
        <w:rPr>
          <w:rFonts w:eastAsiaTheme="minorEastAsia"/>
        </w:rPr>
        <w:t>ности</w:t>
      </w:r>
      <w:r>
        <w:rPr>
          <w:rFonts w:eastAsiaTheme="minorEastAsia"/>
        </w:rPr>
        <w:t xml:space="preserve"> очередей</w:t>
      </w:r>
      <w:r w:rsidR="00227117">
        <w:rPr>
          <w:rFonts w:eastAsiaTheme="minorEastAsia"/>
        </w:rPr>
        <w:t xml:space="preserve"> для</w:t>
      </w:r>
      <w:r>
        <w:rPr>
          <w:rFonts w:eastAsiaTheme="minorEastAsia"/>
        </w:rPr>
        <w:t xml:space="preserve"> выбранной ИС. А также для перехода к статистике выбранной очереди</w:t>
      </w:r>
      <w:r w:rsidR="00227117">
        <w:rPr>
          <w:rFonts w:eastAsiaTheme="minorEastAsia"/>
        </w:rPr>
        <w:t xml:space="preserve"> (см. п. 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_Ref89190685 \r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E11B25">
        <w:rPr>
          <w:rFonts w:eastAsiaTheme="minorEastAsia"/>
        </w:rPr>
        <w:t>5.5.2</w:t>
      </w:r>
      <w:r w:rsidR="00551568">
        <w:rPr>
          <w:rFonts w:eastAsiaTheme="minorEastAsia"/>
        </w:rPr>
        <w:fldChar w:fldCharType="end"/>
      </w:r>
      <w:r w:rsidR="00227117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544B8353" w14:textId="39137D57" w:rsidR="009324B7" w:rsidRDefault="00060857" w:rsidP="00060857">
      <w:pPr>
        <w:pStyle w:val="affff"/>
      </w:pPr>
      <w:bookmarkStart w:id="10914" w:name="_Toc44576358"/>
      <w:bookmarkStart w:id="10915" w:name="_Toc44577908"/>
      <w:bookmarkStart w:id="10916" w:name="_Toc44576359"/>
      <w:bookmarkStart w:id="10917" w:name="_Toc44577909"/>
      <w:bookmarkEnd w:id="10914"/>
      <w:bookmarkEnd w:id="10915"/>
      <w:bookmarkEnd w:id="10916"/>
      <w:bookmarkEnd w:id="10917"/>
      <w:r>
        <w:t xml:space="preserve">Для перехода к форме </w:t>
      </w:r>
      <w:r w:rsidR="001C7588">
        <w:t>списка</w:t>
      </w:r>
      <w:r w:rsidR="009324B7">
        <w:t xml:space="preserve"> очередей </w:t>
      </w:r>
      <w:r>
        <w:t>ИС необходимо выбрать</w:t>
      </w:r>
      <w:r w:rsidR="009324B7">
        <w:t xml:space="preserve"> соответ</w:t>
      </w:r>
      <w:r w:rsidR="0038725C">
        <w:t>ст</w:t>
      </w:r>
      <w:r w:rsidR="009324B7">
        <w:t>вующую карточку из панели быстрых дейс</w:t>
      </w:r>
      <w:r w:rsidR="001C7588">
        <w:t>т</w:t>
      </w:r>
      <w:r w:rsidR="00D15CFC">
        <w:t>в</w:t>
      </w:r>
      <w:r w:rsidR="009324B7">
        <w:t>ий на главной странице авторизованного пользов</w:t>
      </w:r>
      <w:r w:rsidR="0038725C">
        <w:t>а</w:t>
      </w:r>
      <w:r w:rsidR="009324B7">
        <w:t>т</w:t>
      </w:r>
      <w:r w:rsidR="001C7588">
        <w:t>е</w:t>
      </w:r>
      <w:r w:rsidR="009324B7">
        <w:t>ля (</w:t>
      </w:r>
      <w:r w:rsidR="00D15CFC">
        <w:rPr>
          <w:color w:val="FF0000"/>
        </w:rPr>
        <w:fldChar w:fldCharType="begin"/>
      </w:r>
      <w:r w:rsidR="00D15CFC">
        <w:instrText xml:space="preserve"> REF _Ref479785640 \h </w:instrText>
      </w:r>
      <w:r w:rsidR="00D15CFC">
        <w:rPr>
          <w:color w:val="FF0000"/>
        </w:rPr>
      </w:r>
      <w:r w:rsidR="00D15CFC">
        <w:rPr>
          <w:color w:val="FF0000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 w:rsidR="00D15CFC">
        <w:rPr>
          <w:color w:val="FF0000"/>
        </w:rPr>
        <w:fldChar w:fldCharType="end"/>
      </w:r>
      <w:r w:rsidR="009324B7">
        <w:t xml:space="preserve">). </w:t>
      </w:r>
      <w:r w:rsidR="00D36361">
        <w:rPr>
          <w:rFonts w:eastAsiaTheme="minorEastAsia"/>
        </w:rPr>
        <w:t xml:space="preserve">Карточку можно найти на вкладке «Мониторинг». </w:t>
      </w:r>
      <w:r w:rsidR="009324B7">
        <w:t>Будет запущен визард мониторинга очередей.</w:t>
      </w:r>
    </w:p>
    <w:p w14:paraId="6FF9DE97" w14:textId="6CBAD17D" w:rsidR="00D15CFC" w:rsidRPr="0038725C" w:rsidRDefault="00D15CFC" w:rsidP="0038725C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выбора ИС</w:t>
      </w:r>
      <w:r w:rsidR="00C9324A">
        <w:rPr>
          <w:rFonts w:eastAsiaTheme="minorEastAsia"/>
        </w:rPr>
        <w:t xml:space="preserve"> (</w:t>
      </w:r>
      <w:r w:rsidR="00C9324A">
        <w:rPr>
          <w:rFonts w:eastAsiaTheme="minorEastAsia"/>
        </w:rPr>
        <w:fldChar w:fldCharType="begin"/>
      </w:r>
      <w:r w:rsidR="00C9324A">
        <w:rPr>
          <w:rFonts w:eastAsiaTheme="minorEastAsia"/>
        </w:rPr>
        <w:instrText xml:space="preserve"> REF _Ref89171993 \h </w:instrText>
      </w:r>
      <w:r w:rsidR="00C9324A">
        <w:rPr>
          <w:rFonts w:eastAsiaTheme="minorEastAsia"/>
        </w:rPr>
      </w:r>
      <w:r w:rsidR="00C9324A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174</w:t>
      </w:r>
      <w:r w:rsidR="00C9324A">
        <w:rPr>
          <w:rFonts w:eastAsiaTheme="minorEastAsia"/>
        </w:rPr>
        <w:fldChar w:fldCharType="end"/>
      </w:r>
      <w:r w:rsidR="00C9324A">
        <w:rPr>
          <w:rFonts w:eastAsiaTheme="minorEastAsia"/>
        </w:rPr>
        <w:t>)</w:t>
      </w:r>
      <w:r>
        <w:rPr>
          <w:rFonts w:eastAsiaTheme="minorEastAsia"/>
        </w:rPr>
        <w:t>. На этой форме нужно выбрать ИС, для которой необходимо посмотреть список очередей с текущей наполненностью</w:t>
      </w:r>
      <w:r w:rsidRPr="0038725C">
        <w:rPr>
          <w:rFonts w:eastAsiaTheme="minorEastAsia"/>
        </w:rPr>
        <w:t>.</w:t>
      </w:r>
    </w:p>
    <w:p w14:paraId="5FDD4615" w14:textId="77777777" w:rsidR="00C9324A" w:rsidRDefault="00C9324A" w:rsidP="00D674DD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7753276D" wp14:editId="4C1C68D3">
            <wp:extent cx="6480175" cy="4251325"/>
            <wp:effectExtent l="0" t="0" r="0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7DF4" w14:textId="335315F5" w:rsidR="00C9324A" w:rsidRPr="00D674DD" w:rsidRDefault="00C9324A" w:rsidP="00D674DD">
      <w:pPr>
        <w:pStyle w:val="aff4"/>
        <w:widowControl w:val="0"/>
        <w:adjustRightInd w:val="0"/>
        <w:textAlignment w:val="baseline"/>
      </w:pPr>
      <w:bookmarkStart w:id="10918" w:name="_Ref89171993"/>
      <w:r>
        <w:t xml:space="preserve">Рисунок </w:t>
      </w:r>
      <w:fldSimple w:instr=" SEQ Рисунок \* ARABIC ">
        <w:r w:rsidR="00E11B25">
          <w:rPr>
            <w:noProof/>
          </w:rPr>
          <w:t>174</w:t>
        </w:r>
      </w:fldSimple>
      <w:bookmarkEnd w:id="10918"/>
      <w:r>
        <w:t xml:space="preserve"> – форма </w:t>
      </w:r>
      <w:r w:rsidRPr="00AF4A97">
        <w:t>выбора</w:t>
      </w:r>
      <w:r>
        <w:t xml:space="preserve"> информационной системы</w:t>
      </w:r>
    </w:p>
    <w:p w14:paraId="2DAAC9D1" w14:textId="41F02CF8" w:rsidR="00D15CFC" w:rsidRDefault="00D15CFC" w:rsidP="0038725C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</w:t>
      </w:r>
      <w:r w:rsidR="00CA0DC1">
        <w:rPr>
          <w:rFonts w:eastAsiaTheme="minorEastAsia"/>
        </w:rPr>
        <w:t xml:space="preserve"> форма списка очередей с </w:t>
      </w:r>
      <w:r w:rsidR="00551568">
        <w:rPr>
          <w:rFonts w:eastAsiaTheme="minorEastAsia"/>
        </w:rPr>
        <w:t>текущей</w:t>
      </w:r>
      <w:r w:rsidR="00CA0DC1">
        <w:rPr>
          <w:rFonts w:eastAsiaTheme="minorEastAsia"/>
        </w:rPr>
        <w:t xml:space="preserve"> наполненностью</w:t>
      </w:r>
      <w:r w:rsidR="00C9324A">
        <w:rPr>
          <w:rFonts w:eastAsiaTheme="minorEastAsia"/>
        </w:rPr>
        <w:t xml:space="preserve"> (</w:t>
      </w:r>
      <w:r w:rsidR="00CA0DC1">
        <w:rPr>
          <w:rFonts w:eastAsiaTheme="minorEastAsia"/>
        </w:rPr>
        <w:fldChar w:fldCharType="begin"/>
      </w:r>
      <w:r w:rsidR="00CA0DC1">
        <w:rPr>
          <w:rFonts w:eastAsiaTheme="minorEastAsia"/>
        </w:rPr>
        <w:instrText xml:space="preserve"> REF _Ref89186485 \h </w:instrText>
      </w:r>
      <w:r w:rsidR="00CA0DC1">
        <w:rPr>
          <w:rFonts w:eastAsiaTheme="minorEastAsia"/>
        </w:rPr>
      </w:r>
      <w:r w:rsidR="00CA0DC1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175</w:t>
      </w:r>
      <w:r w:rsidR="00CA0DC1">
        <w:rPr>
          <w:rFonts w:eastAsiaTheme="minorEastAsia"/>
        </w:rPr>
        <w:fldChar w:fldCharType="end"/>
      </w:r>
      <w:r w:rsidR="00C9324A">
        <w:rPr>
          <w:rFonts w:eastAsiaTheme="minorEastAsia"/>
        </w:rPr>
        <w:t>).</w:t>
      </w:r>
    </w:p>
    <w:p w14:paraId="0C0D180B" w14:textId="77777777" w:rsidR="00CA0DC1" w:rsidRDefault="00CA0DC1" w:rsidP="00D674DD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78EE339A" wp14:editId="653E89B0">
            <wp:extent cx="6480175" cy="3856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0B8D" w14:textId="2126B8EE" w:rsidR="00CA0DC1" w:rsidRPr="00D674DD" w:rsidRDefault="00CA0DC1" w:rsidP="00D674DD">
      <w:pPr>
        <w:pStyle w:val="aff4"/>
        <w:widowControl w:val="0"/>
        <w:adjustRightInd w:val="0"/>
        <w:textAlignment w:val="baseline"/>
      </w:pPr>
      <w:bookmarkStart w:id="10919" w:name="_Ref89186485"/>
      <w:r>
        <w:t xml:space="preserve">Рисунок </w:t>
      </w:r>
      <w:fldSimple w:instr=" SEQ Рисунок \* ARABIC ">
        <w:r w:rsidR="00E11B25">
          <w:rPr>
            <w:noProof/>
          </w:rPr>
          <w:t>175</w:t>
        </w:r>
      </w:fldSimple>
      <w:bookmarkEnd w:id="10919"/>
      <w:r>
        <w:t xml:space="preserve"> – форма списка очередей с </w:t>
      </w:r>
      <w:r w:rsidR="00551568">
        <w:t>текущей</w:t>
      </w:r>
      <w:r>
        <w:t xml:space="preserve"> наполненностью</w:t>
      </w:r>
    </w:p>
    <w:p w14:paraId="18A80AD9" w14:textId="77777777" w:rsidR="00C9324A" w:rsidRDefault="00CA0DC1" w:rsidP="0038725C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Форма содержит список очередей</w:t>
      </w:r>
      <w:r w:rsidR="003F6842">
        <w:rPr>
          <w:rFonts w:eastAsiaTheme="minorEastAsia"/>
        </w:rPr>
        <w:t xml:space="preserve"> запросов и ответов, сгруп</w:t>
      </w:r>
      <w:r w:rsidR="0038725C">
        <w:rPr>
          <w:rFonts w:eastAsiaTheme="minorEastAsia"/>
        </w:rPr>
        <w:t>п</w:t>
      </w:r>
      <w:r w:rsidR="003F6842">
        <w:rPr>
          <w:rFonts w:eastAsiaTheme="minorEastAsia"/>
        </w:rPr>
        <w:t>ированных по типам</w:t>
      </w:r>
      <w:r w:rsidR="00E4292E" w:rsidRPr="00D674DD">
        <w:rPr>
          <w:rFonts w:eastAsiaTheme="minorEastAsia"/>
        </w:rPr>
        <w:t xml:space="preserve"> </w:t>
      </w:r>
      <w:r w:rsidR="00E4292E">
        <w:rPr>
          <w:rFonts w:eastAsiaTheme="minorEastAsia"/>
        </w:rPr>
        <w:t xml:space="preserve">– </w:t>
      </w:r>
      <w:r w:rsidR="003F6842" w:rsidRPr="00D674DD">
        <w:rPr>
          <w:rFonts w:eastAsiaTheme="minorEastAsia"/>
          <w:i/>
        </w:rPr>
        <w:t>Общая, Узловая и Специальная</w:t>
      </w:r>
      <w:r w:rsidR="003F6842">
        <w:rPr>
          <w:rFonts w:eastAsiaTheme="minorEastAsia"/>
        </w:rPr>
        <w:t>. Для каждой очереди отображается:</w:t>
      </w:r>
    </w:p>
    <w:p w14:paraId="01B4EC98" w14:textId="77777777" w:rsidR="00CA0DC1" w:rsidRPr="0091549C" w:rsidRDefault="00CA0DC1" w:rsidP="00CA0DC1">
      <w:pPr>
        <w:pStyle w:val="13"/>
        <w:widowControl w:val="0"/>
        <w:rPr>
          <w:rFonts w:eastAsiaTheme="minorEastAsia"/>
          <w:i/>
        </w:rPr>
      </w:pPr>
      <w:r w:rsidRPr="0091549C">
        <w:rPr>
          <w:rStyle w:val="affff6"/>
          <w:rFonts w:eastAsiaTheme="minorEastAsia"/>
          <w:i w:val="0"/>
        </w:rPr>
        <w:t>Т</w:t>
      </w:r>
      <w:r w:rsidR="003F6842" w:rsidRPr="0091549C">
        <w:rPr>
          <w:rStyle w:val="affff6"/>
          <w:rFonts w:eastAsiaTheme="minorEastAsia"/>
          <w:i w:val="0"/>
        </w:rPr>
        <w:t>екущая</w:t>
      </w:r>
      <w:r w:rsidRPr="0091549C">
        <w:rPr>
          <w:rStyle w:val="affff6"/>
          <w:rFonts w:eastAsiaTheme="minorEastAsia"/>
          <w:i w:val="0"/>
        </w:rPr>
        <w:t xml:space="preserve"> наполненность в виде </w:t>
      </w:r>
      <w:r w:rsidR="003F6842" w:rsidRPr="0091549C">
        <w:rPr>
          <w:rStyle w:val="affff6"/>
          <w:rFonts w:eastAsiaTheme="minorEastAsia"/>
          <w:i w:val="0"/>
        </w:rPr>
        <w:t xml:space="preserve">графической заливки шкалы, </w:t>
      </w:r>
      <w:r w:rsidRPr="0091549C">
        <w:rPr>
          <w:rStyle w:val="affff6"/>
          <w:rFonts w:eastAsiaTheme="minorEastAsia"/>
          <w:i w:val="0"/>
        </w:rPr>
        <w:t>количественного и процентного показателя</w:t>
      </w:r>
      <w:r w:rsidRPr="0091549C">
        <w:rPr>
          <w:rFonts w:eastAsiaTheme="minorEastAsia"/>
          <w:i/>
        </w:rPr>
        <w:t>;</w:t>
      </w:r>
    </w:p>
    <w:p w14:paraId="14E53AD2" w14:textId="77777777" w:rsidR="00CA0DC1" w:rsidRPr="00D674DD" w:rsidRDefault="003F6842" w:rsidP="00CA0DC1">
      <w:pPr>
        <w:pStyle w:val="13"/>
        <w:widowControl w:val="0"/>
        <w:rPr>
          <w:rStyle w:val="affff6"/>
          <w:rFonts w:eastAsiaTheme="minorEastAsia"/>
          <w:i w:val="0"/>
          <w:iCs w:val="0"/>
          <w:color w:val="auto"/>
        </w:rPr>
      </w:pPr>
      <w:r w:rsidRPr="0091549C">
        <w:rPr>
          <w:rStyle w:val="affff6"/>
          <w:rFonts w:eastAsiaTheme="minorEastAsia"/>
          <w:i w:val="0"/>
        </w:rPr>
        <w:t>Максимально допустимое количество сообщений в очереди (квота);</w:t>
      </w:r>
    </w:p>
    <w:p w14:paraId="390E353A" w14:textId="77777777" w:rsidR="003F6842" w:rsidRPr="00D674DD" w:rsidRDefault="003F6842" w:rsidP="0038725C">
      <w:pPr>
        <w:pStyle w:val="13"/>
        <w:widowControl w:val="0"/>
        <w:rPr>
          <w:rStyle w:val="affff6"/>
          <w:rFonts w:eastAsiaTheme="minorEastAsia"/>
          <w:i w:val="0"/>
          <w:iCs w:val="0"/>
          <w:color w:val="auto"/>
        </w:rPr>
      </w:pPr>
      <w:r w:rsidRPr="0091549C">
        <w:rPr>
          <w:rStyle w:val="affff6"/>
          <w:rFonts w:eastAsiaTheme="minorEastAsia"/>
          <w:i w:val="0"/>
        </w:rPr>
        <w:t>Переход к статистике выбранной очереди</w:t>
      </w:r>
      <w:r w:rsidR="00E4292E" w:rsidRPr="0091549C">
        <w:rPr>
          <w:rStyle w:val="affff6"/>
          <w:rFonts w:eastAsiaTheme="minorEastAsia"/>
          <w:i w:val="0"/>
        </w:rPr>
        <w:t>.</w:t>
      </w:r>
    </w:p>
    <w:p w14:paraId="711CBF9E" w14:textId="77777777" w:rsidR="00E4292E" w:rsidRDefault="00E4292E" w:rsidP="00D674DD">
      <w:pPr>
        <w:pStyle w:val="13"/>
        <w:numPr>
          <w:ilvl w:val="0"/>
          <w:numId w:val="0"/>
        </w:numPr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>я обновления данных списка очередей и их текущей наполнен</w:t>
      </w:r>
      <w:r w:rsidR="0038725C">
        <w:rPr>
          <w:rFonts w:eastAsiaTheme="minorEastAsia"/>
        </w:rPr>
        <w:t>но</w:t>
      </w:r>
      <w:r>
        <w:rPr>
          <w:rFonts w:eastAsiaTheme="minorEastAsia"/>
        </w:rPr>
        <w:t>сти необходимо вызвать</w:t>
      </w:r>
    </w:p>
    <w:p w14:paraId="76F01086" w14:textId="77777777" w:rsidR="00E4292E" w:rsidRDefault="00E4292E" w:rsidP="00D674DD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rFonts w:eastAsiaTheme="minorEastAsia"/>
        </w:rPr>
        <w:t xml:space="preserve">доступную на форме функцию </w:t>
      </w:r>
      <w:r w:rsidRPr="00D674DD">
        <w:rPr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14:paraId="72B6D5E5" w14:textId="77777777" w:rsidR="00E4292E" w:rsidRDefault="00E4292E" w:rsidP="00D674DD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rFonts w:eastAsiaTheme="minorEastAsia"/>
        </w:rPr>
        <w:tab/>
        <w:t>Переход к форме списка очередей может быть осуществлен через карточку ИС, вкладка «Очереди».</w:t>
      </w:r>
    </w:p>
    <w:p w14:paraId="6B389DB6" w14:textId="77777777" w:rsidR="00060857" w:rsidRDefault="00060857" w:rsidP="00A652DD">
      <w:pPr>
        <w:pStyle w:val="31"/>
      </w:pPr>
      <w:bookmarkStart w:id="10920" w:name="_Toc89188085"/>
      <w:bookmarkStart w:id="10921" w:name="_Toc89188086"/>
      <w:bookmarkStart w:id="10922" w:name="_Toc89188087"/>
      <w:bookmarkStart w:id="10923" w:name="_Toc89188088"/>
      <w:bookmarkStart w:id="10924" w:name="_Toc89188089"/>
      <w:bookmarkStart w:id="10925" w:name="_Toc89188090"/>
      <w:bookmarkStart w:id="10926" w:name="_Toc89188091"/>
      <w:bookmarkStart w:id="10927" w:name="_Toc89188092"/>
      <w:bookmarkStart w:id="10928" w:name="_Toc89188093"/>
      <w:bookmarkStart w:id="10929" w:name="_Toc89188094"/>
      <w:bookmarkStart w:id="10930" w:name="_Toc89188095"/>
      <w:bookmarkStart w:id="10931" w:name="_Toc89188096"/>
      <w:bookmarkStart w:id="10932" w:name="_Toc89188097"/>
      <w:bookmarkStart w:id="10933" w:name="_Toc89171859"/>
      <w:bookmarkStart w:id="10934" w:name="_Toc89188098"/>
      <w:bookmarkStart w:id="10935" w:name="_Toc89171860"/>
      <w:bookmarkStart w:id="10936" w:name="_Toc89188099"/>
      <w:bookmarkStart w:id="10937" w:name="_Toc89171861"/>
      <w:bookmarkStart w:id="10938" w:name="_Toc89188100"/>
      <w:bookmarkStart w:id="10939" w:name="_Toc89171862"/>
      <w:bookmarkStart w:id="10940" w:name="_Toc89188101"/>
      <w:bookmarkStart w:id="10941" w:name="_Toc89171863"/>
      <w:bookmarkStart w:id="10942" w:name="_Toc89188102"/>
      <w:bookmarkStart w:id="10943" w:name="_Toc89171864"/>
      <w:bookmarkStart w:id="10944" w:name="_Toc89188103"/>
      <w:bookmarkStart w:id="10945" w:name="_Toc89171865"/>
      <w:bookmarkStart w:id="10946" w:name="_Toc89188104"/>
      <w:bookmarkStart w:id="10947" w:name="_Toc89171866"/>
      <w:bookmarkStart w:id="10948" w:name="_Toc89188105"/>
      <w:bookmarkStart w:id="10949" w:name="_Toc89171867"/>
      <w:bookmarkStart w:id="10950" w:name="_Toc89188106"/>
      <w:bookmarkStart w:id="10951" w:name="_Toc89171868"/>
      <w:bookmarkStart w:id="10952" w:name="_Toc89188107"/>
      <w:bookmarkStart w:id="10953" w:name="_Toc89171869"/>
      <w:bookmarkStart w:id="10954" w:name="_Toc89188108"/>
      <w:bookmarkStart w:id="10955" w:name="_Toc89171870"/>
      <w:bookmarkStart w:id="10956" w:name="_Toc89188109"/>
      <w:bookmarkStart w:id="10957" w:name="_Toc89171871"/>
      <w:bookmarkStart w:id="10958" w:name="_Toc89188110"/>
      <w:bookmarkStart w:id="10959" w:name="_Toc89171872"/>
      <w:bookmarkStart w:id="10960" w:name="_Toc89188111"/>
      <w:bookmarkStart w:id="10961" w:name="_Toc89171873"/>
      <w:bookmarkStart w:id="10962" w:name="_Toc89188112"/>
      <w:bookmarkStart w:id="10963" w:name="_Toc89171874"/>
      <w:bookmarkStart w:id="10964" w:name="_Toc89188113"/>
      <w:bookmarkStart w:id="10965" w:name="_Toc89171875"/>
      <w:bookmarkStart w:id="10966" w:name="_Toc89188114"/>
      <w:bookmarkStart w:id="10967" w:name="_Toc89171876"/>
      <w:bookmarkStart w:id="10968" w:name="_Toc89188115"/>
      <w:bookmarkStart w:id="10969" w:name="_Toc89171877"/>
      <w:bookmarkStart w:id="10970" w:name="_Toc89188116"/>
      <w:bookmarkStart w:id="10971" w:name="_Toc89171878"/>
      <w:bookmarkStart w:id="10972" w:name="_Toc89188117"/>
      <w:bookmarkStart w:id="10973" w:name="_Toc89171879"/>
      <w:bookmarkStart w:id="10974" w:name="_Toc89188118"/>
      <w:bookmarkStart w:id="10975" w:name="_Toc89171880"/>
      <w:bookmarkStart w:id="10976" w:name="_Toc89188119"/>
      <w:bookmarkStart w:id="10977" w:name="_Toc89171881"/>
      <w:bookmarkStart w:id="10978" w:name="_Toc89188120"/>
      <w:bookmarkStart w:id="10979" w:name="_Toc45202556"/>
      <w:bookmarkStart w:id="10980" w:name="_Ref89190621"/>
      <w:bookmarkStart w:id="10981" w:name="_Ref89190646"/>
      <w:bookmarkStart w:id="10982" w:name="_Ref89190649"/>
      <w:bookmarkStart w:id="10983" w:name="_Ref89190656"/>
      <w:bookmarkStart w:id="10984" w:name="_Ref89190658"/>
      <w:bookmarkStart w:id="10985" w:name="_Ref89190661"/>
      <w:bookmarkStart w:id="10986" w:name="_Ref89190680"/>
      <w:bookmarkStart w:id="10987" w:name="_Ref89190685"/>
      <w:bookmarkStart w:id="10988" w:name="_Toc91517456"/>
      <w:bookmarkEnd w:id="10920"/>
      <w:bookmarkEnd w:id="10921"/>
      <w:bookmarkEnd w:id="10922"/>
      <w:bookmarkEnd w:id="10923"/>
      <w:bookmarkEnd w:id="10924"/>
      <w:bookmarkEnd w:id="10925"/>
      <w:bookmarkEnd w:id="10926"/>
      <w:bookmarkEnd w:id="10927"/>
      <w:bookmarkEnd w:id="10928"/>
      <w:bookmarkEnd w:id="10929"/>
      <w:bookmarkEnd w:id="10930"/>
      <w:bookmarkEnd w:id="10931"/>
      <w:bookmarkEnd w:id="10932"/>
      <w:bookmarkEnd w:id="10933"/>
      <w:bookmarkEnd w:id="10934"/>
      <w:bookmarkEnd w:id="10935"/>
      <w:bookmarkEnd w:id="10936"/>
      <w:bookmarkEnd w:id="10937"/>
      <w:bookmarkEnd w:id="10938"/>
      <w:bookmarkEnd w:id="10939"/>
      <w:bookmarkEnd w:id="10940"/>
      <w:bookmarkEnd w:id="10941"/>
      <w:bookmarkEnd w:id="10942"/>
      <w:bookmarkEnd w:id="10943"/>
      <w:bookmarkEnd w:id="10944"/>
      <w:bookmarkEnd w:id="10945"/>
      <w:bookmarkEnd w:id="10946"/>
      <w:bookmarkEnd w:id="10947"/>
      <w:bookmarkEnd w:id="10948"/>
      <w:bookmarkEnd w:id="10949"/>
      <w:bookmarkEnd w:id="10950"/>
      <w:bookmarkEnd w:id="10951"/>
      <w:bookmarkEnd w:id="10952"/>
      <w:bookmarkEnd w:id="10953"/>
      <w:bookmarkEnd w:id="10954"/>
      <w:bookmarkEnd w:id="10955"/>
      <w:bookmarkEnd w:id="10956"/>
      <w:bookmarkEnd w:id="10957"/>
      <w:bookmarkEnd w:id="10958"/>
      <w:bookmarkEnd w:id="10959"/>
      <w:bookmarkEnd w:id="10960"/>
      <w:bookmarkEnd w:id="10961"/>
      <w:bookmarkEnd w:id="10962"/>
      <w:bookmarkEnd w:id="10963"/>
      <w:bookmarkEnd w:id="10964"/>
      <w:bookmarkEnd w:id="10965"/>
      <w:bookmarkEnd w:id="10966"/>
      <w:bookmarkEnd w:id="10967"/>
      <w:bookmarkEnd w:id="10968"/>
      <w:bookmarkEnd w:id="10969"/>
      <w:bookmarkEnd w:id="10970"/>
      <w:bookmarkEnd w:id="10971"/>
      <w:bookmarkEnd w:id="10972"/>
      <w:bookmarkEnd w:id="10973"/>
      <w:bookmarkEnd w:id="10974"/>
      <w:bookmarkEnd w:id="10975"/>
      <w:bookmarkEnd w:id="10976"/>
      <w:bookmarkEnd w:id="10977"/>
      <w:bookmarkEnd w:id="10978"/>
      <w:r>
        <w:t>Просмотр данных о</w:t>
      </w:r>
      <w:r w:rsidR="00E66E86">
        <w:t xml:space="preserve"> статистике </w:t>
      </w:r>
      <w:r>
        <w:t>очереди</w:t>
      </w:r>
      <w:bookmarkEnd w:id="10979"/>
      <w:bookmarkEnd w:id="10980"/>
      <w:bookmarkEnd w:id="10981"/>
      <w:bookmarkEnd w:id="10982"/>
      <w:bookmarkEnd w:id="10983"/>
      <w:bookmarkEnd w:id="10984"/>
      <w:bookmarkEnd w:id="10985"/>
      <w:bookmarkEnd w:id="10986"/>
      <w:bookmarkEnd w:id="10987"/>
      <w:bookmarkEnd w:id="10988"/>
    </w:p>
    <w:p w14:paraId="76074221" w14:textId="77777777" w:rsidR="00E66E86" w:rsidRDefault="00E66E86" w:rsidP="00E66E86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статистики очереди ИС предназначена для обеспечения возможности самостоятельного отслеживания следующих показателей: </w:t>
      </w:r>
    </w:p>
    <w:p w14:paraId="0F80E54D" w14:textId="77777777" w:rsidR="00E66E86" w:rsidRDefault="00E66E86" w:rsidP="00E66E86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время извлечения (сек)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="00AC133A">
        <w:rPr>
          <w:rFonts w:eastAsiaTheme="minorEastAsia"/>
        </w:rPr>
        <w:t xml:space="preserve">исторические данные по времени извлечения сообщений из очереди за указанный интервал времени. Определяется как </w:t>
      </w:r>
      <w:r w:rsidRPr="00E66E86">
        <w:t>разница между временной отметкой отправки в СМЭВ сообщения подтверждения (Ack) и временной отметкой размещения сообщения в очереди участника</w:t>
      </w:r>
      <w:r>
        <w:rPr>
          <w:rFonts w:eastAsiaTheme="minorEastAsia"/>
        </w:rPr>
        <w:t xml:space="preserve">; </w:t>
      </w:r>
    </w:p>
    <w:p w14:paraId="5EE97172" w14:textId="77777777" w:rsidR="00E66E86" w:rsidRDefault="00E66E86" w:rsidP="00E66E86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lastRenderedPageBreak/>
        <w:t xml:space="preserve">наполненность очереди (%)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="00AC133A">
        <w:rPr>
          <w:rFonts w:eastAsiaTheme="minorEastAsia"/>
        </w:rPr>
        <w:t>исторические данные по наполнен</w:t>
      </w:r>
      <w:r w:rsidR="0038725C">
        <w:rPr>
          <w:rFonts w:eastAsiaTheme="minorEastAsia"/>
        </w:rPr>
        <w:t>н</w:t>
      </w:r>
      <w:r w:rsidR="00AC133A">
        <w:rPr>
          <w:rFonts w:eastAsiaTheme="minorEastAsia"/>
        </w:rPr>
        <w:t xml:space="preserve">ости выбранной очереди за указанный интервал времени. Отображается в виде процентного отношения показателя к квоте очереди. </w:t>
      </w:r>
    </w:p>
    <w:p w14:paraId="3CB1FE47" w14:textId="14F269F1" w:rsidR="00445744" w:rsidRDefault="00D73201" w:rsidP="00445744">
      <w:pPr>
        <w:pStyle w:val="affff"/>
        <w:rPr>
          <w:rFonts w:eastAsiaTheme="minorEastAsia"/>
        </w:rPr>
      </w:pPr>
      <w:r>
        <w:rPr>
          <w:rFonts w:eastAsiaTheme="minorEastAsia"/>
        </w:rPr>
        <w:t>Для перехода к просмотру статистики очереди, н</w:t>
      </w:r>
      <w:r w:rsidR="00AC133A">
        <w:rPr>
          <w:rFonts w:eastAsiaTheme="minorEastAsia"/>
        </w:rPr>
        <w:t>а форме списка очередей ИС</w:t>
      </w:r>
      <w:r w:rsidR="00551568">
        <w:rPr>
          <w:rFonts w:eastAsiaTheme="minorEastAsia"/>
        </w:rPr>
        <w:t xml:space="preserve"> (</w:t>
      </w:r>
      <w:r w:rsidR="0091549C">
        <w:rPr>
          <w:rFonts w:eastAsiaTheme="minorEastAsia"/>
        </w:rPr>
        <w:t>п</w:t>
      </w:r>
      <w:r w:rsidR="0039433F">
        <w:rPr>
          <w:rFonts w:eastAsiaTheme="minorEastAsia"/>
        </w:rPr>
        <w:t>ереход к форме списка оч</w:t>
      </w:r>
      <w:r w:rsidR="005C4134">
        <w:rPr>
          <w:rFonts w:eastAsiaTheme="minorEastAsia"/>
        </w:rPr>
        <w:t>е</w:t>
      </w:r>
      <w:r w:rsidR="0039433F">
        <w:rPr>
          <w:rFonts w:eastAsiaTheme="minorEastAsia"/>
        </w:rPr>
        <w:t>р</w:t>
      </w:r>
      <w:r w:rsidR="0091549C">
        <w:rPr>
          <w:rFonts w:eastAsiaTheme="minorEastAsia"/>
        </w:rPr>
        <w:t>едей описан в</w:t>
      </w:r>
      <w:r w:rsidR="00551568">
        <w:rPr>
          <w:rFonts w:eastAsiaTheme="minorEastAsia"/>
        </w:rPr>
        <w:t xml:space="preserve"> п. 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_Ref89190774 \r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E11B25">
        <w:rPr>
          <w:rFonts w:eastAsiaTheme="minorEastAsia"/>
        </w:rPr>
        <w:t>5.5.1</w:t>
      </w:r>
      <w:r w:rsidR="00551568">
        <w:rPr>
          <w:rFonts w:eastAsiaTheme="minorEastAsia"/>
        </w:rPr>
        <w:fldChar w:fldCharType="end"/>
      </w:r>
      <w:r w:rsidR="00551568">
        <w:rPr>
          <w:rFonts w:eastAsiaTheme="minorEastAsia"/>
        </w:rPr>
        <w:t>)</w:t>
      </w:r>
      <w:r>
        <w:rPr>
          <w:rFonts w:eastAsiaTheme="minorEastAsia"/>
        </w:rPr>
        <w:t>,</w:t>
      </w:r>
      <w:r w:rsidR="00AC133A">
        <w:rPr>
          <w:rFonts w:eastAsiaTheme="minorEastAsia"/>
        </w:rPr>
        <w:t xml:space="preserve"> </w:t>
      </w:r>
      <w:r w:rsidR="00161E01">
        <w:rPr>
          <w:rFonts w:eastAsiaTheme="minorEastAsia"/>
        </w:rPr>
        <w:t>нажмите</w:t>
      </w:r>
      <w:r w:rsidR="00AC133A">
        <w:rPr>
          <w:rFonts w:eastAsiaTheme="minorEastAsia"/>
        </w:rPr>
        <w:t xml:space="preserve"> на кнопку </w:t>
      </w:r>
      <w:r w:rsidR="00AC133A" w:rsidRPr="00AF4A97">
        <w:rPr>
          <w:rFonts w:eastAsiaTheme="minorEastAsia"/>
          <w:i/>
        </w:rPr>
        <w:t>«Статистика»</w:t>
      </w:r>
      <w:r w:rsidR="00AC133A">
        <w:rPr>
          <w:rFonts w:eastAsiaTheme="minorEastAsia"/>
        </w:rPr>
        <w:t xml:space="preserve"> напротив выбранной очереди </w:t>
      </w:r>
      <w:r w:rsidR="00445744">
        <w:rPr>
          <w:rFonts w:eastAsiaTheme="minorEastAsia"/>
        </w:rPr>
        <w:t>(</w:t>
      </w:r>
      <w:r w:rsidR="00E4292E">
        <w:rPr>
          <w:rFonts w:eastAsiaTheme="minorEastAsia"/>
          <w:color w:val="FF0000"/>
        </w:rPr>
        <w:fldChar w:fldCharType="begin"/>
      </w:r>
      <w:r w:rsidR="00E4292E">
        <w:rPr>
          <w:rFonts w:eastAsiaTheme="minorEastAsia"/>
        </w:rPr>
        <w:instrText xml:space="preserve"> REF _Ref89186485 \h </w:instrText>
      </w:r>
      <w:r w:rsidR="00E4292E">
        <w:rPr>
          <w:rFonts w:eastAsiaTheme="minorEastAsia"/>
          <w:color w:val="FF0000"/>
        </w:rPr>
      </w:r>
      <w:r w:rsidR="00E4292E">
        <w:rPr>
          <w:rFonts w:eastAsiaTheme="minorEastAsia"/>
          <w:color w:val="FF0000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175</w:t>
      </w:r>
      <w:r w:rsidR="00E4292E">
        <w:rPr>
          <w:rFonts w:eastAsiaTheme="minorEastAsia"/>
          <w:color w:val="FF0000"/>
        </w:rPr>
        <w:fldChar w:fldCharType="end"/>
      </w:r>
      <w:r w:rsidR="00445744">
        <w:rPr>
          <w:rFonts w:eastAsiaTheme="minorEastAsia"/>
        </w:rPr>
        <w:t xml:space="preserve">). </w:t>
      </w:r>
    </w:p>
    <w:p w14:paraId="1374B7CC" w14:textId="6E91832A" w:rsidR="00E4292E" w:rsidRDefault="00445744" w:rsidP="00445744">
      <w:pPr>
        <w:pStyle w:val="affff"/>
        <w:rPr>
          <w:rFonts w:eastAsiaTheme="minorEastAsia"/>
        </w:rPr>
      </w:pPr>
      <w:r>
        <w:rPr>
          <w:rFonts w:eastAsiaTheme="minorEastAsia"/>
        </w:rPr>
        <w:t>О</w:t>
      </w:r>
      <w:r w:rsidR="00980504">
        <w:rPr>
          <w:rFonts w:eastAsiaTheme="minorEastAsia"/>
        </w:rPr>
        <w:t>ткроется форма статистики</w:t>
      </w:r>
      <w:r>
        <w:rPr>
          <w:rFonts w:eastAsiaTheme="minorEastAsia"/>
        </w:rPr>
        <w:t xml:space="preserve"> очереди (</w:t>
      </w:r>
      <w:r w:rsidR="00E4292E">
        <w:rPr>
          <w:rFonts w:eastAsiaTheme="minorEastAsia"/>
          <w:color w:val="FF0000"/>
        </w:rPr>
        <w:fldChar w:fldCharType="begin"/>
      </w:r>
      <w:r w:rsidR="00E4292E">
        <w:rPr>
          <w:rFonts w:eastAsiaTheme="minorEastAsia"/>
        </w:rPr>
        <w:instrText xml:space="preserve"> REF _Ref89187932 \h </w:instrText>
      </w:r>
      <w:r w:rsidR="00E4292E">
        <w:rPr>
          <w:rFonts w:eastAsiaTheme="minorEastAsia"/>
          <w:color w:val="FF0000"/>
        </w:rPr>
      </w:r>
      <w:r w:rsidR="00E4292E">
        <w:rPr>
          <w:rFonts w:eastAsiaTheme="minorEastAsia"/>
          <w:color w:val="FF0000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176</w:t>
      </w:r>
      <w:r w:rsidR="00E4292E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  <w:r w:rsidR="00980504">
        <w:rPr>
          <w:rFonts w:eastAsiaTheme="minorEastAsia"/>
        </w:rPr>
        <w:t>.</w:t>
      </w:r>
    </w:p>
    <w:p w14:paraId="7FBBC3F4" w14:textId="77777777" w:rsidR="00E4292E" w:rsidRDefault="00E4292E" w:rsidP="00D674DD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2B3510C3" wp14:editId="2DD0CAEE">
            <wp:extent cx="6480052" cy="5784850"/>
            <wp:effectExtent l="0" t="0" r="0" b="635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52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6658" w14:textId="71784ABB" w:rsidR="00E4292E" w:rsidRDefault="00E4292E" w:rsidP="00D674DD">
      <w:pPr>
        <w:pStyle w:val="aff4"/>
        <w:widowControl w:val="0"/>
        <w:adjustRightInd w:val="0"/>
        <w:textAlignment w:val="baseline"/>
      </w:pPr>
      <w:bookmarkStart w:id="10989" w:name="_Ref89187932"/>
      <w:r>
        <w:t xml:space="preserve">Рисунок </w:t>
      </w:r>
      <w:fldSimple w:instr=" SEQ Рисунок \* ARABIC ">
        <w:r w:rsidR="00E11B25">
          <w:rPr>
            <w:noProof/>
          </w:rPr>
          <w:t>176</w:t>
        </w:r>
      </w:fldSimple>
      <w:bookmarkEnd w:id="10989"/>
      <w:r>
        <w:t xml:space="preserve"> – форма статистики очереди</w:t>
      </w:r>
    </w:p>
    <w:p w14:paraId="3DB81DCD" w14:textId="77777777" w:rsidR="00445744" w:rsidRDefault="00445744" w:rsidP="0038725C">
      <w:pPr>
        <w:pStyle w:val="affff"/>
        <w:rPr>
          <w:rFonts w:eastAsiaTheme="minorEastAsia"/>
        </w:rPr>
      </w:pPr>
      <w:r>
        <w:rPr>
          <w:rFonts w:eastAsiaTheme="minorEastAsia"/>
        </w:rPr>
        <w:t>Форма содержит область построения графика и следующие настройки отчета:</w:t>
      </w:r>
    </w:p>
    <w:p w14:paraId="5B5C2786" w14:textId="267FDC56" w:rsidR="00445744" w:rsidRDefault="00445744" w:rsidP="0076794C">
      <w:pPr>
        <w:pStyle w:val="13"/>
        <w:rPr>
          <w:rFonts w:eastAsiaTheme="minorEastAsia"/>
        </w:rPr>
      </w:pPr>
      <w:r>
        <w:rPr>
          <w:rStyle w:val="affff6"/>
          <w:rFonts w:eastAsiaTheme="minorEastAsia"/>
        </w:rPr>
        <w:t>Очередь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="0076794C" w:rsidRPr="0076794C">
        <w:rPr>
          <w:rFonts w:eastAsiaTheme="minorEastAsia"/>
        </w:rPr>
        <w:t xml:space="preserve">позволяет посмотреть статистику </w:t>
      </w:r>
      <w:r w:rsidR="0076794C">
        <w:rPr>
          <w:rFonts w:eastAsiaTheme="minorEastAsia"/>
        </w:rPr>
        <w:t>по какой-то одной</w:t>
      </w:r>
      <w:r w:rsidR="0076794C" w:rsidRPr="0076794C">
        <w:rPr>
          <w:rFonts w:eastAsiaTheme="minorEastAsia"/>
        </w:rPr>
        <w:t xml:space="preserve"> </w:t>
      </w:r>
      <w:r w:rsidR="0076794C">
        <w:rPr>
          <w:rFonts w:eastAsiaTheme="minorEastAsia"/>
        </w:rPr>
        <w:t>очереди</w:t>
      </w:r>
      <w:r w:rsidR="00E4292E">
        <w:rPr>
          <w:rFonts w:eastAsiaTheme="minorEastAsia"/>
        </w:rPr>
        <w:t xml:space="preserve"> ИС</w:t>
      </w:r>
      <w:r>
        <w:rPr>
          <w:rFonts w:eastAsiaTheme="minorEastAsia"/>
        </w:rPr>
        <w:t>;</w:t>
      </w:r>
    </w:p>
    <w:p w14:paraId="796528A7" w14:textId="77777777" w:rsidR="00445744" w:rsidRDefault="00445744" w:rsidP="00445744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Тип содержимого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позволяет уточнить </w:t>
      </w:r>
      <w:r w:rsidR="00AC133A">
        <w:rPr>
          <w:rFonts w:eastAsiaTheme="minorEastAsia"/>
        </w:rPr>
        <w:t>тип содержимого</w:t>
      </w:r>
      <w:r w:rsidR="00556938">
        <w:rPr>
          <w:rFonts w:eastAsiaTheme="minorEastAsia"/>
        </w:rPr>
        <w:t xml:space="preserve"> (запросы/ответы) выбран</w:t>
      </w:r>
      <w:r w:rsidR="0038725C">
        <w:rPr>
          <w:rFonts w:eastAsiaTheme="minorEastAsia"/>
        </w:rPr>
        <w:t>н</w:t>
      </w:r>
      <w:r w:rsidR="00556938">
        <w:rPr>
          <w:rFonts w:eastAsiaTheme="minorEastAsia"/>
        </w:rPr>
        <w:t>ой</w:t>
      </w:r>
      <w:r w:rsidR="00AC133A">
        <w:rPr>
          <w:rFonts w:eastAsiaTheme="minorEastAsia"/>
        </w:rPr>
        <w:t xml:space="preserve"> очереди</w:t>
      </w:r>
      <w:r w:rsidR="00556938">
        <w:rPr>
          <w:rFonts w:eastAsiaTheme="minorEastAsia"/>
        </w:rPr>
        <w:t>;</w:t>
      </w:r>
    </w:p>
    <w:p w14:paraId="38D57ADD" w14:textId="77777777" w:rsidR="00445744" w:rsidRDefault="00445744" w:rsidP="00445744">
      <w:pPr>
        <w:pStyle w:val="13"/>
        <w:widowControl w:val="0"/>
        <w:rPr>
          <w:rFonts w:eastAsiaTheme="minorEastAsia"/>
        </w:rPr>
      </w:pPr>
      <w:r w:rsidRPr="0038725C">
        <w:rPr>
          <w:rStyle w:val="affff6"/>
          <w:rFonts w:eastAsiaTheme="minorEastAsia"/>
          <w:i w:val="0"/>
        </w:rPr>
        <w:lastRenderedPageBreak/>
        <w:t>Вкладки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</w:p>
    <w:p w14:paraId="70D75536" w14:textId="77777777" w:rsidR="00445744" w:rsidRDefault="00445744" w:rsidP="00445744">
      <w:pPr>
        <w:pStyle w:val="13"/>
        <w:widowControl w:val="0"/>
        <w:rPr>
          <w:rFonts w:eastAsiaTheme="minorEastAsia"/>
        </w:rPr>
      </w:pPr>
      <w:r w:rsidRPr="0038725C">
        <w:rPr>
          <w:rStyle w:val="affff6"/>
          <w:rFonts w:eastAsiaTheme="minorEastAsia"/>
          <w:i w:val="0"/>
        </w:rPr>
        <w:t>Область выбора отображаемых показателей отчета</w:t>
      </w:r>
      <w:r>
        <w:rPr>
          <w:rFonts w:eastAsiaTheme="minorEastAsia"/>
        </w:rPr>
        <w:t xml:space="preserve"> – позволяет выбрать интересующую вас комбинацию </w:t>
      </w:r>
      <w:r w:rsidRPr="002060F8">
        <w:rPr>
          <w:rStyle w:val="affff6"/>
          <w:rFonts w:eastAsiaTheme="minorEastAsia"/>
        </w:rPr>
        <w:t>основных</w:t>
      </w:r>
      <w:r>
        <w:rPr>
          <w:rFonts w:eastAsiaTheme="minorEastAsia"/>
        </w:rPr>
        <w:t xml:space="preserve"> и </w:t>
      </w:r>
      <w:r w:rsidRPr="002060F8">
        <w:rPr>
          <w:rStyle w:val="affff6"/>
          <w:rFonts w:eastAsiaTheme="minorEastAsia"/>
        </w:rPr>
        <w:t>дополнительных показателей отчета</w:t>
      </w:r>
      <w:r>
        <w:rPr>
          <w:rFonts w:eastAsiaTheme="minorEastAsia"/>
        </w:rPr>
        <w:t xml:space="preserve"> для отображения на диаграмме. Основные показатели откладываются по основной оси слева, а дополнительные –</w:t>
      </w:r>
      <w:r w:rsidR="00D73201">
        <w:rPr>
          <w:rFonts w:eastAsiaTheme="minorEastAsia"/>
        </w:rPr>
        <w:t xml:space="preserve"> по вспомогательной оси справа;</w:t>
      </w:r>
    </w:p>
    <w:p w14:paraId="0FECEC29" w14:textId="77777777" w:rsidR="00556938" w:rsidRPr="0039433F" w:rsidRDefault="00556938" w:rsidP="00445744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 xml:space="preserve">Вид сведений </w:t>
      </w:r>
      <w:r>
        <w:rPr>
          <w:rFonts w:eastAsiaTheme="minorEastAsia"/>
        </w:rPr>
        <w:t xml:space="preserve">– позволяет уточнить версию вида сведения, для показателя </w:t>
      </w:r>
      <w:r w:rsidRPr="00D674DD">
        <w:rPr>
          <w:rFonts w:eastAsiaTheme="minorEastAsia"/>
          <w:i/>
        </w:rPr>
        <w:t>время извлечения</w:t>
      </w:r>
      <w:r w:rsidR="0039433F">
        <w:rPr>
          <w:rFonts w:eastAsiaTheme="minorEastAsia"/>
          <w:i/>
        </w:rPr>
        <w:t>;</w:t>
      </w:r>
    </w:p>
    <w:p w14:paraId="0F2C97F8" w14:textId="77777777" w:rsidR="0039433F" w:rsidRDefault="00161E01" w:rsidP="00445744">
      <w:pPr>
        <w:pStyle w:val="13"/>
        <w:widowControl w:val="0"/>
        <w:rPr>
          <w:rFonts w:eastAsiaTheme="minorEastAsia"/>
        </w:rPr>
      </w:pPr>
      <w:r>
        <w:rPr>
          <w:rFonts w:eastAsiaTheme="minorEastAsia"/>
        </w:rPr>
        <w:t>При наведении курсора на график – отображается информаци</w:t>
      </w:r>
      <w:r w:rsidR="001A1A2A">
        <w:rPr>
          <w:rFonts w:eastAsiaTheme="minorEastAsia"/>
        </w:rPr>
        <w:t>и</w:t>
      </w:r>
      <w:r>
        <w:rPr>
          <w:rFonts w:eastAsiaTheme="minorEastAsia"/>
        </w:rPr>
        <w:t xml:space="preserve"> </w:t>
      </w:r>
      <w:r w:rsidRPr="00161E01">
        <w:rPr>
          <w:rFonts w:eastAsiaTheme="minorEastAsia"/>
        </w:rPr>
        <w:t xml:space="preserve">со значениями </w:t>
      </w:r>
      <w:r>
        <w:rPr>
          <w:rFonts w:eastAsiaTheme="minorEastAsia"/>
        </w:rPr>
        <w:t>показателей</w:t>
      </w:r>
      <w:r w:rsidRPr="00161E01">
        <w:rPr>
          <w:rFonts w:eastAsiaTheme="minorEastAsia"/>
        </w:rPr>
        <w:t xml:space="preserve"> в точке графика</w:t>
      </w:r>
    </w:p>
    <w:p w14:paraId="3CCECBFA" w14:textId="77777777" w:rsidR="00445744" w:rsidRPr="00D674DD" w:rsidRDefault="00445744" w:rsidP="00D674DD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 xml:space="preserve">К </w:t>
      </w:r>
      <w:r w:rsidRPr="0038725C">
        <w:rPr>
          <w:rStyle w:val="affff6"/>
          <w:rFonts w:eastAsiaTheme="minorEastAsia"/>
          <w:i w:val="0"/>
        </w:rPr>
        <w:t>основным показателям отчета</w:t>
      </w:r>
      <w:r>
        <w:rPr>
          <w:rFonts w:eastAsiaTheme="minorEastAsia"/>
        </w:rPr>
        <w:t xml:space="preserve"> относится </w:t>
      </w:r>
      <w:r w:rsidR="00556938">
        <w:rPr>
          <w:rStyle w:val="affff6"/>
          <w:rFonts w:eastAsiaTheme="minorEastAsia"/>
        </w:rPr>
        <w:t>время извлечения</w:t>
      </w:r>
      <w:r>
        <w:rPr>
          <w:rFonts w:eastAsiaTheme="minorEastAsia"/>
        </w:rPr>
        <w:t xml:space="preserve">, к дополнительным – </w:t>
      </w:r>
      <w:r w:rsidR="00556938">
        <w:rPr>
          <w:rStyle w:val="affff6"/>
          <w:rFonts w:eastAsiaTheme="minorEastAsia"/>
        </w:rPr>
        <w:t>наполненность очереди</w:t>
      </w:r>
      <w:r>
        <w:rPr>
          <w:rStyle w:val="affff6"/>
        </w:rPr>
        <w:t>.</w:t>
      </w:r>
      <w:r>
        <w:t xml:space="preserve"> </w:t>
      </w:r>
    </w:p>
    <w:p w14:paraId="64740937" w14:textId="77777777" w:rsidR="00445744" w:rsidRDefault="00445744" w:rsidP="00445744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Все показатели рассчитываются по определенным интервалам агрегации с использованием специа</w:t>
      </w:r>
      <w:r w:rsidR="0038725C">
        <w:rPr>
          <w:rFonts w:eastAsiaTheme="minorEastAsia"/>
        </w:rPr>
        <w:t>льных агрегирующих функций</w:t>
      </w:r>
      <w:r w:rsidR="0038725C">
        <w:rPr>
          <w:rFonts w:eastAsiaTheme="minorEastAsia"/>
        </w:rPr>
        <w:softHyphen/>
        <w:t>, например</w:t>
      </w:r>
      <w:r>
        <w:rPr>
          <w:rFonts w:eastAsiaTheme="minorEastAsia"/>
        </w:rPr>
        <w:t xml:space="preserve">, при выбранном периоде построения отчета «3 часа» отчет строится по «точкам», соответствующим десятиминутным интервалам. </w:t>
      </w:r>
    </w:p>
    <w:p w14:paraId="52926330" w14:textId="77777777" w:rsidR="00445744" w:rsidRDefault="00445744" w:rsidP="00445744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достаточно </w:t>
      </w:r>
      <w:r w:rsidR="00556938">
        <w:rPr>
          <w:rFonts w:eastAsiaTheme="minorEastAsia"/>
        </w:rPr>
        <w:t>и</w:t>
      </w:r>
      <w:r>
        <w:rPr>
          <w:rFonts w:eastAsiaTheme="minorEastAsia"/>
        </w:rPr>
        <w:t xml:space="preserve">зменить любую настройку отчета или вызвать доступную на форме функцию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14:paraId="54F40AF8" w14:textId="77777777" w:rsidR="00F26B28" w:rsidRDefault="00F26B28" w:rsidP="00A652DD">
      <w:pPr>
        <w:pStyle w:val="31"/>
      </w:pPr>
      <w:bookmarkStart w:id="10990" w:name="_Ref89194913"/>
      <w:bookmarkStart w:id="10991" w:name="_Toc91517457"/>
      <w:r>
        <w:t xml:space="preserve">Просмотр </w:t>
      </w:r>
      <w:r w:rsidR="00227117">
        <w:t>текущей наполненности файлового хранилища</w:t>
      </w:r>
      <w:bookmarkEnd w:id="10990"/>
      <w:bookmarkEnd w:id="10991"/>
    </w:p>
    <w:p w14:paraId="3155A077" w14:textId="46BE5745" w:rsidR="00227117" w:rsidRDefault="00F26B28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>Функциональность просмотра текущей наполненност</w:t>
      </w:r>
      <w:r w:rsidR="00227117">
        <w:rPr>
          <w:rFonts w:eastAsiaTheme="minorEastAsia"/>
        </w:rPr>
        <w:t>и</w:t>
      </w:r>
      <w:r>
        <w:rPr>
          <w:rFonts w:eastAsiaTheme="minorEastAsia"/>
        </w:rPr>
        <w:t xml:space="preserve"> </w:t>
      </w:r>
      <w:r w:rsidR="00227117">
        <w:rPr>
          <w:rFonts w:eastAsiaTheme="minorEastAsia"/>
        </w:rPr>
        <w:t xml:space="preserve">ФХ </w:t>
      </w:r>
      <w:r>
        <w:rPr>
          <w:rFonts w:eastAsiaTheme="minorEastAsia"/>
        </w:rPr>
        <w:t xml:space="preserve">предназначена для обеспечения возможности самостоятельного отслеживания параметров </w:t>
      </w:r>
      <w:r w:rsidR="0039433F">
        <w:rPr>
          <w:rFonts w:eastAsiaTheme="minorEastAsia"/>
        </w:rPr>
        <w:t>текущей наполненности</w:t>
      </w:r>
      <w:r>
        <w:rPr>
          <w:rFonts w:eastAsiaTheme="minorEastAsia"/>
        </w:rPr>
        <w:t xml:space="preserve"> </w:t>
      </w:r>
      <w:r w:rsidR="00227117">
        <w:rPr>
          <w:rFonts w:eastAsiaTheme="minorEastAsia"/>
        </w:rPr>
        <w:t>ФХ для</w:t>
      </w:r>
      <w:r>
        <w:rPr>
          <w:rFonts w:eastAsiaTheme="minorEastAsia"/>
        </w:rPr>
        <w:t xml:space="preserve"> выбранной ИС. </w:t>
      </w:r>
      <w:r w:rsidR="0056425D">
        <w:rPr>
          <w:rFonts w:eastAsiaTheme="minorEastAsia"/>
        </w:rPr>
        <w:t>А также для перехода к статистике наполненности ФХ (см. п.</w:t>
      </w:r>
      <w:r w:rsidR="0039433F">
        <w:rPr>
          <w:rFonts w:eastAsiaTheme="minorEastAsia"/>
        </w:rPr>
        <w:t xml:space="preserve"> </w:t>
      </w:r>
      <w:r w:rsidR="0039433F">
        <w:rPr>
          <w:rFonts w:eastAsiaTheme="minorEastAsia"/>
        </w:rPr>
        <w:fldChar w:fldCharType="begin"/>
      </w:r>
      <w:r w:rsidR="0039433F">
        <w:rPr>
          <w:rFonts w:eastAsiaTheme="minorEastAsia"/>
        </w:rPr>
        <w:instrText xml:space="preserve"> REF _Ref89195201 \r \h </w:instrText>
      </w:r>
      <w:r w:rsidR="0039433F">
        <w:rPr>
          <w:rFonts w:eastAsiaTheme="minorEastAsia"/>
        </w:rPr>
      </w:r>
      <w:r w:rsidR="0039433F">
        <w:rPr>
          <w:rFonts w:eastAsiaTheme="minorEastAsia"/>
        </w:rPr>
        <w:fldChar w:fldCharType="separate"/>
      </w:r>
      <w:r w:rsidR="00E11B25">
        <w:rPr>
          <w:rFonts w:eastAsiaTheme="minorEastAsia"/>
        </w:rPr>
        <w:t>5.5.4</w:t>
      </w:r>
      <w:r w:rsidR="0039433F">
        <w:rPr>
          <w:rFonts w:eastAsiaTheme="minorEastAsia"/>
        </w:rPr>
        <w:fldChar w:fldCharType="end"/>
      </w:r>
      <w:r w:rsidR="0056425D">
        <w:rPr>
          <w:rFonts w:eastAsiaTheme="minorEastAsia"/>
        </w:rPr>
        <w:t>).</w:t>
      </w:r>
    </w:p>
    <w:p w14:paraId="3CF9BCF0" w14:textId="2C7B638A" w:rsidR="00F26B28" w:rsidRDefault="00F26B28" w:rsidP="00F26B28">
      <w:pPr>
        <w:pStyle w:val="affff"/>
      </w:pPr>
      <w:r>
        <w:t xml:space="preserve">Для перехода к форме </w:t>
      </w:r>
      <w:r w:rsidR="00227117">
        <w:t xml:space="preserve">текущей наполненности ФХ </w:t>
      </w:r>
      <w:r>
        <w:t>необходимо выбрать соответствующую карточку из панели быстрых действий на главной странице авторизованного пользователя (</w:t>
      </w:r>
      <w:r>
        <w:rPr>
          <w:color w:val="FF0000"/>
        </w:rPr>
        <w:fldChar w:fldCharType="begin"/>
      </w:r>
      <w:r>
        <w:instrText xml:space="preserve"> REF _Ref479785640 \h </w:instrText>
      </w:r>
      <w:r>
        <w:rPr>
          <w:color w:val="FF0000"/>
        </w:rPr>
      </w:r>
      <w:r>
        <w:rPr>
          <w:color w:val="FF0000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>
        <w:rPr>
          <w:color w:val="FF0000"/>
        </w:rPr>
        <w:fldChar w:fldCharType="end"/>
      </w:r>
      <w:r>
        <w:t xml:space="preserve">). </w:t>
      </w:r>
      <w:r w:rsidR="000470B3">
        <w:rPr>
          <w:rFonts w:eastAsiaTheme="minorEastAsia"/>
        </w:rPr>
        <w:t xml:space="preserve">Карточку можно найти на вкладке «Мониторинг». </w:t>
      </w:r>
      <w:r>
        <w:t xml:space="preserve">Будет запущен визард мониторинга </w:t>
      </w:r>
      <w:r w:rsidR="00227117">
        <w:t>ФХ</w:t>
      </w:r>
      <w:r>
        <w:t>.</w:t>
      </w:r>
    </w:p>
    <w:p w14:paraId="53D21682" w14:textId="66B579BF" w:rsidR="00F26B28" w:rsidRPr="0038725C" w:rsidRDefault="00F26B28" w:rsidP="00F26B2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выбора ИС (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_Ref89190987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177</w:t>
      </w:r>
      <w:r w:rsidR="00551568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выбрать ИС, для которой необходимо посмотреть </w:t>
      </w:r>
      <w:r w:rsidR="00161E01">
        <w:rPr>
          <w:rFonts w:eastAsiaTheme="minorEastAsia"/>
        </w:rPr>
        <w:t>текущую наполненность ФХ</w:t>
      </w:r>
      <w:r w:rsidRPr="0038725C">
        <w:rPr>
          <w:rFonts w:eastAsiaTheme="minorEastAsia"/>
        </w:rPr>
        <w:t>.</w:t>
      </w:r>
    </w:p>
    <w:p w14:paraId="3DB65277" w14:textId="77777777" w:rsidR="00551568" w:rsidRDefault="00551568" w:rsidP="00551568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3E05C7E1" wp14:editId="7ED1DE26">
            <wp:extent cx="6479634" cy="3178810"/>
            <wp:effectExtent l="0" t="0" r="0" b="254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634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85E3" w14:textId="18B5DE0B" w:rsidR="00F26B28" w:rsidRPr="00D674DD" w:rsidRDefault="00551568" w:rsidP="00D674DD">
      <w:pPr>
        <w:pStyle w:val="aff4"/>
        <w:widowControl w:val="0"/>
        <w:adjustRightInd w:val="0"/>
        <w:textAlignment w:val="baseline"/>
      </w:pPr>
      <w:bookmarkStart w:id="10992" w:name="_Ref89190987"/>
      <w:bookmarkStart w:id="10993" w:name="_Ref89190981"/>
      <w:r>
        <w:t xml:space="preserve">Рисунок </w:t>
      </w:r>
      <w:fldSimple w:instr=" SEQ Рисунок \* ARABIC ">
        <w:r w:rsidR="00E11B25">
          <w:rPr>
            <w:noProof/>
          </w:rPr>
          <w:t>177</w:t>
        </w:r>
      </w:fldSimple>
      <w:bookmarkEnd w:id="10992"/>
      <w:r>
        <w:t xml:space="preserve"> </w:t>
      </w:r>
      <w:r w:rsidR="00F26B28">
        <w:t xml:space="preserve">– форма </w:t>
      </w:r>
      <w:r w:rsidR="00F26B28" w:rsidRPr="00AF4A97">
        <w:t>выбора</w:t>
      </w:r>
      <w:r w:rsidR="00F26B28">
        <w:t xml:space="preserve"> информационной системы</w:t>
      </w:r>
      <w:bookmarkEnd w:id="10993"/>
    </w:p>
    <w:p w14:paraId="41CB0319" w14:textId="6C22D29F" w:rsidR="00F26B28" w:rsidRDefault="00F26B28" w:rsidP="00F26B2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</w:t>
      </w:r>
      <w:r w:rsidR="00161E01">
        <w:rPr>
          <w:rFonts w:eastAsiaTheme="minorEastAsia"/>
        </w:rPr>
        <w:t xml:space="preserve"> с</w:t>
      </w:r>
      <w:r>
        <w:rPr>
          <w:rFonts w:eastAsiaTheme="minorEastAsia"/>
        </w:rPr>
        <w:t xml:space="preserve"> </w:t>
      </w:r>
      <w:r w:rsidR="00551568">
        <w:rPr>
          <w:rFonts w:eastAsiaTheme="minorEastAsia"/>
        </w:rPr>
        <w:t>текущей</w:t>
      </w:r>
      <w:r>
        <w:rPr>
          <w:rFonts w:eastAsiaTheme="minorEastAsia"/>
        </w:rPr>
        <w:t xml:space="preserve"> наполненностью</w:t>
      </w:r>
      <w:r w:rsidR="00551568">
        <w:rPr>
          <w:rFonts w:eastAsiaTheme="minorEastAsia"/>
        </w:rPr>
        <w:t xml:space="preserve"> ФХ</w:t>
      </w:r>
      <w:r>
        <w:rPr>
          <w:rFonts w:eastAsiaTheme="minorEastAsia"/>
        </w:rPr>
        <w:t xml:space="preserve"> (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_Ref89191221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178</w:t>
      </w:r>
      <w:r w:rsidR="0055156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2442A150" w14:textId="77777777" w:rsidR="00551568" w:rsidRDefault="0056425D" w:rsidP="00551568">
      <w:pPr>
        <w:pStyle w:val="affff"/>
        <w:keepNext/>
        <w:ind w:firstLine="0"/>
      </w:pPr>
      <w:r w:rsidRPr="0056425D">
        <w:rPr>
          <w:noProof/>
        </w:rPr>
        <w:drawing>
          <wp:inline distT="0" distB="0" distL="0" distR="0" wp14:anchorId="544448B9" wp14:editId="5AA6B0DB">
            <wp:extent cx="6480175" cy="3828331"/>
            <wp:effectExtent l="0" t="0" r="0" b="127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2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3BA0" w14:textId="4BDE2F99" w:rsidR="00F26B28" w:rsidRPr="00D674DD" w:rsidRDefault="00551568" w:rsidP="00D674DD">
      <w:pPr>
        <w:pStyle w:val="aff4"/>
        <w:widowControl w:val="0"/>
        <w:adjustRightInd w:val="0"/>
        <w:textAlignment w:val="baseline"/>
      </w:pPr>
      <w:bookmarkStart w:id="10994" w:name="_Ref89191221"/>
      <w:r>
        <w:t xml:space="preserve">Рисунок </w:t>
      </w:r>
      <w:fldSimple w:instr=" SEQ Рисунок \* ARABIC ">
        <w:r w:rsidR="00E11B25">
          <w:rPr>
            <w:noProof/>
          </w:rPr>
          <w:t>178</w:t>
        </w:r>
      </w:fldSimple>
      <w:bookmarkEnd w:id="10994"/>
      <w:r w:rsidR="00F26B28">
        <w:t xml:space="preserve">– форма </w:t>
      </w:r>
      <w:r>
        <w:t>текущей наполненности ФХ</w:t>
      </w:r>
    </w:p>
    <w:p w14:paraId="6783407D" w14:textId="77777777" w:rsidR="00F26B28" w:rsidRDefault="00F26B28" w:rsidP="0091549C">
      <w:pPr>
        <w:pStyle w:val="affff"/>
        <w:ind w:firstLine="720"/>
        <w:rPr>
          <w:rFonts w:eastAsiaTheme="minorEastAsia"/>
          <w:i/>
        </w:rPr>
      </w:pPr>
      <w:r>
        <w:rPr>
          <w:rFonts w:eastAsiaTheme="minorEastAsia"/>
        </w:rPr>
        <w:t xml:space="preserve">Форма содержит </w:t>
      </w:r>
      <w:r w:rsidR="00551568">
        <w:rPr>
          <w:rFonts w:eastAsiaTheme="minorEastAsia"/>
        </w:rPr>
        <w:t>информацию по</w:t>
      </w:r>
      <w:r w:rsidR="0091549C">
        <w:rPr>
          <w:rFonts w:eastAsiaTheme="minorEastAsia"/>
        </w:rPr>
        <w:t xml:space="preserve"> текущей наполненности</w:t>
      </w:r>
      <w:r w:rsidR="00551568">
        <w:rPr>
          <w:rFonts w:eastAsiaTheme="minorEastAsia"/>
        </w:rPr>
        <w:t xml:space="preserve"> </w:t>
      </w:r>
      <w:r w:rsidR="0091549C">
        <w:rPr>
          <w:rFonts w:eastAsiaTheme="minorEastAsia"/>
        </w:rPr>
        <w:t xml:space="preserve">ФХ информационной системы </w:t>
      </w:r>
      <w:r w:rsidRPr="0091549C">
        <w:rPr>
          <w:rStyle w:val="affff6"/>
          <w:rFonts w:eastAsiaTheme="minorEastAsia"/>
          <w:i w:val="0"/>
        </w:rPr>
        <w:t>в виде графической заливки шкалы, количественного и процентного показателя</w:t>
      </w:r>
      <w:r w:rsidR="0091549C" w:rsidRPr="0091549C">
        <w:rPr>
          <w:rFonts w:eastAsiaTheme="minorEastAsia"/>
          <w:i/>
        </w:rPr>
        <w:t>.</w:t>
      </w:r>
    </w:p>
    <w:p w14:paraId="314DF3AC" w14:textId="77777777" w:rsidR="0056425D" w:rsidRDefault="0056425D" w:rsidP="00A652DD">
      <w:pPr>
        <w:pStyle w:val="31"/>
      </w:pPr>
      <w:bookmarkStart w:id="10995" w:name="_Ref89195201"/>
      <w:bookmarkStart w:id="10996" w:name="_Toc91517458"/>
      <w:r>
        <w:lastRenderedPageBreak/>
        <w:t>Просмотр данных о статистике наполнен</w:t>
      </w:r>
      <w:r w:rsidR="001A1A2A">
        <w:t>н</w:t>
      </w:r>
      <w:r>
        <w:t>ости файлового хранилища</w:t>
      </w:r>
      <w:bookmarkEnd w:id="10995"/>
      <w:bookmarkEnd w:id="10996"/>
    </w:p>
    <w:p w14:paraId="1689D56B" w14:textId="77777777" w:rsidR="0056425D" w:rsidRDefault="0056425D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>Функциональность просмотра статистики наполненности ФХ предназначена для обеспечения возможности самостоятельного отслеживания исторических данных по наполненности ФХ за указанный промежуток времени.</w:t>
      </w:r>
    </w:p>
    <w:p w14:paraId="40CD2BBC" w14:textId="4A0EEB0E" w:rsidR="0056425D" w:rsidRDefault="0056425D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Для перехода к просмотру статистики </w:t>
      </w:r>
      <w:r w:rsidR="0039433F">
        <w:rPr>
          <w:rFonts w:eastAsiaTheme="minorEastAsia"/>
        </w:rPr>
        <w:t>наполнен</w:t>
      </w:r>
      <w:r w:rsidR="001A1A2A">
        <w:rPr>
          <w:rFonts w:eastAsiaTheme="minorEastAsia"/>
        </w:rPr>
        <w:t>н</w:t>
      </w:r>
      <w:r w:rsidR="0039433F">
        <w:rPr>
          <w:rFonts w:eastAsiaTheme="minorEastAsia"/>
        </w:rPr>
        <w:t>ости ФХ</w:t>
      </w:r>
      <w:r>
        <w:rPr>
          <w:rFonts w:eastAsiaTheme="minorEastAsia"/>
        </w:rPr>
        <w:t xml:space="preserve">, на форме </w:t>
      </w:r>
      <w:r w:rsidR="0039433F">
        <w:rPr>
          <w:rFonts w:eastAsiaTheme="minorEastAsia"/>
        </w:rPr>
        <w:t>текущей наполненности</w:t>
      </w:r>
      <w:r>
        <w:rPr>
          <w:rFonts w:eastAsiaTheme="minorEastAsia"/>
        </w:rPr>
        <w:t xml:space="preserve"> (п</w:t>
      </w:r>
      <w:r w:rsidR="0039433F">
        <w:rPr>
          <w:rFonts w:eastAsiaTheme="minorEastAsia"/>
        </w:rPr>
        <w:t>ереход к форме текущей наполненности ФХ</w:t>
      </w:r>
      <w:r>
        <w:rPr>
          <w:rFonts w:eastAsiaTheme="minorEastAsia"/>
        </w:rPr>
        <w:t xml:space="preserve"> описан в п.</w:t>
      </w:r>
      <w:r w:rsidR="0039433F">
        <w:rPr>
          <w:rFonts w:eastAsiaTheme="minorEastAsia"/>
        </w:rPr>
        <w:t xml:space="preserve"> </w:t>
      </w:r>
      <w:r w:rsidR="0039433F">
        <w:rPr>
          <w:rFonts w:eastAsiaTheme="minorEastAsia"/>
        </w:rPr>
        <w:fldChar w:fldCharType="begin"/>
      </w:r>
      <w:r w:rsidR="0039433F">
        <w:rPr>
          <w:rFonts w:eastAsiaTheme="minorEastAsia"/>
        </w:rPr>
        <w:instrText xml:space="preserve"> REF _Ref89194913 \r \h </w:instrText>
      </w:r>
      <w:r w:rsidR="0039433F">
        <w:rPr>
          <w:rFonts w:eastAsiaTheme="minorEastAsia"/>
        </w:rPr>
      </w:r>
      <w:r w:rsidR="0039433F">
        <w:rPr>
          <w:rFonts w:eastAsiaTheme="minorEastAsia"/>
        </w:rPr>
        <w:fldChar w:fldCharType="separate"/>
      </w:r>
      <w:r w:rsidR="00E11B25">
        <w:rPr>
          <w:rFonts w:eastAsiaTheme="minorEastAsia"/>
        </w:rPr>
        <w:t>5.5.3</w:t>
      </w:r>
      <w:r w:rsidR="0039433F">
        <w:rPr>
          <w:rFonts w:eastAsiaTheme="minorEastAsia"/>
        </w:rPr>
        <w:fldChar w:fldCharType="end"/>
      </w:r>
      <w:r>
        <w:rPr>
          <w:rFonts w:eastAsiaTheme="minorEastAsia"/>
        </w:rPr>
        <w:t xml:space="preserve">), </w:t>
      </w:r>
      <w:r w:rsidR="00161E01">
        <w:rPr>
          <w:rFonts w:eastAsiaTheme="minorEastAsia"/>
        </w:rPr>
        <w:t>нажмите</w:t>
      </w:r>
      <w:r>
        <w:rPr>
          <w:rFonts w:eastAsiaTheme="minorEastAsia"/>
        </w:rPr>
        <w:t xml:space="preserve"> на кнопку </w:t>
      </w:r>
      <w:r w:rsidRPr="00AF4A97">
        <w:rPr>
          <w:rFonts w:eastAsiaTheme="minorEastAsia"/>
          <w:i/>
        </w:rPr>
        <w:t>«Статистика»</w:t>
      </w:r>
      <w:r>
        <w:rPr>
          <w:rFonts w:eastAsiaTheme="minorEastAsia"/>
        </w:rPr>
        <w:t xml:space="preserve"> (</w:t>
      </w:r>
      <w:r w:rsidR="0039433F">
        <w:rPr>
          <w:rFonts w:eastAsiaTheme="minorEastAsia"/>
          <w:color w:val="FF0000"/>
        </w:rPr>
        <w:fldChar w:fldCharType="begin"/>
      </w:r>
      <w:r w:rsidR="0039433F">
        <w:rPr>
          <w:rFonts w:eastAsiaTheme="minorEastAsia"/>
        </w:rPr>
        <w:instrText xml:space="preserve"> REF _Ref89191221 \h </w:instrText>
      </w:r>
      <w:r w:rsidR="0039433F">
        <w:rPr>
          <w:rFonts w:eastAsiaTheme="minorEastAsia"/>
          <w:color w:val="FF0000"/>
        </w:rPr>
      </w:r>
      <w:r w:rsidR="0039433F">
        <w:rPr>
          <w:rFonts w:eastAsiaTheme="minorEastAsia"/>
          <w:color w:val="FF0000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178</w:t>
      </w:r>
      <w:r w:rsidR="0039433F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 xml:space="preserve">). </w:t>
      </w:r>
    </w:p>
    <w:p w14:paraId="1A13982D" w14:textId="3F709EA5" w:rsidR="0056425D" w:rsidRDefault="0056425D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Откроется форма статистики </w:t>
      </w:r>
      <w:r w:rsidR="0039433F">
        <w:rPr>
          <w:rFonts w:eastAsiaTheme="minorEastAsia"/>
        </w:rPr>
        <w:t>наполненности ФХ</w:t>
      </w:r>
      <w:r>
        <w:rPr>
          <w:rFonts w:eastAsiaTheme="minorEastAsia"/>
        </w:rPr>
        <w:t xml:space="preserve"> (</w:t>
      </w:r>
      <w:r w:rsidR="0039433F">
        <w:rPr>
          <w:rFonts w:eastAsiaTheme="minorEastAsia"/>
          <w:color w:val="FF0000"/>
        </w:rPr>
        <w:fldChar w:fldCharType="begin"/>
      </w:r>
      <w:r w:rsidR="0039433F">
        <w:rPr>
          <w:rFonts w:eastAsiaTheme="minorEastAsia"/>
        </w:rPr>
        <w:instrText xml:space="preserve"> REF _Ref89195298 \h </w:instrText>
      </w:r>
      <w:r w:rsidR="0039433F">
        <w:rPr>
          <w:rFonts w:eastAsiaTheme="minorEastAsia"/>
          <w:color w:val="FF0000"/>
        </w:rPr>
      </w:r>
      <w:r w:rsidR="0039433F">
        <w:rPr>
          <w:rFonts w:eastAsiaTheme="minorEastAsia"/>
          <w:color w:val="FF0000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179</w:t>
      </w:r>
      <w:r w:rsidR="0039433F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).</w:t>
      </w:r>
    </w:p>
    <w:p w14:paraId="7CC1B7C2" w14:textId="77777777" w:rsidR="0039433F" w:rsidRDefault="0039433F" w:rsidP="0039433F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47DB9E9F" wp14:editId="4F61042A">
            <wp:extent cx="6496050" cy="4421875"/>
            <wp:effectExtent l="0" t="0" r="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-1" r="-249" b="6776"/>
                    <a:stretch/>
                  </pic:blipFill>
                  <pic:spPr bwMode="auto">
                    <a:xfrm>
                      <a:off x="0" y="0"/>
                      <a:ext cx="6496335" cy="442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37D45" w14:textId="03F9A278" w:rsidR="0056425D" w:rsidRDefault="0039433F" w:rsidP="00D674DD">
      <w:pPr>
        <w:pStyle w:val="aff4"/>
        <w:widowControl w:val="0"/>
        <w:adjustRightInd w:val="0"/>
        <w:textAlignment w:val="baseline"/>
      </w:pPr>
      <w:bookmarkStart w:id="10997" w:name="_Ref89195298"/>
      <w:r>
        <w:t xml:space="preserve">Рисунок </w:t>
      </w:r>
      <w:fldSimple w:instr=" SEQ Рисунок \* ARABIC ">
        <w:r w:rsidR="00E11B25">
          <w:rPr>
            <w:noProof/>
          </w:rPr>
          <w:t>179</w:t>
        </w:r>
      </w:fldSimple>
      <w:bookmarkEnd w:id="10997"/>
      <w:r>
        <w:t xml:space="preserve"> </w:t>
      </w:r>
      <w:r w:rsidR="0056425D">
        <w:t xml:space="preserve">– форма статистики </w:t>
      </w:r>
      <w:r>
        <w:t>напол</w:t>
      </w:r>
      <w:r w:rsidR="001A1A2A">
        <w:t>н</w:t>
      </w:r>
      <w:r>
        <w:t>нености ФХ</w:t>
      </w:r>
    </w:p>
    <w:p w14:paraId="36D99A35" w14:textId="77777777" w:rsidR="0056425D" w:rsidRDefault="0056425D" w:rsidP="00161E01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Форма содержит область построения графика </w:t>
      </w:r>
      <w:r w:rsidR="00161E01">
        <w:rPr>
          <w:rFonts w:eastAsiaTheme="minorEastAsia"/>
        </w:rPr>
        <w:t xml:space="preserve">и </w:t>
      </w:r>
      <w:r w:rsidR="00161E01">
        <w:rPr>
          <w:rStyle w:val="affff6"/>
          <w:rFonts w:eastAsiaTheme="minorEastAsia"/>
          <w:i w:val="0"/>
        </w:rPr>
        <w:t>в</w:t>
      </w:r>
      <w:r w:rsidRPr="0038725C">
        <w:rPr>
          <w:rStyle w:val="affff6"/>
          <w:rFonts w:eastAsiaTheme="minorEastAsia"/>
          <w:i w:val="0"/>
        </w:rPr>
        <w:t>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</w:p>
    <w:p w14:paraId="54FDAA6F" w14:textId="77777777" w:rsidR="0056425D" w:rsidRDefault="00161E01" w:rsidP="0056425D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Наполненность</w:t>
      </w:r>
      <w:r w:rsidR="0056425D">
        <w:rPr>
          <w:rFonts w:eastAsiaTheme="minorEastAsia"/>
        </w:rPr>
        <w:t xml:space="preserve"> рассчитываются по определенным интервалам агрегации с использованием специальных агрегирующих функций</w:t>
      </w:r>
      <w:r w:rsidR="0056425D">
        <w:rPr>
          <w:rFonts w:eastAsiaTheme="minorEastAsia"/>
        </w:rPr>
        <w:softHyphen/>
        <w:t xml:space="preserve">, например, при выбранном периоде построения отчета «3 часа» отчет строится по «точкам», соответствующим десятиминутным интервалам. </w:t>
      </w:r>
    </w:p>
    <w:p w14:paraId="22805398" w14:textId="07701A11" w:rsidR="0056425D" w:rsidRDefault="0056425D" w:rsidP="0056425D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</w:t>
      </w:r>
      <w:r w:rsidR="00CD41B5">
        <w:rPr>
          <w:rFonts w:eastAsiaTheme="minorEastAsia"/>
        </w:rPr>
        <w:t>нажмите</w:t>
      </w:r>
      <w:r>
        <w:rPr>
          <w:rFonts w:eastAsiaTheme="minorEastAsia"/>
        </w:rPr>
        <w:t xml:space="preserve"> доступную на форме </w:t>
      </w:r>
      <w:r w:rsidR="00CD41B5">
        <w:rPr>
          <w:rFonts w:eastAsiaTheme="minorEastAsia"/>
        </w:rPr>
        <w:t>кнопку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14:paraId="5C7B45CB" w14:textId="1F3E7A87" w:rsidR="002B469F" w:rsidRDefault="002B469F" w:rsidP="002B469F">
      <w:pPr>
        <w:pStyle w:val="31"/>
      </w:pPr>
      <w:bookmarkStart w:id="10998" w:name="_Ref90986648"/>
      <w:bookmarkStart w:id="10999" w:name="_Ref90986649"/>
      <w:bookmarkStart w:id="11000" w:name="_Toc91517459"/>
      <w:r>
        <w:lastRenderedPageBreak/>
        <w:t>Просмотр данных о статистике обменов по виду сведения для инициатора</w:t>
      </w:r>
      <w:bookmarkEnd w:id="10998"/>
      <w:bookmarkEnd w:id="10999"/>
      <w:bookmarkEnd w:id="11000"/>
    </w:p>
    <w:p w14:paraId="7E6A4E22" w14:textId="6D45DA33" w:rsidR="002B469F" w:rsidRDefault="002B469F" w:rsidP="0017550C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статистики обменов по ВС для </w:t>
      </w:r>
      <w:r w:rsidR="00866D72">
        <w:rPr>
          <w:rFonts w:eastAsiaTheme="minorEastAsia"/>
        </w:rPr>
        <w:t>ИС</w:t>
      </w:r>
      <w:r w:rsidR="00FD3EFC">
        <w:rPr>
          <w:rFonts w:eastAsiaTheme="minorEastAsia"/>
        </w:rPr>
        <w:t xml:space="preserve"> в роли</w:t>
      </w:r>
      <w:r>
        <w:rPr>
          <w:rFonts w:eastAsiaTheme="minorEastAsia"/>
        </w:rPr>
        <w:t xml:space="preserve"> инициатора предназначена для обеспечения возможности самостоятельного отслеживания</w:t>
      </w:r>
      <w:r w:rsidR="00DB7462">
        <w:rPr>
          <w:rFonts w:eastAsiaTheme="minorEastAsia"/>
        </w:rPr>
        <w:t xml:space="preserve"> показателя</w:t>
      </w:r>
      <w:r>
        <w:rPr>
          <w:rFonts w:eastAsiaTheme="minorEastAsia"/>
        </w:rPr>
        <w:t xml:space="preserve"> </w:t>
      </w:r>
      <w:r w:rsidR="00FD3EFC">
        <w:rPr>
          <w:rStyle w:val="affff6"/>
          <w:rFonts w:eastAsiaTheme="minorEastAsia"/>
        </w:rPr>
        <w:t>врем</w:t>
      </w:r>
      <w:r w:rsidR="0017550C">
        <w:rPr>
          <w:rStyle w:val="affff6"/>
          <w:rFonts w:eastAsiaTheme="minorEastAsia"/>
        </w:rPr>
        <w:t xml:space="preserve">ени </w:t>
      </w:r>
      <w:r w:rsidR="00FD3EFC">
        <w:rPr>
          <w:rStyle w:val="affff6"/>
          <w:rFonts w:eastAsiaTheme="minorEastAsia"/>
        </w:rPr>
        <w:t xml:space="preserve">в зоне ответсвенности </w:t>
      </w:r>
      <w:r w:rsidR="00DB7462">
        <w:rPr>
          <w:rStyle w:val="affff6"/>
          <w:rFonts w:eastAsiaTheme="minorEastAsia"/>
        </w:rPr>
        <w:t xml:space="preserve">моей системы </w:t>
      </w:r>
      <w:r>
        <w:rPr>
          <w:rStyle w:val="affff6"/>
          <w:rFonts w:eastAsiaTheme="minorEastAsia"/>
        </w:rPr>
        <w:t>(</w:t>
      </w:r>
      <w:r w:rsidR="00FD3EFC">
        <w:rPr>
          <w:rStyle w:val="affff6"/>
          <w:rFonts w:eastAsiaTheme="minorEastAsia"/>
        </w:rPr>
        <w:t>сек</w:t>
      </w:r>
      <w:r>
        <w:rPr>
          <w:rStyle w:val="affff6"/>
          <w:rFonts w:eastAsiaTheme="minorEastAsia"/>
        </w:rPr>
        <w:t xml:space="preserve">)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="0017550C" w:rsidRPr="0017550C">
        <w:rPr>
          <w:rFonts w:eastAsiaTheme="minorEastAsia"/>
        </w:rPr>
        <w:t xml:space="preserve">исторические данные по времени обработки сообщений по выбранному ВС </w:t>
      </w:r>
      <w:r w:rsidR="00DD0F88">
        <w:rPr>
          <w:rFonts w:eastAsiaTheme="minorEastAsia"/>
        </w:rPr>
        <w:t xml:space="preserve">системой инициатором </w:t>
      </w:r>
      <w:r w:rsidR="0017550C" w:rsidRPr="0017550C">
        <w:rPr>
          <w:rFonts w:eastAsiaTheme="minorEastAsia"/>
        </w:rPr>
        <w:t>за указанный интервал времени</w:t>
      </w:r>
      <w:r w:rsidR="0017550C">
        <w:rPr>
          <w:rFonts w:eastAsiaTheme="minorEastAsia"/>
        </w:rPr>
        <w:t>.</w:t>
      </w:r>
    </w:p>
    <w:p w14:paraId="06A69CA9" w14:textId="7C673057" w:rsidR="00FD3EFC" w:rsidRPr="00FD3EFC" w:rsidRDefault="00FD3EFC" w:rsidP="00FD3EFC">
      <w:pPr>
        <w:pStyle w:val="affff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>
        <w:rPr>
          <w:rFonts w:eastAsiaTheme="minorEastAsia"/>
        </w:rPr>
        <w:t xml:space="preserve">перехода к просмотру статистики обменов по ВС для инициатора следует </w:t>
      </w:r>
      <w:r w:rsidRPr="002060F8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13</w:t>
      </w:r>
      <w:r w:rsidRPr="002060F8">
        <w:rPr>
          <w:rFonts w:eastAsiaTheme="minorEastAsia"/>
        </w:rPr>
        <w:fldChar w:fldCharType="end"/>
      </w:r>
      <w:r w:rsidRPr="002060F8">
        <w:rPr>
          <w:rFonts w:eastAsiaTheme="minorEastAsia"/>
        </w:rPr>
        <w:t>).</w:t>
      </w:r>
      <w:r w:rsidRPr="000C1193">
        <w:rPr>
          <w:rFonts w:eastAsiaTheme="minorEastAsia"/>
        </w:rPr>
        <w:t xml:space="preserve"> </w:t>
      </w:r>
      <w:r>
        <w:rPr>
          <w:rFonts w:eastAsiaTheme="minorEastAsia"/>
        </w:rPr>
        <w:t>Карточку можно найти на вкладке</w:t>
      </w:r>
      <w:r w:rsidRPr="002060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«Мониторинг». </w:t>
      </w:r>
      <w:r w:rsidRPr="00FD3EFC">
        <w:rPr>
          <w:rFonts w:eastAsiaTheme="minorEastAsia"/>
        </w:rPr>
        <w:t xml:space="preserve">Будет запущен визард мониторинга </w:t>
      </w:r>
      <w:r>
        <w:rPr>
          <w:rFonts w:eastAsiaTheme="minorEastAsia"/>
        </w:rPr>
        <w:t>обменов по виду сведения для инициатора</w:t>
      </w:r>
      <w:r w:rsidRPr="00FD3EFC">
        <w:rPr>
          <w:rFonts w:eastAsiaTheme="minorEastAsia"/>
        </w:rPr>
        <w:t>.</w:t>
      </w:r>
    </w:p>
    <w:p w14:paraId="338BBC1B" w14:textId="17B738DC" w:rsidR="00487B8F" w:rsidRPr="002060F8" w:rsidRDefault="00487B8F" w:rsidP="00487B8F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2060F8">
        <w:rPr>
          <w:rStyle w:val="affff6"/>
          <w:rFonts w:eastAsiaTheme="minorEastAsia"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 xml:space="preserve">организации </w:t>
      </w:r>
      <w:r w:rsidRPr="00122282">
        <w:rPr>
          <w:rFonts w:eastAsiaTheme="minorEastAsia"/>
        </w:rPr>
        <w:t>(</w:t>
      </w:r>
      <w:r w:rsidR="00D309D4">
        <w:rPr>
          <w:rFonts w:eastAsiaTheme="minorEastAsia"/>
        </w:rPr>
        <w:fldChar w:fldCharType="begin"/>
      </w:r>
      <w:r w:rsidR="00D309D4">
        <w:rPr>
          <w:rFonts w:eastAsiaTheme="minorEastAsia"/>
        </w:rPr>
        <w:instrText xml:space="preserve"> REF _Ref90902405 \h </w:instrText>
      </w:r>
      <w:r w:rsidR="00D309D4">
        <w:rPr>
          <w:rFonts w:eastAsiaTheme="minorEastAsia"/>
        </w:rPr>
      </w:r>
      <w:r w:rsidR="00D309D4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180</w:t>
      </w:r>
      <w:r w:rsidR="00D309D4">
        <w:rPr>
          <w:rFonts w:eastAsiaTheme="minorEastAsia"/>
        </w:rPr>
        <w:fldChar w:fldCharType="end"/>
      </w:r>
      <w:r w:rsidRPr="00122282">
        <w:rPr>
          <w:rFonts w:eastAsiaTheme="minorEastAsia"/>
        </w:rPr>
        <w:t>)</w:t>
      </w:r>
      <w:r>
        <w:rPr>
          <w:rFonts w:eastAsiaTheme="minorEastAsia"/>
        </w:rPr>
        <w:t>. На этой форме нужно выбрать одну организацию из списка, информация об обменах которой вас интересует.</w:t>
      </w:r>
    </w:p>
    <w:p w14:paraId="5055417F" w14:textId="77777777" w:rsidR="00487B8F" w:rsidRDefault="00487B8F" w:rsidP="00487B8F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297E3DEF" wp14:editId="22FB5444">
            <wp:extent cx="6480175" cy="3921125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9D60" w14:textId="5D0E4D35" w:rsidR="00487B8F" w:rsidRPr="00487B8F" w:rsidRDefault="00487B8F" w:rsidP="00487B8F">
      <w:pPr>
        <w:pStyle w:val="aff4"/>
        <w:widowControl w:val="0"/>
        <w:adjustRightInd w:val="0"/>
        <w:textAlignment w:val="baseline"/>
      </w:pPr>
      <w:bookmarkStart w:id="11001" w:name="_Ref90902405"/>
      <w:r>
        <w:t xml:space="preserve">Рисунок </w:t>
      </w:r>
      <w:fldSimple w:instr=" SEQ Рисунок \* ARABIC ">
        <w:r w:rsidR="00E11B25">
          <w:rPr>
            <w:noProof/>
          </w:rPr>
          <w:t>180</w:t>
        </w:r>
      </w:fldSimple>
      <w:bookmarkEnd w:id="11001"/>
      <w:r>
        <w:t xml:space="preserve"> - форма выбора организации</w:t>
      </w:r>
    </w:p>
    <w:p w14:paraId="40D4AE3A" w14:textId="3A74DD44" w:rsidR="00FD3EFC" w:rsidRPr="0038725C" w:rsidRDefault="00FD3EFC" w:rsidP="00FD3EFC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Откроется форма выбора </w:t>
      </w:r>
      <w:r w:rsidR="00DD0F88">
        <w:rPr>
          <w:rFonts w:eastAsiaTheme="minorEastAsia"/>
        </w:rPr>
        <w:t>среды СМЭВ</w:t>
      </w:r>
      <w:r>
        <w:rPr>
          <w:rFonts w:eastAsiaTheme="minorEastAsia"/>
        </w:rPr>
        <w:t xml:space="preserve"> (</w:t>
      </w:r>
      <w:r w:rsidR="00D309D4">
        <w:rPr>
          <w:rFonts w:eastAsiaTheme="minorEastAsia"/>
        </w:rPr>
        <w:fldChar w:fldCharType="begin"/>
      </w:r>
      <w:r w:rsidR="00D309D4">
        <w:rPr>
          <w:rFonts w:eastAsiaTheme="minorEastAsia"/>
        </w:rPr>
        <w:instrText xml:space="preserve"> REF _Ref90902398 \h  \* MERGEFORMAT </w:instrText>
      </w:r>
      <w:r w:rsidR="00D309D4">
        <w:rPr>
          <w:rFonts w:eastAsiaTheme="minorEastAsia"/>
        </w:rPr>
      </w:r>
      <w:r w:rsidR="00D309D4"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181</w:t>
      </w:r>
      <w:r w:rsidR="00D309D4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выбрать </w:t>
      </w:r>
      <w:r w:rsidR="00487B8F">
        <w:rPr>
          <w:rFonts w:eastAsiaTheme="minorEastAsia"/>
        </w:rPr>
        <w:t>среду</w:t>
      </w:r>
      <w:r>
        <w:rPr>
          <w:rFonts w:eastAsiaTheme="minorEastAsia"/>
        </w:rPr>
        <w:t xml:space="preserve">, </w:t>
      </w:r>
      <w:r w:rsidR="00487B8F">
        <w:rPr>
          <w:rFonts w:eastAsiaTheme="minorEastAsia"/>
        </w:rPr>
        <w:t>в</w:t>
      </w:r>
      <w:r>
        <w:rPr>
          <w:rFonts w:eastAsiaTheme="minorEastAsia"/>
        </w:rPr>
        <w:t xml:space="preserve"> которой необходимо посмотреть</w:t>
      </w:r>
      <w:r w:rsidR="00487B8F">
        <w:rPr>
          <w:rFonts w:eastAsiaTheme="minorEastAsia"/>
        </w:rPr>
        <w:t xml:space="preserve"> статистику обменов по ВС</w:t>
      </w:r>
      <w:r w:rsidR="00E87500">
        <w:rPr>
          <w:rFonts w:eastAsiaTheme="minorEastAsia"/>
        </w:rPr>
        <w:t xml:space="preserve"> для инициатора</w:t>
      </w:r>
      <w:r w:rsidRPr="0038725C">
        <w:rPr>
          <w:rFonts w:eastAsiaTheme="minorEastAsia"/>
        </w:rPr>
        <w:t>.</w:t>
      </w:r>
    </w:p>
    <w:p w14:paraId="08871CFD" w14:textId="77777777" w:rsidR="00FD3EFC" w:rsidRDefault="00FD3EFC" w:rsidP="00FD3EFC">
      <w:pPr>
        <w:pStyle w:val="affff"/>
        <w:rPr>
          <w:rFonts w:eastAsiaTheme="minorEastAsia"/>
        </w:rPr>
      </w:pPr>
    </w:p>
    <w:p w14:paraId="566431B6" w14:textId="77777777" w:rsidR="00487B8F" w:rsidRDefault="00487B8F" w:rsidP="00487B8F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3407C3C1" wp14:editId="7648C304">
            <wp:extent cx="6480175" cy="4859020"/>
            <wp:effectExtent l="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9A8" w14:textId="18958AC1" w:rsidR="00487B8F" w:rsidRPr="00487B8F" w:rsidRDefault="00487B8F" w:rsidP="00487B8F">
      <w:pPr>
        <w:pStyle w:val="aff4"/>
        <w:widowControl w:val="0"/>
        <w:adjustRightInd w:val="0"/>
        <w:textAlignment w:val="baseline"/>
      </w:pPr>
      <w:bookmarkStart w:id="11002" w:name="_Ref90902398"/>
      <w:r>
        <w:t xml:space="preserve">Рисунок </w:t>
      </w:r>
      <w:fldSimple w:instr=" SEQ Рисунок \* ARABIC ">
        <w:r w:rsidR="00E11B25">
          <w:rPr>
            <w:noProof/>
          </w:rPr>
          <w:t>181</w:t>
        </w:r>
      </w:fldSimple>
      <w:bookmarkEnd w:id="11002"/>
      <w:r>
        <w:t xml:space="preserve"> – форма выбора среды СМЭВ</w:t>
      </w:r>
    </w:p>
    <w:p w14:paraId="1182231A" w14:textId="4680211C" w:rsidR="002B469F" w:rsidRDefault="002B469F" w:rsidP="002B469F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Откроется форма </w:t>
      </w:r>
      <w:r w:rsidR="00487B8F">
        <w:rPr>
          <w:rFonts w:eastAsiaTheme="minorEastAsia"/>
        </w:rPr>
        <w:t>выбора вида сведения</w:t>
      </w:r>
      <w:r>
        <w:rPr>
          <w:rFonts w:eastAsiaTheme="minorEastAsia"/>
        </w:rPr>
        <w:t xml:space="preserve"> (</w:t>
      </w:r>
      <w:r w:rsidR="00D309D4" w:rsidRPr="00D309D4">
        <w:rPr>
          <w:rFonts w:eastAsiaTheme="minorEastAsia"/>
        </w:rPr>
        <w:fldChar w:fldCharType="begin"/>
      </w:r>
      <w:r w:rsidR="00D309D4">
        <w:rPr>
          <w:rFonts w:eastAsiaTheme="minorEastAsia"/>
        </w:rPr>
        <w:instrText xml:space="preserve"> REF _Ref90902397 \h  \* MERGEFORMAT </w:instrText>
      </w:r>
      <w:r w:rsidR="00D309D4" w:rsidRPr="00D309D4">
        <w:rPr>
          <w:rFonts w:eastAsiaTheme="minorEastAsia"/>
        </w:rPr>
      </w:r>
      <w:r w:rsidR="00D309D4" w:rsidRPr="00D309D4"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182</w:t>
      </w:r>
      <w:r w:rsidR="00D309D4" w:rsidRPr="00D309D4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  <w:r w:rsidR="00487B8F">
        <w:rPr>
          <w:rFonts w:eastAsiaTheme="minorEastAsia"/>
        </w:rPr>
        <w:t xml:space="preserve"> На этой форме нужно выбрать вид сведения, статист</w:t>
      </w:r>
      <w:r w:rsidR="00E00863">
        <w:rPr>
          <w:rFonts w:eastAsiaTheme="minorEastAsia"/>
        </w:rPr>
        <w:t>и</w:t>
      </w:r>
      <w:r w:rsidR="00487B8F">
        <w:rPr>
          <w:rFonts w:eastAsiaTheme="minorEastAsia"/>
        </w:rPr>
        <w:t>ка обменов по которому вас интересует.</w:t>
      </w:r>
    </w:p>
    <w:p w14:paraId="0B3F22BE" w14:textId="77777777" w:rsidR="00487B8F" w:rsidRDefault="00487B8F" w:rsidP="00487B8F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1853992E" wp14:editId="681EF379">
            <wp:extent cx="6480175" cy="41624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6C3B" w14:textId="2D8AC185" w:rsidR="00487B8F" w:rsidRDefault="00487B8F" w:rsidP="00487B8F">
      <w:pPr>
        <w:pStyle w:val="aff4"/>
        <w:widowControl w:val="0"/>
        <w:adjustRightInd w:val="0"/>
        <w:textAlignment w:val="baseline"/>
      </w:pPr>
      <w:bookmarkStart w:id="11003" w:name="_Ref90902397"/>
      <w:r>
        <w:t xml:space="preserve">Рисунок </w:t>
      </w:r>
      <w:fldSimple w:instr=" SEQ Рисунок \* ARABIC ">
        <w:r w:rsidR="00E11B25">
          <w:rPr>
            <w:noProof/>
          </w:rPr>
          <w:t>182</w:t>
        </w:r>
      </w:fldSimple>
      <w:bookmarkEnd w:id="11003"/>
      <w:r>
        <w:t xml:space="preserve"> – форма выбора вида сведения</w:t>
      </w:r>
    </w:p>
    <w:p w14:paraId="69870B58" w14:textId="6B726C02" w:rsidR="00487B8F" w:rsidRDefault="00487B8F" w:rsidP="00D309D4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выбора версии вида сведения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_Ref90902135 \h </w:instrText>
      </w:r>
      <w:r w:rsidR="00D309D4">
        <w:rPr>
          <w:rFonts w:eastAsiaTheme="minorEastAsia"/>
        </w:rPr>
        <w:instrText xml:space="preserve">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183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уточнить версию вида сведения. </w:t>
      </w:r>
    </w:p>
    <w:p w14:paraId="7DDF5E60" w14:textId="77777777" w:rsidR="00487B8F" w:rsidRDefault="00487B8F" w:rsidP="00487B8F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B764A65" wp14:editId="3BC11EBA">
            <wp:extent cx="6480175" cy="4534535"/>
            <wp:effectExtent l="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7679" w14:textId="68837F17" w:rsidR="00487B8F" w:rsidRDefault="00487B8F" w:rsidP="00487B8F">
      <w:pPr>
        <w:pStyle w:val="aff4"/>
        <w:widowControl w:val="0"/>
        <w:adjustRightInd w:val="0"/>
        <w:textAlignment w:val="baseline"/>
      </w:pPr>
      <w:bookmarkStart w:id="11004" w:name="_Ref90902135"/>
      <w:bookmarkStart w:id="11005" w:name="_Ref90902123"/>
      <w:r>
        <w:t xml:space="preserve">Рисунок </w:t>
      </w:r>
      <w:fldSimple w:instr=" SEQ Рисунок \* ARABIC ">
        <w:r w:rsidR="00E11B25">
          <w:rPr>
            <w:noProof/>
          </w:rPr>
          <w:t>183</w:t>
        </w:r>
      </w:fldSimple>
      <w:bookmarkEnd w:id="11004"/>
      <w:r>
        <w:t xml:space="preserve"> – фо</w:t>
      </w:r>
      <w:r w:rsidR="00D309D4">
        <w:t>р</w:t>
      </w:r>
      <w:r>
        <w:t>ма выбора весии вида сведения</w:t>
      </w:r>
      <w:bookmarkEnd w:id="11005"/>
    </w:p>
    <w:p w14:paraId="79478652" w14:textId="09CB3EB3" w:rsidR="00487B8F" w:rsidRDefault="00487B8F" w:rsidP="00D309D4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Откроется форма выбора </w:t>
      </w:r>
      <w:r w:rsidR="00D309D4">
        <w:rPr>
          <w:rFonts w:eastAsiaTheme="minorEastAsia"/>
        </w:rPr>
        <w:t xml:space="preserve">ИС </w:t>
      </w:r>
      <w:r>
        <w:rPr>
          <w:rFonts w:eastAsiaTheme="minorEastAsia"/>
        </w:rPr>
        <w:t>(</w:t>
      </w:r>
      <w:r w:rsidR="00D309D4">
        <w:rPr>
          <w:rFonts w:eastAsiaTheme="minorEastAsia"/>
        </w:rPr>
        <w:fldChar w:fldCharType="begin"/>
      </w:r>
      <w:r w:rsidR="00D309D4">
        <w:rPr>
          <w:rFonts w:eastAsiaTheme="minorEastAsia"/>
        </w:rPr>
        <w:instrText xml:space="preserve"> REF _Ref90902396 \h  \* MERGEFORMAT </w:instrText>
      </w:r>
      <w:r w:rsidR="00D309D4">
        <w:rPr>
          <w:rFonts w:eastAsiaTheme="minorEastAsia"/>
        </w:rPr>
      </w:r>
      <w:r w:rsidR="00D309D4"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184</w:t>
      </w:r>
      <w:r w:rsidR="00D309D4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</w:t>
      </w:r>
      <w:r w:rsidR="00D309D4">
        <w:rPr>
          <w:rFonts w:eastAsiaTheme="minorEastAsia"/>
        </w:rPr>
        <w:t>выбрать ИС, статист</w:t>
      </w:r>
      <w:r w:rsidR="00E00863">
        <w:rPr>
          <w:rFonts w:eastAsiaTheme="minorEastAsia"/>
        </w:rPr>
        <w:t>и</w:t>
      </w:r>
      <w:r w:rsidR="00D309D4">
        <w:rPr>
          <w:rFonts w:eastAsiaTheme="minorEastAsia"/>
        </w:rPr>
        <w:t>ка обменов по котороой вас интересует.</w:t>
      </w:r>
    </w:p>
    <w:p w14:paraId="7B68B47E" w14:textId="77777777" w:rsidR="00D309D4" w:rsidRDefault="00D309D4" w:rsidP="00D309D4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8B799F7" wp14:editId="24C0EC33">
            <wp:extent cx="6480175" cy="3919220"/>
            <wp:effectExtent l="0" t="0" r="0" b="508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856E" w14:textId="6BBD24AC" w:rsidR="00487B8F" w:rsidRDefault="00D309D4" w:rsidP="00D309D4">
      <w:pPr>
        <w:pStyle w:val="aff4"/>
        <w:widowControl w:val="0"/>
        <w:adjustRightInd w:val="0"/>
        <w:textAlignment w:val="baseline"/>
      </w:pPr>
      <w:bookmarkStart w:id="11006" w:name="_Ref90902396"/>
      <w:r>
        <w:t xml:space="preserve">Рисунок </w:t>
      </w:r>
      <w:fldSimple w:instr=" SEQ Рисунок \* ARABIC ">
        <w:r w:rsidR="00E11B25">
          <w:rPr>
            <w:noProof/>
          </w:rPr>
          <w:t>184</w:t>
        </w:r>
      </w:fldSimple>
      <w:bookmarkEnd w:id="11006"/>
      <w:r>
        <w:t xml:space="preserve"> – форма выбора информационной системы</w:t>
      </w:r>
    </w:p>
    <w:p w14:paraId="35E9BC9D" w14:textId="755C6D16" w:rsidR="00D309D4" w:rsidRPr="002060F8" w:rsidRDefault="00D309D4" w:rsidP="00D309D4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просмотра статистики обменов по ВС для инициатора (</w:t>
      </w:r>
      <w:r w:rsidR="00D57789">
        <w:rPr>
          <w:rFonts w:eastAsiaTheme="minorEastAsia"/>
        </w:rPr>
        <w:fldChar w:fldCharType="begin"/>
      </w:r>
      <w:r w:rsidR="00D57789">
        <w:rPr>
          <w:rFonts w:eastAsiaTheme="minorEastAsia"/>
        </w:rPr>
        <w:instrText xml:space="preserve"> REF _Ref90903013 \h </w:instrText>
      </w:r>
      <w:r w:rsidR="00D57789">
        <w:rPr>
          <w:rFonts w:eastAsiaTheme="minorEastAsia"/>
        </w:rPr>
      </w:r>
      <w:r w:rsidR="00D57789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185</w:t>
      </w:r>
      <w:r w:rsidR="00D57789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2060F8">
        <w:rPr>
          <w:rFonts w:eastAsiaTheme="minorEastAsia"/>
        </w:rPr>
        <w:t>.</w:t>
      </w:r>
    </w:p>
    <w:p w14:paraId="26CF7371" w14:textId="77777777" w:rsidR="00D309D4" w:rsidRPr="00D309D4" w:rsidRDefault="00D309D4" w:rsidP="00D309D4">
      <w:pPr>
        <w:rPr>
          <w:rFonts w:eastAsiaTheme="minorEastAsia"/>
        </w:rPr>
      </w:pPr>
    </w:p>
    <w:p w14:paraId="48895F6E" w14:textId="39DA73AB" w:rsidR="002B469F" w:rsidRDefault="00D309D4" w:rsidP="002B469F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0C94295C" wp14:editId="683E2046">
            <wp:extent cx="6479969" cy="5153660"/>
            <wp:effectExtent l="0" t="0" r="0" b="889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969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E7A2" w14:textId="361F32BB" w:rsidR="002B469F" w:rsidRDefault="002B469F" w:rsidP="002B469F">
      <w:pPr>
        <w:pStyle w:val="aff4"/>
        <w:widowControl w:val="0"/>
        <w:adjustRightInd w:val="0"/>
        <w:textAlignment w:val="baseline"/>
      </w:pPr>
      <w:bookmarkStart w:id="11007" w:name="_Ref90903013"/>
      <w:r>
        <w:t xml:space="preserve">Рисунок </w:t>
      </w:r>
      <w:fldSimple w:instr=" SEQ Рисунок \* ARABIC ">
        <w:r w:rsidR="00E11B25">
          <w:rPr>
            <w:noProof/>
          </w:rPr>
          <w:t>185</w:t>
        </w:r>
      </w:fldSimple>
      <w:bookmarkEnd w:id="11007"/>
      <w:r>
        <w:t xml:space="preserve"> – форма статистики </w:t>
      </w:r>
      <w:r w:rsidR="00D57789">
        <w:t>обменов по ВС для инициатора</w:t>
      </w:r>
    </w:p>
    <w:p w14:paraId="11A9288B" w14:textId="77777777" w:rsidR="002B469F" w:rsidRDefault="002B469F" w:rsidP="002B469F">
      <w:pPr>
        <w:pStyle w:val="affff"/>
        <w:rPr>
          <w:rFonts w:eastAsiaTheme="minorEastAsia"/>
        </w:rPr>
      </w:pPr>
      <w:r>
        <w:rPr>
          <w:rFonts w:eastAsiaTheme="minorEastAsia"/>
        </w:rPr>
        <w:t>Форма содержит область построения графика и следующие настройки отчета:</w:t>
      </w:r>
    </w:p>
    <w:p w14:paraId="2185052F" w14:textId="54276402" w:rsidR="002B469F" w:rsidRDefault="00D57789" w:rsidP="002B469F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Вид сведения</w:t>
      </w:r>
      <w:r w:rsidR="002B469F">
        <w:rPr>
          <w:rFonts w:eastAsiaTheme="minorEastAsia"/>
        </w:rPr>
        <w:t xml:space="preserve"> </w:t>
      </w:r>
      <w:r w:rsidR="002B469F">
        <w:rPr>
          <w:rFonts w:eastAsiaTheme="minorEastAsia"/>
        </w:rPr>
        <w:softHyphen/>
      </w:r>
      <w:r w:rsidR="002B469F">
        <w:rPr>
          <w:rFonts w:eastAsiaTheme="minorEastAsia"/>
        </w:rPr>
        <w:softHyphen/>
        <w:t>–</w:t>
      </w:r>
      <w:r w:rsidR="009C2A04">
        <w:rPr>
          <w:rFonts w:eastAsiaTheme="minorEastAsia"/>
        </w:rPr>
        <w:t xml:space="preserve"> позволяет посмотреть статистику обменов по какому-то одному виду сведения</w:t>
      </w:r>
      <w:r w:rsidR="002B469F">
        <w:rPr>
          <w:rFonts w:eastAsiaTheme="minorEastAsia"/>
        </w:rPr>
        <w:t>;</w:t>
      </w:r>
    </w:p>
    <w:p w14:paraId="0724A7C1" w14:textId="26F86142" w:rsidR="002B469F" w:rsidRDefault="00D57789" w:rsidP="002B469F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Версия</w:t>
      </w:r>
      <w:r w:rsidR="002B469F">
        <w:rPr>
          <w:rFonts w:eastAsiaTheme="minorEastAsia"/>
        </w:rPr>
        <w:t xml:space="preserve"> </w:t>
      </w:r>
      <w:r w:rsidR="002B469F">
        <w:rPr>
          <w:rFonts w:eastAsiaTheme="minorEastAsia"/>
        </w:rPr>
        <w:softHyphen/>
      </w:r>
      <w:r w:rsidR="002B469F">
        <w:rPr>
          <w:rFonts w:eastAsiaTheme="minorEastAsia"/>
        </w:rPr>
        <w:softHyphen/>
        <w:t xml:space="preserve">– позволяет уточнить </w:t>
      </w:r>
      <w:r>
        <w:rPr>
          <w:rFonts w:eastAsiaTheme="minorEastAsia"/>
        </w:rPr>
        <w:t>версию выбранного вида сведения</w:t>
      </w:r>
      <w:r w:rsidR="002B469F">
        <w:rPr>
          <w:rFonts w:eastAsiaTheme="minorEastAsia"/>
        </w:rPr>
        <w:t>;</w:t>
      </w:r>
    </w:p>
    <w:p w14:paraId="24445C20" w14:textId="77777777" w:rsidR="002B469F" w:rsidRDefault="002B469F" w:rsidP="002B469F">
      <w:pPr>
        <w:pStyle w:val="13"/>
        <w:widowControl w:val="0"/>
        <w:rPr>
          <w:rFonts w:eastAsiaTheme="minorEastAsia"/>
        </w:rPr>
      </w:pPr>
      <w:r w:rsidRPr="0038725C">
        <w:rPr>
          <w:rStyle w:val="affff6"/>
          <w:rFonts w:eastAsiaTheme="minorEastAsia"/>
          <w:i w:val="0"/>
        </w:rPr>
        <w:t>Вкладки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</w:p>
    <w:p w14:paraId="77FEF812" w14:textId="77777777" w:rsidR="002B469F" w:rsidRDefault="002B469F" w:rsidP="002B469F">
      <w:pPr>
        <w:pStyle w:val="13"/>
        <w:widowControl w:val="0"/>
        <w:rPr>
          <w:rFonts w:eastAsiaTheme="minorEastAsia"/>
        </w:rPr>
      </w:pPr>
      <w:r>
        <w:rPr>
          <w:rFonts w:eastAsiaTheme="minorEastAsia"/>
        </w:rPr>
        <w:t xml:space="preserve">При наведении курсора на график – отображается информации </w:t>
      </w:r>
      <w:r w:rsidRPr="00161E01">
        <w:rPr>
          <w:rFonts w:eastAsiaTheme="minorEastAsia"/>
        </w:rPr>
        <w:t xml:space="preserve">со значениями </w:t>
      </w:r>
      <w:r>
        <w:rPr>
          <w:rFonts w:eastAsiaTheme="minorEastAsia"/>
        </w:rPr>
        <w:t>показателей</w:t>
      </w:r>
      <w:r w:rsidRPr="00161E01">
        <w:rPr>
          <w:rFonts w:eastAsiaTheme="minorEastAsia"/>
        </w:rPr>
        <w:t xml:space="preserve"> в точке графика</w:t>
      </w:r>
    </w:p>
    <w:p w14:paraId="3CBD78F2" w14:textId="0D892391" w:rsidR="002B469F" w:rsidRDefault="00D57789" w:rsidP="002B469F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Показатель</w:t>
      </w:r>
      <w:r w:rsidR="002B469F">
        <w:rPr>
          <w:rFonts w:eastAsiaTheme="minorEastAsia"/>
        </w:rPr>
        <w:t xml:space="preserve"> рассчитыва</w:t>
      </w:r>
      <w:r>
        <w:rPr>
          <w:rFonts w:eastAsiaTheme="minorEastAsia"/>
        </w:rPr>
        <w:t>ется</w:t>
      </w:r>
      <w:r w:rsidR="002B469F">
        <w:rPr>
          <w:rFonts w:eastAsiaTheme="minorEastAsia"/>
        </w:rPr>
        <w:t xml:space="preserve"> по определенным интервалам агрегации с использованием специальных агрегирующих функций</w:t>
      </w:r>
      <w:r w:rsidR="002B469F">
        <w:rPr>
          <w:rFonts w:eastAsiaTheme="minorEastAsia"/>
        </w:rPr>
        <w:softHyphen/>
        <w:t xml:space="preserve">, например, при выбранном периоде построения отчета «3 часа» отчет строится по «точкам», соответствующим десятиминутным интервалам. </w:t>
      </w:r>
    </w:p>
    <w:p w14:paraId="4BD5B514" w14:textId="77777777" w:rsidR="002B469F" w:rsidRDefault="002B469F" w:rsidP="002B469F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lastRenderedPageBreak/>
        <w:t>Дл</w:t>
      </w:r>
      <w:r>
        <w:rPr>
          <w:rFonts w:eastAsiaTheme="minorEastAsia"/>
        </w:rPr>
        <w:t xml:space="preserve">я обновления данных отчета достаточно изменить любую настройку отчета или вызвать доступную на форме функцию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14:paraId="551D1EB8" w14:textId="4AEFE78A" w:rsidR="00D57789" w:rsidRDefault="00D57789" w:rsidP="00D57789">
      <w:pPr>
        <w:pStyle w:val="31"/>
      </w:pPr>
      <w:bookmarkStart w:id="11008" w:name="_Ref90908324"/>
      <w:bookmarkStart w:id="11009" w:name="_Ref90908328"/>
      <w:bookmarkStart w:id="11010" w:name="_Toc91517460"/>
      <w:r>
        <w:t>Просмотр данных о статистике обменов по виду сведения для ответчика</w:t>
      </w:r>
      <w:bookmarkEnd w:id="11008"/>
      <w:bookmarkEnd w:id="11009"/>
      <w:bookmarkEnd w:id="11010"/>
    </w:p>
    <w:p w14:paraId="0CDC14A5" w14:textId="6B0CD7E6" w:rsidR="003B35E7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Функциональность просмотра статистики обменов по ВС для ИС в роли ответчика предназначена для обеспечения возможности самостоя</w:t>
      </w:r>
      <w:r w:rsidR="003B35E7">
        <w:rPr>
          <w:rFonts w:eastAsiaTheme="minorEastAsia"/>
        </w:rPr>
        <w:t>тельного отслеживания</w:t>
      </w:r>
      <w:r w:rsidR="00A33F25">
        <w:rPr>
          <w:rFonts w:eastAsiaTheme="minorEastAsia"/>
        </w:rPr>
        <w:t xml:space="preserve"> следующих</w:t>
      </w:r>
      <w:r w:rsidR="003B35E7">
        <w:rPr>
          <w:rFonts w:eastAsiaTheme="minorEastAsia"/>
        </w:rPr>
        <w:t xml:space="preserve"> показателей:</w:t>
      </w:r>
    </w:p>
    <w:p w14:paraId="59304C8A" w14:textId="24567BF3" w:rsidR="00D57789" w:rsidRDefault="00D57789" w:rsidP="00A33F25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 xml:space="preserve">времени в зоне ответсвенности моей системы (сек)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Pr="0017550C">
        <w:rPr>
          <w:rFonts w:eastAsiaTheme="minorEastAsia"/>
        </w:rPr>
        <w:t xml:space="preserve">исторические данные по времени обработки сообщений по выбранному ВС </w:t>
      </w:r>
      <w:r w:rsidR="00A33F25">
        <w:rPr>
          <w:rFonts w:eastAsiaTheme="minorEastAsia"/>
        </w:rPr>
        <w:t>системой-</w:t>
      </w:r>
      <w:r w:rsidR="0084523D">
        <w:rPr>
          <w:rFonts w:eastAsiaTheme="minorEastAsia"/>
        </w:rPr>
        <w:t>ответчиком</w:t>
      </w:r>
      <w:r>
        <w:rPr>
          <w:rFonts w:eastAsiaTheme="minorEastAsia"/>
        </w:rPr>
        <w:t xml:space="preserve"> </w:t>
      </w:r>
      <w:r w:rsidR="008C7A06">
        <w:rPr>
          <w:rFonts w:eastAsiaTheme="minorEastAsia"/>
        </w:rPr>
        <w:t>за указанный интервал времени;</w:t>
      </w:r>
    </w:p>
    <w:p w14:paraId="160B1DBB" w14:textId="19782A2D" w:rsidR="003B35E7" w:rsidRPr="008C7A06" w:rsidRDefault="00A33F25" w:rsidP="008C7A06">
      <w:pPr>
        <w:pStyle w:val="13"/>
        <w:widowControl w:val="0"/>
        <w:rPr>
          <w:rFonts w:eastAsiaTheme="minorEastAsia"/>
          <w:i/>
        </w:rPr>
      </w:pPr>
      <w:r w:rsidRPr="00A33F25">
        <w:rPr>
          <w:rFonts w:eastAsiaTheme="minorEastAsia"/>
          <w:i/>
        </w:rPr>
        <w:t>в</w:t>
      </w:r>
      <w:r w:rsidR="003B35E7" w:rsidRPr="00A33F25">
        <w:rPr>
          <w:rFonts w:eastAsiaTheme="minorEastAsia"/>
          <w:i/>
        </w:rPr>
        <w:t>ремя извлечения из очереди</w:t>
      </w:r>
      <w:r>
        <w:rPr>
          <w:rFonts w:eastAsiaTheme="minorEastAsia"/>
          <w:i/>
        </w:rPr>
        <w:t xml:space="preserve"> (сек) - </w:t>
      </w:r>
      <w:r w:rsidRPr="0017550C">
        <w:rPr>
          <w:rFonts w:eastAsiaTheme="minorEastAsia"/>
        </w:rPr>
        <w:t>исторические данные по времени</w:t>
      </w:r>
      <w:r>
        <w:rPr>
          <w:rFonts w:eastAsiaTheme="minorEastAsia"/>
        </w:rPr>
        <w:t xml:space="preserve"> извлечения сообщений-ответов </w:t>
      </w:r>
      <w:r w:rsidR="008C7A06">
        <w:rPr>
          <w:rFonts w:eastAsiaTheme="minorEastAsia"/>
        </w:rPr>
        <w:t xml:space="preserve">по выбранному ВС системой-ответчиком </w:t>
      </w:r>
      <w:r w:rsidR="008C7A06" w:rsidRPr="0017550C">
        <w:rPr>
          <w:rFonts w:eastAsiaTheme="minorEastAsia"/>
        </w:rPr>
        <w:t>за указанный интервал времени</w:t>
      </w:r>
      <w:r w:rsidR="008C7A06">
        <w:rPr>
          <w:rFonts w:eastAsiaTheme="minorEastAsia"/>
        </w:rPr>
        <w:t>;</w:t>
      </w:r>
    </w:p>
    <w:p w14:paraId="22A9FF09" w14:textId="567EF876" w:rsidR="003B35E7" w:rsidRPr="00A33F25" w:rsidRDefault="00A33F25" w:rsidP="00A33F25">
      <w:pPr>
        <w:pStyle w:val="13"/>
        <w:widowControl w:val="0"/>
        <w:rPr>
          <w:rFonts w:eastAsiaTheme="minorEastAsia"/>
          <w:i/>
        </w:rPr>
      </w:pPr>
      <w:r w:rsidRPr="00A33F25">
        <w:rPr>
          <w:rFonts w:eastAsiaTheme="minorEastAsia"/>
          <w:i/>
        </w:rPr>
        <w:t>в</w:t>
      </w:r>
      <w:r w:rsidR="003B35E7" w:rsidRPr="00A33F25">
        <w:rPr>
          <w:rFonts w:eastAsiaTheme="minorEastAsia"/>
          <w:i/>
        </w:rPr>
        <w:t>ремя подготовки ответа</w:t>
      </w:r>
      <w:r>
        <w:rPr>
          <w:rFonts w:eastAsiaTheme="minorEastAsia"/>
          <w:i/>
        </w:rPr>
        <w:t xml:space="preserve"> (сек) - </w:t>
      </w:r>
      <w:r w:rsidRPr="0017550C">
        <w:rPr>
          <w:rFonts w:eastAsiaTheme="minorEastAsia"/>
        </w:rPr>
        <w:t>исторические данные по времени</w:t>
      </w:r>
      <w:r>
        <w:rPr>
          <w:rFonts w:eastAsiaTheme="minorEastAsia"/>
        </w:rPr>
        <w:t xml:space="preserve"> подготовки </w:t>
      </w:r>
      <w:r w:rsidR="008C7A06">
        <w:rPr>
          <w:rFonts w:eastAsiaTheme="minorEastAsia"/>
        </w:rPr>
        <w:t>сообщения-</w:t>
      </w:r>
      <w:r>
        <w:rPr>
          <w:rFonts w:eastAsiaTheme="minorEastAsia"/>
        </w:rPr>
        <w:t>ответа по выбранному ВС</w:t>
      </w:r>
      <w:r w:rsidR="008C7A06">
        <w:rPr>
          <w:rFonts w:eastAsiaTheme="minorEastAsia"/>
        </w:rPr>
        <w:t xml:space="preserve"> системой-</w:t>
      </w:r>
      <w:r>
        <w:rPr>
          <w:rFonts w:eastAsiaTheme="minorEastAsia"/>
        </w:rPr>
        <w:t xml:space="preserve">ответчиком </w:t>
      </w:r>
      <w:r w:rsidRPr="0017550C">
        <w:rPr>
          <w:rFonts w:eastAsiaTheme="minorEastAsia"/>
        </w:rPr>
        <w:t>за указанный интервал времени</w:t>
      </w:r>
      <w:r w:rsidR="008C7A06">
        <w:rPr>
          <w:rFonts w:eastAsiaTheme="minorEastAsia"/>
        </w:rPr>
        <w:t>.</w:t>
      </w:r>
    </w:p>
    <w:p w14:paraId="2CF51FDA" w14:textId="52A41DCA" w:rsidR="00D57789" w:rsidRPr="00FD3EFC" w:rsidRDefault="00D57789" w:rsidP="00D57789">
      <w:pPr>
        <w:pStyle w:val="affff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>
        <w:rPr>
          <w:rFonts w:eastAsiaTheme="minorEastAsia"/>
        </w:rPr>
        <w:t xml:space="preserve">перехода к просмотру статистики обменов по ВС для </w:t>
      </w:r>
      <w:r w:rsidR="0084523D">
        <w:rPr>
          <w:rFonts w:eastAsiaTheme="minorEastAsia"/>
        </w:rPr>
        <w:t>ответчика</w:t>
      </w:r>
      <w:r>
        <w:rPr>
          <w:rFonts w:eastAsiaTheme="minorEastAsia"/>
        </w:rPr>
        <w:t xml:space="preserve"> следует </w:t>
      </w:r>
      <w:r w:rsidRPr="002060F8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13</w:t>
      </w:r>
      <w:r w:rsidRPr="002060F8">
        <w:rPr>
          <w:rFonts w:eastAsiaTheme="minorEastAsia"/>
        </w:rPr>
        <w:fldChar w:fldCharType="end"/>
      </w:r>
      <w:r w:rsidRPr="002060F8">
        <w:rPr>
          <w:rFonts w:eastAsiaTheme="minorEastAsia"/>
        </w:rPr>
        <w:t>).</w:t>
      </w:r>
      <w:r w:rsidRPr="000C1193">
        <w:rPr>
          <w:rFonts w:eastAsiaTheme="minorEastAsia"/>
        </w:rPr>
        <w:t xml:space="preserve"> </w:t>
      </w:r>
      <w:r>
        <w:rPr>
          <w:rFonts w:eastAsiaTheme="minorEastAsia"/>
        </w:rPr>
        <w:t>Карточку можно найти на вкладке</w:t>
      </w:r>
      <w:r w:rsidRPr="002060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«Мониторинг». </w:t>
      </w:r>
      <w:r w:rsidRPr="00FD3EFC">
        <w:rPr>
          <w:rFonts w:eastAsiaTheme="minorEastAsia"/>
        </w:rPr>
        <w:t xml:space="preserve">Будет запущен визард мониторинга </w:t>
      </w:r>
      <w:r>
        <w:rPr>
          <w:rFonts w:eastAsiaTheme="minorEastAsia"/>
        </w:rPr>
        <w:t xml:space="preserve">обменов по виду сведения для </w:t>
      </w:r>
      <w:r w:rsidR="00A33F25">
        <w:rPr>
          <w:rFonts w:eastAsiaTheme="minorEastAsia"/>
        </w:rPr>
        <w:t>ответчика</w:t>
      </w:r>
      <w:r w:rsidRPr="00FD3EFC">
        <w:rPr>
          <w:rFonts w:eastAsiaTheme="minorEastAsia"/>
        </w:rPr>
        <w:t>.</w:t>
      </w:r>
    </w:p>
    <w:p w14:paraId="52D3C03E" w14:textId="05C86B79" w:rsidR="00D57789" w:rsidRPr="002060F8" w:rsidRDefault="00D57789" w:rsidP="00D57789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2060F8">
        <w:rPr>
          <w:rStyle w:val="affff6"/>
          <w:rFonts w:eastAsiaTheme="minorEastAsia"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 xml:space="preserve">организации </w:t>
      </w:r>
      <w:r w:rsidRPr="00122282">
        <w:rPr>
          <w:rFonts w:eastAsiaTheme="minorEastAsia"/>
        </w:rPr>
        <w:t>(</w:t>
      </w:r>
      <w:r w:rsidR="006A71F0">
        <w:rPr>
          <w:rFonts w:eastAsiaTheme="minorEastAsia"/>
        </w:rPr>
        <w:fldChar w:fldCharType="begin"/>
      </w:r>
      <w:r w:rsidR="006A71F0">
        <w:rPr>
          <w:rFonts w:eastAsiaTheme="minorEastAsia"/>
        </w:rPr>
        <w:instrText xml:space="preserve"> REF _Ref90908732 \h </w:instrText>
      </w:r>
      <w:r w:rsidR="006A71F0">
        <w:rPr>
          <w:rFonts w:eastAsiaTheme="minorEastAsia"/>
        </w:rPr>
      </w:r>
      <w:r w:rsidR="006A71F0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186</w:t>
      </w:r>
      <w:r w:rsidR="006A71F0">
        <w:rPr>
          <w:rFonts w:eastAsiaTheme="minorEastAsia"/>
        </w:rPr>
        <w:fldChar w:fldCharType="end"/>
      </w:r>
      <w:r w:rsidRPr="00122282">
        <w:rPr>
          <w:rFonts w:eastAsiaTheme="minorEastAsia"/>
        </w:rPr>
        <w:t>)</w:t>
      </w:r>
      <w:r>
        <w:rPr>
          <w:rFonts w:eastAsiaTheme="minorEastAsia"/>
        </w:rPr>
        <w:t>. На этой форме нужно выбрать одну организацию из списка, информация об обменах которой вас интересует.</w:t>
      </w:r>
    </w:p>
    <w:p w14:paraId="15951CA0" w14:textId="107FA4F4" w:rsidR="008C7A06" w:rsidRDefault="00E87500" w:rsidP="008C7A06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0BE7E801" wp14:editId="00822B6C">
            <wp:extent cx="6480175" cy="4486275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3C4F" w14:textId="0CCC13C2" w:rsidR="00D57789" w:rsidRPr="00487B8F" w:rsidRDefault="008C7A06" w:rsidP="008C7A06">
      <w:pPr>
        <w:pStyle w:val="aff4"/>
        <w:widowControl w:val="0"/>
        <w:adjustRightInd w:val="0"/>
        <w:textAlignment w:val="baseline"/>
      </w:pPr>
      <w:bookmarkStart w:id="11011" w:name="_Ref90908732"/>
      <w:bookmarkStart w:id="11012" w:name="_Ref90908727"/>
      <w:r>
        <w:t xml:space="preserve">Рисунок </w:t>
      </w:r>
      <w:fldSimple w:instr=" SEQ Рисунок \* ARABIC ">
        <w:r w:rsidR="00E11B25">
          <w:rPr>
            <w:noProof/>
          </w:rPr>
          <w:t>186</w:t>
        </w:r>
      </w:fldSimple>
      <w:bookmarkEnd w:id="11011"/>
      <w:r>
        <w:t xml:space="preserve"> – форма </w:t>
      </w:r>
      <w:r w:rsidR="00D57789">
        <w:t>выбора организации</w:t>
      </w:r>
      <w:bookmarkEnd w:id="11012"/>
    </w:p>
    <w:p w14:paraId="5D0196B0" w14:textId="0AB3D458" w:rsidR="00D57789" w:rsidRPr="0038725C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выбора среды СМЭВ (</w:t>
      </w:r>
      <w:r w:rsidR="00E87500">
        <w:rPr>
          <w:rFonts w:eastAsiaTheme="minorEastAsia"/>
        </w:rPr>
        <w:fldChar w:fldCharType="begin"/>
      </w:r>
      <w:r w:rsidR="00E87500">
        <w:rPr>
          <w:rFonts w:eastAsiaTheme="minorEastAsia"/>
        </w:rPr>
        <w:instrText xml:space="preserve"> REF _Ref90906933 \h </w:instrText>
      </w:r>
      <w:r w:rsidR="00E87500">
        <w:rPr>
          <w:rFonts w:eastAsiaTheme="minorEastAsia"/>
        </w:rPr>
      </w:r>
      <w:r w:rsidR="00E87500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187</w:t>
      </w:r>
      <w:r w:rsidR="00E87500">
        <w:rPr>
          <w:rFonts w:eastAsiaTheme="minorEastAsia"/>
        </w:rPr>
        <w:fldChar w:fldCharType="end"/>
      </w:r>
      <w:r>
        <w:rPr>
          <w:rFonts w:eastAsiaTheme="minorEastAsia"/>
        </w:rPr>
        <w:t>). На этой форме нужно выбрать среду, в которой необходимо посмотреть статистику обменов по ВС</w:t>
      </w:r>
      <w:r w:rsidR="00E87500">
        <w:rPr>
          <w:rFonts w:eastAsiaTheme="minorEastAsia"/>
        </w:rPr>
        <w:t xml:space="preserve"> для ответчика</w:t>
      </w:r>
      <w:r w:rsidRPr="0038725C">
        <w:rPr>
          <w:rFonts w:eastAsiaTheme="minorEastAsia"/>
        </w:rPr>
        <w:t>.</w:t>
      </w:r>
    </w:p>
    <w:p w14:paraId="20FEBEAC" w14:textId="77777777" w:rsidR="00D57789" w:rsidRDefault="00D57789" w:rsidP="00D57789">
      <w:pPr>
        <w:pStyle w:val="affff"/>
        <w:rPr>
          <w:rFonts w:eastAsiaTheme="minorEastAsia"/>
        </w:rPr>
      </w:pPr>
    </w:p>
    <w:p w14:paraId="67E59311" w14:textId="13664454" w:rsidR="00D57789" w:rsidRDefault="00E87500" w:rsidP="00D57789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23AF43D4" wp14:editId="10B8642F">
            <wp:extent cx="6480175" cy="4638040"/>
            <wp:effectExtent l="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D10F" w14:textId="6917BB21" w:rsidR="00D57789" w:rsidRPr="00487B8F" w:rsidRDefault="00D57789" w:rsidP="00D57789">
      <w:pPr>
        <w:pStyle w:val="aff4"/>
        <w:widowControl w:val="0"/>
        <w:adjustRightInd w:val="0"/>
        <w:textAlignment w:val="baseline"/>
      </w:pPr>
      <w:bookmarkStart w:id="11013" w:name="_Ref90906933"/>
      <w:r>
        <w:t xml:space="preserve">Рисунок </w:t>
      </w:r>
      <w:fldSimple w:instr=" SEQ Рисунок \* ARABIC ">
        <w:r w:rsidR="00E11B25">
          <w:rPr>
            <w:noProof/>
          </w:rPr>
          <w:t>187</w:t>
        </w:r>
      </w:fldSimple>
      <w:bookmarkEnd w:id="11013"/>
      <w:r>
        <w:t xml:space="preserve"> – форма выбора среды СМЭВ</w:t>
      </w:r>
    </w:p>
    <w:p w14:paraId="772C1D23" w14:textId="36CD45D1" w:rsidR="00D57789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выбора вида сведения (</w:t>
      </w:r>
      <w:r w:rsidR="00E87500">
        <w:rPr>
          <w:rFonts w:eastAsiaTheme="minorEastAsia"/>
        </w:rPr>
        <w:fldChar w:fldCharType="begin"/>
      </w:r>
      <w:r w:rsidR="00E87500">
        <w:rPr>
          <w:rFonts w:eastAsiaTheme="minorEastAsia"/>
        </w:rPr>
        <w:instrText xml:space="preserve"> REF _Ref90906944 \h </w:instrText>
      </w:r>
      <w:r w:rsidR="00E87500">
        <w:rPr>
          <w:rFonts w:eastAsiaTheme="minorEastAsia"/>
        </w:rPr>
      </w:r>
      <w:r w:rsidR="00E87500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188</w:t>
      </w:r>
      <w:r w:rsidR="00E87500">
        <w:rPr>
          <w:rFonts w:eastAsiaTheme="minorEastAsia"/>
        </w:rPr>
        <w:fldChar w:fldCharType="end"/>
      </w:r>
      <w:r>
        <w:rPr>
          <w:rFonts w:eastAsiaTheme="minorEastAsia"/>
        </w:rPr>
        <w:t>). На этой форме нужно выбрать вид сведения, статист</w:t>
      </w:r>
      <w:r w:rsidR="00E00863">
        <w:rPr>
          <w:rFonts w:eastAsiaTheme="minorEastAsia"/>
        </w:rPr>
        <w:t>и</w:t>
      </w:r>
      <w:r>
        <w:rPr>
          <w:rFonts w:eastAsiaTheme="minorEastAsia"/>
        </w:rPr>
        <w:t>ка обменов по которому вас интересует.</w:t>
      </w:r>
    </w:p>
    <w:p w14:paraId="7266CF1C" w14:textId="19E57A4B" w:rsidR="00D57789" w:rsidRDefault="00E87500" w:rsidP="00D57789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13914EF0" wp14:editId="4FCD57E1">
            <wp:extent cx="6480175" cy="4499610"/>
            <wp:effectExtent l="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47B3" w14:textId="131C59C5" w:rsidR="00D57789" w:rsidRDefault="00D57789" w:rsidP="00D57789">
      <w:pPr>
        <w:pStyle w:val="aff4"/>
        <w:widowControl w:val="0"/>
        <w:adjustRightInd w:val="0"/>
        <w:textAlignment w:val="baseline"/>
      </w:pPr>
      <w:bookmarkStart w:id="11014" w:name="_Ref90906944"/>
      <w:r>
        <w:t xml:space="preserve">Рисунок </w:t>
      </w:r>
      <w:fldSimple w:instr=" SEQ Рисунок \* ARABIC ">
        <w:r w:rsidR="00E11B25">
          <w:rPr>
            <w:noProof/>
          </w:rPr>
          <w:t>188</w:t>
        </w:r>
      </w:fldSimple>
      <w:bookmarkEnd w:id="11014"/>
      <w:r>
        <w:t xml:space="preserve"> – форма выбора вида сведения</w:t>
      </w:r>
    </w:p>
    <w:p w14:paraId="23DF98D6" w14:textId="24F74814" w:rsidR="00D57789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выбора версии вида сведения (</w:t>
      </w:r>
      <w:r w:rsidR="00E87500">
        <w:rPr>
          <w:rFonts w:eastAsiaTheme="minorEastAsia"/>
        </w:rPr>
        <w:fldChar w:fldCharType="begin"/>
      </w:r>
      <w:r w:rsidR="00E87500">
        <w:rPr>
          <w:rFonts w:eastAsiaTheme="minorEastAsia"/>
        </w:rPr>
        <w:instrText xml:space="preserve"> REF _Ref90907009 \h </w:instrText>
      </w:r>
      <w:r w:rsidR="00E87500">
        <w:rPr>
          <w:rFonts w:eastAsiaTheme="minorEastAsia"/>
        </w:rPr>
      </w:r>
      <w:r w:rsidR="00E87500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189</w:t>
      </w:r>
      <w:r w:rsidR="00E87500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уточнить версию вида сведения. </w:t>
      </w:r>
    </w:p>
    <w:p w14:paraId="53F7187E" w14:textId="03819BB1" w:rsidR="00D57789" w:rsidRDefault="00E87500" w:rsidP="00D57789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E3E8A47" wp14:editId="235ADD8B">
            <wp:extent cx="6480175" cy="4605020"/>
            <wp:effectExtent l="0" t="0" r="0" b="508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6FF1" w14:textId="0B26BB6C" w:rsidR="00D57789" w:rsidRDefault="00D57789" w:rsidP="00D57789">
      <w:pPr>
        <w:pStyle w:val="aff4"/>
        <w:widowControl w:val="0"/>
        <w:adjustRightInd w:val="0"/>
        <w:textAlignment w:val="baseline"/>
      </w:pPr>
      <w:bookmarkStart w:id="11015" w:name="_Ref90907009"/>
      <w:r>
        <w:t xml:space="preserve">Рисунок </w:t>
      </w:r>
      <w:fldSimple w:instr=" SEQ Рисунок \* ARABIC ">
        <w:r w:rsidR="00E11B25">
          <w:rPr>
            <w:noProof/>
          </w:rPr>
          <w:t>189</w:t>
        </w:r>
      </w:fldSimple>
      <w:bookmarkEnd w:id="11015"/>
      <w:r>
        <w:t xml:space="preserve"> – форма выбора весии вида сведения</w:t>
      </w:r>
    </w:p>
    <w:p w14:paraId="6C9A460B" w14:textId="59BC472A" w:rsidR="00D57789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Откроется форма выбора ИС (</w:t>
      </w:r>
      <w:r w:rsidR="00E87500">
        <w:rPr>
          <w:rFonts w:eastAsiaTheme="minorEastAsia"/>
        </w:rPr>
        <w:fldChar w:fldCharType="begin"/>
      </w:r>
      <w:r w:rsidR="00E87500">
        <w:rPr>
          <w:rFonts w:eastAsiaTheme="minorEastAsia"/>
        </w:rPr>
        <w:instrText xml:space="preserve"> REF _Ref90907189 \h </w:instrText>
      </w:r>
      <w:r w:rsidR="00E87500">
        <w:rPr>
          <w:rFonts w:eastAsiaTheme="minorEastAsia"/>
        </w:rPr>
      </w:r>
      <w:r w:rsidR="00E87500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190</w:t>
      </w:r>
      <w:r w:rsidR="00E87500">
        <w:rPr>
          <w:rFonts w:eastAsiaTheme="minorEastAsia"/>
        </w:rPr>
        <w:fldChar w:fldCharType="end"/>
      </w:r>
      <w:r>
        <w:rPr>
          <w:rFonts w:eastAsiaTheme="minorEastAsia"/>
        </w:rPr>
        <w:t>). На этой форме нужно выбрать ИС, статист</w:t>
      </w:r>
      <w:r w:rsidR="00E00863">
        <w:rPr>
          <w:rFonts w:eastAsiaTheme="minorEastAsia"/>
        </w:rPr>
        <w:t>и</w:t>
      </w:r>
      <w:r>
        <w:rPr>
          <w:rFonts w:eastAsiaTheme="minorEastAsia"/>
        </w:rPr>
        <w:t>ка обменов по котороой вас интересует.</w:t>
      </w:r>
    </w:p>
    <w:p w14:paraId="757DF77F" w14:textId="53FA1B1D" w:rsidR="00D57789" w:rsidRDefault="00E87500" w:rsidP="00D57789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CEF0053" wp14:editId="083646E9">
            <wp:extent cx="6480175" cy="4544695"/>
            <wp:effectExtent l="0" t="0" r="0" b="825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BBA" w14:textId="57D0AD54" w:rsidR="00D57789" w:rsidRDefault="00D57789" w:rsidP="00D57789">
      <w:pPr>
        <w:pStyle w:val="aff4"/>
        <w:widowControl w:val="0"/>
        <w:adjustRightInd w:val="0"/>
        <w:textAlignment w:val="baseline"/>
      </w:pPr>
      <w:bookmarkStart w:id="11016" w:name="_Ref90907189"/>
      <w:r>
        <w:t xml:space="preserve">Рисунок </w:t>
      </w:r>
      <w:fldSimple w:instr=" SEQ Рисунок \* ARABIC ">
        <w:r w:rsidR="00E11B25">
          <w:rPr>
            <w:noProof/>
          </w:rPr>
          <w:t>190</w:t>
        </w:r>
      </w:fldSimple>
      <w:bookmarkEnd w:id="11016"/>
      <w:r>
        <w:t xml:space="preserve"> – форма выбора информационной системы</w:t>
      </w:r>
    </w:p>
    <w:p w14:paraId="4070A3DE" w14:textId="18A47D93" w:rsidR="00D57789" w:rsidRPr="002060F8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Откроется форма просмотра статистики обменов по ВС для </w:t>
      </w:r>
      <w:r w:rsidR="00E87500">
        <w:rPr>
          <w:rFonts w:eastAsiaTheme="minorEastAsia"/>
        </w:rPr>
        <w:t>ответчика</w:t>
      </w:r>
      <w:r>
        <w:rPr>
          <w:rFonts w:eastAsiaTheme="minorEastAsia"/>
        </w:rPr>
        <w:t xml:space="preserve"> (</w:t>
      </w:r>
      <w:r w:rsidR="00E87500">
        <w:rPr>
          <w:rFonts w:eastAsiaTheme="minorEastAsia"/>
        </w:rPr>
        <w:fldChar w:fldCharType="begin"/>
      </w:r>
      <w:r w:rsidR="00E87500">
        <w:rPr>
          <w:rFonts w:eastAsiaTheme="minorEastAsia"/>
        </w:rPr>
        <w:instrText xml:space="preserve"> REF _Ref90907537 \h </w:instrText>
      </w:r>
      <w:r w:rsidR="00E87500">
        <w:rPr>
          <w:rFonts w:eastAsiaTheme="minorEastAsia"/>
        </w:rPr>
      </w:r>
      <w:r w:rsidR="00E87500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191</w:t>
      </w:r>
      <w:r w:rsidR="00E87500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2060F8">
        <w:rPr>
          <w:rFonts w:eastAsiaTheme="minorEastAsia"/>
        </w:rPr>
        <w:t>.</w:t>
      </w:r>
    </w:p>
    <w:p w14:paraId="3C4B5AE2" w14:textId="77777777" w:rsidR="00D57789" w:rsidRPr="00D309D4" w:rsidRDefault="00D57789" w:rsidP="00D57789">
      <w:pPr>
        <w:rPr>
          <w:rFonts w:eastAsiaTheme="minorEastAsia"/>
        </w:rPr>
      </w:pPr>
    </w:p>
    <w:p w14:paraId="31EA64C6" w14:textId="295025D8" w:rsidR="00D57789" w:rsidRDefault="00E87500" w:rsidP="00D57789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02C89B3A" wp14:editId="00F9A020">
            <wp:extent cx="6480175" cy="5306695"/>
            <wp:effectExtent l="0" t="0" r="0" b="8255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BD26" w14:textId="2B6FE726" w:rsidR="00D57789" w:rsidRDefault="00D57789" w:rsidP="00D57789">
      <w:pPr>
        <w:pStyle w:val="aff4"/>
        <w:widowControl w:val="0"/>
        <w:adjustRightInd w:val="0"/>
        <w:textAlignment w:val="baseline"/>
      </w:pPr>
      <w:bookmarkStart w:id="11017" w:name="_Ref90907537"/>
      <w:r>
        <w:t xml:space="preserve">Рисунок </w:t>
      </w:r>
      <w:fldSimple w:instr=" SEQ Рисунок \* ARABIC ">
        <w:r w:rsidR="00E11B25">
          <w:rPr>
            <w:noProof/>
          </w:rPr>
          <w:t>191</w:t>
        </w:r>
      </w:fldSimple>
      <w:bookmarkEnd w:id="11017"/>
      <w:r>
        <w:t xml:space="preserve"> – форма статистики обменов по ВС для </w:t>
      </w:r>
      <w:r w:rsidR="00E87500">
        <w:t>ответчика</w:t>
      </w:r>
    </w:p>
    <w:p w14:paraId="1DED1DA5" w14:textId="77777777" w:rsidR="00D57789" w:rsidRDefault="00D57789" w:rsidP="00D57789">
      <w:pPr>
        <w:pStyle w:val="affff"/>
        <w:rPr>
          <w:rFonts w:eastAsiaTheme="minorEastAsia"/>
        </w:rPr>
      </w:pPr>
      <w:r>
        <w:rPr>
          <w:rFonts w:eastAsiaTheme="minorEastAsia"/>
        </w:rPr>
        <w:t>Форма содержит область построения графика и следующие настройки отчета:</w:t>
      </w:r>
    </w:p>
    <w:p w14:paraId="11511557" w14:textId="77777777" w:rsidR="009C2A04" w:rsidRDefault="00D57789" w:rsidP="009C2A04">
      <w:pPr>
        <w:pStyle w:val="13"/>
        <w:widowControl w:val="0"/>
        <w:rPr>
          <w:rFonts w:eastAsiaTheme="minorEastAsia"/>
        </w:rPr>
      </w:pPr>
      <w:r w:rsidRPr="009C2A04">
        <w:rPr>
          <w:rStyle w:val="affff6"/>
          <w:rFonts w:eastAsiaTheme="minorEastAsia"/>
        </w:rPr>
        <w:t>Вид сведения</w:t>
      </w:r>
      <w:r w:rsidRPr="009C2A04">
        <w:rPr>
          <w:rFonts w:eastAsiaTheme="minorEastAsia"/>
        </w:rPr>
        <w:t xml:space="preserve"> </w:t>
      </w:r>
      <w:r w:rsidRPr="009C2A04">
        <w:rPr>
          <w:rFonts w:eastAsiaTheme="minorEastAsia"/>
        </w:rPr>
        <w:softHyphen/>
      </w:r>
      <w:r w:rsidRPr="009C2A04">
        <w:rPr>
          <w:rFonts w:eastAsiaTheme="minorEastAsia"/>
        </w:rPr>
        <w:softHyphen/>
        <w:t xml:space="preserve">– </w:t>
      </w:r>
      <w:r w:rsidR="009C2A04">
        <w:rPr>
          <w:rFonts w:eastAsiaTheme="minorEastAsia"/>
        </w:rPr>
        <w:t>позволяет посмотреть статистику обменов по какому-то одному виду сведения;</w:t>
      </w:r>
    </w:p>
    <w:p w14:paraId="369AB6FE" w14:textId="356C2841" w:rsidR="00D57789" w:rsidRPr="009C2A04" w:rsidRDefault="00D57789" w:rsidP="009C2A04">
      <w:pPr>
        <w:pStyle w:val="13"/>
        <w:widowControl w:val="0"/>
        <w:rPr>
          <w:rFonts w:eastAsiaTheme="minorEastAsia"/>
        </w:rPr>
      </w:pPr>
      <w:r w:rsidRPr="009C2A04">
        <w:rPr>
          <w:rStyle w:val="affff6"/>
          <w:rFonts w:eastAsiaTheme="minorEastAsia"/>
        </w:rPr>
        <w:t>Версия</w:t>
      </w:r>
      <w:r w:rsidRPr="009C2A04">
        <w:rPr>
          <w:rFonts w:eastAsiaTheme="minorEastAsia"/>
        </w:rPr>
        <w:t xml:space="preserve"> </w:t>
      </w:r>
      <w:r w:rsidRPr="009C2A04">
        <w:rPr>
          <w:rFonts w:eastAsiaTheme="minorEastAsia"/>
        </w:rPr>
        <w:softHyphen/>
      </w:r>
      <w:r w:rsidRPr="009C2A04">
        <w:rPr>
          <w:rFonts w:eastAsiaTheme="minorEastAsia"/>
        </w:rPr>
        <w:softHyphen/>
        <w:t>– позволяет уточнить версию выбранного вида сведения;</w:t>
      </w:r>
    </w:p>
    <w:p w14:paraId="686AFC92" w14:textId="1A929269" w:rsidR="00D57789" w:rsidRDefault="00D57789" w:rsidP="00D57789">
      <w:pPr>
        <w:pStyle w:val="13"/>
        <w:widowControl w:val="0"/>
        <w:rPr>
          <w:rFonts w:eastAsiaTheme="minorEastAsia"/>
        </w:rPr>
      </w:pPr>
      <w:r w:rsidRPr="0038725C">
        <w:rPr>
          <w:rStyle w:val="affff6"/>
          <w:rFonts w:eastAsiaTheme="minorEastAsia"/>
          <w:i w:val="0"/>
        </w:rPr>
        <w:t>Вкладки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</w:p>
    <w:p w14:paraId="040796FF" w14:textId="17BD4BD0" w:rsidR="00E00863" w:rsidRDefault="00E00863" w:rsidP="00E00863">
      <w:pPr>
        <w:pStyle w:val="13"/>
        <w:widowControl w:val="0"/>
        <w:rPr>
          <w:rFonts w:eastAsiaTheme="minorEastAsia"/>
        </w:rPr>
      </w:pPr>
      <w:r w:rsidRPr="00E00863">
        <w:rPr>
          <w:rStyle w:val="affff6"/>
          <w:rFonts w:eastAsiaTheme="minorEastAsia"/>
        </w:rPr>
        <w:t>Область выбора отображаемых показателей отчета</w:t>
      </w:r>
      <w:r w:rsidRPr="00E00863">
        <w:rPr>
          <w:rFonts w:eastAsiaTheme="minorEastAsia"/>
        </w:rPr>
        <w:t xml:space="preserve"> – позволяет выбрать интересующую вас комбинацию </w:t>
      </w:r>
      <w:r w:rsidRPr="00E00863">
        <w:rPr>
          <w:rStyle w:val="affff6"/>
          <w:rFonts w:eastAsiaTheme="minorEastAsia"/>
          <w:i w:val="0"/>
        </w:rPr>
        <w:t>показателей отчета</w:t>
      </w:r>
      <w:r w:rsidRPr="00E00863">
        <w:rPr>
          <w:rFonts w:eastAsiaTheme="minorEastAsia"/>
        </w:rPr>
        <w:t xml:space="preserve"> для отображения на диаграмме. </w:t>
      </w:r>
    </w:p>
    <w:p w14:paraId="6B68661F" w14:textId="77777777" w:rsidR="00D57789" w:rsidRDefault="00D57789" w:rsidP="00D57789">
      <w:pPr>
        <w:pStyle w:val="13"/>
        <w:widowControl w:val="0"/>
        <w:rPr>
          <w:rFonts w:eastAsiaTheme="minorEastAsia"/>
        </w:rPr>
      </w:pPr>
      <w:r>
        <w:rPr>
          <w:rFonts w:eastAsiaTheme="minorEastAsia"/>
        </w:rPr>
        <w:t xml:space="preserve">При наведении курсора на график – отображается информации </w:t>
      </w:r>
      <w:r w:rsidRPr="00161E01">
        <w:rPr>
          <w:rFonts w:eastAsiaTheme="minorEastAsia"/>
        </w:rPr>
        <w:t xml:space="preserve">со значениями </w:t>
      </w:r>
      <w:r>
        <w:rPr>
          <w:rFonts w:eastAsiaTheme="minorEastAsia"/>
        </w:rPr>
        <w:t>показателей</w:t>
      </w:r>
      <w:r w:rsidRPr="00161E01">
        <w:rPr>
          <w:rFonts w:eastAsiaTheme="minorEastAsia"/>
        </w:rPr>
        <w:t xml:space="preserve"> в точке графика</w:t>
      </w:r>
    </w:p>
    <w:p w14:paraId="1F22A17C" w14:textId="77777777" w:rsidR="00D57789" w:rsidRDefault="00D57789" w:rsidP="00D57789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lastRenderedPageBreak/>
        <w:t>Показатель рассчитывается по определенным интервалам агрегации с использованием специальных агрегирующих функций</w:t>
      </w:r>
      <w:r>
        <w:rPr>
          <w:rFonts w:eastAsiaTheme="minorEastAsia"/>
        </w:rPr>
        <w:softHyphen/>
        <w:t xml:space="preserve">, например, при выбранном периоде построения отчета «3 часа» отчет строится по «точкам», соответствующим десятиминутным интервалам. </w:t>
      </w:r>
    </w:p>
    <w:p w14:paraId="0E99CD05" w14:textId="77009E0B" w:rsidR="00D57789" w:rsidRDefault="00D57789" w:rsidP="00D57789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достаточно изменить любую настройку отчета или вызвать доступную на форме функцию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14:paraId="7D8F236F" w14:textId="6428FDD2" w:rsidR="00110195" w:rsidRDefault="00110195" w:rsidP="00110195">
      <w:pPr>
        <w:pStyle w:val="31"/>
      </w:pPr>
      <w:bookmarkStart w:id="11018" w:name="_Ref90982344"/>
      <w:bookmarkStart w:id="11019" w:name="_Ref90982348"/>
      <w:bookmarkStart w:id="11020" w:name="_Toc91517461"/>
      <w:r>
        <w:t>Просмотр данных о сеансе обмена (судьба сообщения)</w:t>
      </w:r>
      <w:bookmarkEnd w:id="11018"/>
      <w:bookmarkEnd w:id="11019"/>
      <w:bookmarkEnd w:id="11020"/>
    </w:p>
    <w:p w14:paraId="070D5A2A" w14:textId="0BAECF25" w:rsidR="00110195" w:rsidRPr="00AC046F" w:rsidRDefault="00110195" w:rsidP="00AB38E5">
      <w:pPr>
        <w:pStyle w:val="affff"/>
        <w:rPr>
          <w:rFonts w:eastAsiaTheme="minorEastAsia"/>
          <w:i/>
          <w:color w:val="FF0000"/>
        </w:rPr>
      </w:pPr>
      <w:r>
        <w:rPr>
          <w:rFonts w:eastAsiaTheme="minorEastAsia"/>
        </w:rPr>
        <w:t xml:space="preserve">Функциональность просмотра </w:t>
      </w:r>
      <w:r w:rsidR="00E43BFF">
        <w:rPr>
          <w:rFonts w:eastAsiaTheme="minorEastAsia"/>
        </w:rPr>
        <w:t>данных</w:t>
      </w:r>
      <w:r>
        <w:rPr>
          <w:rFonts w:eastAsiaTheme="minorEastAsia"/>
        </w:rPr>
        <w:t xml:space="preserve"> </w:t>
      </w:r>
      <w:r w:rsidR="00E43BFF">
        <w:rPr>
          <w:rFonts w:eastAsiaTheme="minorEastAsia"/>
        </w:rPr>
        <w:t>о</w:t>
      </w:r>
      <w:r>
        <w:rPr>
          <w:rFonts w:eastAsiaTheme="minorEastAsia"/>
        </w:rPr>
        <w:t xml:space="preserve"> сеанс</w:t>
      </w:r>
      <w:r w:rsidR="00E43BFF">
        <w:rPr>
          <w:rFonts w:eastAsiaTheme="minorEastAsia"/>
        </w:rPr>
        <w:t>е</w:t>
      </w:r>
      <w:r>
        <w:rPr>
          <w:rFonts w:eastAsiaTheme="minorEastAsia"/>
        </w:rPr>
        <w:t xml:space="preserve"> обмена предназначена для обеспечения возможности самост</w:t>
      </w:r>
      <w:r w:rsidR="00AC046F">
        <w:rPr>
          <w:rFonts w:eastAsiaTheme="minorEastAsia"/>
        </w:rPr>
        <w:t>оятельного</w:t>
      </w:r>
      <w:r w:rsidR="00AB38E5">
        <w:rPr>
          <w:rFonts w:eastAsiaTheme="minorEastAsia"/>
        </w:rPr>
        <w:t xml:space="preserve"> поиска и</w:t>
      </w:r>
      <w:r w:rsidR="00AC046F">
        <w:rPr>
          <w:rFonts w:eastAsiaTheme="minorEastAsia"/>
        </w:rPr>
        <w:t xml:space="preserve"> отслеживания истории сообщения</w:t>
      </w:r>
      <w:r w:rsidR="00AB38E5">
        <w:rPr>
          <w:rFonts w:eastAsiaTheme="minorEastAsia"/>
        </w:rPr>
        <w:t>.</w:t>
      </w:r>
    </w:p>
    <w:p w14:paraId="2648A9D8" w14:textId="626CAB3D" w:rsidR="00110195" w:rsidRPr="00FD3EFC" w:rsidRDefault="00110195" w:rsidP="00110195">
      <w:pPr>
        <w:pStyle w:val="affff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>
        <w:rPr>
          <w:rFonts w:eastAsiaTheme="minorEastAsia"/>
        </w:rPr>
        <w:t>перехода к просмотру</w:t>
      </w:r>
      <w:r w:rsidR="00E43BFF">
        <w:rPr>
          <w:rFonts w:eastAsiaTheme="minorEastAsia"/>
        </w:rPr>
        <w:t xml:space="preserve"> данных о судьбе сообщения</w:t>
      </w:r>
      <w:r>
        <w:rPr>
          <w:rFonts w:eastAsiaTheme="minorEastAsia"/>
        </w:rPr>
        <w:t xml:space="preserve"> следует </w:t>
      </w:r>
      <w:r w:rsidRPr="002060F8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13</w:t>
      </w:r>
      <w:r w:rsidRPr="002060F8">
        <w:rPr>
          <w:rFonts w:eastAsiaTheme="minorEastAsia"/>
        </w:rPr>
        <w:fldChar w:fldCharType="end"/>
      </w:r>
      <w:r w:rsidRPr="002060F8">
        <w:rPr>
          <w:rFonts w:eastAsiaTheme="minorEastAsia"/>
        </w:rPr>
        <w:t>).</w:t>
      </w:r>
      <w:r w:rsidRPr="000C1193">
        <w:rPr>
          <w:rFonts w:eastAsiaTheme="minorEastAsia"/>
        </w:rPr>
        <w:t xml:space="preserve"> </w:t>
      </w:r>
      <w:r>
        <w:rPr>
          <w:rFonts w:eastAsiaTheme="minorEastAsia"/>
        </w:rPr>
        <w:t>Карточку можно найти на вкладке</w:t>
      </w:r>
      <w:r w:rsidRPr="002060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«Мониторинг». </w:t>
      </w:r>
      <w:r w:rsidRPr="00FD3EFC">
        <w:rPr>
          <w:rFonts w:eastAsiaTheme="minorEastAsia"/>
        </w:rPr>
        <w:t xml:space="preserve">Будет запущен визард </w:t>
      </w:r>
      <w:r w:rsidR="00DD6711">
        <w:rPr>
          <w:rFonts w:eastAsiaTheme="minorEastAsia"/>
        </w:rPr>
        <w:t>переход</w:t>
      </w:r>
      <w:r w:rsidR="00AC046F">
        <w:rPr>
          <w:rFonts w:eastAsiaTheme="minorEastAsia"/>
        </w:rPr>
        <w:t>а к судьбе сообщения</w:t>
      </w:r>
      <w:r w:rsidRPr="00FD3EFC">
        <w:rPr>
          <w:rFonts w:eastAsiaTheme="minorEastAsia"/>
        </w:rPr>
        <w:t>.</w:t>
      </w:r>
    </w:p>
    <w:p w14:paraId="4CA879DE" w14:textId="523724F1" w:rsidR="00110195" w:rsidRPr="002060F8" w:rsidRDefault="00AC046F" w:rsidP="00110195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На открывшемся шаге визарда необходимо выбрать среду СМЭВ, в которой осуществлялся обмен</w:t>
      </w:r>
      <w:r w:rsidR="00110195">
        <w:rPr>
          <w:rFonts w:eastAsiaTheme="minorEastAsia"/>
        </w:rPr>
        <w:t xml:space="preserve"> </w:t>
      </w:r>
      <w:r w:rsidR="00110195" w:rsidRPr="00122282">
        <w:rPr>
          <w:rFonts w:eastAsiaTheme="minorEastAsia"/>
        </w:rPr>
        <w:t>(</w:t>
      </w:r>
      <w:r w:rsidR="001710D9">
        <w:rPr>
          <w:rFonts w:eastAsiaTheme="minorEastAsia"/>
        </w:rPr>
        <w:fldChar w:fldCharType="begin"/>
      </w:r>
      <w:r w:rsidR="001710D9">
        <w:rPr>
          <w:rFonts w:eastAsiaTheme="minorEastAsia"/>
        </w:rPr>
        <w:instrText xml:space="preserve"> REF _Ref90978073 \h </w:instrText>
      </w:r>
      <w:r w:rsidR="001710D9">
        <w:rPr>
          <w:rFonts w:eastAsiaTheme="minorEastAsia"/>
        </w:rPr>
      </w:r>
      <w:r w:rsidR="001710D9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192</w:t>
      </w:r>
      <w:r w:rsidR="001710D9">
        <w:rPr>
          <w:rFonts w:eastAsiaTheme="minorEastAsia"/>
        </w:rPr>
        <w:fldChar w:fldCharType="end"/>
      </w:r>
      <w:r w:rsidR="00110195" w:rsidRPr="00122282">
        <w:rPr>
          <w:rFonts w:eastAsiaTheme="minorEastAsia"/>
        </w:rPr>
        <w:t>)</w:t>
      </w:r>
      <w:r w:rsidR="00110195">
        <w:rPr>
          <w:rFonts w:eastAsiaTheme="minorEastAsia"/>
        </w:rPr>
        <w:t>.</w:t>
      </w:r>
    </w:p>
    <w:p w14:paraId="76580E8A" w14:textId="556B06F0" w:rsidR="00110195" w:rsidRDefault="00AC046F" w:rsidP="00110195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05F61582" wp14:editId="48A1B71C">
            <wp:extent cx="6480175" cy="460565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BC9E" w14:textId="0E5A8F97" w:rsidR="00110195" w:rsidRPr="00487B8F" w:rsidRDefault="00110195" w:rsidP="00110195">
      <w:pPr>
        <w:pStyle w:val="aff4"/>
        <w:widowControl w:val="0"/>
        <w:adjustRightInd w:val="0"/>
        <w:textAlignment w:val="baseline"/>
      </w:pPr>
      <w:bookmarkStart w:id="11021" w:name="_Ref90978073"/>
      <w:bookmarkStart w:id="11022" w:name="_Ref90978072"/>
      <w:r>
        <w:t xml:space="preserve">Рисунок </w:t>
      </w:r>
      <w:fldSimple w:instr=" SEQ Рисунок \* ARABIC ">
        <w:r w:rsidR="00E11B25">
          <w:rPr>
            <w:noProof/>
          </w:rPr>
          <w:t>192</w:t>
        </w:r>
      </w:fldSimple>
      <w:bookmarkEnd w:id="11021"/>
      <w:r>
        <w:t xml:space="preserve"> – форма выбора </w:t>
      </w:r>
      <w:r w:rsidR="00AC046F">
        <w:t>среды СМЭВ</w:t>
      </w:r>
      <w:bookmarkEnd w:id="11022"/>
    </w:p>
    <w:p w14:paraId="05F6D831" w14:textId="3F2CCF19" w:rsidR="00AC046F" w:rsidRPr="00F7529F" w:rsidRDefault="00AC046F" w:rsidP="00AC046F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lastRenderedPageBreak/>
        <w:t>Откроется</w:t>
      </w:r>
      <w:r w:rsidRPr="00C56E73">
        <w:rPr>
          <w:rFonts w:eastAsiaTheme="minorEastAsia"/>
        </w:rPr>
        <w:t xml:space="preserve"> форма</w:t>
      </w:r>
      <w:r>
        <w:rPr>
          <w:rFonts w:eastAsiaTheme="minorEastAsia"/>
        </w:rPr>
        <w:t xml:space="preserve"> ввода </w:t>
      </w:r>
      <w:r w:rsidR="001710D9">
        <w:rPr>
          <w:rFonts w:eastAsiaTheme="minorEastAsia"/>
        </w:rPr>
        <w:t>данных</w:t>
      </w:r>
      <w:r>
        <w:rPr>
          <w:rFonts w:eastAsiaTheme="minorEastAsia"/>
        </w:rPr>
        <w:t xml:space="preserve"> сообщения</w:t>
      </w:r>
      <w:r w:rsidRPr="00C56E73">
        <w:rPr>
          <w:rFonts w:eastAsiaTheme="minorEastAsia"/>
        </w:rPr>
        <w:t xml:space="preserve"> (</w:t>
      </w:r>
      <w:r w:rsidR="001710D9">
        <w:rPr>
          <w:rFonts w:eastAsiaTheme="minorEastAsia"/>
        </w:rPr>
        <w:fldChar w:fldCharType="begin"/>
      </w:r>
      <w:r w:rsidR="001710D9">
        <w:rPr>
          <w:rFonts w:eastAsiaTheme="minorEastAsia"/>
        </w:rPr>
        <w:instrText xml:space="preserve"> REF _Ref90978074 \h </w:instrText>
      </w:r>
      <w:r w:rsidR="001710D9">
        <w:rPr>
          <w:rFonts w:eastAsiaTheme="minorEastAsia"/>
        </w:rPr>
      </w:r>
      <w:r w:rsidR="001710D9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193</w:t>
      </w:r>
      <w:r w:rsidR="001710D9">
        <w:rPr>
          <w:rFonts w:eastAsiaTheme="minorEastAsia"/>
        </w:rPr>
        <w:fldChar w:fldCharType="end"/>
      </w:r>
      <w:r w:rsidR="00160514">
        <w:rPr>
          <w:rFonts w:eastAsiaTheme="minorEastAsia"/>
        </w:rPr>
        <w:t>).</w:t>
      </w:r>
      <w:r w:rsidR="00F7529F">
        <w:rPr>
          <w:rFonts w:eastAsiaTheme="minorEastAsia"/>
        </w:rPr>
        <w:t xml:space="preserve"> Укажите идентифика</w:t>
      </w:r>
      <w:r w:rsidR="001710D9">
        <w:rPr>
          <w:rFonts w:eastAsiaTheme="minorEastAsia"/>
        </w:rPr>
        <w:t>тор сообщен</w:t>
      </w:r>
      <w:r w:rsidR="00DD6711">
        <w:rPr>
          <w:rFonts w:eastAsiaTheme="minorEastAsia"/>
        </w:rPr>
        <w:t>ия, по которому требуется посмо</w:t>
      </w:r>
      <w:r w:rsidR="001710D9">
        <w:rPr>
          <w:rFonts w:eastAsiaTheme="minorEastAsia"/>
        </w:rPr>
        <w:t>треть историю сеанса обмена.</w:t>
      </w:r>
    </w:p>
    <w:p w14:paraId="077997AA" w14:textId="77777777" w:rsidR="00110195" w:rsidRDefault="00110195" w:rsidP="00110195">
      <w:pPr>
        <w:pStyle w:val="affff"/>
        <w:rPr>
          <w:rFonts w:eastAsiaTheme="minorEastAsia"/>
        </w:rPr>
      </w:pPr>
    </w:p>
    <w:p w14:paraId="5EBBFC65" w14:textId="4F5BAA5E" w:rsidR="00110195" w:rsidRDefault="001710D9" w:rsidP="00110195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0AA3A4F4" wp14:editId="2163070C">
            <wp:extent cx="6480175" cy="48469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8BE6" w14:textId="191E75C6" w:rsidR="00110195" w:rsidRPr="00487B8F" w:rsidRDefault="00110195" w:rsidP="00110195">
      <w:pPr>
        <w:pStyle w:val="aff4"/>
        <w:widowControl w:val="0"/>
        <w:adjustRightInd w:val="0"/>
        <w:textAlignment w:val="baseline"/>
      </w:pPr>
      <w:bookmarkStart w:id="11023" w:name="_Ref90978074"/>
      <w:r>
        <w:t xml:space="preserve">Рисунок </w:t>
      </w:r>
      <w:fldSimple w:instr=" SEQ Рисунок \* ARABIC ">
        <w:r w:rsidR="00E11B25">
          <w:rPr>
            <w:noProof/>
          </w:rPr>
          <w:t>193</w:t>
        </w:r>
      </w:fldSimple>
      <w:bookmarkEnd w:id="11023"/>
      <w:r>
        <w:t xml:space="preserve"> – форма </w:t>
      </w:r>
      <w:r w:rsidR="001710D9">
        <w:t>ввода данных сообщения</w:t>
      </w:r>
    </w:p>
    <w:p w14:paraId="4AD9F542" w14:textId="0C33A711" w:rsidR="00110195" w:rsidRDefault="00110195" w:rsidP="008E67DA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Откроется форма </w:t>
      </w:r>
      <w:r w:rsidR="00DD6711">
        <w:rPr>
          <w:rFonts w:eastAsiaTheme="minorEastAsia"/>
        </w:rPr>
        <w:t xml:space="preserve">с </w:t>
      </w:r>
      <w:r w:rsidR="00E43BFF">
        <w:rPr>
          <w:rFonts w:eastAsiaTheme="minorEastAsia"/>
        </w:rPr>
        <w:t>данными</w:t>
      </w:r>
      <w:r w:rsidR="001710D9">
        <w:rPr>
          <w:rFonts w:eastAsiaTheme="minorEastAsia"/>
        </w:rPr>
        <w:t xml:space="preserve"> о судьбе сообщения</w:t>
      </w:r>
      <w:r>
        <w:rPr>
          <w:rFonts w:eastAsiaTheme="minorEastAsia"/>
        </w:rPr>
        <w:t xml:space="preserve"> (</w:t>
      </w:r>
      <w:r w:rsidR="00AB38E5">
        <w:rPr>
          <w:rFonts w:eastAsiaTheme="minorEastAsia"/>
        </w:rPr>
        <w:fldChar w:fldCharType="begin"/>
      </w:r>
      <w:r w:rsidR="00AB38E5">
        <w:rPr>
          <w:rFonts w:eastAsiaTheme="minorEastAsia"/>
        </w:rPr>
        <w:instrText xml:space="preserve"> REF _Ref90982504 \h </w:instrText>
      </w:r>
      <w:r w:rsidR="00AB38E5">
        <w:rPr>
          <w:rFonts w:eastAsiaTheme="minorEastAsia"/>
        </w:rPr>
      </w:r>
      <w:r w:rsidR="00AB38E5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194</w:t>
      </w:r>
      <w:r w:rsidR="00AB38E5">
        <w:rPr>
          <w:rFonts w:eastAsiaTheme="minorEastAsia"/>
        </w:rPr>
        <w:fldChar w:fldCharType="end"/>
      </w:r>
      <w:r w:rsidR="008E0515">
        <w:rPr>
          <w:rFonts w:eastAsiaTheme="minorEastAsia"/>
        </w:rPr>
        <w:t>).</w:t>
      </w:r>
    </w:p>
    <w:p w14:paraId="26A2C4D0" w14:textId="30194280" w:rsidR="00110195" w:rsidRDefault="001710D9" w:rsidP="008E0515">
      <w:pPr>
        <w:pStyle w:val="afff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418E9E9" wp14:editId="5AD27F70">
            <wp:extent cx="5219700" cy="778192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1F40" w14:textId="11EE59A5" w:rsidR="00110195" w:rsidRPr="008E0515" w:rsidRDefault="00110195" w:rsidP="00110195">
      <w:pPr>
        <w:pStyle w:val="aff4"/>
        <w:widowControl w:val="0"/>
        <w:adjustRightInd w:val="0"/>
        <w:textAlignment w:val="baseline"/>
      </w:pPr>
      <w:bookmarkStart w:id="11024" w:name="_Ref90982504"/>
      <w:bookmarkStart w:id="11025" w:name="_Ref90982500"/>
      <w:r>
        <w:t xml:space="preserve">Рисунок </w:t>
      </w:r>
      <w:fldSimple w:instr=" SEQ Рисунок \* ARABIC ">
        <w:r w:rsidR="00E11B25">
          <w:rPr>
            <w:noProof/>
          </w:rPr>
          <w:t>194</w:t>
        </w:r>
      </w:fldSimple>
      <w:bookmarkEnd w:id="11024"/>
      <w:r>
        <w:t xml:space="preserve"> – форма </w:t>
      </w:r>
      <w:r w:rsidR="008E0515">
        <w:t>с информацией о судьбе сообщения</w:t>
      </w:r>
      <w:bookmarkEnd w:id="11025"/>
    </w:p>
    <w:p w14:paraId="42D54C75" w14:textId="16DA1793" w:rsidR="0091281D" w:rsidRDefault="00110195" w:rsidP="008E67DA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Форма </w:t>
      </w:r>
      <w:r w:rsidR="00E43BFF">
        <w:rPr>
          <w:rFonts w:eastAsiaTheme="minorEastAsia"/>
        </w:rPr>
        <w:t>состоит из</w:t>
      </w:r>
      <w:r>
        <w:rPr>
          <w:rFonts w:eastAsiaTheme="minorEastAsia"/>
        </w:rPr>
        <w:t xml:space="preserve"> </w:t>
      </w:r>
      <w:r w:rsidR="00DD6711">
        <w:rPr>
          <w:rFonts w:eastAsiaTheme="minorEastAsia"/>
        </w:rPr>
        <w:t>блок</w:t>
      </w:r>
      <w:r w:rsidR="00E43BFF">
        <w:rPr>
          <w:rFonts w:eastAsiaTheme="minorEastAsia"/>
        </w:rPr>
        <w:t>а</w:t>
      </w:r>
      <w:r w:rsidR="00DD6711">
        <w:rPr>
          <w:rFonts w:eastAsiaTheme="minorEastAsia"/>
        </w:rPr>
        <w:t xml:space="preserve"> основ</w:t>
      </w:r>
      <w:r w:rsidR="0091281D">
        <w:rPr>
          <w:rFonts w:eastAsiaTheme="minorEastAsia"/>
        </w:rPr>
        <w:t xml:space="preserve">ной </w:t>
      </w:r>
      <w:r w:rsidR="008E0515">
        <w:rPr>
          <w:rFonts w:eastAsiaTheme="minorEastAsia"/>
        </w:rPr>
        <w:t>информац</w:t>
      </w:r>
      <w:r w:rsidR="00DD6711">
        <w:rPr>
          <w:rFonts w:eastAsiaTheme="minorEastAsia"/>
        </w:rPr>
        <w:t>ии</w:t>
      </w:r>
      <w:r w:rsidR="008E0515">
        <w:rPr>
          <w:rFonts w:eastAsiaTheme="minorEastAsia"/>
        </w:rPr>
        <w:t xml:space="preserve"> по сеансу обмена</w:t>
      </w:r>
      <w:r w:rsidR="00E43BFF">
        <w:rPr>
          <w:rFonts w:eastAsiaTheme="minorEastAsia"/>
        </w:rPr>
        <w:t xml:space="preserve"> и блоков дополнительной информациеи</w:t>
      </w:r>
      <w:r w:rsidR="0091281D">
        <w:rPr>
          <w:rFonts w:eastAsiaTheme="minorEastAsia"/>
        </w:rPr>
        <w:t xml:space="preserve"> по сообщению-запросу и сообщению-ответу</w:t>
      </w:r>
      <w:r w:rsidR="002955EF">
        <w:rPr>
          <w:rFonts w:eastAsiaTheme="minorEastAsia"/>
        </w:rPr>
        <w:t>.</w:t>
      </w:r>
    </w:p>
    <w:p w14:paraId="3254A611" w14:textId="77777777" w:rsidR="008E67DA" w:rsidRDefault="008E67DA" w:rsidP="008E67DA">
      <w:pPr>
        <w:pStyle w:val="affff"/>
        <w:ind w:firstLine="720"/>
        <w:rPr>
          <w:rFonts w:eastAsiaTheme="minorEastAsia"/>
          <w:iCs/>
        </w:rPr>
      </w:pPr>
    </w:p>
    <w:p w14:paraId="057AB112" w14:textId="4D5F5CE3" w:rsidR="002955EF" w:rsidRPr="008E67DA" w:rsidRDefault="002955EF" w:rsidP="008E67DA">
      <w:pPr>
        <w:pStyle w:val="affff"/>
        <w:ind w:firstLine="720"/>
        <w:rPr>
          <w:rFonts w:eastAsiaTheme="minorEastAsia"/>
        </w:rPr>
      </w:pPr>
      <w:r w:rsidRPr="008E67DA">
        <w:rPr>
          <w:rFonts w:eastAsiaTheme="minorEastAsia"/>
          <w:iCs/>
        </w:rPr>
        <w:lastRenderedPageBreak/>
        <w:t>Блок</w:t>
      </w:r>
      <w:r w:rsidRPr="008E67DA">
        <w:rPr>
          <w:rFonts w:eastAsiaTheme="minorEastAsia"/>
          <w:i/>
        </w:rPr>
        <w:t xml:space="preserve"> </w:t>
      </w:r>
      <w:r w:rsidR="00DD6711">
        <w:rPr>
          <w:rFonts w:eastAsiaTheme="minorEastAsia"/>
        </w:rPr>
        <w:t>основной информации</w:t>
      </w:r>
      <w:r w:rsidRPr="008E67DA">
        <w:rPr>
          <w:rFonts w:eastAsiaTheme="minorEastAsia"/>
        </w:rPr>
        <w:t xml:space="preserve"> содержит:</w:t>
      </w:r>
    </w:p>
    <w:p w14:paraId="138EE8E8" w14:textId="1F9793F4" w:rsidR="002955EF" w:rsidRDefault="0091281D" w:rsidP="002955EF">
      <w:pPr>
        <w:pStyle w:val="13"/>
        <w:widowControl w:val="0"/>
        <w:rPr>
          <w:rFonts w:eastAsiaTheme="minorEastAsia"/>
        </w:rPr>
      </w:pPr>
      <w:r>
        <w:rPr>
          <w:rFonts w:eastAsiaTheme="minorEastAsia"/>
        </w:rPr>
        <w:t xml:space="preserve"> </w:t>
      </w:r>
      <w:r w:rsidR="002955EF" w:rsidRPr="002955EF">
        <w:rPr>
          <w:rStyle w:val="affff6"/>
          <w:rFonts w:eastAsiaTheme="minorEastAsia"/>
        </w:rPr>
        <w:t>Этапы</w:t>
      </w:r>
      <w:r w:rsidR="002955EF">
        <w:rPr>
          <w:rFonts w:eastAsiaTheme="minorEastAsia"/>
        </w:rPr>
        <w:t xml:space="preserve"> </w:t>
      </w:r>
      <w:r w:rsidR="002955EF" w:rsidRPr="002955EF">
        <w:rPr>
          <w:rStyle w:val="affff6"/>
          <w:rFonts w:eastAsiaTheme="minorEastAsia"/>
        </w:rPr>
        <w:t>обмена</w:t>
      </w:r>
      <w:r w:rsidR="008E0515">
        <w:rPr>
          <w:rFonts w:eastAsiaTheme="minorEastAsia"/>
        </w:rPr>
        <w:t xml:space="preserve"> в зонах ответственности систем. Для этапов от</w:t>
      </w:r>
      <w:r w:rsidR="008D0683">
        <w:rPr>
          <w:rFonts w:eastAsiaTheme="minorEastAsia"/>
        </w:rPr>
        <w:t>ображается их продолжительность;</w:t>
      </w:r>
    </w:p>
    <w:p w14:paraId="291E5841" w14:textId="4DAEA1FE" w:rsidR="008D0683" w:rsidRPr="008D0683" w:rsidRDefault="008D0683" w:rsidP="008D0683">
      <w:pPr>
        <w:pStyle w:val="13"/>
        <w:widowControl w:val="0"/>
        <w:rPr>
          <w:rFonts w:eastAsiaTheme="minorEastAsia"/>
        </w:rPr>
      </w:pPr>
      <w:r w:rsidRPr="008D0683">
        <w:rPr>
          <w:rStyle w:val="affff6"/>
          <w:rFonts w:eastAsiaTheme="minorEastAsia"/>
        </w:rPr>
        <w:t>Набор шагов</w:t>
      </w:r>
      <w:r>
        <w:rPr>
          <w:rFonts w:eastAsiaTheme="minorEastAsia"/>
        </w:rPr>
        <w:t xml:space="preserve"> (статусов) каждого этапа,</w:t>
      </w:r>
      <w:r w:rsidR="008E0515">
        <w:rPr>
          <w:rFonts w:eastAsiaTheme="minorEastAsia"/>
        </w:rPr>
        <w:t xml:space="preserve"> по которым проходило сообщение. </w:t>
      </w:r>
      <w:r w:rsidR="0091281D">
        <w:rPr>
          <w:rFonts w:eastAsiaTheme="minorEastAsia"/>
        </w:rPr>
        <w:t>Для шага отображае</w:t>
      </w:r>
      <w:r>
        <w:rPr>
          <w:rFonts w:eastAsiaTheme="minorEastAsia"/>
        </w:rPr>
        <w:t>тся дата и время его выполнения;</w:t>
      </w:r>
    </w:p>
    <w:p w14:paraId="7821FCFA" w14:textId="3D998C8A" w:rsidR="008D0683" w:rsidRDefault="008D0683" w:rsidP="008D0683">
      <w:pPr>
        <w:pStyle w:val="13"/>
        <w:widowControl w:val="0"/>
        <w:rPr>
          <w:rFonts w:eastAsiaTheme="minorEastAsia"/>
        </w:rPr>
      </w:pPr>
      <w:r w:rsidRPr="008D0683">
        <w:rPr>
          <w:rStyle w:val="affff6"/>
          <w:rFonts w:eastAsiaTheme="minorEastAsia"/>
        </w:rPr>
        <w:t>Список</w:t>
      </w:r>
      <w:r>
        <w:rPr>
          <w:rFonts w:eastAsiaTheme="minorEastAsia"/>
        </w:rPr>
        <w:t xml:space="preserve"> «</w:t>
      </w:r>
      <w:r w:rsidRPr="008D0683">
        <w:rPr>
          <w:rFonts w:eastAsiaTheme="minorEastAsia"/>
          <w:i/>
        </w:rPr>
        <w:t>Ответ</w:t>
      </w:r>
      <w:r w:rsidR="00DD6711">
        <w:rPr>
          <w:rFonts w:eastAsiaTheme="minorEastAsia"/>
        </w:rPr>
        <w:t>» с переченем</w:t>
      </w:r>
      <w:r>
        <w:rPr>
          <w:rFonts w:eastAsiaTheme="minorEastAsia"/>
        </w:rPr>
        <w:t xml:space="preserve"> сообщений-ответов по сообщению-запросу.</w:t>
      </w:r>
    </w:p>
    <w:p w14:paraId="70371A61" w14:textId="77777777" w:rsidR="008E67DA" w:rsidRDefault="008E67DA" w:rsidP="008E67DA">
      <w:pPr>
        <w:pStyle w:val="affff"/>
        <w:ind w:firstLine="720"/>
        <w:rPr>
          <w:rFonts w:eastAsiaTheme="minorEastAsia"/>
        </w:rPr>
      </w:pPr>
    </w:p>
    <w:p w14:paraId="4D959F09" w14:textId="47E610D8" w:rsidR="002955EF" w:rsidRDefault="0091281D" w:rsidP="008E67DA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Б</w:t>
      </w:r>
      <w:r w:rsidR="008D0683">
        <w:rPr>
          <w:rFonts w:eastAsiaTheme="minorEastAsia"/>
        </w:rPr>
        <w:t xml:space="preserve">лок дополнительной </w:t>
      </w:r>
      <w:r w:rsidR="00DD6711">
        <w:rPr>
          <w:rFonts w:eastAsiaTheme="minorEastAsia"/>
        </w:rPr>
        <w:t>и</w:t>
      </w:r>
      <w:r w:rsidR="008D0683">
        <w:rPr>
          <w:rFonts w:eastAsiaTheme="minorEastAsia"/>
        </w:rPr>
        <w:t>нформации</w:t>
      </w:r>
      <w:r>
        <w:rPr>
          <w:rFonts w:eastAsiaTheme="minorEastAsia"/>
        </w:rPr>
        <w:t xml:space="preserve"> «</w:t>
      </w:r>
      <w:r w:rsidRPr="0091281D">
        <w:rPr>
          <w:rFonts w:eastAsiaTheme="minorEastAsia"/>
          <w:i/>
        </w:rPr>
        <w:t>Запрос</w:t>
      </w:r>
      <w:r>
        <w:rPr>
          <w:rFonts w:eastAsiaTheme="minorEastAsia"/>
        </w:rPr>
        <w:t>» содержит</w:t>
      </w:r>
      <w:r w:rsidR="002955EF">
        <w:rPr>
          <w:rFonts w:eastAsiaTheme="minorEastAsia"/>
        </w:rPr>
        <w:t>:</w:t>
      </w:r>
    </w:p>
    <w:p w14:paraId="06B2AD3E" w14:textId="60690587" w:rsidR="0091281D" w:rsidRPr="008D0683" w:rsidRDefault="00DD6711" w:rsidP="008D0683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>И</w:t>
      </w:r>
      <w:r w:rsidR="002955EF" w:rsidRPr="008D0683">
        <w:rPr>
          <w:rStyle w:val="affff6"/>
          <w:rFonts w:eastAsiaTheme="minorEastAsia"/>
        </w:rPr>
        <w:t xml:space="preserve">дентификатор </w:t>
      </w:r>
      <w:r w:rsidR="002955EF" w:rsidRPr="008D0683">
        <w:rPr>
          <w:rStyle w:val="affff6"/>
          <w:rFonts w:eastAsiaTheme="minorEastAsia"/>
          <w:i w:val="0"/>
        </w:rPr>
        <w:t>сообщения-запроса</w:t>
      </w:r>
      <w:r w:rsidR="008D0683" w:rsidRPr="008D0683">
        <w:rPr>
          <w:rStyle w:val="affff6"/>
          <w:rFonts w:eastAsiaTheme="minorEastAsia"/>
          <w:i w:val="0"/>
        </w:rPr>
        <w:t>;</w:t>
      </w:r>
    </w:p>
    <w:p w14:paraId="4AB37D04" w14:textId="78A23169" w:rsidR="002955EF" w:rsidRPr="008D0683" w:rsidRDefault="008D0683" w:rsidP="008D0683">
      <w:pPr>
        <w:pStyle w:val="13"/>
        <w:widowControl w:val="0"/>
        <w:rPr>
          <w:rStyle w:val="affff6"/>
          <w:rFonts w:eastAsiaTheme="minorEastAsia"/>
          <w:i w:val="0"/>
        </w:rPr>
      </w:pPr>
      <w:r>
        <w:rPr>
          <w:rStyle w:val="affff6"/>
          <w:rFonts w:eastAsiaTheme="minorEastAsia"/>
        </w:rPr>
        <w:t xml:space="preserve">Система инициатора – </w:t>
      </w:r>
      <w:r w:rsidRPr="008D0683">
        <w:rPr>
          <w:rStyle w:val="affff6"/>
          <w:rFonts w:eastAsiaTheme="minorEastAsia"/>
          <w:i w:val="0"/>
        </w:rPr>
        <w:t>к</w:t>
      </w:r>
      <w:r w:rsidR="002955EF" w:rsidRPr="008D0683">
        <w:rPr>
          <w:rStyle w:val="affff6"/>
          <w:rFonts w:eastAsiaTheme="minorEastAsia"/>
          <w:i w:val="0"/>
        </w:rPr>
        <w:t>раткое наименование информационной системы-инициатора запроса</w:t>
      </w:r>
      <w:r>
        <w:rPr>
          <w:rStyle w:val="affff6"/>
          <w:rFonts w:eastAsiaTheme="minorEastAsia"/>
          <w:i w:val="0"/>
        </w:rPr>
        <w:t>;</w:t>
      </w:r>
    </w:p>
    <w:p w14:paraId="0C75EBDC" w14:textId="31DDA8DD" w:rsidR="002955EF" w:rsidRPr="008D0683" w:rsidRDefault="008D0683" w:rsidP="008D0683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 xml:space="preserve">Вид сведений – </w:t>
      </w:r>
      <w:r w:rsidRPr="008D0683">
        <w:rPr>
          <w:rStyle w:val="affff6"/>
          <w:rFonts w:eastAsiaTheme="minorEastAsia"/>
          <w:i w:val="0"/>
        </w:rPr>
        <w:t>наименование и версия</w:t>
      </w:r>
      <w:r w:rsidR="002955EF" w:rsidRPr="008D0683">
        <w:rPr>
          <w:rStyle w:val="affff6"/>
          <w:rFonts w:eastAsiaTheme="minorEastAsia"/>
          <w:i w:val="0"/>
        </w:rPr>
        <w:t xml:space="preserve"> вида сведения, по которому осуществлялся обмен</w:t>
      </w:r>
      <w:r w:rsidRPr="008D0683">
        <w:rPr>
          <w:rStyle w:val="affff6"/>
          <w:rFonts w:eastAsiaTheme="minorEastAsia"/>
          <w:i w:val="0"/>
        </w:rPr>
        <w:t>.</w:t>
      </w:r>
    </w:p>
    <w:p w14:paraId="50B5C962" w14:textId="77777777" w:rsidR="008E67DA" w:rsidRDefault="008E67DA" w:rsidP="008E67DA">
      <w:pPr>
        <w:pStyle w:val="affff"/>
        <w:ind w:firstLine="720"/>
        <w:rPr>
          <w:rFonts w:eastAsiaTheme="minorEastAsia"/>
        </w:rPr>
      </w:pPr>
    </w:p>
    <w:p w14:paraId="590AF084" w14:textId="19C2F85D" w:rsidR="002955EF" w:rsidRDefault="002955EF" w:rsidP="008E67DA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Блок дополнительной </w:t>
      </w:r>
      <w:r w:rsidR="00DD6711">
        <w:rPr>
          <w:rFonts w:eastAsiaTheme="minorEastAsia"/>
        </w:rPr>
        <w:t>и</w:t>
      </w:r>
      <w:r>
        <w:rPr>
          <w:rFonts w:eastAsiaTheme="minorEastAsia"/>
        </w:rPr>
        <w:t>нформации «</w:t>
      </w:r>
      <w:r>
        <w:rPr>
          <w:rFonts w:eastAsiaTheme="minorEastAsia"/>
          <w:i/>
        </w:rPr>
        <w:t>Ответ</w:t>
      </w:r>
      <w:r>
        <w:rPr>
          <w:rFonts w:eastAsiaTheme="minorEastAsia"/>
        </w:rPr>
        <w:t>» содержит:</w:t>
      </w:r>
    </w:p>
    <w:p w14:paraId="2F2B158B" w14:textId="5051A62E" w:rsidR="002955EF" w:rsidRPr="008D0683" w:rsidRDefault="008D0683" w:rsidP="008D0683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 xml:space="preserve">Система ответчика </w:t>
      </w:r>
      <w:r w:rsidRPr="008D0683">
        <w:rPr>
          <w:rStyle w:val="affff6"/>
          <w:rFonts w:eastAsiaTheme="minorEastAsia"/>
          <w:i w:val="0"/>
        </w:rPr>
        <w:t>– к</w:t>
      </w:r>
      <w:r w:rsidR="002955EF" w:rsidRPr="008D0683">
        <w:rPr>
          <w:rStyle w:val="affff6"/>
          <w:rFonts w:eastAsiaTheme="minorEastAsia"/>
          <w:i w:val="0"/>
        </w:rPr>
        <w:t>раткое наименование информационной системы-ответчика</w:t>
      </w:r>
      <w:r w:rsidRPr="008D0683">
        <w:rPr>
          <w:rStyle w:val="affff6"/>
          <w:rFonts w:eastAsiaTheme="minorEastAsia"/>
          <w:i w:val="0"/>
        </w:rPr>
        <w:t>;</w:t>
      </w:r>
    </w:p>
    <w:p w14:paraId="2CF54168" w14:textId="0A022C84" w:rsidR="002955EF" w:rsidRPr="008D0683" w:rsidRDefault="00DD6711" w:rsidP="008D0683">
      <w:pPr>
        <w:pStyle w:val="13"/>
        <w:widowControl w:val="0"/>
        <w:rPr>
          <w:rStyle w:val="affff6"/>
          <w:rFonts w:eastAsiaTheme="minorEastAsia"/>
        </w:rPr>
      </w:pPr>
      <w:r>
        <w:rPr>
          <w:rStyle w:val="affff6"/>
          <w:rFonts w:eastAsiaTheme="minorEastAsia"/>
        </w:rPr>
        <w:t>И</w:t>
      </w:r>
      <w:r w:rsidR="002955EF" w:rsidRPr="008D0683">
        <w:rPr>
          <w:rStyle w:val="affff6"/>
          <w:rFonts w:eastAsiaTheme="minorEastAsia"/>
        </w:rPr>
        <w:t xml:space="preserve">дентификатор </w:t>
      </w:r>
      <w:r w:rsidR="008E67DA" w:rsidRPr="008E67DA">
        <w:rPr>
          <w:rStyle w:val="affff6"/>
          <w:rFonts w:eastAsiaTheme="minorEastAsia"/>
          <w:i w:val="0"/>
        </w:rPr>
        <w:t>сообщения-</w:t>
      </w:r>
      <w:r w:rsidR="002955EF" w:rsidRPr="008E67DA">
        <w:rPr>
          <w:rStyle w:val="affff6"/>
          <w:rFonts w:eastAsiaTheme="minorEastAsia"/>
          <w:i w:val="0"/>
        </w:rPr>
        <w:t>ответа</w:t>
      </w:r>
      <w:r w:rsidR="008D0683" w:rsidRPr="008E67DA">
        <w:rPr>
          <w:rStyle w:val="affff6"/>
          <w:rFonts w:eastAsiaTheme="minorEastAsia"/>
          <w:i w:val="0"/>
        </w:rPr>
        <w:t>;</w:t>
      </w:r>
    </w:p>
    <w:p w14:paraId="109BABFC" w14:textId="202F8691" w:rsidR="002955EF" w:rsidRPr="008D0683" w:rsidRDefault="002955EF" w:rsidP="008D0683">
      <w:pPr>
        <w:pStyle w:val="13"/>
        <w:widowControl w:val="0"/>
        <w:rPr>
          <w:rStyle w:val="affff6"/>
          <w:rFonts w:eastAsiaTheme="minorEastAsia"/>
        </w:rPr>
      </w:pPr>
      <w:r w:rsidRPr="008D0683">
        <w:rPr>
          <w:rStyle w:val="affff6"/>
          <w:rFonts w:eastAsiaTheme="minorEastAsia"/>
        </w:rPr>
        <w:t xml:space="preserve">Продолжительность </w:t>
      </w:r>
      <w:r w:rsidR="008D0683">
        <w:rPr>
          <w:rStyle w:val="affff6"/>
          <w:rFonts w:eastAsiaTheme="minorEastAsia"/>
        </w:rPr>
        <w:t>полного</w:t>
      </w:r>
      <w:r w:rsidRPr="008D0683">
        <w:rPr>
          <w:rStyle w:val="affff6"/>
          <w:rFonts w:eastAsiaTheme="minorEastAsia"/>
        </w:rPr>
        <w:t xml:space="preserve"> сеанса обмена </w:t>
      </w:r>
      <w:r w:rsidR="008D0683">
        <w:rPr>
          <w:rStyle w:val="affff6"/>
          <w:rFonts w:eastAsiaTheme="minorEastAsia"/>
          <w:i w:val="0"/>
        </w:rPr>
        <w:t>по выбранным запросу и ответу;</w:t>
      </w:r>
    </w:p>
    <w:p w14:paraId="33763FF7" w14:textId="17B550D4" w:rsidR="008E0515" w:rsidRPr="008E67DA" w:rsidRDefault="002955EF" w:rsidP="008E67DA">
      <w:pPr>
        <w:pStyle w:val="13"/>
        <w:widowControl w:val="0"/>
        <w:rPr>
          <w:rFonts w:eastAsiaTheme="minorEastAsia"/>
          <w:i/>
          <w:iCs/>
          <w:color w:val="404040" w:themeColor="text1" w:themeTint="BF"/>
        </w:rPr>
      </w:pPr>
      <w:r w:rsidRPr="008D0683">
        <w:rPr>
          <w:rStyle w:val="affff6"/>
          <w:rFonts w:eastAsiaTheme="minorEastAsia"/>
        </w:rPr>
        <w:t xml:space="preserve">Статус сеанса обмена </w:t>
      </w:r>
      <w:r w:rsidRPr="008D0683">
        <w:rPr>
          <w:rStyle w:val="affff6"/>
          <w:rFonts w:eastAsiaTheme="minorEastAsia"/>
          <w:i w:val="0"/>
        </w:rPr>
        <w:t>по выбранным запросу и ответу.</w:t>
      </w:r>
    </w:p>
    <w:p w14:paraId="3013BDF2" w14:textId="77777777" w:rsidR="004D2E5E" w:rsidRPr="00E34193" w:rsidRDefault="004D2E5E" w:rsidP="004D2E5E">
      <w:pPr>
        <w:pStyle w:val="20"/>
      </w:pPr>
      <w:bookmarkStart w:id="11026" w:name="_Ref85202231"/>
      <w:bookmarkStart w:id="11027" w:name="_Ref85202237"/>
      <w:bookmarkStart w:id="11028" w:name="_Toc86155712"/>
      <w:bookmarkStart w:id="11029" w:name="_Toc91517462"/>
      <w:bookmarkStart w:id="11030" w:name="_Toc86155715"/>
      <w:bookmarkStart w:id="11031" w:name="_Ref89964116"/>
      <w:bookmarkStart w:id="11032" w:name="_Ref89964121"/>
      <w:r>
        <w:t>Мониторинг обменов с использованием ПОДД</w:t>
      </w:r>
      <w:bookmarkEnd w:id="11026"/>
      <w:bookmarkEnd w:id="11027"/>
      <w:bookmarkEnd w:id="11028"/>
      <w:bookmarkEnd w:id="11029"/>
    </w:p>
    <w:p w14:paraId="006AAA96" w14:textId="77777777" w:rsidR="004D2E5E" w:rsidRDefault="004D2E5E" w:rsidP="00830CDD">
      <w:pPr>
        <w:pStyle w:val="31"/>
      </w:pPr>
      <w:bookmarkStart w:id="11033" w:name="_Toc86155713"/>
      <w:bookmarkStart w:id="11034" w:name="_Toc91517463"/>
      <w:r>
        <w:t>Просмотр статистики обменов в ПОДД для потребителя данных</w:t>
      </w:r>
      <w:bookmarkEnd w:id="11033"/>
      <w:bookmarkEnd w:id="11034"/>
    </w:p>
    <w:p w14:paraId="171EDC6A" w14:textId="77777777" w:rsidR="004D2E5E" w:rsidRDefault="004D2E5E" w:rsidP="004D2E5E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статистики обменов в ПОДД для потребителя данных предназначена для обеспечения возможности самостоятельного отслеживания следующих показателей взаимодействий информационных систем потребителя с ПОДД: </w:t>
      </w:r>
    </w:p>
    <w:p w14:paraId="15FA9086" w14:textId="77777777" w:rsidR="004D2E5E" w:rsidRDefault="004D2E5E" w:rsidP="004D2E5E">
      <w:pPr>
        <w:pStyle w:val="13"/>
        <w:widowControl w:val="0"/>
        <w:rPr>
          <w:rFonts w:eastAsiaTheme="minorEastAsia"/>
        </w:rPr>
      </w:pPr>
      <w:r w:rsidRPr="002060F8">
        <w:rPr>
          <w:rStyle w:val="affff6"/>
          <w:rFonts w:eastAsiaTheme="minorEastAsia"/>
        </w:rPr>
        <w:t>общее время обработки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полное время прохождения запроса или, иными словами, продолжительность времени </w:t>
      </w:r>
      <w:r w:rsidRPr="00382478">
        <w:rPr>
          <w:rFonts w:eastAsiaTheme="minorEastAsia"/>
        </w:rPr>
        <w:t xml:space="preserve">от момента получения запроса </w:t>
      </w:r>
      <w:r>
        <w:rPr>
          <w:rFonts w:eastAsiaTheme="minorEastAsia"/>
        </w:rPr>
        <w:t>а</w:t>
      </w:r>
      <w:r w:rsidRPr="00382478">
        <w:rPr>
          <w:rFonts w:eastAsiaTheme="minorEastAsia"/>
        </w:rPr>
        <w:t xml:space="preserve">гентом ПОДД </w:t>
      </w:r>
      <w:r>
        <w:rPr>
          <w:rFonts w:eastAsiaTheme="minorEastAsia"/>
        </w:rPr>
        <w:t>п</w:t>
      </w:r>
      <w:r w:rsidRPr="00382478">
        <w:rPr>
          <w:rFonts w:eastAsiaTheme="minorEastAsia"/>
        </w:rPr>
        <w:t>отребителя до передач</w:t>
      </w:r>
      <w:r>
        <w:rPr>
          <w:rFonts w:eastAsiaTheme="minorEastAsia"/>
        </w:rPr>
        <w:t xml:space="preserve">и ответа на запрос </w:t>
      </w:r>
      <w:r w:rsidRPr="00382478">
        <w:rPr>
          <w:rFonts w:eastAsiaTheme="minorEastAsia"/>
        </w:rPr>
        <w:t xml:space="preserve">в </w:t>
      </w:r>
      <w:r>
        <w:rPr>
          <w:rFonts w:eastAsiaTheme="minorEastAsia"/>
        </w:rPr>
        <w:t>информационную систему</w:t>
      </w:r>
      <w:r w:rsidRPr="0038247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потребителя; </w:t>
      </w:r>
    </w:p>
    <w:p w14:paraId="488724A1" w14:textId="77777777" w:rsidR="004D2E5E" w:rsidRPr="002060F8" w:rsidRDefault="004D2E5E" w:rsidP="004D2E5E">
      <w:pPr>
        <w:pStyle w:val="13"/>
        <w:widowControl w:val="0"/>
        <w:rPr>
          <w:rFonts w:eastAsiaTheme="minorEastAsia"/>
        </w:rPr>
      </w:pPr>
      <w:r w:rsidRPr="002060F8">
        <w:rPr>
          <w:rStyle w:val="affff6"/>
          <w:rFonts w:eastAsiaTheme="minorEastAsia"/>
        </w:rPr>
        <w:t>количество запросов</w:t>
      </w:r>
      <w:r>
        <w:rPr>
          <w:rFonts w:eastAsiaTheme="minorEastAsia"/>
        </w:rPr>
        <w:t xml:space="preserve"> – </w:t>
      </w:r>
      <w:r w:rsidRPr="00E76DDC">
        <w:t xml:space="preserve">количество запросов от </w:t>
      </w:r>
      <w:r>
        <w:t>а</w:t>
      </w:r>
      <w:r w:rsidRPr="00E76DDC">
        <w:t xml:space="preserve">гента ПОДД </w:t>
      </w:r>
      <w:r>
        <w:t>п</w:t>
      </w:r>
      <w:r w:rsidRPr="00E76DDC">
        <w:t>отребителя к ПОДД</w:t>
      </w:r>
      <w:r>
        <w:t>;</w:t>
      </w:r>
    </w:p>
    <w:p w14:paraId="039522AD" w14:textId="77777777" w:rsidR="004D2E5E" w:rsidRPr="002060F8" w:rsidRDefault="004D2E5E" w:rsidP="004D2E5E">
      <w:pPr>
        <w:pStyle w:val="13"/>
        <w:widowControl w:val="0"/>
      </w:pPr>
      <w:r w:rsidRPr="002060F8">
        <w:rPr>
          <w:rStyle w:val="affff6"/>
        </w:rPr>
        <w:t>объем ответов</w:t>
      </w:r>
      <w:r>
        <w:t xml:space="preserve"> </w:t>
      </w:r>
      <w:r>
        <w:rPr>
          <w:rFonts w:eastAsiaTheme="minorEastAsia"/>
        </w:rPr>
        <w:t xml:space="preserve">– </w:t>
      </w:r>
      <w:r w:rsidRPr="00E76DDC">
        <w:t>суммарный объём данных</w:t>
      </w:r>
      <w:r>
        <w:t>, направленных в ответах</w:t>
      </w:r>
      <w:r w:rsidRPr="00E76DDC">
        <w:t xml:space="preserve"> от ПОДД </w:t>
      </w:r>
      <w:r>
        <w:t>к а</w:t>
      </w:r>
      <w:r w:rsidRPr="00E76DDC">
        <w:t xml:space="preserve">генту ПОДД </w:t>
      </w:r>
      <w:r>
        <w:t>п</w:t>
      </w:r>
      <w:r w:rsidRPr="00E76DDC">
        <w:t>отребителя</w:t>
      </w:r>
      <w:r>
        <w:t>.</w:t>
      </w:r>
    </w:p>
    <w:p w14:paraId="0B5FEB1E" w14:textId="77777777" w:rsidR="004D2E5E" w:rsidRDefault="004D2E5E" w:rsidP="004D2E5E">
      <w:pPr>
        <w:pStyle w:val="affff"/>
        <w:ind w:firstLine="0"/>
        <w:rPr>
          <w:rFonts w:eastAsiaTheme="minorEastAsia"/>
        </w:rPr>
      </w:pPr>
      <w:r w:rsidRPr="002060F8">
        <w:rPr>
          <w:rStyle w:val="affff6"/>
          <w:rFonts w:eastAsiaTheme="minorEastAsia"/>
        </w:rPr>
        <w:t>Примечание:</w:t>
      </w:r>
      <w:r>
        <w:rPr>
          <w:rFonts w:eastAsiaTheme="minorEastAsia"/>
        </w:rPr>
        <w:t xml:space="preserve"> показатели статистики вычисляются только для полностью завершенных обменов с ПОДД, - т.е. таких, в которых информационной системой потребителя были получены ответы на исходные запросы к ПОДД.</w:t>
      </w:r>
    </w:p>
    <w:p w14:paraId="79CB8E13" w14:textId="77777777" w:rsidR="004D2E5E" w:rsidRPr="002060F8" w:rsidRDefault="004D2E5E" w:rsidP="004D2E5E">
      <w:pPr>
        <w:pStyle w:val="affff"/>
        <w:rPr>
          <w:rFonts w:eastAsiaTheme="minorEastAsia"/>
        </w:rPr>
      </w:pPr>
    </w:p>
    <w:p w14:paraId="1116673E" w14:textId="267ACF48" w:rsidR="004D2E5E" w:rsidRDefault="004D2E5E" w:rsidP="004D2E5E">
      <w:pPr>
        <w:pStyle w:val="affff"/>
        <w:rPr>
          <w:rFonts w:eastAsiaTheme="minorEastAsia"/>
        </w:rPr>
      </w:pPr>
      <w:r w:rsidRPr="00694AB2">
        <w:rPr>
          <w:rFonts w:eastAsiaTheme="minorEastAsia"/>
        </w:rPr>
        <w:lastRenderedPageBreak/>
        <w:t xml:space="preserve">Для </w:t>
      </w:r>
      <w:r>
        <w:rPr>
          <w:rFonts w:eastAsiaTheme="minorEastAsia"/>
        </w:rPr>
        <w:t xml:space="preserve">перехода к просмотру статистики обменов в ПОДД для потребителя данных следует </w:t>
      </w:r>
      <w:r w:rsidRPr="002060F8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 w:rsidRPr="002060F8">
        <w:rPr>
          <w:rFonts w:eastAsiaTheme="minorEastAsia"/>
        </w:rPr>
        <w:fldChar w:fldCharType="end"/>
      </w:r>
      <w:r w:rsidRPr="002060F8">
        <w:rPr>
          <w:rFonts w:eastAsiaTheme="minorEastAsia"/>
        </w:rPr>
        <w:t>).</w:t>
      </w:r>
      <w:r w:rsidRPr="000C1193">
        <w:rPr>
          <w:rFonts w:eastAsiaTheme="minorEastAsia"/>
        </w:rPr>
        <w:t xml:space="preserve"> </w:t>
      </w:r>
      <w:r>
        <w:rPr>
          <w:rFonts w:eastAsiaTheme="minorEastAsia"/>
        </w:rPr>
        <w:t>Карточку можно найти на вкладке</w:t>
      </w:r>
      <w:r w:rsidRPr="002060F8">
        <w:rPr>
          <w:rFonts w:eastAsiaTheme="minorEastAsia"/>
        </w:rPr>
        <w:t xml:space="preserve"> </w:t>
      </w:r>
      <w:r>
        <w:rPr>
          <w:rFonts w:eastAsiaTheme="minorEastAsia"/>
        </w:rPr>
        <w:t>«Мониторинг».</w:t>
      </w:r>
    </w:p>
    <w:p w14:paraId="23835E36" w14:textId="28342792" w:rsidR="004D2E5E" w:rsidRPr="002060F8" w:rsidRDefault="004D2E5E" w:rsidP="004D2E5E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2060F8">
        <w:rPr>
          <w:rStyle w:val="affff6"/>
          <w:rFonts w:eastAsiaTheme="minorEastAsia"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 xml:space="preserve">организации </w:t>
      </w:r>
      <w:r w:rsidRPr="00122282">
        <w:rPr>
          <w:rFonts w:eastAsiaTheme="minorEastAsia"/>
        </w:rPr>
        <w:t>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_Ref85202063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195</w:t>
      </w:r>
      <w:r>
        <w:rPr>
          <w:rFonts w:eastAsiaTheme="minorEastAsia"/>
        </w:rPr>
        <w:fldChar w:fldCharType="end"/>
      </w:r>
      <w:r w:rsidRPr="00122282">
        <w:rPr>
          <w:rFonts w:eastAsiaTheme="minorEastAsia"/>
        </w:rPr>
        <w:t>)</w:t>
      </w:r>
      <w:r>
        <w:rPr>
          <w:rFonts w:eastAsiaTheme="minorEastAsia"/>
        </w:rPr>
        <w:t>. На этой форме нужно выбрать одну организацию из списка, информация об обменах которой вас интересует.</w:t>
      </w:r>
    </w:p>
    <w:p w14:paraId="01C2094D" w14:textId="77777777" w:rsidR="004D2E5E" w:rsidRDefault="004D2E5E" w:rsidP="004D2E5E">
      <w:pPr>
        <w:pStyle w:val="13"/>
        <w:numPr>
          <w:ilvl w:val="0"/>
          <w:numId w:val="0"/>
        </w:numPr>
        <w:rPr>
          <w:rFonts w:eastAsiaTheme="minorEastAsia"/>
        </w:rPr>
      </w:pPr>
      <w:r w:rsidRPr="00382478">
        <w:rPr>
          <w:rFonts w:eastAsiaTheme="minorEastAsia"/>
          <w:noProof/>
        </w:rPr>
        <w:drawing>
          <wp:inline distT="0" distB="0" distL="0" distR="0" wp14:anchorId="57E9A742" wp14:editId="39C26D50">
            <wp:extent cx="6480175" cy="4721579"/>
            <wp:effectExtent l="0" t="0" r="0" b="3175"/>
            <wp:docPr id="485" name="Рисунок 485" descr="C:\Users\andrey.nagornyy\Documents\я_Скриншоты\15-10-2021 12-13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rey.nagornyy\Documents\я_Скриншоты\15-10-2021 12-13-15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72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6D9F" w14:textId="66856286" w:rsidR="004D2E5E" w:rsidRPr="002060F8" w:rsidRDefault="004D2E5E" w:rsidP="004D2E5E">
      <w:pPr>
        <w:pStyle w:val="aff4"/>
      </w:pPr>
      <w:bookmarkStart w:id="11035" w:name="_Ref8520206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195</w:t>
      </w:r>
      <w:r w:rsidRPr="00694AB2">
        <w:rPr>
          <w:noProof/>
        </w:rPr>
        <w:fldChar w:fldCharType="end"/>
      </w:r>
      <w:bookmarkEnd w:id="11035"/>
      <w:r w:rsidRPr="00694AB2">
        <w:t xml:space="preserve"> – </w:t>
      </w:r>
      <w:r>
        <w:t>форма выбора организации</w:t>
      </w:r>
    </w:p>
    <w:p w14:paraId="61D92B67" w14:textId="6F28F15D" w:rsidR="004D2E5E" w:rsidRPr="002060F8" w:rsidRDefault="004D2E5E" w:rsidP="004D2E5E">
      <w:pPr>
        <w:pStyle w:val="affff"/>
        <w:ind w:firstLine="0"/>
        <w:rPr>
          <w:rFonts w:eastAsiaTheme="minorEastAsia"/>
        </w:rPr>
      </w:pPr>
      <w:r>
        <w:rPr>
          <w:rFonts w:eastAsiaTheme="minorEastAsia"/>
        </w:rPr>
        <w:t>Откроется форма просмотра статистики обменов в ПОДД для потребителя данных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_Ref85202072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196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2060F8">
        <w:rPr>
          <w:rFonts w:eastAsiaTheme="minorEastAsia"/>
        </w:rPr>
        <w:t>.</w:t>
      </w:r>
    </w:p>
    <w:p w14:paraId="6362F98E" w14:textId="77777777" w:rsidR="004D2E5E" w:rsidRDefault="004D2E5E" w:rsidP="004D2E5E">
      <w:pPr>
        <w:pStyle w:val="13"/>
        <w:numPr>
          <w:ilvl w:val="0"/>
          <w:numId w:val="0"/>
        </w:numPr>
        <w:rPr>
          <w:noProof/>
        </w:rPr>
      </w:pPr>
    </w:p>
    <w:p w14:paraId="670CA3C3" w14:textId="77777777" w:rsidR="004D2E5E" w:rsidRDefault="004D2E5E" w:rsidP="004D2E5E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2E863D6" wp14:editId="584AF769">
            <wp:extent cx="6480175" cy="4488180"/>
            <wp:effectExtent l="0" t="0" r="0" b="762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t="1256" b="6340"/>
                    <a:stretch/>
                  </pic:blipFill>
                  <pic:spPr bwMode="auto">
                    <a:xfrm>
                      <a:off x="0" y="0"/>
                      <a:ext cx="6480175" cy="448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34E3F" w14:textId="2D2B47BE" w:rsidR="004D2E5E" w:rsidRPr="00694AB2" w:rsidRDefault="004D2E5E" w:rsidP="004D2E5E">
      <w:pPr>
        <w:pStyle w:val="aff4"/>
      </w:pPr>
      <w:bookmarkStart w:id="11036" w:name="_Ref85202072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196</w:t>
      </w:r>
      <w:r w:rsidRPr="00694AB2">
        <w:rPr>
          <w:noProof/>
        </w:rPr>
        <w:fldChar w:fldCharType="end"/>
      </w:r>
      <w:bookmarkEnd w:id="11036"/>
      <w:r w:rsidRPr="00694AB2">
        <w:t xml:space="preserve"> – </w:t>
      </w:r>
      <w:r>
        <w:rPr>
          <w:rFonts w:eastAsiaTheme="minorEastAsia"/>
        </w:rPr>
        <w:t>форма просмотра статистики обменов в ПОДД для потребителя данных</w:t>
      </w:r>
    </w:p>
    <w:p w14:paraId="130DC1FF" w14:textId="77777777" w:rsidR="004D2E5E" w:rsidRDefault="004D2E5E" w:rsidP="004D2E5E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Форма содержит область построения диаграммы и следующие настройки отчета:</w:t>
      </w:r>
    </w:p>
    <w:p w14:paraId="11D817E6" w14:textId="77777777" w:rsidR="004D2E5E" w:rsidRDefault="004D2E5E" w:rsidP="004D2E5E">
      <w:pPr>
        <w:pStyle w:val="13"/>
        <w:widowControl w:val="0"/>
        <w:rPr>
          <w:rFonts w:eastAsiaTheme="minorEastAsia"/>
        </w:rPr>
      </w:pPr>
      <w:r w:rsidRPr="002060F8">
        <w:rPr>
          <w:rStyle w:val="affff6"/>
          <w:rFonts w:eastAsiaTheme="minorEastAsia"/>
        </w:rPr>
        <w:t>Запрос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>– позволяет посмотреть данные об обменах по какому-то одному регламентированному запросу ПОДД или вообще по всем;</w:t>
      </w:r>
    </w:p>
    <w:p w14:paraId="2A19983D" w14:textId="77777777" w:rsidR="004D2E5E" w:rsidRPr="001F6097" w:rsidRDefault="004D2E5E" w:rsidP="004D2E5E">
      <w:pPr>
        <w:pStyle w:val="13"/>
        <w:widowControl w:val="0"/>
        <w:rPr>
          <w:rFonts w:eastAsiaTheme="minorEastAsia"/>
        </w:rPr>
      </w:pPr>
      <w:r w:rsidRPr="002060F8">
        <w:rPr>
          <w:rStyle w:val="affff6"/>
          <w:rFonts w:eastAsiaTheme="minorEastAsia"/>
        </w:rPr>
        <w:t>Система потребителя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>– позволяет посмотреть данные об обменах по какой-то одной из ваших витрин данных или вообще по всем;</w:t>
      </w:r>
    </w:p>
    <w:p w14:paraId="32F23327" w14:textId="77777777" w:rsidR="004D2E5E" w:rsidRDefault="004D2E5E" w:rsidP="004D2E5E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</w:p>
    <w:p w14:paraId="10A13497" w14:textId="77777777" w:rsidR="004D2E5E" w:rsidRDefault="004D2E5E" w:rsidP="004D2E5E">
      <w:pPr>
        <w:pStyle w:val="13"/>
        <w:widowControl w:val="0"/>
        <w:rPr>
          <w:rFonts w:eastAsiaTheme="minorEastAsia"/>
        </w:rPr>
      </w:pPr>
      <w:r w:rsidRPr="002060F8">
        <w:rPr>
          <w:rStyle w:val="affff6"/>
          <w:rFonts w:eastAsiaTheme="minorEastAsia"/>
        </w:rPr>
        <w:t>Область выбора отображаемых показателей отчета</w:t>
      </w:r>
      <w:r>
        <w:rPr>
          <w:rFonts w:eastAsiaTheme="minorEastAsia"/>
        </w:rPr>
        <w:t xml:space="preserve"> – позволяет выбрать интересующую вас комбинацию </w:t>
      </w:r>
      <w:r w:rsidRPr="002060F8">
        <w:rPr>
          <w:rStyle w:val="affff6"/>
          <w:rFonts w:eastAsiaTheme="minorEastAsia"/>
        </w:rPr>
        <w:t>основных</w:t>
      </w:r>
      <w:r>
        <w:rPr>
          <w:rFonts w:eastAsiaTheme="minorEastAsia"/>
        </w:rPr>
        <w:t xml:space="preserve"> и </w:t>
      </w:r>
      <w:r w:rsidRPr="002060F8">
        <w:rPr>
          <w:rStyle w:val="affff6"/>
          <w:rFonts w:eastAsiaTheme="minorEastAsia"/>
        </w:rPr>
        <w:t>дополнительных показателей отчета</w:t>
      </w:r>
      <w:r>
        <w:rPr>
          <w:rFonts w:eastAsiaTheme="minorEastAsia"/>
        </w:rPr>
        <w:t xml:space="preserve"> для отображения на диаграмме. Основные показатели откладываются по основной оси слева, а дополнительные – по вспомогательной оси справа. </w:t>
      </w:r>
    </w:p>
    <w:p w14:paraId="136B3B08" w14:textId="77777777" w:rsidR="004D2E5E" w:rsidRPr="002060F8" w:rsidRDefault="004D2E5E" w:rsidP="004D2E5E">
      <w:pPr>
        <w:pStyle w:val="affff"/>
        <w:ind w:firstLine="0"/>
        <w:rPr>
          <w:rFonts w:eastAsiaTheme="minorEastAsia"/>
        </w:rPr>
      </w:pPr>
      <w:r>
        <w:rPr>
          <w:rFonts w:eastAsiaTheme="minorEastAsia"/>
        </w:rPr>
        <w:t xml:space="preserve">К </w:t>
      </w:r>
      <w:r w:rsidRPr="002060F8">
        <w:rPr>
          <w:rStyle w:val="affff6"/>
          <w:rFonts w:eastAsiaTheme="minorEastAsia"/>
        </w:rPr>
        <w:t>основным показателям отчета</w:t>
      </w:r>
      <w:r>
        <w:rPr>
          <w:rFonts w:eastAsiaTheme="minorEastAsia"/>
        </w:rPr>
        <w:t xml:space="preserve"> относится </w:t>
      </w:r>
      <w:r w:rsidRPr="002060F8">
        <w:rPr>
          <w:rStyle w:val="affff6"/>
          <w:rFonts w:eastAsiaTheme="minorEastAsia"/>
        </w:rPr>
        <w:t>время обработки</w:t>
      </w:r>
      <w:r>
        <w:rPr>
          <w:rFonts w:eastAsiaTheme="minorEastAsia"/>
        </w:rPr>
        <w:t xml:space="preserve">, к дополнительным – </w:t>
      </w:r>
      <w:r w:rsidRPr="00A40865">
        <w:rPr>
          <w:rStyle w:val="affff6"/>
          <w:rFonts w:eastAsiaTheme="minorEastAsia"/>
        </w:rPr>
        <w:t>количество запросов</w:t>
      </w:r>
      <w:r>
        <w:rPr>
          <w:rFonts w:eastAsiaTheme="minorEastAsia"/>
        </w:rPr>
        <w:t xml:space="preserve"> и </w:t>
      </w:r>
      <w:r w:rsidRPr="00A40865">
        <w:rPr>
          <w:rStyle w:val="affff6"/>
        </w:rPr>
        <w:t>объем ответов</w:t>
      </w:r>
      <w:r>
        <w:rPr>
          <w:rStyle w:val="affff6"/>
        </w:rPr>
        <w:t>.</w:t>
      </w:r>
      <w:r>
        <w:t xml:space="preserve"> </w:t>
      </w:r>
    </w:p>
    <w:p w14:paraId="13C461E6" w14:textId="77777777" w:rsidR="004D2E5E" w:rsidRDefault="004D2E5E" w:rsidP="00830CDD">
      <w:pPr>
        <w:pStyle w:val="31"/>
      </w:pPr>
      <w:bookmarkStart w:id="11037" w:name="_Toc85202058"/>
      <w:bookmarkStart w:id="11038" w:name="_Toc85202189"/>
      <w:bookmarkStart w:id="11039" w:name="_Toc86155714"/>
      <w:bookmarkStart w:id="11040" w:name="_Toc91517464"/>
      <w:bookmarkEnd w:id="11037"/>
      <w:bookmarkEnd w:id="11038"/>
      <w:r>
        <w:lastRenderedPageBreak/>
        <w:t>Просмотр статистики обменов в ПОДД для поставщика данных</w:t>
      </w:r>
      <w:bookmarkEnd w:id="11039"/>
      <w:bookmarkEnd w:id="11040"/>
    </w:p>
    <w:p w14:paraId="6FEC6CAC" w14:textId="77777777" w:rsidR="004D2E5E" w:rsidRDefault="004D2E5E" w:rsidP="004D2E5E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статистики обменов в ПОДД для поставщика данных предназначена для обеспечения возможности самостоятельного отслеживания следующих показателей взаимодействий витрин данных поставщиков с ПОДД: </w:t>
      </w:r>
    </w:p>
    <w:p w14:paraId="5C12048F" w14:textId="77777777" w:rsidR="004D2E5E" w:rsidRDefault="004D2E5E" w:rsidP="004D2E5E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время обработки в моей зоне ответственности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Pr="0027645A">
        <w:t xml:space="preserve">время обработки в </w:t>
      </w:r>
      <w:r>
        <w:t>информационной системе</w:t>
      </w:r>
      <w:r w:rsidRPr="0027645A">
        <w:t xml:space="preserve"> </w:t>
      </w:r>
      <w:r>
        <w:t>п</w:t>
      </w:r>
      <w:r w:rsidRPr="0027645A">
        <w:t>оставщика данных ПОДД</w:t>
      </w:r>
      <w:r>
        <w:t xml:space="preserve"> или, иными словами, продолжительность времени </w:t>
      </w:r>
      <w:r w:rsidRPr="0027645A">
        <w:t xml:space="preserve">от момента получения запроса </w:t>
      </w:r>
      <w:r>
        <w:t>а</w:t>
      </w:r>
      <w:r w:rsidRPr="0027645A">
        <w:t xml:space="preserve">гентом ПОДД </w:t>
      </w:r>
      <w:r>
        <w:t>п</w:t>
      </w:r>
      <w:r w:rsidRPr="0027645A">
        <w:t xml:space="preserve">оставщика до получения </w:t>
      </w:r>
      <w:r>
        <w:t>ответа</w:t>
      </w:r>
      <w:r w:rsidRPr="0027645A">
        <w:t xml:space="preserve"> </w:t>
      </w:r>
      <w:r>
        <w:t>я</w:t>
      </w:r>
      <w:r w:rsidRPr="0027645A">
        <w:t xml:space="preserve">дром ПОДД от </w:t>
      </w:r>
      <w:r>
        <w:t>а</w:t>
      </w:r>
      <w:r w:rsidRPr="0027645A">
        <w:t xml:space="preserve">гента ПОДД </w:t>
      </w:r>
      <w:r>
        <w:t>п</w:t>
      </w:r>
      <w:r w:rsidRPr="0027645A">
        <w:t>оставщика</w:t>
      </w:r>
      <w:r>
        <w:rPr>
          <w:rFonts w:eastAsiaTheme="minorEastAsia"/>
        </w:rPr>
        <w:t xml:space="preserve">; </w:t>
      </w:r>
    </w:p>
    <w:p w14:paraId="3A45C860" w14:textId="77777777" w:rsidR="004D2E5E" w:rsidRDefault="004D2E5E" w:rsidP="004D2E5E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 xml:space="preserve">время обработки в витрине данных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продолжительность времени </w:t>
      </w:r>
      <w:r w:rsidRPr="0027645A">
        <w:t xml:space="preserve">от момента передачи запроса в </w:t>
      </w:r>
      <w:r>
        <w:t>в</w:t>
      </w:r>
      <w:r w:rsidRPr="0027645A">
        <w:t xml:space="preserve">итрину данных </w:t>
      </w:r>
      <w:r>
        <w:t>п</w:t>
      </w:r>
      <w:r w:rsidRPr="0027645A">
        <w:t xml:space="preserve">оставщика до получения </w:t>
      </w:r>
      <w:r>
        <w:t>ответа</w:t>
      </w:r>
      <w:r w:rsidRPr="0027645A">
        <w:t xml:space="preserve"> </w:t>
      </w:r>
      <w:r>
        <w:t>а</w:t>
      </w:r>
      <w:r w:rsidRPr="0027645A">
        <w:t xml:space="preserve">гентом ПОДД </w:t>
      </w:r>
      <w:r>
        <w:t>п</w:t>
      </w:r>
      <w:r w:rsidRPr="0027645A">
        <w:t>оставщика от </w:t>
      </w:r>
      <w:r>
        <w:t>в</w:t>
      </w:r>
      <w:r w:rsidRPr="0027645A">
        <w:t>итрины данных</w:t>
      </w:r>
      <w:r>
        <w:t>;</w:t>
      </w:r>
    </w:p>
    <w:p w14:paraId="2224F054" w14:textId="77777777" w:rsidR="004D2E5E" w:rsidRPr="00A40865" w:rsidRDefault="004D2E5E" w:rsidP="004D2E5E">
      <w:pPr>
        <w:pStyle w:val="13"/>
        <w:widowControl w:val="0"/>
        <w:rPr>
          <w:rFonts w:eastAsiaTheme="minorEastAsia"/>
        </w:rPr>
      </w:pPr>
      <w:r w:rsidRPr="00A40865">
        <w:rPr>
          <w:rStyle w:val="affff6"/>
          <w:rFonts w:eastAsiaTheme="minorEastAsia"/>
        </w:rPr>
        <w:t>количество запросов</w:t>
      </w:r>
      <w:r>
        <w:rPr>
          <w:rFonts w:eastAsiaTheme="minorEastAsia"/>
        </w:rPr>
        <w:t xml:space="preserve"> – </w:t>
      </w:r>
      <w:r w:rsidRPr="0027645A">
        <w:t xml:space="preserve">количество запросов от </w:t>
      </w:r>
      <w:r>
        <w:t>а</w:t>
      </w:r>
      <w:r w:rsidRPr="0027645A">
        <w:t xml:space="preserve">гента ПОДД </w:t>
      </w:r>
      <w:r>
        <w:t xml:space="preserve">поставщика </w:t>
      </w:r>
      <w:r w:rsidRPr="0027645A">
        <w:t xml:space="preserve">к </w:t>
      </w:r>
      <w:r>
        <w:t>в</w:t>
      </w:r>
      <w:r w:rsidRPr="0027645A">
        <w:t xml:space="preserve">итрине данных </w:t>
      </w:r>
      <w:r>
        <w:t>п</w:t>
      </w:r>
      <w:r w:rsidRPr="0027645A">
        <w:t>оставщика</w:t>
      </w:r>
      <w:r>
        <w:t>;</w:t>
      </w:r>
    </w:p>
    <w:p w14:paraId="7E249E1A" w14:textId="77777777" w:rsidR="004D2E5E" w:rsidRPr="00A40865" w:rsidRDefault="004D2E5E" w:rsidP="004D2E5E">
      <w:pPr>
        <w:pStyle w:val="13"/>
        <w:widowControl w:val="0"/>
      </w:pPr>
      <w:r w:rsidRPr="00A40865">
        <w:rPr>
          <w:rStyle w:val="affff6"/>
        </w:rPr>
        <w:t>объем ответов</w:t>
      </w:r>
      <w:r>
        <w:t xml:space="preserve"> </w:t>
      </w:r>
      <w:r>
        <w:rPr>
          <w:rFonts w:eastAsiaTheme="minorEastAsia"/>
        </w:rPr>
        <w:t xml:space="preserve">– </w:t>
      </w:r>
      <w:r w:rsidRPr="0027645A">
        <w:t xml:space="preserve">суммарный объём данных </w:t>
      </w:r>
      <w:r>
        <w:t xml:space="preserve">ответов </w:t>
      </w:r>
      <w:r w:rsidRPr="0027645A">
        <w:t xml:space="preserve">от </w:t>
      </w:r>
      <w:r>
        <w:t>в</w:t>
      </w:r>
      <w:r w:rsidRPr="0027645A">
        <w:t xml:space="preserve">итрины данных </w:t>
      </w:r>
      <w:r>
        <w:t>п</w:t>
      </w:r>
      <w:r w:rsidRPr="0027645A">
        <w:t xml:space="preserve">оставщика к </w:t>
      </w:r>
      <w:r>
        <w:t>а</w:t>
      </w:r>
      <w:r w:rsidRPr="0027645A">
        <w:t xml:space="preserve">генту ПОДД </w:t>
      </w:r>
      <w:r>
        <w:t>п</w:t>
      </w:r>
      <w:r w:rsidRPr="0027645A">
        <w:t>оставщика</w:t>
      </w:r>
      <w:r>
        <w:t>.</w:t>
      </w:r>
    </w:p>
    <w:p w14:paraId="510C7A10" w14:textId="77777777" w:rsidR="00E00863" w:rsidRDefault="00E00863" w:rsidP="004D2E5E">
      <w:pPr>
        <w:pStyle w:val="affff"/>
        <w:rPr>
          <w:rFonts w:eastAsiaTheme="minorEastAsia"/>
        </w:rPr>
      </w:pPr>
    </w:p>
    <w:p w14:paraId="699E3A9A" w14:textId="5CE23212" w:rsidR="004D2E5E" w:rsidRDefault="004D2E5E" w:rsidP="004D2E5E">
      <w:pPr>
        <w:pStyle w:val="affff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>
        <w:rPr>
          <w:rFonts w:eastAsiaTheme="minorEastAsia"/>
        </w:rPr>
        <w:t xml:space="preserve">перехода к просмотру статистики обменов в ПОДД для поставщика данных следует </w:t>
      </w:r>
      <w:r w:rsidRPr="00A40865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A40865">
        <w:rPr>
          <w:rFonts w:eastAsiaTheme="minorEastAsia"/>
        </w:rPr>
        <w:fldChar w:fldCharType="begin"/>
      </w:r>
      <w:r w:rsidRPr="00A40865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A40865">
        <w:rPr>
          <w:rFonts w:eastAsiaTheme="minorEastAsia"/>
        </w:rPr>
      </w:r>
      <w:r w:rsidRPr="00A40865"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13</w:t>
      </w:r>
      <w:r w:rsidRPr="00A40865">
        <w:rPr>
          <w:rFonts w:eastAsiaTheme="minorEastAsia"/>
        </w:rPr>
        <w:fldChar w:fldCharType="end"/>
      </w:r>
      <w:r w:rsidRPr="00A40865">
        <w:rPr>
          <w:rFonts w:eastAsiaTheme="minorEastAsia"/>
        </w:rPr>
        <w:t xml:space="preserve">). </w:t>
      </w:r>
      <w:r>
        <w:rPr>
          <w:rFonts w:eastAsiaTheme="minorEastAsia"/>
        </w:rPr>
        <w:t>Карточку можно найти на вкладке</w:t>
      </w:r>
      <w:r w:rsidRPr="002060F8">
        <w:rPr>
          <w:rFonts w:eastAsiaTheme="minorEastAsia"/>
        </w:rPr>
        <w:t xml:space="preserve"> </w:t>
      </w:r>
      <w:r>
        <w:rPr>
          <w:rFonts w:eastAsiaTheme="minorEastAsia"/>
        </w:rPr>
        <w:t>«Мониторинг».</w:t>
      </w:r>
    </w:p>
    <w:p w14:paraId="763B0F4B" w14:textId="363B0386" w:rsidR="004D2E5E" w:rsidRDefault="004D2E5E" w:rsidP="004D2E5E">
      <w:pPr>
        <w:pStyle w:val="affff"/>
        <w:ind w:firstLine="720"/>
        <w:rPr>
          <w:noProof/>
        </w:rPr>
      </w:pPr>
      <w:r>
        <w:rPr>
          <w:rFonts w:eastAsiaTheme="minorEastAsia"/>
        </w:rPr>
        <w:t xml:space="preserve">При наличии роли ЛК УВ </w:t>
      </w:r>
      <w:r w:rsidRPr="00A40865">
        <w:rPr>
          <w:rStyle w:val="affff6"/>
          <w:rFonts w:eastAsiaTheme="minorEastAsia"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 xml:space="preserve">организации </w:t>
      </w:r>
      <w:r w:rsidRPr="00122282">
        <w:rPr>
          <w:rFonts w:eastAsiaTheme="minorEastAsia"/>
        </w:rPr>
        <w:t>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_Ref85202063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195</w:t>
      </w:r>
      <w:r>
        <w:rPr>
          <w:rFonts w:eastAsiaTheme="minorEastAsia"/>
        </w:rPr>
        <w:fldChar w:fldCharType="end"/>
      </w:r>
      <w:r w:rsidRPr="00122282">
        <w:rPr>
          <w:rFonts w:eastAsiaTheme="minorEastAsia"/>
        </w:rPr>
        <w:t>)</w:t>
      </w:r>
      <w:r>
        <w:rPr>
          <w:rFonts w:eastAsiaTheme="minorEastAsia"/>
        </w:rPr>
        <w:t>. На этой форме нужно выбрать одну организацию из списка, информация об обменах которой вас интересует. Откроется форма просмотра статистики обменов в ПОДД для потребителя данных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_Ref85202130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694AB2">
        <w:t xml:space="preserve">Рисунок </w:t>
      </w:r>
      <w:r w:rsidR="00E11B25">
        <w:rPr>
          <w:noProof/>
        </w:rPr>
        <w:t>197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EC240E">
        <w:rPr>
          <w:noProof/>
        </w:rPr>
        <w:t xml:space="preserve"> </w:t>
      </w:r>
    </w:p>
    <w:p w14:paraId="52C698EC" w14:textId="2D691581" w:rsidR="004D2E5E" w:rsidRDefault="004D2E5E" w:rsidP="004D2E5E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Все показатели рассчитываются по определенным интервалам агрегации с и</w:t>
      </w:r>
      <w:r w:rsidR="00E00863">
        <w:rPr>
          <w:rFonts w:eastAsiaTheme="minorEastAsia"/>
        </w:rPr>
        <w:t>спользованием специальных агрег</w:t>
      </w:r>
      <w:r>
        <w:rPr>
          <w:rFonts w:eastAsiaTheme="minorEastAsia"/>
        </w:rPr>
        <w:t>ир</w:t>
      </w:r>
      <w:r w:rsidR="00E00863">
        <w:rPr>
          <w:rFonts w:eastAsiaTheme="minorEastAsia"/>
        </w:rPr>
        <w:t>у</w:t>
      </w:r>
      <w:r>
        <w:rPr>
          <w:rFonts w:eastAsiaTheme="minorEastAsia"/>
        </w:rPr>
        <w:t xml:space="preserve">ющих функций,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например, при выбранном периоде построения отчета «3 часа» отчет строится по «точкам», соответствующим десятиминутным интервалам. </w:t>
      </w:r>
    </w:p>
    <w:p w14:paraId="27E56622" w14:textId="77777777" w:rsidR="004D2E5E" w:rsidRDefault="004D2E5E" w:rsidP="004D2E5E">
      <w:pPr>
        <w:pStyle w:val="affff"/>
        <w:ind w:firstLine="0"/>
        <w:rPr>
          <w:rFonts w:eastAsiaTheme="minorEastAsia"/>
        </w:rPr>
      </w:pPr>
      <w:r>
        <w:rPr>
          <w:rFonts w:eastAsiaTheme="minorEastAsia"/>
        </w:rPr>
        <w:t>Для расчета значений разных показателей в «точках» применяются следующие агрегирующие функции:</w:t>
      </w:r>
    </w:p>
    <w:p w14:paraId="268BFC5F" w14:textId="77777777" w:rsidR="004D2E5E" w:rsidRPr="002060F8" w:rsidRDefault="004D2E5E" w:rsidP="004D2E5E">
      <w:pPr>
        <w:pStyle w:val="13"/>
        <w:widowControl w:val="0"/>
        <w:rPr>
          <w:rStyle w:val="affff0"/>
          <w:i/>
          <w:iCs/>
          <w:color w:val="404040" w:themeColor="text1" w:themeTint="BF"/>
        </w:rPr>
      </w:pPr>
      <w:r>
        <w:rPr>
          <w:rStyle w:val="affff6"/>
        </w:rPr>
        <w:t>п</w:t>
      </w:r>
      <w:r w:rsidRPr="002060F8">
        <w:rPr>
          <w:rStyle w:val="affff6"/>
        </w:rPr>
        <w:t xml:space="preserve">ерсентиль 95% </w:t>
      </w:r>
      <w:r>
        <w:rPr>
          <w:rFonts w:eastAsiaTheme="minorEastAsia"/>
        </w:rPr>
        <w:t xml:space="preserve">– </w:t>
      </w:r>
      <w:r w:rsidRPr="002060F8">
        <w:rPr>
          <w:rStyle w:val="affff0"/>
        </w:rPr>
        <w:t>для</w:t>
      </w:r>
      <w:r>
        <w:rPr>
          <w:rStyle w:val="affff0"/>
        </w:rPr>
        <w:t xml:space="preserve"> показателей</w:t>
      </w:r>
      <w:r w:rsidRPr="002060F8">
        <w:rPr>
          <w:rStyle w:val="affff0"/>
        </w:rPr>
        <w:t xml:space="preserve"> </w:t>
      </w:r>
      <w:r>
        <w:rPr>
          <w:rStyle w:val="affff0"/>
        </w:rPr>
        <w:t>времени обработки;</w:t>
      </w:r>
    </w:p>
    <w:p w14:paraId="635D9011" w14:textId="77777777" w:rsidR="004D2E5E" w:rsidRPr="002060F8" w:rsidRDefault="004D2E5E" w:rsidP="004D2E5E">
      <w:pPr>
        <w:pStyle w:val="13"/>
        <w:widowControl w:val="0"/>
        <w:rPr>
          <w:i/>
          <w:iCs/>
          <w:color w:val="404040" w:themeColor="text1" w:themeTint="BF"/>
        </w:rPr>
      </w:pPr>
      <w:r>
        <w:rPr>
          <w:rStyle w:val="affff6"/>
        </w:rPr>
        <w:t>к</w:t>
      </w:r>
      <w:r w:rsidRPr="002060F8">
        <w:rPr>
          <w:rStyle w:val="affff6"/>
        </w:rPr>
        <w:t>оличество</w:t>
      </w:r>
      <w:r>
        <w:t xml:space="preserve"> – для </w:t>
      </w:r>
      <w:r w:rsidRPr="00DE4C4D">
        <w:t>количеств</w:t>
      </w:r>
      <w:r>
        <w:t>а</w:t>
      </w:r>
      <w:r w:rsidRPr="00DE4C4D">
        <w:t xml:space="preserve"> запросов</w:t>
      </w:r>
      <w:r>
        <w:t>;</w:t>
      </w:r>
    </w:p>
    <w:p w14:paraId="176CC7ED" w14:textId="77777777" w:rsidR="004D2E5E" w:rsidRPr="002060F8" w:rsidRDefault="004D2E5E" w:rsidP="004D2E5E">
      <w:pPr>
        <w:pStyle w:val="13"/>
        <w:widowControl w:val="0"/>
        <w:rPr>
          <w:i/>
          <w:iCs/>
          <w:color w:val="404040" w:themeColor="text1" w:themeTint="BF"/>
        </w:rPr>
      </w:pPr>
      <w:r>
        <w:rPr>
          <w:rStyle w:val="affff6"/>
        </w:rPr>
        <w:t xml:space="preserve">сумма </w:t>
      </w:r>
      <w:r>
        <w:rPr>
          <w:rFonts w:eastAsiaTheme="minorEastAsia"/>
        </w:rPr>
        <w:t>– для объема ответов.</w:t>
      </w:r>
    </w:p>
    <w:p w14:paraId="433E8A37" w14:textId="77777777" w:rsidR="004D2E5E" w:rsidRPr="002060F8" w:rsidRDefault="004D2E5E" w:rsidP="004D2E5E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достаточно обновить страницу браузера, изменить любую настройку отчета или вызвать доступную на форме функцию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14:paraId="514945E2" w14:textId="77777777" w:rsidR="004D2E5E" w:rsidRDefault="004D2E5E" w:rsidP="004D2E5E">
      <w:pPr>
        <w:pStyle w:val="affff"/>
        <w:ind w:firstLine="720"/>
        <w:rPr>
          <w:noProof/>
        </w:rPr>
      </w:pPr>
    </w:p>
    <w:p w14:paraId="030ACA25" w14:textId="77777777" w:rsidR="004D2E5E" w:rsidRPr="002060F8" w:rsidRDefault="004D2E5E" w:rsidP="004D2E5E">
      <w:pPr>
        <w:pStyle w:val="affff"/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4F025BEC" wp14:editId="288D5257">
            <wp:extent cx="6480175" cy="4899660"/>
            <wp:effectExtent l="0" t="0" r="0" b="0"/>
            <wp:docPr id="1408" name="Рисунок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7"/>
                    <a:srcRect b="3417"/>
                    <a:stretch/>
                  </pic:blipFill>
                  <pic:spPr bwMode="auto">
                    <a:xfrm>
                      <a:off x="0" y="0"/>
                      <a:ext cx="6480175" cy="489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99527" w14:textId="542E86A6" w:rsidR="004D2E5E" w:rsidRPr="00694AB2" w:rsidRDefault="004D2E5E" w:rsidP="004D2E5E">
      <w:pPr>
        <w:pStyle w:val="aff4"/>
      </w:pPr>
      <w:bookmarkStart w:id="11041" w:name="_Ref85202130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E11B25">
        <w:rPr>
          <w:noProof/>
        </w:rPr>
        <w:t>197</w:t>
      </w:r>
      <w:r w:rsidRPr="00694AB2">
        <w:rPr>
          <w:noProof/>
        </w:rPr>
        <w:fldChar w:fldCharType="end"/>
      </w:r>
      <w:bookmarkEnd w:id="11041"/>
      <w:r w:rsidRPr="00694AB2">
        <w:t xml:space="preserve"> – </w:t>
      </w:r>
      <w:r>
        <w:rPr>
          <w:rFonts w:eastAsiaTheme="minorEastAsia"/>
        </w:rPr>
        <w:t>форма просмотра статистики обменов в ПОДД для поставщика данных</w:t>
      </w:r>
    </w:p>
    <w:p w14:paraId="34DBDD5A" w14:textId="77777777" w:rsidR="004D2E5E" w:rsidRDefault="004D2E5E" w:rsidP="004D2E5E">
      <w:pPr>
        <w:pStyle w:val="affff"/>
        <w:ind w:firstLine="0"/>
        <w:rPr>
          <w:rFonts w:eastAsiaTheme="minorEastAsia"/>
        </w:rPr>
      </w:pPr>
      <w:r>
        <w:rPr>
          <w:rFonts w:eastAsiaTheme="minorEastAsia"/>
        </w:rPr>
        <w:t>Форма содержит область построения диаграммы и следующие настройки отчета:</w:t>
      </w:r>
    </w:p>
    <w:p w14:paraId="71C78A8D" w14:textId="77777777" w:rsidR="004D2E5E" w:rsidRDefault="004D2E5E" w:rsidP="004D2E5E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Витрина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>– позволяет посмотреть данные об обменах по какой-то одной из ваших витрин данных или вообще по всем;</w:t>
      </w:r>
    </w:p>
    <w:p w14:paraId="0F1B40A8" w14:textId="77777777" w:rsidR="004D2E5E" w:rsidRDefault="004D2E5E" w:rsidP="004D2E5E">
      <w:pPr>
        <w:pStyle w:val="13"/>
        <w:widowControl w:val="0"/>
        <w:rPr>
          <w:rFonts w:eastAsiaTheme="minorEastAsia"/>
        </w:rPr>
      </w:pPr>
      <w:r w:rsidRPr="00A40865">
        <w:rPr>
          <w:rStyle w:val="affff6"/>
          <w:rFonts w:eastAsiaTheme="minorEastAsia"/>
        </w:rPr>
        <w:t>Запрос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>– позволяет посмотреть данные об обменах по какому-то одному регламентированному запросу ПОДД или вообще по всем;</w:t>
      </w:r>
    </w:p>
    <w:p w14:paraId="238C2335" w14:textId="77777777" w:rsidR="004D2E5E" w:rsidRPr="00165E61" w:rsidRDefault="004D2E5E" w:rsidP="004D2E5E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 xml:space="preserve">Система потребителя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>– позволяет посмотреть данные об обменах вашей витрины данных только с интересующей вас информационной системой потребителя или со вообще со всеми;</w:t>
      </w:r>
    </w:p>
    <w:p w14:paraId="522F683E" w14:textId="77777777" w:rsidR="004D2E5E" w:rsidRDefault="004D2E5E" w:rsidP="004D2E5E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Вкладки выбора периода построения отчета</w:t>
      </w:r>
      <w:r w:rsidRPr="00A40865">
        <w:rPr>
          <w:rFonts w:eastAsiaTheme="minorEastAsia"/>
        </w:rPr>
        <w:t xml:space="preserve"> (например, </w:t>
      </w:r>
      <w:r w:rsidRPr="00A40865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A40865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По умолчанию на форме выбран период </w:t>
      </w:r>
      <w:r w:rsidRPr="00A40865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</w:p>
    <w:p w14:paraId="7FBEF101" w14:textId="77777777" w:rsidR="004D2E5E" w:rsidRDefault="004D2E5E" w:rsidP="004D2E5E">
      <w:pPr>
        <w:pStyle w:val="13"/>
        <w:widowControl w:val="0"/>
        <w:rPr>
          <w:rFonts w:eastAsiaTheme="minorEastAsia"/>
        </w:rPr>
      </w:pPr>
      <w:r w:rsidRPr="00A40865">
        <w:rPr>
          <w:rStyle w:val="affff6"/>
          <w:rFonts w:eastAsiaTheme="minorEastAsia"/>
        </w:rPr>
        <w:t>Область выбора отображаемых показателей отчета</w:t>
      </w:r>
      <w:r>
        <w:rPr>
          <w:rFonts w:eastAsiaTheme="minorEastAsia"/>
        </w:rPr>
        <w:t xml:space="preserve"> – позволяет выбрать </w:t>
      </w:r>
      <w:r>
        <w:rPr>
          <w:rFonts w:eastAsiaTheme="minorEastAsia"/>
        </w:rPr>
        <w:lastRenderedPageBreak/>
        <w:t xml:space="preserve">интересующую вас комбинацию </w:t>
      </w:r>
      <w:r w:rsidRPr="00A40865">
        <w:rPr>
          <w:rStyle w:val="affff6"/>
          <w:rFonts w:eastAsiaTheme="minorEastAsia"/>
        </w:rPr>
        <w:t>основных</w:t>
      </w:r>
      <w:r>
        <w:rPr>
          <w:rFonts w:eastAsiaTheme="minorEastAsia"/>
        </w:rPr>
        <w:t xml:space="preserve"> и </w:t>
      </w:r>
      <w:r w:rsidRPr="00A40865">
        <w:rPr>
          <w:rStyle w:val="affff6"/>
          <w:rFonts w:eastAsiaTheme="minorEastAsia"/>
        </w:rPr>
        <w:t>дополнительных показателей отчета</w:t>
      </w:r>
      <w:r>
        <w:rPr>
          <w:rFonts w:eastAsiaTheme="minorEastAsia"/>
        </w:rPr>
        <w:t xml:space="preserve"> для отображения на диаграмме. Основные показатели откладываются по основной оси слева, а дополнительные – по вспомогательной оси справа. </w:t>
      </w:r>
    </w:p>
    <w:p w14:paraId="5B30B570" w14:textId="77777777" w:rsidR="004D2E5E" w:rsidRPr="00A40865" w:rsidRDefault="004D2E5E" w:rsidP="004D2E5E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 xml:space="preserve">К </w:t>
      </w:r>
      <w:r w:rsidRPr="00A40865">
        <w:rPr>
          <w:rStyle w:val="affff6"/>
          <w:rFonts w:eastAsiaTheme="minorEastAsia"/>
        </w:rPr>
        <w:t>основным показателям отчета</w:t>
      </w:r>
      <w:r>
        <w:rPr>
          <w:rFonts w:eastAsiaTheme="minorEastAsia"/>
        </w:rPr>
        <w:t xml:space="preserve"> относится </w:t>
      </w:r>
      <w:r w:rsidRPr="00A40865">
        <w:rPr>
          <w:rStyle w:val="affff6"/>
          <w:rFonts w:eastAsiaTheme="minorEastAsia"/>
        </w:rPr>
        <w:t>время обработки</w:t>
      </w:r>
      <w:r>
        <w:rPr>
          <w:rFonts w:eastAsiaTheme="minorEastAsia"/>
        </w:rPr>
        <w:t xml:space="preserve">, к дополнительным – </w:t>
      </w:r>
      <w:r w:rsidRPr="00A40865">
        <w:rPr>
          <w:rStyle w:val="affff6"/>
          <w:rFonts w:eastAsiaTheme="minorEastAsia"/>
        </w:rPr>
        <w:t xml:space="preserve">количество </w:t>
      </w:r>
      <w:r>
        <w:rPr>
          <w:rStyle w:val="affff6"/>
          <w:rFonts w:eastAsiaTheme="minorEastAsia"/>
        </w:rPr>
        <w:t>ответов</w:t>
      </w:r>
      <w:r>
        <w:rPr>
          <w:rStyle w:val="affff6"/>
        </w:rPr>
        <w:t>.</w:t>
      </w:r>
      <w:r>
        <w:t xml:space="preserve"> </w:t>
      </w:r>
    </w:p>
    <w:p w14:paraId="76AD701D" w14:textId="77777777" w:rsidR="004D2E5E" w:rsidRDefault="004D2E5E" w:rsidP="004D2E5E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 xml:space="preserve">Все показатели рассчитываются по определенным интервалам агрегации с использованием специальных агрегирующих функций,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например, при выбранном периоде построения отчета «3 часа» отчет строится по «точкам», соответствующим десятиминутным интервалам. </w:t>
      </w:r>
    </w:p>
    <w:p w14:paraId="76B2EDFC" w14:textId="77777777" w:rsidR="004D2E5E" w:rsidRDefault="004D2E5E" w:rsidP="004D2E5E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Для расчета значений разных показателей в «точках» применяются следующие агрегирующие функции:</w:t>
      </w:r>
    </w:p>
    <w:p w14:paraId="4960DAA7" w14:textId="77777777" w:rsidR="004D2E5E" w:rsidRPr="00A40865" w:rsidRDefault="004D2E5E" w:rsidP="004D2E5E">
      <w:pPr>
        <w:pStyle w:val="13"/>
        <w:widowControl w:val="0"/>
        <w:rPr>
          <w:rStyle w:val="affff0"/>
          <w:i/>
          <w:iCs/>
          <w:color w:val="404040" w:themeColor="text1" w:themeTint="BF"/>
        </w:rPr>
      </w:pPr>
      <w:r>
        <w:rPr>
          <w:rStyle w:val="affff6"/>
        </w:rPr>
        <w:t>п</w:t>
      </w:r>
      <w:r w:rsidRPr="00A40865">
        <w:rPr>
          <w:rStyle w:val="affff6"/>
        </w:rPr>
        <w:t xml:space="preserve">ерсентиль 95% </w:t>
      </w:r>
      <w:r>
        <w:rPr>
          <w:rFonts w:eastAsiaTheme="minorEastAsia"/>
        </w:rPr>
        <w:t xml:space="preserve">– </w:t>
      </w:r>
      <w:r w:rsidRPr="00A40865">
        <w:rPr>
          <w:rStyle w:val="affff0"/>
        </w:rPr>
        <w:t>для</w:t>
      </w:r>
      <w:r>
        <w:rPr>
          <w:rStyle w:val="affff0"/>
        </w:rPr>
        <w:t xml:space="preserve"> показателей</w:t>
      </w:r>
      <w:r w:rsidRPr="00A40865">
        <w:rPr>
          <w:rStyle w:val="affff0"/>
        </w:rPr>
        <w:t xml:space="preserve"> </w:t>
      </w:r>
      <w:r>
        <w:rPr>
          <w:rStyle w:val="affff0"/>
        </w:rPr>
        <w:t>времени обработки;</w:t>
      </w:r>
    </w:p>
    <w:p w14:paraId="23B1071F" w14:textId="77777777" w:rsidR="004D2E5E" w:rsidRPr="00A40865" w:rsidRDefault="004D2E5E" w:rsidP="004D2E5E">
      <w:pPr>
        <w:pStyle w:val="13"/>
        <w:widowControl w:val="0"/>
        <w:rPr>
          <w:i/>
          <w:iCs/>
          <w:color w:val="404040" w:themeColor="text1" w:themeTint="BF"/>
        </w:rPr>
      </w:pPr>
      <w:r>
        <w:rPr>
          <w:rStyle w:val="affff6"/>
        </w:rPr>
        <w:t>к</w:t>
      </w:r>
      <w:r w:rsidRPr="00A40865">
        <w:rPr>
          <w:rStyle w:val="affff6"/>
        </w:rPr>
        <w:t>оличество</w:t>
      </w:r>
      <w:r>
        <w:t xml:space="preserve"> – для </w:t>
      </w:r>
      <w:r w:rsidRPr="00DE4C4D">
        <w:t>количеств</w:t>
      </w:r>
      <w:r>
        <w:t>а</w:t>
      </w:r>
      <w:r w:rsidRPr="00DE4C4D">
        <w:t xml:space="preserve"> </w:t>
      </w:r>
      <w:r>
        <w:t>ответов.</w:t>
      </w:r>
    </w:p>
    <w:p w14:paraId="596AEA8E" w14:textId="77777777" w:rsidR="004D2E5E" w:rsidRPr="00A40865" w:rsidRDefault="004D2E5E" w:rsidP="004D2E5E">
      <w:pPr>
        <w:pStyle w:val="affff"/>
        <w:ind w:firstLine="0"/>
        <w:rPr>
          <w:rFonts w:eastAsiaTheme="minorEastAsia"/>
        </w:rPr>
      </w:pPr>
      <w:r w:rsidRPr="00A40865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достаточно обновить страницу браузера, изменить любую настройку отчета или вызвать доступную на форме функцию </w:t>
      </w:r>
      <w:r w:rsidRPr="00A40865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14:paraId="75B52F8F" w14:textId="77777777" w:rsidR="004D2E5E" w:rsidRPr="00DA61E7" w:rsidRDefault="004D2E5E" w:rsidP="004D2E5E">
      <w:pPr>
        <w:pStyle w:val="affff"/>
        <w:ind w:firstLine="720"/>
        <w:rPr>
          <w:rFonts w:eastAsiaTheme="minorEastAsia"/>
        </w:rPr>
      </w:pPr>
    </w:p>
    <w:p w14:paraId="42EE8952" w14:textId="77777777" w:rsidR="005C4134" w:rsidRPr="00E34193" w:rsidRDefault="005C4134" w:rsidP="004D62F6">
      <w:pPr>
        <w:pStyle w:val="20"/>
      </w:pPr>
      <w:bookmarkStart w:id="11042" w:name="_Ref90067328"/>
      <w:bookmarkStart w:id="11043" w:name="_Ref90067329"/>
      <w:bookmarkStart w:id="11044" w:name="_Toc91517465"/>
      <w:r>
        <w:t>Управление соответствиями между витринами данных ПОДД и учетными записями ИС УВ</w:t>
      </w:r>
      <w:bookmarkEnd w:id="11030"/>
      <w:bookmarkEnd w:id="11031"/>
      <w:bookmarkEnd w:id="11032"/>
      <w:bookmarkEnd w:id="11042"/>
      <w:bookmarkEnd w:id="11043"/>
      <w:bookmarkEnd w:id="11044"/>
    </w:p>
    <w:p w14:paraId="5416D8BE" w14:textId="77777777" w:rsidR="005C4134" w:rsidRDefault="005C4134" w:rsidP="00830CDD">
      <w:pPr>
        <w:pStyle w:val="31"/>
      </w:pPr>
      <w:bookmarkStart w:id="11045" w:name="_Toc86155716"/>
      <w:bookmarkStart w:id="11046" w:name="_Toc91517466"/>
      <w:r>
        <w:t>Установление соответствия между витринами данных ПОДД и учетными записями ИС УВ</w:t>
      </w:r>
      <w:bookmarkEnd w:id="11045"/>
      <w:bookmarkEnd w:id="11046"/>
    </w:p>
    <w:p w14:paraId="0B85D595" w14:textId="77777777" w:rsidR="005C4134" w:rsidRPr="00C05E82" w:rsidRDefault="005C4134" w:rsidP="005C4134">
      <w:pPr>
        <w:pStyle w:val="affff"/>
        <w:ind w:firstLine="720"/>
        <w:rPr>
          <w:rFonts w:eastAsiaTheme="minorEastAsia"/>
        </w:rPr>
      </w:pPr>
      <w:r w:rsidRPr="00C05E82">
        <w:rPr>
          <w:rFonts w:eastAsiaTheme="minorEastAsia"/>
        </w:rPr>
        <w:t>Функциональность установления соответ</w:t>
      </w:r>
      <w:r>
        <w:rPr>
          <w:rFonts w:eastAsiaTheme="minorEastAsia"/>
        </w:rPr>
        <w:t>ст</w:t>
      </w:r>
      <w:r w:rsidRPr="00C05E82">
        <w:rPr>
          <w:rFonts w:eastAsiaTheme="minorEastAsia"/>
        </w:rPr>
        <w:t>вия между</w:t>
      </w:r>
      <w:r>
        <w:rPr>
          <w:rFonts w:eastAsiaTheme="minorEastAsia"/>
        </w:rPr>
        <w:t xml:space="preserve"> витринами данных п</w:t>
      </w:r>
      <w:r w:rsidRPr="00C05E82">
        <w:rPr>
          <w:rFonts w:eastAsiaTheme="minorEastAsia"/>
        </w:rPr>
        <w:t>оставщика данных ПОДД</w:t>
      </w:r>
      <w:r>
        <w:rPr>
          <w:rFonts w:eastAsiaTheme="minorEastAsia"/>
        </w:rPr>
        <w:t xml:space="preserve"> и учетными записями</w:t>
      </w:r>
      <w:r w:rsidRPr="00C05E82">
        <w:rPr>
          <w:rFonts w:eastAsiaTheme="minorEastAsia"/>
        </w:rPr>
        <w:t xml:space="preserve"> ИС УВ предназначена для обе</w:t>
      </w:r>
      <w:r>
        <w:rPr>
          <w:rFonts w:eastAsiaTheme="minorEastAsia"/>
        </w:rPr>
        <w:t>с</w:t>
      </w:r>
      <w:r w:rsidRPr="00C05E82">
        <w:rPr>
          <w:rFonts w:eastAsiaTheme="minorEastAsia"/>
        </w:rPr>
        <w:t>печения возможности</w:t>
      </w:r>
      <w:r>
        <w:rPr>
          <w:rFonts w:eastAsiaTheme="minorEastAsia"/>
        </w:rPr>
        <w:t xml:space="preserve"> пользователю связать ви</w:t>
      </w:r>
      <w:r w:rsidRPr="00C05E82">
        <w:rPr>
          <w:rFonts w:eastAsiaTheme="minorEastAsia"/>
        </w:rPr>
        <w:t>трины данных ПОДД с</w:t>
      </w:r>
      <w:r>
        <w:rPr>
          <w:rFonts w:eastAsiaTheme="minorEastAsia"/>
        </w:rPr>
        <w:t xml:space="preserve"> учетными записями ИС УВ.</w:t>
      </w:r>
      <w:r w:rsidRPr="00C05E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</w:p>
    <w:p w14:paraId="285F5F77" w14:textId="1F71F793" w:rsidR="005C4134" w:rsidRPr="00C54DD7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Для перехода к установлению</w:t>
      </w:r>
      <w:r w:rsidRPr="00C54DD7">
        <w:rPr>
          <w:rFonts w:eastAsiaTheme="minorEastAsia"/>
        </w:rPr>
        <w:t xml:space="preserve"> соответ</w:t>
      </w:r>
      <w:r>
        <w:rPr>
          <w:rFonts w:eastAsiaTheme="minorEastAsia"/>
        </w:rPr>
        <w:t>ст</w:t>
      </w:r>
      <w:r w:rsidRPr="00C54DD7">
        <w:rPr>
          <w:rFonts w:eastAsiaTheme="minorEastAsia"/>
        </w:rPr>
        <w:t>вия между</w:t>
      </w:r>
      <w:r>
        <w:rPr>
          <w:rFonts w:eastAsiaTheme="minorEastAsia"/>
        </w:rPr>
        <w:t xml:space="preserve"> в</w:t>
      </w:r>
      <w:r w:rsidRPr="00C54DD7">
        <w:rPr>
          <w:rFonts w:eastAsiaTheme="minorEastAsia"/>
        </w:rPr>
        <w:t>итрин</w:t>
      </w:r>
      <w:r>
        <w:rPr>
          <w:rFonts w:eastAsiaTheme="minorEastAsia"/>
        </w:rPr>
        <w:t>ами</w:t>
      </w:r>
      <w:r w:rsidRPr="00C54DD7">
        <w:rPr>
          <w:rFonts w:eastAsiaTheme="minorEastAsia"/>
        </w:rPr>
        <w:t xml:space="preserve"> данных ПОДД</w:t>
      </w:r>
      <w:r>
        <w:rPr>
          <w:rFonts w:eastAsiaTheme="minorEastAsia"/>
        </w:rPr>
        <w:t xml:space="preserve"> и учетной записью ИС УВ </w:t>
      </w:r>
      <w:r w:rsidRPr="00C54DD7">
        <w:rPr>
          <w:rFonts w:eastAsiaTheme="minorEastAsia"/>
        </w:rPr>
        <w:t>следует выбрать соо</w:t>
      </w:r>
      <w:r>
        <w:rPr>
          <w:rFonts w:eastAsiaTheme="minorEastAsia"/>
        </w:rPr>
        <w:t>тветствующую карточку из панели б</w:t>
      </w:r>
      <w:r w:rsidRPr="00C54DD7">
        <w:rPr>
          <w:rFonts w:eastAsiaTheme="minorEastAsia"/>
        </w:rPr>
        <w:t>ыстрых действий на главной странице автори</w:t>
      </w:r>
      <w:r>
        <w:rPr>
          <w:rFonts w:eastAsiaTheme="minorEastAsia"/>
        </w:rPr>
        <w:t xml:space="preserve">зованного пользователя </w:t>
      </w:r>
      <w:r w:rsidRPr="002060F8">
        <w:rPr>
          <w:rFonts w:eastAsiaTheme="minorEastAsia"/>
        </w:rPr>
        <w:t>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13</w:t>
      </w:r>
      <w:r w:rsidRPr="002060F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  <w:r w:rsidR="000470B3">
        <w:rPr>
          <w:rFonts w:eastAsiaTheme="minorEastAsia"/>
        </w:rPr>
        <w:t xml:space="preserve"> Карточку можно найти на вкладке «Информационные системы».</w:t>
      </w:r>
      <w:r w:rsidRPr="00C54DD7">
        <w:rPr>
          <w:rFonts w:eastAsiaTheme="minorEastAsia"/>
        </w:rPr>
        <w:t xml:space="preserve"> </w:t>
      </w:r>
      <w:r>
        <w:rPr>
          <w:rFonts w:eastAsiaTheme="minorEastAsia"/>
        </w:rPr>
        <w:t>Будет запущен визард добавления связи витрины ПОДД.</w:t>
      </w:r>
    </w:p>
    <w:p w14:paraId="6DDE23C1" w14:textId="15768766"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C54DD7">
        <w:rPr>
          <w:rFonts w:eastAsiaTheme="minorEastAsia"/>
          <w:i/>
          <w:iCs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>организации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_Ref86133990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198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 На этой форме нужно выбрать одну организацию из списка для дальнейшего установления соответствия между витриной данных ПОДД и учетной записью ИС УВ для выбранной организации.</w:t>
      </w:r>
    </w:p>
    <w:p w14:paraId="7E0EA6E9" w14:textId="77777777" w:rsidR="005C4134" w:rsidRDefault="005C4134" w:rsidP="005C4134">
      <w:pPr>
        <w:pStyle w:val="13"/>
        <w:keepNext/>
        <w:numPr>
          <w:ilvl w:val="0"/>
          <w:numId w:val="0"/>
        </w:numPr>
        <w:tabs>
          <w:tab w:val="clear" w:pos="1134"/>
          <w:tab w:val="left" w:pos="709"/>
        </w:tabs>
      </w:pPr>
      <w:r w:rsidRPr="00C54DD7">
        <w:rPr>
          <w:noProof/>
        </w:rPr>
        <w:lastRenderedPageBreak/>
        <w:drawing>
          <wp:inline distT="0" distB="0" distL="0" distR="0" wp14:anchorId="509C92C5" wp14:editId="21B76E21">
            <wp:extent cx="6480175" cy="36245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25F8" w14:textId="45976587" w:rsidR="005C4134" w:rsidRPr="00C54DD7" w:rsidRDefault="005C4134" w:rsidP="005C4134">
      <w:pPr>
        <w:pStyle w:val="aff4"/>
      </w:pPr>
      <w:bookmarkStart w:id="11047" w:name="_Ref86133990"/>
      <w:bookmarkStart w:id="11048" w:name="_Ref86133980"/>
      <w:r>
        <w:t xml:space="preserve">Рисунок </w:t>
      </w:r>
      <w:fldSimple w:instr=" SEQ Рисунок \* ARABIC ">
        <w:r w:rsidR="00E11B25">
          <w:rPr>
            <w:noProof/>
          </w:rPr>
          <w:t>198</w:t>
        </w:r>
      </w:fldSimple>
      <w:bookmarkEnd w:id="11047"/>
      <w:r>
        <w:t xml:space="preserve"> – форма выбора организации</w:t>
      </w:r>
      <w:bookmarkEnd w:id="11048"/>
    </w:p>
    <w:p w14:paraId="398B4F2B" w14:textId="69949C58"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среды ПОДД</w:t>
      </w:r>
      <w:r>
        <w:t xml:space="preserve"> (</w:t>
      </w:r>
      <w:r w:rsidRPr="001D0284">
        <w:fldChar w:fldCharType="begin"/>
      </w:r>
      <w:r w:rsidRPr="001D0284">
        <w:instrText xml:space="preserve"> REF _Ref86134312 \h  \* MERGEFORMAT </w:instrText>
      </w:r>
      <w:r w:rsidRPr="001D0284">
        <w:fldChar w:fldCharType="separate"/>
      </w:r>
      <w:r w:rsidR="00E11B25">
        <w:t xml:space="preserve">Рисунок </w:t>
      </w:r>
      <w:r w:rsidR="00E11B25">
        <w:rPr>
          <w:noProof/>
        </w:rPr>
        <w:t>199</w:t>
      </w:r>
      <w:r w:rsidRPr="001D0284">
        <w:fldChar w:fldCharType="end"/>
      </w:r>
      <w:r w:rsidRPr="001D0284">
        <w:t>)</w:t>
      </w:r>
      <w:r>
        <w:t xml:space="preserve">. На этой форме нужно выбрать одну из сред ПОДД, в которой требуется установить соответствие между </w:t>
      </w:r>
      <w:r>
        <w:rPr>
          <w:rFonts w:eastAsiaTheme="minorEastAsia"/>
        </w:rPr>
        <w:t>витриной данных ПОДД</w:t>
      </w:r>
      <w:r>
        <w:t xml:space="preserve"> и </w:t>
      </w:r>
      <w:r>
        <w:rPr>
          <w:rFonts w:eastAsiaTheme="minorEastAsia"/>
        </w:rPr>
        <w:t>учетной записью ИС УВ.</w:t>
      </w:r>
    </w:p>
    <w:p w14:paraId="306907AD" w14:textId="77777777" w:rsidR="005C4134" w:rsidRDefault="005C4134" w:rsidP="005C4134">
      <w:pPr>
        <w:pStyle w:val="affff"/>
        <w:ind w:firstLine="0"/>
      </w:pPr>
    </w:p>
    <w:p w14:paraId="485856A2" w14:textId="77777777" w:rsidR="005C4134" w:rsidRDefault="005C4134" w:rsidP="005C4134">
      <w:pPr>
        <w:pStyle w:val="affff"/>
        <w:keepNext/>
        <w:ind w:firstLine="0"/>
      </w:pPr>
      <w:r w:rsidRPr="00C54DD7">
        <w:rPr>
          <w:noProof/>
        </w:rPr>
        <w:drawing>
          <wp:inline distT="0" distB="0" distL="0" distR="0" wp14:anchorId="1508A44F" wp14:editId="079426A5">
            <wp:extent cx="6480175" cy="28460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5614" w14:textId="5CDE78D0" w:rsidR="005C4134" w:rsidRDefault="005C4134" w:rsidP="005C4134">
      <w:pPr>
        <w:pStyle w:val="aff4"/>
      </w:pPr>
      <w:bookmarkStart w:id="11049" w:name="_Ref86134312"/>
      <w:r>
        <w:t xml:space="preserve">Рисунок </w:t>
      </w:r>
      <w:fldSimple w:instr=" SEQ Рисунок \* ARABIC ">
        <w:r w:rsidR="00E11B25">
          <w:rPr>
            <w:noProof/>
          </w:rPr>
          <w:t>199</w:t>
        </w:r>
      </w:fldSimple>
      <w:bookmarkEnd w:id="11049"/>
      <w:r>
        <w:t xml:space="preserve"> – форма выбора среды ПОДД</w:t>
      </w:r>
    </w:p>
    <w:p w14:paraId="27F2ECD9" w14:textId="3DB0E24B"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lastRenderedPageBreak/>
        <w:t>Откроется</w:t>
      </w:r>
      <w:r w:rsidRPr="00C56E73">
        <w:rPr>
          <w:rFonts w:eastAsiaTheme="minorEastAsia"/>
        </w:rPr>
        <w:t xml:space="preserve"> форма выбора </w:t>
      </w:r>
      <w:r>
        <w:rPr>
          <w:rFonts w:eastAsiaTheme="minorEastAsia"/>
        </w:rPr>
        <w:t>витрины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данных </w:t>
      </w:r>
      <w:r w:rsidRPr="00C56E73">
        <w:rPr>
          <w:rFonts w:eastAsiaTheme="minorEastAsia"/>
        </w:rPr>
        <w:t>ПОДД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_Ref86134619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200</w:t>
      </w:r>
      <w:r>
        <w:rPr>
          <w:rFonts w:eastAsiaTheme="minorEastAsia"/>
        </w:rPr>
        <w:fldChar w:fldCharType="end"/>
      </w:r>
      <w:r w:rsidRPr="00C56E73">
        <w:rPr>
          <w:rFonts w:eastAsiaTheme="minorEastAsia"/>
        </w:rPr>
        <w:t xml:space="preserve">). На этой форме нужно выбрать одну из </w:t>
      </w:r>
      <w:r>
        <w:rPr>
          <w:rFonts w:eastAsiaTheme="minorEastAsia"/>
        </w:rPr>
        <w:t>витрин данных ПОДД</w:t>
      </w:r>
      <w:r w:rsidRPr="00C56E73">
        <w:rPr>
          <w:rFonts w:eastAsiaTheme="minorEastAsia"/>
        </w:rPr>
        <w:t xml:space="preserve">, </w:t>
      </w:r>
      <w:r>
        <w:rPr>
          <w:rFonts w:eastAsiaTheme="minorEastAsia"/>
        </w:rPr>
        <w:t>для</w:t>
      </w:r>
      <w:r w:rsidRPr="00C56E73">
        <w:rPr>
          <w:rFonts w:eastAsiaTheme="minorEastAsia"/>
        </w:rPr>
        <w:t xml:space="preserve"> которой требуется установить соответ</w:t>
      </w:r>
      <w:r>
        <w:rPr>
          <w:rFonts w:eastAsiaTheme="minorEastAsia"/>
        </w:rPr>
        <w:t>ст</w:t>
      </w:r>
      <w:r w:rsidRPr="00C56E73">
        <w:rPr>
          <w:rFonts w:eastAsiaTheme="minorEastAsia"/>
        </w:rPr>
        <w:t>вие</w:t>
      </w:r>
      <w:r>
        <w:rPr>
          <w:rFonts w:eastAsiaTheme="minorEastAsia"/>
        </w:rPr>
        <w:t xml:space="preserve"> с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учетной записью ИС УВ.</w:t>
      </w:r>
    </w:p>
    <w:p w14:paraId="2D75016C" w14:textId="77777777" w:rsidR="005C4134" w:rsidRDefault="005C4134" w:rsidP="005C4134">
      <w:pPr>
        <w:pStyle w:val="affff"/>
        <w:keepNext/>
        <w:ind w:firstLine="0"/>
      </w:pPr>
      <w:r w:rsidRPr="00C56E73">
        <w:rPr>
          <w:rFonts w:eastAsiaTheme="minorEastAsia"/>
          <w:noProof/>
        </w:rPr>
        <w:drawing>
          <wp:inline distT="0" distB="0" distL="0" distR="0" wp14:anchorId="599B4768" wp14:editId="350F34DA">
            <wp:extent cx="6480175" cy="33394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6386" w14:textId="45DCD4EB" w:rsidR="005C4134" w:rsidRDefault="005C4134" w:rsidP="005C4134">
      <w:pPr>
        <w:pStyle w:val="aff4"/>
      </w:pPr>
      <w:bookmarkStart w:id="11050" w:name="_Ref86134619"/>
      <w:r>
        <w:t xml:space="preserve">Рисунок </w:t>
      </w:r>
      <w:fldSimple w:instr=" SEQ Рисунок \* ARABIC ">
        <w:r w:rsidR="00E11B25">
          <w:rPr>
            <w:noProof/>
          </w:rPr>
          <w:t>200</w:t>
        </w:r>
      </w:fldSimple>
      <w:bookmarkEnd w:id="11050"/>
      <w:r>
        <w:t xml:space="preserve"> – форма выбора витрины данных ПОДД</w:t>
      </w:r>
    </w:p>
    <w:p w14:paraId="152AFCF9" w14:textId="77777777" w:rsidR="005C4134" w:rsidRPr="00C56E73" w:rsidRDefault="005C4134" w:rsidP="005C4134">
      <w:pPr>
        <w:pStyle w:val="affff"/>
        <w:ind w:firstLine="720"/>
        <w:rPr>
          <w:rFonts w:eastAsiaTheme="minorEastAsia"/>
        </w:rPr>
      </w:pPr>
      <w:r w:rsidRPr="00C56E73">
        <w:rPr>
          <w:rFonts w:eastAsiaTheme="minorEastAsia"/>
        </w:rPr>
        <w:t>Форма соде</w:t>
      </w:r>
      <w:r>
        <w:rPr>
          <w:rFonts w:eastAsiaTheme="minorEastAsia"/>
        </w:rPr>
        <w:t>ржит только те в</w:t>
      </w:r>
      <w:r w:rsidRPr="00C56E73">
        <w:rPr>
          <w:rFonts w:eastAsiaTheme="minorEastAsia"/>
        </w:rPr>
        <w:t>итрины данных ПОДД, которые не имеют связи с учетны</w:t>
      </w:r>
      <w:r>
        <w:rPr>
          <w:rFonts w:eastAsiaTheme="minorEastAsia"/>
        </w:rPr>
        <w:t>ми записями ИС УВ выбранной орг</w:t>
      </w:r>
      <w:r w:rsidRPr="00C56E73">
        <w:rPr>
          <w:rFonts w:eastAsiaTheme="minorEastAsia"/>
        </w:rPr>
        <w:t>анизации.</w:t>
      </w:r>
    </w:p>
    <w:p w14:paraId="2D37A883" w14:textId="5D30F9C0"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 выбора</w:t>
      </w:r>
      <w:r>
        <w:rPr>
          <w:rFonts w:eastAsiaTheme="minorEastAsia"/>
        </w:rPr>
        <w:t xml:space="preserve"> учетной записи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ИС УВ</w:t>
      </w:r>
      <w:r w:rsidRPr="00C56E73"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_Ref86135423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201</w:t>
      </w:r>
      <w:r>
        <w:rPr>
          <w:rFonts w:eastAsiaTheme="minorEastAsia"/>
        </w:rPr>
        <w:fldChar w:fldCharType="end"/>
      </w:r>
      <w:r w:rsidRPr="00C56E73">
        <w:rPr>
          <w:rFonts w:eastAsiaTheme="minorEastAsia"/>
        </w:rPr>
        <w:t xml:space="preserve">). На этой форме нужно выбрать одну из </w:t>
      </w:r>
      <w:r>
        <w:rPr>
          <w:rFonts w:eastAsiaTheme="minorEastAsia"/>
        </w:rPr>
        <w:t>учетных записей ИС УВ</w:t>
      </w:r>
      <w:r w:rsidRPr="00C56E73">
        <w:rPr>
          <w:rFonts w:eastAsiaTheme="minorEastAsia"/>
        </w:rPr>
        <w:t xml:space="preserve">, </w:t>
      </w:r>
      <w:r>
        <w:rPr>
          <w:rFonts w:eastAsiaTheme="minorEastAsia"/>
        </w:rPr>
        <w:t>для</w:t>
      </w:r>
      <w:r w:rsidRPr="00C56E73">
        <w:rPr>
          <w:rFonts w:eastAsiaTheme="minorEastAsia"/>
        </w:rPr>
        <w:t xml:space="preserve"> которой требуется установить соответ</w:t>
      </w:r>
      <w:r>
        <w:rPr>
          <w:rFonts w:eastAsiaTheme="minorEastAsia"/>
        </w:rPr>
        <w:t>ст</w:t>
      </w:r>
      <w:r w:rsidRPr="00C56E73">
        <w:rPr>
          <w:rFonts w:eastAsiaTheme="minorEastAsia"/>
        </w:rPr>
        <w:t>вие</w:t>
      </w:r>
      <w:r>
        <w:rPr>
          <w:rFonts w:eastAsiaTheme="minorEastAsia"/>
        </w:rPr>
        <w:t xml:space="preserve"> с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ранее выбранной витриной данных ПОДД.</w:t>
      </w:r>
    </w:p>
    <w:p w14:paraId="4B486B14" w14:textId="77777777" w:rsidR="005C4134" w:rsidRDefault="005C4134" w:rsidP="005C4134">
      <w:pPr>
        <w:pStyle w:val="affff"/>
        <w:keepNext/>
        <w:ind w:firstLine="0"/>
      </w:pPr>
      <w:r w:rsidRPr="00C56E73">
        <w:rPr>
          <w:rFonts w:eastAsiaTheme="minorEastAsia"/>
          <w:noProof/>
        </w:rPr>
        <w:lastRenderedPageBreak/>
        <w:drawing>
          <wp:inline distT="0" distB="0" distL="0" distR="0" wp14:anchorId="236B6165" wp14:editId="69841D21">
            <wp:extent cx="6480175" cy="4288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AEAA" w14:textId="46718CCA" w:rsidR="005C4134" w:rsidRDefault="005C4134" w:rsidP="005C4134">
      <w:pPr>
        <w:pStyle w:val="aff4"/>
        <w:rPr>
          <w:rFonts w:eastAsiaTheme="minorEastAsia"/>
        </w:rPr>
      </w:pPr>
      <w:bookmarkStart w:id="11051" w:name="_Ref86135423"/>
      <w:r>
        <w:t xml:space="preserve">Рисунок </w:t>
      </w:r>
      <w:fldSimple w:instr=" SEQ Рисунок \* ARABIC ">
        <w:r w:rsidR="00E11B25">
          <w:rPr>
            <w:noProof/>
          </w:rPr>
          <w:t>201</w:t>
        </w:r>
      </w:fldSimple>
      <w:bookmarkEnd w:id="11051"/>
      <w:r>
        <w:t xml:space="preserve"> </w:t>
      </w:r>
      <w:r w:rsidRPr="00694AB2">
        <w:t>–</w:t>
      </w:r>
      <w:r>
        <w:t xml:space="preserve"> форма выбора ИС УВ</w:t>
      </w:r>
    </w:p>
    <w:p w14:paraId="307985C7" w14:textId="4F668553"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 </w:t>
      </w:r>
      <w:r>
        <w:rPr>
          <w:rFonts w:eastAsiaTheme="minorEastAsia"/>
        </w:rPr>
        <w:t>с предложением добавить еще одну связь витрины данных ПОДД с учетной записью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_Ref86136254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202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410DEADA" w14:textId="77777777" w:rsidR="005C4134" w:rsidRDefault="005C4134" w:rsidP="005C4134">
      <w:pPr>
        <w:pStyle w:val="affff"/>
        <w:keepNext/>
        <w:ind w:firstLine="0"/>
      </w:pPr>
      <w:r w:rsidRPr="00C32ED2">
        <w:rPr>
          <w:rFonts w:eastAsiaTheme="minorEastAsia"/>
          <w:noProof/>
        </w:rPr>
        <w:lastRenderedPageBreak/>
        <w:drawing>
          <wp:inline distT="0" distB="0" distL="0" distR="0" wp14:anchorId="0C5E7919" wp14:editId="1F585C19">
            <wp:extent cx="6480175" cy="33394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7294" w14:textId="31830DAF" w:rsidR="005C4134" w:rsidRPr="00C32ED2" w:rsidRDefault="005C4134" w:rsidP="005C4134">
      <w:pPr>
        <w:pStyle w:val="aff4"/>
      </w:pPr>
      <w:bookmarkStart w:id="11052" w:name="_Ref86136254"/>
      <w:r>
        <w:t xml:space="preserve">Рисунок </w:t>
      </w:r>
      <w:fldSimple w:instr=" SEQ Рисунок \* ARABIC ">
        <w:r w:rsidR="00E11B25">
          <w:rPr>
            <w:noProof/>
          </w:rPr>
          <w:t>202</w:t>
        </w:r>
      </w:fldSimple>
      <w:bookmarkEnd w:id="11052"/>
      <w:r>
        <w:t xml:space="preserve"> – форма с предложением добавления еще одной связи витрины данных ПОДД и ИС УВ</w:t>
      </w:r>
    </w:p>
    <w:p w14:paraId="28F37940" w14:textId="54ACE3ED" w:rsidR="005C4134" w:rsidRDefault="005C4134" w:rsidP="005C4134">
      <w:pPr>
        <w:pStyle w:val="affff"/>
        <w:ind w:firstLine="720"/>
        <w:rPr>
          <w:rFonts w:eastAsiaTheme="minorEastAsia"/>
        </w:rPr>
      </w:pP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При необходимости нажать кнопку «</w:t>
      </w:r>
      <w:r w:rsidRPr="009E4E1E">
        <w:rPr>
          <w:rFonts w:eastAsiaTheme="minorEastAsia"/>
          <w:i/>
        </w:rPr>
        <w:t>Да, хочу добавить</w:t>
      </w:r>
      <w:r>
        <w:rPr>
          <w:rFonts w:eastAsiaTheme="minorEastAsia"/>
        </w:rPr>
        <w:t>», тогда вы будете перенаправлены на форму выбора еще одной витрины данных ПОДД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_Ref86134619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200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 При этом ранее выбранные витрины данных ПОДД в списке будут скрыты. После выбора еще одной витрины данных ПОДД форма с выбором учетной записи ИС УВ автоматически пропускается. Добавьте все витрины данных ПОДД, для которых требуется установить связь с ИС УВ и после этого нажмите кнопку «</w:t>
      </w:r>
      <w:r w:rsidRPr="009E4E1E">
        <w:rPr>
          <w:rFonts w:eastAsiaTheme="minorEastAsia"/>
          <w:i/>
        </w:rPr>
        <w:t>Нет, продолжить</w:t>
      </w:r>
      <w:r>
        <w:rPr>
          <w:rFonts w:eastAsiaTheme="minorEastAsia"/>
        </w:rPr>
        <w:t>».</w:t>
      </w:r>
    </w:p>
    <w:p w14:paraId="1F7F4BCB" w14:textId="3D2ED12C"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подтверждения установления связей для выбранных витрин данных ПОДД и учетной записью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_Ref86138717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203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</w:p>
    <w:p w14:paraId="718B5F6B" w14:textId="77777777" w:rsidR="005C4134" w:rsidRDefault="005C4134" w:rsidP="005C4134">
      <w:pPr>
        <w:pStyle w:val="affff"/>
        <w:keepNext/>
        <w:ind w:firstLine="0"/>
      </w:pPr>
      <w:r w:rsidRPr="00B2126A">
        <w:rPr>
          <w:rFonts w:eastAsiaTheme="minorEastAsia"/>
          <w:noProof/>
        </w:rPr>
        <w:lastRenderedPageBreak/>
        <w:drawing>
          <wp:inline distT="0" distB="0" distL="0" distR="0" wp14:anchorId="1BD1DE69" wp14:editId="5D4E25E1">
            <wp:extent cx="6480175" cy="679323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8050" w14:textId="25F7B7C6" w:rsidR="005C4134" w:rsidRDefault="005C4134" w:rsidP="005C4134">
      <w:pPr>
        <w:pStyle w:val="aff4"/>
      </w:pPr>
      <w:bookmarkStart w:id="11053" w:name="_Ref86138717"/>
      <w:r>
        <w:t xml:space="preserve">Рисунок </w:t>
      </w:r>
      <w:fldSimple w:instr=" SEQ Рисунок \* ARABIC ">
        <w:r w:rsidR="00E11B25">
          <w:rPr>
            <w:noProof/>
          </w:rPr>
          <w:t>203</w:t>
        </w:r>
      </w:fldSimple>
      <w:bookmarkEnd w:id="11053"/>
      <w:r>
        <w:t xml:space="preserve"> – форма подтверждения установления связей между витринами данных ПОДД и ИС УВ</w:t>
      </w:r>
    </w:p>
    <w:p w14:paraId="2EBF3B08" w14:textId="77777777" w:rsidR="005C4134" w:rsidRDefault="005C4134" w:rsidP="005C4134">
      <w:pPr>
        <w:pStyle w:val="affff"/>
        <w:ind w:firstLine="720"/>
      </w:pPr>
      <w:r>
        <w:t>Нажмите кнопку «</w:t>
      </w:r>
      <w:r w:rsidRPr="009E4E1E">
        <w:rPr>
          <w:i/>
        </w:rPr>
        <w:t>Да, уверен</w:t>
      </w:r>
      <w:r>
        <w:t xml:space="preserve">» для установления связи между выбранными витринами данных ПОДД и учетной записью ИС УВ. </w:t>
      </w:r>
    </w:p>
    <w:p w14:paraId="79485DB2" w14:textId="77777777" w:rsidR="005C4134" w:rsidRDefault="005C4134" w:rsidP="005C4134">
      <w:pPr>
        <w:pStyle w:val="affff"/>
        <w:ind w:firstLine="720"/>
      </w:pPr>
      <w:r w:rsidRPr="0074504C">
        <w:rPr>
          <w:i/>
        </w:rPr>
        <w:t>Примечание:</w:t>
      </w:r>
      <w:r>
        <w:t xml:space="preserve"> при нажатии на кнопку «</w:t>
      </w:r>
      <w:r w:rsidRPr="009E4E1E">
        <w:rPr>
          <w:i/>
        </w:rPr>
        <w:t>Нет, отменить действие</w:t>
      </w:r>
      <w:r>
        <w:t>» связи выбранных витрин данных ПОДД и учетной записи ИС УВ не будут созданы</w:t>
      </w:r>
      <w:r>
        <w:rPr>
          <w:rFonts w:eastAsiaTheme="minorEastAsia"/>
        </w:rPr>
        <w:t>.</w:t>
      </w:r>
    </w:p>
    <w:p w14:paraId="683F73EB" w14:textId="644E136E"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 Откроется форма учетной записи ИС УВ с выбранной вкладкой «</w:t>
      </w:r>
      <w:r w:rsidRPr="009E4E1E">
        <w:rPr>
          <w:rFonts w:eastAsiaTheme="minorEastAsia"/>
          <w:i/>
        </w:rPr>
        <w:t>Витрины</w:t>
      </w:r>
      <w:r>
        <w:rPr>
          <w:rFonts w:eastAsiaTheme="minorEastAsia"/>
        </w:rPr>
        <w:t>», на которой отображены все связи витрин данных ПОДД с учетной записью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_Ref86139766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204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654EDAC1" w14:textId="77777777" w:rsidR="005C4134" w:rsidRDefault="005C4134" w:rsidP="005C4134">
      <w:pPr>
        <w:pStyle w:val="affff"/>
        <w:keepNext/>
        <w:ind w:firstLine="0"/>
      </w:pPr>
      <w:r w:rsidRPr="0074504C">
        <w:rPr>
          <w:rFonts w:eastAsiaTheme="minorEastAsia"/>
          <w:noProof/>
        </w:rPr>
        <w:lastRenderedPageBreak/>
        <w:drawing>
          <wp:inline distT="0" distB="0" distL="0" distR="0" wp14:anchorId="1A100A5F" wp14:editId="746AABFC">
            <wp:extent cx="6480175" cy="449262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1CE5" w14:textId="7015DA41" w:rsidR="005C4134" w:rsidRDefault="005C4134" w:rsidP="005C4134">
      <w:pPr>
        <w:pStyle w:val="aff4"/>
      </w:pPr>
      <w:bookmarkStart w:id="11054" w:name="_Ref86139766"/>
      <w:r>
        <w:t xml:space="preserve">Рисунок </w:t>
      </w:r>
      <w:fldSimple w:instr=" SEQ Рисунок \* ARABIC ">
        <w:r w:rsidR="00E11B25">
          <w:rPr>
            <w:noProof/>
          </w:rPr>
          <w:t>204</w:t>
        </w:r>
      </w:fldSimple>
      <w:bookmarkEnd w:id="11054"/>
      <w:r>
        <w:t xml:space="preserve"> – форма карточки учетной записи ИС УВ со списком связанных витрин данных ПОДД </w:t>
      </w:r>
    </w:p>
    <w:p w14:paraId="1A003D8F" w14:textId="524F129C" w:rsidR="005C4134" w:rsidRPr="006350AF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Визард добавления связи витрины ПОДД </w:t>
      </w:r>
      <w:r w:rsidRPr="006350AF">
        <w:rPr>
          <w:rFonts w:eastAsiaTheme="minorEastAsia"/>
        </w:rPr>
        <w:t xml:space="preserve">может быть </w:t>
      </w:r>
      <w:r>
        <w:rPr>
          <w:rFonts w:eastAsiaTheme="minorEastAsia"/>
        </w:rPr>
        <w:t>запущен</w:t>
      </w:r>
      <w:r w:rsidRPr="006350AF">
        <w:rPr>
          <w:rFonts w:eastAsiaTheme="minorEastAsia"/>
        </w:rPr>
        <w:t xml:space="preserve"> из карточки учетной записи ИС УВ. Для этого на вкладке «</w:t>
      </w:r>
      <w:r w:rsidRPr="006350AF">
        <w:rPr>
          <w:rFonts w:eastAsiaTheme="minorEastAsia"/>
          <w:i/>
        </w:rPr>
        <w:t>Витрины</w:t>
      </w:r>
      <w:r w:rsidRPr="006350AF">
        <w:rPr>
          <w:rFonts w:eastAsiaTheme="minorEastAsia"/>
        </w:rPr>
        <w:t>» нажмите кнопку «</w:t>
      </w:r>
      <w:r w:rsidRPr="006350AF">
        <w:rPr>
          <w:rFonts w:eastAsiaTheme="minorEastAsia"/>
          <w:i/>
        </w:rPr>
        <w:t>Добавить связь</w:t>
      </w:r>
      <w:r w:rsidRPr="006350AF">
        <w:rPr>
          <w:rFonts w:eastAsiaTheme="minorEastAsia"/>
        </w:rPr>
        <w:t>». Вы будете перенаправлены на форму выбора витрины данных ПОДД</w:t>
      </w:r>
      <w:r>
        <w:rPr>
          <w:rFonts w:eastAsiaTheme="minorEastAsia"/>
        </w:rPr>
        <w:t xml:space="preserve"> </w:t>
      </w:r>
      <w:r w:rsidRPr="00C56E73">
        <w:rPr>
          <w:rFonts w:eastAsiaTheme="minorEastAsia"/>
        </w:rPr>
        <w:t>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_Ref86134619 \h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200</w:t>
      </w:r>
      <w:r>
        <w:rPr>
          <w:rFonts w:eastAsiaTheme="minorEastAsia"/>
        </w:rPr>
        <w:fldChar w:fldCharType="end"/>
      </w:r>
      <w:r w:rsidRPr="00C56E73">
        <w:rPr>
          <w:rFonts w:eastAsiaTheme="minorEastAsia"/>
        </w:rPr>
        <w:t>).</w:t>
      </w:r>
    </w:p>
    <w:p w14:paraId="16464B8D" w14:textId="77777777" w:rsidR="005C4134" w:rsidRDefault="005C4134" w:rsidP="00830CDD">
      <w:pPr>
        <w:pStyle w:val="31"/>
      </w:pPr>
      <w:bookmarkStart w:id="11055" w:name="_Toc86155717"/>
      <w:bookmarkStart w:id="11056" w:name="_Toc91517467"/>
      <w:r>
        <w:t>Удаление (отмена) соответствия между Витринами данных ПОДД и учетными записями ИС УВ</w:t>
      </w:r>
      <w:bookmarkEnd w:id="11055"/>
      <w:bookmarkEnd w:id="11056"/>
    </w:p>
    <w:p w14:paraId="21CD2755" w14:textId="77777777" w:rsidR="005C4134" w:rsidRPr="00C05E82" w:rsidRDefault="005C4134" w:rsidP="005C4134">
      <w:pPr>
        <w:pStyle w:val="affff"/>
        <w:ind w:firstLine="720"/>
        <w:rPr>
          <w:rFonts w:eastAsiaTheme="minorEastAsia"/>
        </w:rPr>
      </w:pPr>
      <w:r w:rsidRPr="00C05E82">
        <w:rPr>
          <w:rFonts w:eastAsiaTheme="minorEastAsia"/>
        </w:rPr>
        <w:t>Функциональность удаления соответ</w:t>
      </w:r>
      <w:r>
        <w:rPr>
          <w:rFonts w:eastAsiaTheme="minorEastAsia"/>
        </w:rPr>
        <w:t>ст</w:t>
      </w:r>
      <w:r w:rsidRPr="00C05E82">
        <w:rPr>
          <w:rFonts w:eastAsiaTheme="minorEastAsia"/>
        </w:rPr>
        <w:t>вия между</w:t>
      </w:r>
      <w:r>
        <w:rPr>
          <w:rFonts w:eastAsiaTheme="minorEastAsia"/>
        </w:rPr>
        <w:t xml:space="preserve"> витринами</w:t>
      </w:r>
      <w:r w:rsidRPr="00C05E82">
        <w:rPr>
          <w:rFonts w:eastAsiaTheme="minorEastAsia"/>
        </w:rPr>
        <w:t xml:space="preserve"> данных ПОДД</w:t>
      </w:r>
      <w:r>
        <w:rPr>
          <w:rFonts w:eastAsiaTheme="minorEastAsia"/>
        </w:rPr>
        <w:t xml:space="preserve"> и учетными записями ИС УВ</w:t>
      </w:r>
      <w:r w:rsidRPr="00C05E82">
        <w:rPr>
          <w:rFonts w:eastAsiaTheme="minorEastAsia"/>
        </w:rPr>
        <w:t xml:space="preserve"> предназначена для обе</w:t>
      </w:r>
      <w:r>
        <w:rPr>
          <w:rFonts w:eastAsiaTheme="minorEastAsia"/>
        </w:rPr>
        <w:t>с</w:t>
      </w:r>
      <w:r w:rsidRPr="00C05E82">
        <w:rPr>
          <w:rFonts w:eastAsiaTheme="minorEastAsia"/>
        </w:rPr>
        <w:t>печения возможности</w:t>
      </w:r>
      <w:r>
        <w:rPr>
          <w:rFonts w:eastAsiaTheme="minorEastAsia"/>
        </w:rPr>
        <w:t xml:space="preserve"> пользователю</w:t>
      </w:r>
      <w:r w:rsidRPr="00C05E82">
        <w:rPr>
          <w:rFonts w:eastAsiaTheme="minorEastAsia"/>
        </w:rPr>
        <w:t xml:space="preserve"> </w:t>
      </w:r>
      <w:r>
        <w:rPr>
          <w:rFonts w:eastAsiaTheme="minorEastAsia"/>
        </w:rPr>
        <w:t>удалить связи</w:t>
      </w:r>
      <w:r w:rsidRPr="00C05E82">
        <w:rPr>
          <w:rFonts w:eastAsiaTheme="minorEastAsia"/>
        </w:rPr>
        <w:t xml:space="preserve"> </w:t>
      </w:r>
      <w:r>
        <w:rPr>
          <w:rFonts w:eastAsiaTheme="minorEastAsia"/>
        </w:rPr>
        <w:t>витрин</w:t>
      </w:r>
      <w:r w:rsidRPr="00C05E82">
        <w:rPr>
          <w:rFonts w:eastAsiaTheme="minorEastAsia"/>
        </w:rPr>
        <w:t xml:space="preserve"> данных ПОДД с</w:t>
      </w:r>
      <w:r>
        <w:rPr>
          <w:rFonts w:eastAsiaTheme="minorEastAsia"/>
        </w:rPr>
        <w:t xml:space="preserve"> учетными записями ИС УВ.</w:t>
      </w:r>
      <w:r w:rsidRPr="00C05E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</w:p>
    <w:p w14:paraId="566AA9D1" w14:textId="013F0208" w:rsidR="005C4134" w:rsidRPr="00D564B7" w:rsidRDefault="005C4134" w:rsidP="005C4134">
      <w:pPr>
        <w:pStyle w:val="affff"/>
        <w:ind w:firstLine="720"/>
        <w:rPr>
          <w:rFonts w:eastAsiaTheme="minorEastAsia"/>
          <w:color w:val="000000" w:themeColor="text1"/>
        </w:rPr>
      </w:pPr>
      <w:r w:rsidRPr="00D564B7">
        <w:rPr>
          <w:rFonts w:eastAsiaTheme="minorEastAsia"/>
          <w:color w:val="000000" w:themeColor="text1"/>
        </w:rPr>
        <w:t>Для перехода к удалению соответствия между витринами данных ПОДД и учетными записями ИС УВ следует выбрать соответствующую карточку из панели быстрых действий на главной странице авторизованного пользователя (</w:t>
      </w:r>
      <w:r w:rsidRPr="00D564B7">
        <w:rPr>
          <w:rFonts w:eastAsiaTheme="minorEastAsia"/>
          <w:color w:val="000000" w:themeColor="text1"/>
        </w:rPr>
        <w:fldChar w:fldCharType="begin"/>
      </w:r>
      <w:r w:rsidRPr="00D564B7">
        <w:rPr>
          <w:rFonts w:eastAsiaTheme="minorEastAsia"/>
          <w:color w:val="000000" w:themeColor="text1"/>
        </w:rPr>
        <w:instrText xml:space="preserve"> REF _Ref479785640 \h  \* MERGEFORMAT </w:instrText>
      </w:r>
      <w:r w:rsidRPr="00D564B7">
        <w:rPr>
          <w:rFonts w:eastAsiaTheme="minorEastAsia"/>
          <w:color w:val="000000" w:themeColor="text1"/>
        </w:rPr>
      </w:r>
      <w:r w:rsidRPr="00D564B7">
        <w:rPr>
          <w:rFonts w:eastAsiaTheme="minorEastAsia"/>
          <w:color w:val="000000" w:themeColor="text1"/>
        </w:rPr>
        <w:fldChar w:fldCharType="separate"/>
      </w:r>
      <w:r w:rsidR="00E11B25" w:rsidRPr="00E11B25">
        <w:rPr>
          <w:rFonts w:eastAsiaTheme="minorEastAsia"/>
          <w:color w:val="000000" w:themeColor="text1"/>
        </w:rPr>
        <w:t>Рисунок 13</w:t>
      </w:r>
      <w:r w:rsidRPr="00D564B7">
        <w:rPr>
          <w:rFonts w:eastAsiaTheme="minorEastAsia"/>
          <w:color w:val="000000" w:themeColor="text1"/>
        </w:rPr>
        <w:fldChar w:fldCharType="end"/>
      </w:r>
      <w:r w:rsidRPr="00D564B7">
        <w:rPr>
          <w:rFonts w:eastAsiaTheme="minorEastAsia"/>
          <w:color w:val="000000" w:themeColor="text1"/>
        </w:rPr>
        <w:t>).</w:t>
      </w:r>
      <w:r w:rsidR="000C1193" w:rsidRPr="000C1193">
        <w:rPr>
          <w:rFonts w:eastAsiaTheme="minorEastAsia"/>
        </w:rPr>
        <w:t xml:space="preserve"> </w:t>
      </w:r>
      <w:r w:rsidR="000C1193">
        <w:rPr>
          <w:rFonts w:eastAsiaTheme="minorEastAsia"/>
        </w:rPr>
        <w:t>Карточку можно найти на вкладке</w:t>
      </w:r>
      <w:r w:rsidR="000470B3">
        <w:rPr>
          <w:rFonts w:eastAsiaTheme="minorEastAsia"/>
          <w:color w:val="000000" w:themeColor="text1"/>
        </w:rPr>
        <w:t xml:space="preserve"> </w:t>
      </w:r>
      <w:r w:rsidR="000470B3">
        <w:rPr>
          <w:rFonts w:eastAsiaTheme="minorEastAsia"/>
        </w:rPr>
        <w:t>«Информационные системы».</w:t>
      </w:r>
      <w:r w:rsidRPr="00D564B7">
        <w:rPr>
          <w:rFonts w:eastAsiaTheme="minorEastAsia"/>
          <w:color w:val="000000" w:themeColor="text1"/>
        </w:rPr>
        <w:t xml:space="preserve"> Будет запущен визард удаления связи витрины ПОДД.</w:t>
      </w:r>
    </w:p>
    <w:p w14:paraId="55018AC5" w14:textId="076025E7"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C54DD7">
        <w:rPr>
          <w:rFonts w:eastAsiaTheme="minorEastAsia"/>
          <w:i/>
          <w:iCs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>организации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_Ref86140100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lastRenderedPageBreak/>
        <w:t>205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 На этой форме нужно выбрать одну организацию из списка для дальнейшего удаления соответствия между витриной данных ПОДД и учетной записью ИС УВ выбранной организации.</w:t>
      </w:r>
    </w:p>
    <w:p w14:paraId="37358B39" w14:textId="77777777" w:rsidR="005C4134" w:rsidRDefault="005C4134" w:rsidP="005C4134">
      <w:pPr>
        <w:pStyle w:val="13"/>
        <w:keepNext/>
        <w:numPr>
          <w:ilvl w:val="0"/>
          <w:numId w:val="0"/>
        </w:numPr>
        <w:tabs>
          <w:tab w:val="clear" w:pos="1134"/>
          <w:tab w:val="left" w:pos="709"/>
        </w:tabs>
      </w:pPr>
      <w:r w:rsidRPr="00A00D11">
        <w:rPr>
          <w:noProof/>
        </w:rPr>
        <w:drawing>
          <wp:inline distT="0" distB="0" distL="0" distR="0" wp14:anchorId="3B54DBB5" wp14:editId="417D7DA7">
            <wp:extent cx="6480175" cy="36245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D384" w14:textId="2BCC86CD" w:rsidR="005C4134" w:rsidRPr="00C54DD7" w:rsidRDefault="005C4134" w:rsidP="005C4134">
      <w:pPr>
        <w:pStyle w:val="aff4"/>
      </w:pPr>
      <w:bookmarkStart w:id="11057" w:name="_Ref86140100"/>
      <w:r>
        <w:t xml:space="preserve">Рисунок </w:t>
      </w:r>
      <w:fldSimple w:instr=" SEQ Рисунок \* ARABIC ">
        <w:r w:rsidR="00E11B25">
          <w:rPr>
            <w:noProof/>
          </w:rPr>
          <w:t>205</w:t>
        </w:r>
      </w:fldSimple>
      <w:bookmarkEnd w:id="11057"/>
      <w:r>
        <w:t xml:space="preserve"> – форма выбора организации</w:t>
      </w:r>
    </w:p>
    <w:p w14:paraId="32011F35" w14:textId="37AACFD4"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среды ПОДД</w:t>
      </w:r>
      <w:r>
        <w:t xml:space="preserve"> (</w:t>
      </w:r>
      <w:r>
        <w:fldChar w:fldCharType="begin"/>
      </w:r>
      <w:r>
        <w:instrText xml:space="preserve"> REF _Ref86140207 \h </w:instrText>
      </w:r>
      <w:r>
        <w:fldChar w:fldCharType="separate"/>
      </w:r>
      <w:r w:rsidR="00E11B25">
        <w:t xml:space="preserve">Рисунок </w:t>
      </w:r>
      <w:r w:rsidR="00E11B25">
        <w:rPr>
          <w:noProof/>
        </w:rPr>
        <w:t>206</w:t>
      </w:r>
      <w:r>
        <w:fldChar w:fldCharType="end"/>
      </w:r>
      <w:r>
        <w:t xml:space="preserve">). На этой форме нужно выбрать одну из сред ПОДД, в которой требуется удалить соответствие между </w:t>
      </w:r>
      <w:r>
        <w:rPr>
          <w:rFonts w:eastAsiaTheme="minorEastAsia"/>
        </w:rPr>
        <w:t>витриной данных ПОДД и</w:t>
      </w:r>
      <w:r>
        <w:t xml:space="preserve"> </w:t>
      </w:r>
      <w:r>
        <w:rPr>
          <w:rFonts w:eastAsiaTheme="minorEastAsia"/>
        </w:rPr>
        <w:t>учетной записью ИС УВ.</w:t>
      </w:r>
    </w:p>
    <w:p w14:paraId="70170D31" w14:textId="77777777" w:rsidR="005C4134" w:rsidRDefault="005C4134" w:rsidP="005C4134">
      <w:pPr>
        <w:pStyle w:val="affff"/>
        <w:ind w:firstLine="0"/>
      </w:pPr>
    </w:p>
    <w:p w14:paraId="3F6201F1" w14:textId="77777777" w:rsidR="005C4134" w:rsidRDefault="005C4134" w:rsidP="005C4134">
      <w:pPr>
        <w:pStyle w:val="affff"/>
        <w:keepNext/>
        <w:ind w:firstLine="0"/>
      </w:pPr>
      <w:r w:rsidRPr="00A00D11">
        <w:rPr>
          <w:noProof/>
        </w:rPr>
        <w:drawing>
          <wp:inline distT="0" distB="0" distL="0" distR="0" wp14:anchorId="064A53C7" wp14:editId="6C7CA02E">
            <wp:extent cx="6480175" cy="28460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5F2E" w14:textId="2AF251A8" w:rsidR="005C4134" w:rsidRDefault="005C4134" w:rsidP="005C4134">
      <w:pPr>
        <w:pStyle w:val="aff4"/>
      </w:pPr>
      <w:bookmarkStart w:id="11058" w:name="_Ref86140207"/>
      <w:r>
        <w:t xml:space="preserve">Рисунок </w:t>
      </w:r>
      <w:fldSimple w:instr=" SEQ Рисунок \* ARABIC ">
        <w:r w:rsidR="00E11B25">
          <w:rPr>
            <w:noProof/>
          </w:rPr>
          <w:t>206</w:t>
        </w:r>
      </w:fldSimple>
      <w:bookmarkEnd w:id="11058"/>
      <w:r>
        <w:t xml:space="preserve"> – форма выбора среды ПОДД</w:t>
      </w:r>
    </w:p>
    <w:p w14:paraId="1FDD3F61" w14:textId="5B61A56F"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lastRenderedPageBreak/>
        <w:t>Откроется</w:t>
      </w:r>
      <w:r w:rsidRPr="00C56E73">
        <w:rPr>
          <w:rFonts w:eastAsiaTheme="minorEastAsia"/>
        </w:rPr>
        <w:t xml:space="preserve"> форма выбора</w:t>
      </w:r>
      <w:r>
        <w:rPr>
          <w:rFonts w:eastAsiaTheme="minorEastAsia"/>
        </w:rPr>
        <w:t xml:space="preserve"> существующих связей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витрин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данных </w:t>
      </w:r>
      <w:r w:rsidRPr="00C56E73">
        <w:rPr>
          <w:rFonts w:eastAsiaTheme="minorEastAsia"/>
        </w:rPr>
        <w:t>ПОДД</w:t>
      </w:r>
      <w:r>
        <w:rPr>
          <w:rFonts w:eastAsiaTheme="minorEastAsia"/>
        </w:rPr>
        <w:t xml:space="preserve"> и учетных записей ИС УВ для выбранной организации</w:t>
      </w:r>
      <w:r w:rsidRPr="00C56E73"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_Ref86140379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207</w:t>
      </w:r>
      <w:r>
        <w:rPr>
          <w:rFonts w:eastAsiaTheme="minorEastAsia"/>
        </w:rPr>
        <w:fldChar w:fldCharType="end"/>
      </w:r>
      <w:r w:rsidRPr="00C56E73">
        <w:rPr>
          <w:rFonts w:eastAsiaTheme="minorEastAsia"/>
        </w:rPr>
        <w:t>). На этой форме нужно выбрать одну из</w:t>
      </w:r>
      <w:r>
        <w:rPr>
          <w:rFonts w:eastAsiaTheme="minorEastAsia"/>
        </w:rPr>
        <w:t xml:space="preserve"> связей</w:t>
      </w: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витрин данных ПОДД с учетными записями ИС УВ</w:t>
      </w:r>
      <w:r w:rsidRPr="00C56E73">
        <w:rPr>
          <w:rFonts w:eastAsiaTheme="minorEastAsia"/>
        </w:rPr>
        <w:t>, котор</w:t>
      </w:r>
      <w:r>
        <w:rPr>
          <w:rFonts w:eastAsiaTheme="minorEastAsia"/>
        </w:rPr>
        <w:t>ую</w:t>
      </w:r>
      <w:r w:rsidRPr="00C56E73">
        <w:rPr>
          <w:rFonts w:eastAsiaTheme="minorEastAsia"/>
        </w:rPr>
        <w:t xml:space="preserve"> требуется </w:t>
      </w:r>
      <w:r>
        <w:rPr>
          <w:rFonts w:eastAsiaTheme="minorEastAsia"/>
        </w:rPr>
        <w:t>удалить.</w:t>
      </w:r>
    </w:p>
    <w:p w14:paraId="05D533A6" w14:textId="77777777" w:rsidR="005C4134" w:rsidRDefault="005C4134" w:rsidP="005C4134">
      <w:pPr>
        <w:pStyle w:val="affff"/>
        <w:keepNext/>
        <w:ind w:firstLine="0"/>
      </w:pPr>
      <w:r w:rsidRPr="001D0284">
        <w:rPr>
          <w:noProof/>
        </w:rPr>
        <w:drawing>
          <wp:inline distT="0" distB="0" distL="0" distR="0" wp14:anchorId="0419E8F8" wp14:editId="710B2711">
            <wp:extent cx="6480175" cy="360553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1EC0" w14:textId="3947AF24" w:rsidR="005C4134" w:rsidRDefault="005C4134" w:rsidP="005C4134">
      <w:pPr>
        <w:pStyle w:val="aff4"/>
      </w:pPr>
      <w:bookmarkStart w:id="11059" w:name="_Ref86140379"/>
      <w:r>
        <w:t xml:space="preserve">Рисунок </w:t>
      </w:r>
      <w:fldSimple w:instr=" SEQ Рисунок \* ARABIC ">
        <w:r w:rsidR="00E11B25">
          <w:rPr>
            <w:noProof/>
          </w:rPr>
          <w:t>207</w:t>
        </w:r>
      </w:fldSimple>
      <w:bookmarkEnd w:id="11059"/>
      <w:r>
        <w:t xml:space="preserve"> – форма выбора связей витрины данных ПОДД и учетных записей ИС УВ</w:t>
      </w:r>
    </w:p>
    <w:p w14:paraId="1447957A" w14:textId="38393C94" w:rsidR="005C4134" w:rsidRDefault="005C4134" w:rsidP="005C4134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 </w:t>
      </w:r>
      <w:r>
        <w:rPr>
          <w:rFonts w:eastAsiaTheme="minorEastAsia"/>
        </w:rPr>
        <w:t>с предложением выбрать еще одну связь витрины данных ПОДД с учетной записью ИС УВ для дальнейшего удаления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_Ref86141281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208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193E281D" w14:textId="77777777" w:rsidR="005C4134" w:rsidRDefault="005C4134" w:rsidP="005C4134">
      <w:pPr>
        <w:pStyle w:val="affff"/>
        <w:keepNext/>
        <w:ind w:firstLine="0"/>
      </w:pPr>
      <w:r w:rsidRPr="001D0284">
        <w:rPr>
          <w:noProof/>
        </w:rPr>
        <w:lastRenderedPageBreak/>
        <w:drawing>
          <wp:inline distT="0" distB="0" distL="0" distR="0" wp14:anchorId="53E6A120" wp14:editId="51C01C78">
            <wp:extent cx="6480175" cy="33420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9C42" w14:textId="171362EB" w:rsidR="005C4134" w:rsidRPr="00C32ED2" w:rsidRDefault="005C4134" w:rsidP="005C4134">
      <w:pPr>
        <w:pStyle w:val="aff4"/>
      </w:pPr>
      <w:bookmarkStart w:id="11060" w:name="_Ref86141281"/>
      <w:r>
        <w:t xml:space="preserve">Рисунок </w:t>
      </w:r>
      <w:fldSimple w:instr=" SEQ Рисунок \* ARABIC ">
        <w:r w:rsidR="00E11B25">
          <w:rPr>
            <w:noProof/>
          </w:rPr>
          <w:t>208</w:t>
        </w:r>
      </w:fldSimple>
      <w:bookmarkEnd w:id="11060"/>
      <w:r>
        <w:t xml:space="preserve"> – форма с предложением выбора еще одной связи витрины данных ПОДД и ИС УВ для удаления</w:t>
      </w:r>
    </w:p>
    <w:p w14:paraId="06983A8A" w14:textId="12562FEE" w:rsidR="005C4134" w:rsidRDefault="005C4134" w:rsidP="005C4134">
      <w:pPr>
        <w:pStyle w:val="affff"/>
        <w:ind w:firstLine="720"/>
        <w:rPr>
          <w:rFonts w:eastAsiaTheme="minorEastAsia"/>
        </w:rPr>
      </w:pPr>
      <w:r w:rsidRPr="00C56E73">
        <w:rPr>
          <w:rFonts w:eastAsiaTheme="minorEastAsia"/>
        </w:rPr>
        <w:t xml:space="preserve"> </w:t>
      </w:r>
      <w:r>
        <w:rPr>
          <w:rFonts w:eastAsiaTheme="minorEastAsia"/>
        </w:rPr>
        <w:t>При необходимости нажать кнопку «</w:t>
      </w:r>
      <w:r w:rsidRPr="009E4E1E">
        <w:rPr>
          <w:rFonts w:eastAsiaTheme="minorEastAsia"/>
          <w:i/>
        </w:rPr>
        <w:t xml:space="preserve">Да, хочу </w:t>
      </w:r>
      <w:r>
        <w:rPr>
          <w:rFonts w:eastAsiaTheme="minorEastAsia"/>
          <w:i/>
        </w:rPr>
        <w:t>выбрать еще</w:t>
      </w:r>
      <w:r>
        <w:rPr>
          <w:rFonts w:eastAsiaTheme="minorEastAsia"/>
        </w:rPr>
        <w:t>», тогда вы будете перенаправлены на форму выбора еще одной связи витрины данных ПОДД и учетной записи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_Ref86140379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207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 При этом ранее выбранные связи в списке будут скрыты. Выберите все витрины данных ПОДД, для которых требуется удалить связь с учетной записью ИС УВ и после этого нажмите кнопку «</w:t>
      </w:r>
      <w:r w:rsidRPr="009E4E1E">
        <w:rPr>
          <w:rFonts w:eastAsiaTheme="minorEastAsia"/>
          <w:i/>
        </w:rPr>
        <w:t>Нет, продолжить</w:t>
      </w:r>
      <w:r>
        <w:rPr>
          <w:rFonts w:eastAsiaTheme="minorEastAsia"/>
        </w:rPr>
        <w:t>».</w:t>
      </w:r>
    </w:p>
    <w:p w14:paraId="190A7A35" w14:textId="4E44C71D"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подтверждения удаления связей для выбранных витрин данных ПОДД и учетных записей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_Ref86141506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209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</w:p>
    <w:p w14:paraId="41FEF976" w14:textId="77777777" w:rsidR="005C4134" w:rsidRDefault="005C4134" w:rsidP="005C4134">
      <w:pPr>
        <w:pStyle w:val="affff"/>
        <w:keepNext/>
        <w:ind w:firstLine="0"/>
      </w:pPr>
      <w:r w:rsidRPr="001D0284">
        <w:rPr>
          <w:noProof/>
        </w:rPr>
        <w:lastRenderedPageBreak/>
        <w:drawing>
          <wp:inline distT="0" distB="0" distL="0" distR="0" wp14:anchorId="52110B3F" wp14:editId="72E9600D">
            <wp:extent cx="6480175" cy="675767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7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F2E5" w14:textId="525F17F9" w:rsidR="005C4134" w:rsidRDefault="005C4134" w:rsidP="005C4134">
      <w:pPr>
        <w:pStyle w:val="aff4"/>
      </w:pPr>
      <w:bookmarkStart w:id="11061" w:name="_Ref86141506"/>
      <w:r>
        <w:t xml:space="preserve">Рисунок </w:t>
      </w:r>
      <w:fldSimple w:instr=" SEQ Рисунок \* ARABIC ">
        <w:r w:rsidR="00E11B25">
          <w:rPr>
            <w:noProof/>
          </w:rPr>
          <w:t>209</w:t>
        </w:r>
      </w:fldSimple>
      <w:bookmarkEnd w:id="11061"/>
      <w:r>
        <w:t xml:space="preserve"> – форма подтверждения удаления связей между витринами данных ПОДД и учетной записью ИС УВ</w:t>
      </w:r>
    </w:p>
    <w:p w14:paraId="51D73519" w14:textId="77777777" w:rsidR="005C4134" w:rsidRDefault="005C4134" w:rsidP="005C4134">
      <w:pPr>
        <w:pStyle w:val="affff"/>
        <w:ind w:firstLine="720"/>
      </w:pPr>
      <w:r>
        <w:t>Нажмите кнопку «</w:t>
      </w:r>
      <w:r w:rsidRPr="009E4E1E">
        <w:rPr>
          <w:i/>
        </w:rPr>
        <w:t>Да, уверен</w:t>
      </w:r>
      <w:r>
        <w:t xml:space="preserve">» для удаления связей между выбранными витринами данных ПОДД и учетными записями ИС УВ. </w:t>
      </w:r>
    </w:p>
    <w:p w14:paraId="481CEE4D" w14:textId="77777777" w:rsidR="005C4134" w:rsidRDefault="005C4134" w:rsidP="005C4134">
      <w:pPr>
        <w:pStyle w:val="affff"/>
        <w:ind w:firstLine="720"/>
      </w:pPr>
      <w:r w:rsidRPr="0074504C">
        <w:rPr>
          <w:i/>
        </w:rPr>
        <w:t>Примечание:</w:t>
      </w:r>
      <w:r>
        <w:t xml:space="preserve"> при нажатии на кнопку «</w:t>
      </w:r>
      <w:r w:rsidRPr="009E4E1E">
        <w:rPr>
          <w:i/>
        </w:rPr>
        <w:t>Нет, отменить действие</w:t>
      </w:r>
      <w:r>
        <w:t>» все выбранные связи удалены не будут</w:t>
      </w:r>
      <w:r>
        <w:rPr>
          <w:rFonts w:eastAsiaTheme="minorEastAsia"/>
        </w:rPr>
        <w:t>.</w:t>
      </w:r>
    </w:p>
    <w:p w14:paraId="18EEE13B" w14:textId="24824315" w:rsidR="005C4134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окно с сообщением об успешном удалении связей витрин данных ПОДД и учетными записями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_Ref86141820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210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1F43656F" w14:textId="77777777" w:rsidR="005C4134" w:rsidRDefault="005C4134" w:rsidP="005C4134">
      <w:pPr>
        <w:pStyle w:val="affff"/>
        <w:keepNext/>
        <w:ind w:firstLine="0"/>
      </w:pPr>
      <w:r w:rsidRPr="007A669C">
        <w:rPr>
          <w:rFonts w:eastAsiaTheme="minorEastAsia"/>
          <w:noProof/>
        </w:rPr>
        <w:lastRenderedPageBreak/>
        <w:drawing>
          <wp:inline distT="0" distB="0" distL="0" distR="0" wp14:anchorId="7E16CFB3" wp14:editId="4C2B0555">
            <wp:extent cx="6480175" cy="3120390"/>
            <wp:effectExtent l="0" t="0" r="0" b="381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145C" w14:textId="46165633" w:rsidR="005C4134" w:rsidRPr="00DA61E7" w:rsidRDefault="005C4134" w:rsidP="005C4134">
      <w:pPr>
        <w:pStyle w:val="aff4"/>
      </w:pPr>
      <w:bookmarkStart w:id="11062" w:name="_Ref86141820"/>
      <w:r>
        <w:t xml:space="preserve">Рисунок </w:t>
      </w:r>
      <w:fldSimple w:instr=" SEQ Рисунок \* ARABIC ">
        <w:r w:rsidR="00E11B25">
          <w:rPr>
            <w:noProof/>
          </w:rPr>
          <w:t>210</w:t>
        </w:r>
      </w:fldSimple>
      <w:bookmarkEnd w:id="11062"/>
      <w:r>
        <w:t xml:space="preserve"> – окно с сообщением об успешном удалении связей витрин данных ПОДД и ИС УВ</w:t>
      </w:r>
    </w:p>
    <w:p w14:paraId="79F500BC" w14:textId="189A7EFA" w:rsidR="005C4134" w:rsidRPr="00DA61E7" w:rsidRDefault="005C4134" w:rsidP="005C4134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Визард удаления связи витрины ПОДД </w:t>
      </w:r>
      <w:r w:rsidRPr="006350AF">
        <w:rPr>
          <w:rFonts w:eastAsiaTheme="minorEastAsia"/>
        </w:rPr>
        <w:t xml:space="preserve">может быть </w:t>
      </w:r>
      <w:r>
        <w:rPr>
          <w:rFonts w:eastAsiaTheme="minorEastAsia"/>
        </w:rPr>
        <w:t>запущен</w:t>
      </w:r>
      <w:r w:rsidRPr="00EF6F8A">
        <w:rPr>
          <w:rFonts w:eastAsiaTheme="minorEastAsia"/>
          <w:color w:val="FF0000"/>
        </w:rPr>
        <w:t xml:space="preserve"> </w:t>
      </w:r>
      <w:r w:rsidRPr="003D1488">
        <w:rPr>
          <w:rFonts w:eastAsiaTheme="minorEastAsia"/>
          <w:color w:val="000000" w:themeColor="text1"/>
        </w:rPr>
        <w:t>из</w:t>
      </w:r>
      <w:r w:rsidRPr="00DA61E7">
        <w:rPr>
          <w:rFonts w:eastAsiaTheme="minorEastAsia"/>
        </w:rPr>
        <w:t xml:space="preserve"> карточки учетной записи ИС УВ. Для этого на вкладке «</w:t>
      </w:r>
      <w:r w:rsidRPr="00124905">
        <w:rPr>
          <w:rFonts w:eastAsiaTheme="minorEastAsia"/>
          <w:i/>
        </w:rPr>
        <w:t>Витрины</w:t>
      </w:r>
      <w:r w:rsidRPr="00DA61E7">
        <w:rPr>
          <w:rFonts w:eastAsiaTheme="minorEastAsia"/>
        </w:rPr>
        <w:t>» нажмите кнопку «</w:t>
      </w:r>
      <w:r w:rsidRPr="00124905">
        <w:rPr>
          <w:rFonts w:eastAsiaTheme="minorEastAsia"/>
          <w:i/>
        </w:rPr>
        <w:t>Удалить связь</w:t>
      </w:r>
      <w:r w:rsidRPr="00DA61E7">
        <w:rPr>
          <w:rFonts w:eastAsiaTheme="minorEastAsia"/>
        </w:rPr>
        <w:t xml:space="preserve">» напротив выбранной </w:t>
      </w:r>
      <w:r>
        <w:rPr>
          <w:rFonts w:eastAsiaTheme="minorEastAsia"/>
        </w:rPr>
        <w:t>витрины</w:t>
      </w:r>
      <w:r w:rsidRPr="00DA61E7">
        <w:rPr>
          <w:rFonts w:eastAsiaTheme="minorEastAsia"/>
        </w:rPr>
        <w:t xml:space="preserve"> (</w:t>
      </w:r>
      <w:r w:rsidRPr="00DA61E7">
        <w:rPr>
          <w:rFonts w:eastAsiaTheme="minorEastAsia"/>
        </w:rPr>
        <w:fldChar w:fldCharType="begin"/>
      </w:r>
      <w:r w:rsidRPr="00DA61E7">
        <w:rPr>
          <w:rFonts w:eastAsiaTheme="minorEastAsia"/>
        </w:rPr>
        <w:instrText xml:space="preserve"> REF _Ref86142194 \h </w:instrText>
      </w:r>
      <w:r>
        <w:rPr>
          <w:rFonts w:eastAsiaTheme="minorEastAsia"/>
        </w:rPr>
        <w:instrText xml:space="preserve"> \* MERGEFORMAT </w:instrText>
      </w:r>
      <w:r w:rsidRPr="00DA61E7">
        <w:rPr>
          <w:rFonts w:eastAsiaTheme="minorEastAsia"/>
        </w:rPr>
      </w:r>
      <w:r w:rsidRPr="00DA61E7"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211</w:t>
      </w:r>
      <w:r w:rsidRPr="00DA61E7">
        <w:rPr>
          <w:rFonts w:eastAsiaTheme="minorEastAsia"/>
        </w:rPr>
        <w:fldChar w:fldCharType="end"/>
      </w:r>
      <w:r w:rsidRPr="00DA61E7">
        <w:rPr>
          <w:rFonts w:eastAsiaTheme="minorEastAsia"/>
        </w:rPr>
        <w:t>).</w:t>
      </w:r>
    </w:p>
    <w:p w14:paraId="472A1B1E" w14:textId="77777777" w:rsidR="005C4134" w:rsidRDefault="005C4134" w:rsidP="005C4134">
      <w:pPr>
        <w:keepNext/>
        <w:ind w:firstLine="0"/>
      </w:pPr>
      <w:r w:rsidRPr="00DA61E7">
        <w:rPr>
          <w:noProof/>
        </w:rPr>
        <w:lastRenderedPageBreak/>
        <w:drawing>
          <wp:inline distT="0" distB="0" distL="0" distR="0" wp14:anchorId="297858BC" wp14:editId="08F0E962">
            <wp:extent cx="6480175" cy="4492625"/>
            <wp:effectExtent l="0" t="0" r="0" b="317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1A40" w14:textId="271FFCE7" w:rsidR="005C4134" w:rsidRDefault="005C4134" w:rsidP="005C4134">
      <w:pPr>
        <w:pStyle w:val="aff4"/>
      </w:pPr>
      <w:bookmarkStart w:id="11063" w:name="_Ref86142194"/>
      <w:r>
        <w:t xml:space="preserve">Рисунок </w:t>
      </w:r>
      <w:fldSimple w:instr=" SEQ Рисунок \* ARABIC ">
        <w:r w:rsidR="00E11B25">
          <w:rPr>
            <w:noProof/>
          </w:rPr>
          <w:t>211</w:t>
        </w:r>
      </w:fldSimple>
      <w:bookmarkEnd w:id="11063"/>
      <w:r>
        <w:t xml:space="preserve"> – форма карточки учетной записи ИС УВ со списком связанных витрин данных ПОДД</w:t>
      </w:r>
    </w:p>
    <w:p w14:paraId="1C7EE69D" w14:textId="781034F7" w:rsidR="005C4134" w:rsidRDefault="005C4134" w:rsidP="005C4134">
      <w:pPr>
        <w:pStyle w:val="affff"/>
        <w:ind w:firstLine="720"/>
        <w:rPr>
          <w:rFonts w:eastAsiaTheme="minorEastAsia"/>
        </w:rPr>
      </w:pPr>
      <w:r w:rsidRPr="00DA61E7">
        <w:rPr>
          <w:rFonts w:eastAsiaTheme="minorEastAsia"/>
        </w:rPr>
        <w:t xml:space="preserve">Вы будете перенаправлены на форму </w:t>
      </w:r>
      <w:r>
        <w:rPr>
          <w:rFonts w:eastAsiaTheme="minorEastAsia"/>
        </w:rPr>
        <w:t>подтверждения удаления связи выбранной витрины данных ПОДД и учетной записи ИС УВ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_Ref86141506 \h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209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4B61D4F3" w14:textId="77777777" w:rsidR="004D62F6" w:rsidRPr="00E34193" w:rsidRDefault="004D62F6" w:rsidP="004D62F6">
      <w:pPr>
        <w:pStyle w:val="20"/>
      </w:pPr>
      <w:bookmarkStart w:id="11064" w:name="_Ref90052633"/>
      <w:bookmarkStart w:id="11065" w:name="_Ref90052634"/>
      <w:bookmarkStart w:id="11066" w:name="_Toc91517468"/>
      <w:r>
        <w:t>Управление доступами к регламентированным запросам ПОДД</w:t>
      </w:r>
      <w:bookmarkEnd w:id="11064"/>
      <w:bookmarkEnd w:id="11065"/>
      <w:bookmarkEnd w:id="11066"/>
    </w:p>
    <w:p w14:paraId="033345CC" w14:textId="77777777" w:rsidR="004D62F6" w:rsidRDefault="004D62F6" w:rsidP="00830CDD">
      <w:pPr>
        <w:pStyle w:val="31"/>
      </w:pPr>
      <w:bookmarkStart w:id="11067" w:name="_Toc91517469"/>
      <w:r>
        <w:t>Добавление критерия доступа к регламентированному запросу ПОДД</w:t>
      </w:r>
      <w:bookmarkEnd w:id="11067"/>
    </w:p>
    <w:p w14:paraId="61095C94" w14:textId="77777777" w:rsidR="00D36361" w:rsidRDefault="00D36361" w:rsidP="004D62F6">
      <w:pPr>
        <w:pStyle w:val="affff"/>
        <w:ind w:firstLine="720"/>
        <w:rPr>
          <w:rFonts w:eastAsiaTheme="minorEastAsia"/>
        </w:rPr>
      </w:pPr>
      <w:r w:rsidRPr="00D36361">
        <w:rPr>
          <w:rFonts w:eastAsiaTheme="minorEastAsia"/>
        </w:rPr>
        <w:t xml:space="preserve">Функциональность добавления критерия доступа позволяет организации-владельцу регламентированного запроса расширять перечень организаций, которые могут получить к нему доступ в роли Потребителя данных. </w:t>
      </w:r>
    </w:p>
    <w:p w14:paraId="3F317FD2" w14:textId="08DADCA7" w:rsidR="004D62F6" w:rsidRPr="00C54DD7" w:rsidRDefault="004D62F6" w:rsidP="004D62F6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Для перехода к </w:t>
      </w:r>
      <w:r w:rsidR="001A1A2A">
        <w:rPr>
          <w:rFonts w:eastAsiaTheme="minorEastAsia"/>
        </w:rPr>
        <w:t>добавл</w:t>
      </w:r>
      <w:r w:rsidR="009D58A0">
        <w:rPr>
          <w:rFonts w:eastAsiaTheme="minorEastAsia"/>
        </w:rPr>
        <w:t xml:space="preserve">ению критерия доступа к запросу </w:t>
      </w:r>
      <w:r w:rsidRPr="00C54DD7">
        <w:rPr>
          <w:rFonts w:eastAsiaTheme="minorEastAsia"/>
        </w:rPr>
        <w:t>следует выбрать соо</w:t>
      </w:r>
      <w:r>
        <w:rPr>
          <w:rFonts w:eastAsiaTheme="minorEastAsia"/>
        </w:rPr>
        <w:t>тветствующую карточку из панели б</w:t>
      </w:r>
      <w:r w:rsidRPr="00C54DD7">
        <w:rPr>
          <w:rFonts w:eastAsiaTheme="minorEastAsia"/>
        </w:rPr>
        <w:t>ыстрых действий на главной странице автори</w:t>
      </w:r>
      <w:r>
        <w:rPr>
          <w:rFonts w:eastAsiaTheme="minorEastAsia"/>
        </w:rPr>
        <w:t xml:space="preserve">зованного пользователя </w:t>
      </w:r>
      <w:r w:rsidRPr="002060F8">
        <w:rPr>
          <w:rFonts w:eastAsiaTheme="minorEastAsia"/>
        </w:rPr>
        <w:t>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13</w:t>
      </w:r>
      <w:r w:rsidRPr="002060F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  <w:r w:rsidR="00D36361">
        <w:rPr>
          <w:rFonts w:eastAsiaTheme="minorEastAsia"/>
        </w:rPr>
        <w:t xml:space="preserve"> Карточку можно найти на вкладке «Информационные системы».</w:t>
      </w:r>
      <w:r w:rsidRPr="00C54DD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запущен визард добавления </w:t>
      </w:r>
      <w:r w:rsidR="009D58A0">
        <w:rPr>
          <w:rFonts w:eastAsiaTheme="minorEastAsia"/>
        </w:rPr>
        <w:t>критерия доступа к запросу ПОДД</w:t>
      </w:r>
      <w:r>
        <w:rPr>
          <w:rFonts w:eastAsiaTheme="minorEastAsia"/>
        </w:rPr>
        <w:t>.</w:t>
      </w:r>
    </w:p>
    <w:p w14:paraId="690174E7" w14:textId="5CEDB4E2" w:rsidR="004D62F6" w:rsidRDefault="004D62F6" w:rsidP="004D62F6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C54DD7">
        <w:rPr>
          <w:rFonts w:eastAsiaTheme="minorEastAsia"/>
          <w:i/>
          <w:iCs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>организации</w:t>
      </w:r>
      <w:r w:rsidR="009D58A0">
        <w:rPr>
          <w:rFonts w:eastAsiaTheme="minorEastAsia"/>
        </w:rPr>
        <w:t xml:space="preserve">-владельца </w:t>
      </w:r>
      <w:r w:rsidR="009D58A0">
        <w:rPr>
          <w:rFonts w:eastAsiaTheme="minorEastAsia"/>
        </w:rPr>
        <w:lastRenderedPageBreak/>
        <w:t>запроса ПОДД</w:t>
      </w:r>
      <w:r>
        <w:rPr>
          <w:rFonts w:eastAsiaTheme="minorEastAsia"/>
        </w:rPr>
        <w:t xml:space="preserve"> (</w:t>
      </w:r>
      <w:r w:rsidR="00BF1747">
        <w:rPr>
          <w:rFonts w:eastAsiaTheme="minorEastAsia"/>
        </w:rPr>
        <w:fldChar w:fldCharType="begin"/>
      </w:r>
      <w:r w:rsidR="00BF1747">
        <w:rPr>
          <w:rFonts w:eastAsiaTheme="minorEastAsia"/>
        </w:rPr>
        <w:instrText xml:space="preserve"> REF _Ref90041857 \h </w:instrText>
      </w:r>
      <w:r w:rsidR="00BF1747">
        <w:rPr>
          <w:rFonts w:eastAsiaTheme="minorEastAsia"/>
        </w:rPr>
      </w:r>
      <w:r w:rsidR="00BF1747">
        <w:rPr>
          <w:rFonts w:eastAsiaTheme="minorEastAsia"/>
        </w:rPr>
        <w:fldChar w:fldCharType="separate"/>
      </w:r>
      <w:r w:rsidR="00E11B25" w:rsidRPr="009D58A0">
        <w:rPr>
          <w:rFonts w:eastAsiaTheme="minorEastAsia"/>
        </w:rPr>
        <w:t xml:space="preserve">Рисунок </w:t>
      </w:r>
      <w:r w:rsidR="00E11B25">
        <w:rPr>
          <w:rFonts w:eastAsiaTheme="minorEastAsia"/>
          <w:noProof/>
        </w:rPr>
        <w:t>212</w:t>
      </w:r>
      <w:r w:rsidR="00BF1747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выбрать одну организацию из списка для дальнейшего </w:t>
      </w:r>
      <w:r w:rsidR="009D58A0">
        <w:rPr>
          <w:rFonts w:eastAsiaTheme="minorEastAsia"/>
        </w:rPr>
        <w:t>выбора запроса</w:t>
      </w:r>
      <w:r w:rsidR="00EB0CF8">
        <w:rPr>
          <w:rFonts w:eastAsiaTheme="minorEastAsia"/>
        </w:rPr>
        <w:t xml:space="preserve"> ПОДД</w:t>
      </w:r>
      <w:r>
        <w:rPr>
          <w:rFonts w:eastAsiaTheme="minorEastAsia"/>
        </w:rPr>
        <w:t>.</w:t>
      </w:r>
    </w:p>
    <w:p w14:paraId="77EEA50C" w14:textId="77777777" w:rsidR="009D58A0" w:rsidRDefault="00114EE6" w:rsidP="009D58A0">
      <w:pPr>
        <w:pStyle w:val="13"/>
        <w:keepNext/>
        <w:numPr>
          <w:ilvl w:val="0"/>
          <w:numId w:val="0"/>
        </w:numPr>
        <w:tabs>
          <w:tab w:val="clear" w:pos="1134"/>
          <w:tab w:val="left" w:pos="709"/>
        </w:tabs>
      </w:pPr>
      <w:r>
        <w:rPr>
          <w:noProof/>
        </w:rPr>
        <w:drawing>
          <wp:inline distT="0" distB="0" distL="0" distR="0" wp14:anchorId="1D361A36" wp14:editId="3F9859A4">
            <wp:extent cx="6480175" cy="5290820"/>
            <wp:effectExtent l="0" t="0" r="0" b="508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31D" w14:textId="3BAAE8D9" w:rsidR="004D62F6" w:rsidRPr="009D58A0" w:rsidRDefault="009D58A0" w:rsidP="009D58A0">
      <w:pPr>
        <w:pStyle w:val="aff4"/>
        <w:rPr>
          <w:rFonts w:eastAsiaTheme="minorEastAsia"/>
        </w:rPr>
      </w:pPr>
      <w:bookmarkStart w:id="11068" w:name="_Ref90041857"/>
      <w:bookmarkStart w:id="11069" w:name="_Ref90035247"/>
      <w:r w:rsidRPr="009D58A0">
        <w:rPr>
          <w:rFonts w:eastAsiaTheme="minorEastAsia"/>
        </w:rPr>
        <w:t xml:space="preserve">Рисунок </w:t>
      </w:r>
      <w:r w:rsidRPr="009D58A0">
        <w:rPr>
          <w:rFonts w:eastAsiaTheme="minorEastAsia"/>
        </w:rPr>
        <w:fldChar w:fldCharType="begin"/>
      </w:r>
      <w:r w:rsidRPr="009D58A0">
        <w:rPr>
          <w:rFonts w:eastAsiaTheme="minorEastAsia"/>
        </w:rPr>
        <w:instrText xml:space="preserve"> SEQ Рисунок \* ARABIC </w:instrText>
      </w:r>
      <w:r w:rsidRPr="009D58A0">
        <w:rPr>
          <w:rFonts w:eastAsiaTheme="minorEastAsia"/>
        </w:rPr>
        <w:fldChar w:fldCharType="separate"/>
      </w:r>
      <w:r w:rsidR="00E11B25">
        <w:rPr>
          <w:rFonts w:eastAsiaTheme="minorEastAsia"/>
          <w:noProof/>
        </w:rPr>
        <w:t>212</w:t>
      </w:r>
      <w:r w:rsidRPr="009D58A0">
        <w:rPr>
          <w:rFonts w:eastAsiaTheme="minorEastAsia"/>
        </w:rPr>
        <w:fldChar w:fldCharType="end"/>
      </w:r>
      <w:bookmarkEnd w:id="11068"/>
      <w:r w:rsidRPr="009D58A0">
        <w:rPr>
          <w:rFonts w:eastAsiaTheme="minorEastAsia"/>
        </w:rPr>
        <w:t xml:space="preserve"> </w:t>
      </w:r>
      <w:r w:rsidR="004D62F6" w:rsidRPr="009D58A0">
        <w:rPr>
          <w:rFonts w:eastAsiaTheme="minorEastAsia"/>
        </w:rPr>
        <w:t xml:space="preserve">– форма выбора </w:t>
      </w:r>
      <w:r w:rsidRPr="009D58A0">
        <w:rPr>
          <w:rFonts w:eastAsiaTheme="minorEastAsia"/>
        </w:rPr>
        <w:t>владельца запроса ПОДД</w:t>
      </w:r>
      <w:bookmarkEnd w:id="11069"/>
    </w:p>
    <w:p w14:paraId="13045CCA" w14:textId="18CC3985" w:rsidR="004D62F6" w:rsidRDefault="004D62F6" w:rsidP="004D62F6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</w:t>
      </w:r>
      <w:r w:rsidR="009D58A0">
        <w:t>запроса</w:t>
      </w:r>
      <w:r w:rsidR="0090152D">
        <w:t xml:space="preserve"> ПОДД</w:t>
      </w:r>
      <w:r>
        <w:t xml:space="preserve"> (</w:t>
      </w:r>
      <w:r w:rsidR="005C1214">
        <w:fldChar w:fldCharType="begin"/>
      </w:r>
      <w:r w:rsidR="005C1214">
        <w:instrText xml:space="preserve"> REF _Ref90054523 \h </w:instrText>
      </w:r>
      <w:r w:rsidR="005C1214">
        <w:fldChar w:fldCharType="separate"/>
      </w:r>
      <w:r w:rsidR="00E11B25">
        <w:t xml:space="preserve">Рисунок </w:t>
      </w:r>
      <w:r w:rsidR="00E11B25">
        <w:rPr>
          <w:noProof/>
        </w:rPr>
        <w:t>213</w:t>
      </w:r>
      <w:r w:rsidR="005C1214">
        <w:fldChar w:fldCharType="end"/>
      </w:r>
      <w:r w:rsidRPr="001D0284">
        <w:t>)</w:t>
      </w:r>
      <w:r>
        <w:t>. На этой форме нужно выбрать од</w:t>
      </w:r>
      <w:r w:rsidR="009D58A0">
        <w:t>ин</w:t>
      </w:r>
      <w:r>
        <w:t xml:space="preserve"> из </w:t>
      </w:r>
      <w:r w:rsidR="009D58A0">
        <w:t>запросов</w:t>
      </w:r>
      <w:r>
        <w:t xml:space="preserve"> ПОДД, </w:t>
      </w:r>
      <w:r w:rsidR="009D58A0">
        <w:t>для</w:t>
      </w:r>
      <w:r>
        <w:t xml:space="preserve"> которо</w:t>
      </w:r>
      <w:r w:rsidR="009D58A0">
        <w:t>го</w:t>
      </w:r>
      <w:r>
        <w:t xml:space="preserve"> требуется</w:t>
      </w:r>
      <w:r w:rsidR="009D58A0">
        <w:t xml:space="preserve"> добавить критерий доступа</w:t>
      </w:r>
      <w:r>
        <w:rPr>
          <w:rFonts w:eastAsiaTheme="minorEastAsia"/>
        </w:rPr>
        <w:t>.</w:t>
      </w:r>
    </w:p>
    <w:p w14:paraId="29686F46" w14:textId="77777777" w:rsidR="004D62F6" w:rsidRDefault="004D62F6" w:rsidP="004D62F6">
      <w:pPr>
        <w:pStyle w:val="affff"/>
        <w:ind w:firstLine="0"/>
      </w:pPr>
    </w:p>
    <w:p w14:paraId="2681AB9F" w14:textId="77777777" w:rsidR="004D62F6" w:rsidRDefault="009857A6" w:rsidP="004D62F6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52B3C21E" wp14:editId="552AD50F">
            <wp:extent cx="6480175" cy="4768850"/>
            <wp:effectExtent l="0" t="0" r="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A869" w14:textId="370CB634" w:rsidR="004D62F6" w:rsidRDefault="004D62F6" w:rsidP="004D62F6">
      <w:pPr>
        <w:pStyle w:val="aff4"/>
      </w:pPr>
      <w:bookmarkStart w:id="11070" w:name="_Ref90054523"/>
      <w:bookmarkStart w:id="11071" w:name="_Ref90054502"/>
      <w:r>
        <w:t xml:space="preserve">Рисунок </w:t>
      </w:r>
      <w:fldSimple w:instr=" SEQ Рисунок \* ARABIC ">
        <w:r w:rsidR="00E11B25">
          <w:rPr>
            <w:noProof/>
          </w:rPr>
          <w:t>213</w:t>
        </w:r>
      </w:fldSimple>
      <w:bookmarkEnd w:id="11070"/>
      <w:r>
        <w:t xml:space="preserve"> – форма выбора </w:t>
      </w:r>
      <w:r w:rsidR="009D58A0">
        <w:t>запроса</w:t>
      </w:r>
      <w:r>
        <w:t xml:space="preserve"> ПОДД</w:t>
      </w:r>
      <w:bookmarkEnd w:id="11071"/>
    </w:p>
    <w:p w14:paraId="6FC6A014" w14:textId="11CCC1AF" w:rsidR="004D62F6" w:rsidRDefault="004D62F6" w:rsidP="004D62F6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</w:t>
      </w:r>
      <w:r w:rsidR="00BC07E1">
        <w:rPr>
          <w:rFonts w:eastAsiaTheme="minorEastAsia"/>
        </w:rPr>
        <w:t xml:space="preserve"> добавл</w:t>
      </w:r>
      <w:r w:rsidR="005C1214">
        <w:rPr>
          <w:rFonts w:eastAsiaTheme="minorEastAsia"/>
        </w:rPr>
        <w:t>е</w:t>
      </w:r>
      <w:r w:rsidR="00BC07E1">
        <w:rPr>
          <w:rFonts w:eastAsiaTheme="minorEastAsia"/>
        </w:rPr>
        <w:t>ния критерия доступа по ОГРН</w:t>
      </w:r>
      <w:r w:rsidRPr="00C56E73">
        <w:rPr>
          <w:rFonts w:eastAsiaTheme="minorEastAsia"/>
        </w:rPr>
        <w:t xml:space="preserve"> (</w:t>
      </w:r>
      <w:r w:rsidR="00747606">
        <w:rPr>
          <w:rFonts w:eastAsiaTheme="minorEastAsia"/>
        </w:rPr>
        <w:fldChar w:fldCharType="begin"/>
      </w:r>
      <w:r w:rsidR="00747606">
        <w:rPr>
          <w:rFonts w:eastAsiaTheme="minorEastAsia"/>
        </w:rPr>
        <w:instrText xml:space="preserve"> REF _Ref90049910 \h </w:instrText>
      </w:r>
      <w:r w:rsidR="00747606">
        <w:rPr>
          <w:rFonts w:eastAsiaTheme="minorEastAsia"/>
        </w:rPr>
      </w:r>
      <w:r w:rsidR="00747606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214</w:t>
      </w:r>
      <w:r w:rsidR="00747606">
        <w:rPr>
          <w:rFonts w:eastAsiaTheme="minorEastAsia"/>
        </w:rPr>
        <w:fldChar w:fldCharType="end"/>
      </w:r>
      <w:r w:rsidRPr="00C56E73">
        <w:rPr>
          <w:rFonts w:eastAsiaTheme="minorEastAsia"/>
        </w:rPr>
        <w:t xml:space="preserve">). На этой форме нужно </w:t>
      </w:r>
      <w:r w:rsidR="00747606">
        <w:rPr>
          <w:rFonts w:eastAsiaTheme="minorEastAsia"/>
        </w:rPr>
        <w:t xml:space="preserve">указать </w:t>
      </w:r>
      <w:r w:rsidR="00BC07E1">
        <w:rPr>
          <w:rFonts w:eastAsiaTheme="minorEastAsia"/>
        </w:rPr>
        <w:t>ОРГН</w:t>
      </w:r>
      <w:r w:rsidR="00B93E1F">
        <w:rPr>
          <w:rFonts w:eastAsiaTheme="minorEastAsia"/>
        </w:rPr>
        <w:t xml:space="preserve"> организации</w:t>
      </w:r>
      <w:r w:rsidR="005C1214">
        <w:rPr>
          <w:rFonts w:eastAsiaTheme="minorEastAsia"/>
        </w:rPr>
        <w:t>,</w:t>
      </w:r>
      <w:r w:rsidR="00747606">
        <w:rPr>
          <w:rFonts w:eastAsiaTheme="minorEastAsia"/>
        </w:rPr>
        <w:t xml:space="preserve"> </w:t>
      </w:r>
      <w:r w:rsidR="005C1214">
        <w:rPr>
          <w:rFonts w:eastAsiaTheme="minorEastAsia"/>
        </w:rPr>
        <w:t xml:space="preserve">информационные системы </w:t>
      </w:r>
      <w:r w:rsidR="00747606">
        <w:rPr>
          <w:rFonts w:eastAsiaTheme="minorEastAsia"/>
        </w:rPr>
        <w:t>котор</w:t>
      </w:r>
      <w:r w:rsidR="005C1214">
        <w:rPr>
          <w:rFonts w:eastAsiaTheme="minorEastAsia"/>
        </w:rPr>
        <w:t>ой смогут получить</w:t>
      </w:r>
      <w:r w:rsidR="00747606">
        <w:rPr>
          <w:rFonts w:eastAsiaTheme="minorEastAsia"/>
        </w:rPr>
        <w:t xml:space="preserve"> доступ к запросу ПОДД.</w:t>
      </w:r>
    </w:p>
    <w:p w14:paraId="31F81A99" w14:textId="77777777" w:rsidR="004D62F6" w:rsidRDefault="004D62F6" w:rsidP="004D62F6">
      <w:pPr>
        <w:pStyle w:val="affff"/>
        <w:keepNext/>
        <w:ind w:firstLine="0"/>
      </w:pPr>
    </w:p>
    <w:p w14:paraId="162138D3" w14:textId="77777777" w:rsidR="00747606" w:rsidRDefault="00747606" w:rsidP="00747606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673C8A52" wp14:editId="18935EE2">
            <wp:extent cx="6480175" cy="4869180"/>
            <wp:effectExtent l="0" t="0" r="0" b="762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B6F2" w14:textId="1CA382E0" w:rsidR="004D62F6" w:rsidRPr="00747606" w:rsidRDefault="00747606" w:rsidP="00747606">
      <w:pPr>
        <w:pStyle w:val="aff4"/>
      </w:pPr>
      <w:bookmarkStart w:id="11072" w:name="_Ref90049910"/>
      <w:r>
        <w:t xml:space="preserve">Рисунок </w:t>
      </w:r>
      <w:fldSimple w:instr=" SEQ Рисунок \* ARABIC ">
        <w:r w:rsidR="00E11B25">
          <w:rPr>
            <w:noProof/>
          </w:rPr>
          <w:t>214</w:t>
        </w:r>
      </w:fldSimple>
      <w:bookmarkEnd w:id="11072"/>
      <w:r>
        <w:t xml:space="preserve"> </w:t>
      </w:r>
      <w:r w:rsidR="004D62F6" w:rsidRPr="00694AB2">
        <w:t>–</w:t>
      </w:r>
      <w:r w:rsidR="004D62F6">
        <w:t xml:space="preserve"> форма </w:t>
      </w:r>
      <w:r>
        <w:t>добавления критерия доступа по ОГРН</w:t>
      </w:r>
    </w:p>
    <w:p w14:paraId="3EB00F8C" w14:textId="2745E861" w:rsidR="004D62F6" w:rsidRDefault="00747606" w:rsidP="004D62F6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подтверждения</w:t>
      </w:r>
      <w:r w:rsidRPr="0074760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добавления критерия доступа к запросу ПОДД </w:t>
      </w:r>
      <w:r w:rsidR="004D62F6">
        <w:rPr>
          <w:rFonts w:eastAsiaTheme="minorEastAsia"/>
        </w:rPr>
        <w:t>(</w:t>
      </w:r>
      <w:r w:rsidR="00B93E1F">
        <w:rPr>
          <w:rFonts w:eastAsiaTheme="minorEastAsia"/>
        </w:rPr>
        <w:fldChar w:fldCharType="begin"/>
      </w:r>
      <w:r w:rsidR="00B93E1F">
        <w:rPr>
          <w:rFonts w:eastAsiaTheme="minorEastAsia"/>
        </w:rPr>
        <w:instrText xml:space="preserve"> REF _Ref90052408 \h </w:instrText>
      </w:r>
      <w:r w:rsidR="00B93E1F">
        <w:rPr>
          <w:rFonts w:eastAsiaTheme="minorEastAsia"/>
        </w:rPr>
      </w:r>
      <w:r w:rsidR="00B93E1F"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215</w:t>
      </w:r>
      <w:r w:rsidR="00B93E1F">
        <w:rPr>
          <w:rFonts w:eastAsiaTheme="minorEastAsia"/>
        </w:rPr>
        <w:fldChar w:fldCharType="end"/>
      </w:r>
      <w:r w:rsidR="004D62F6">
        <w:rPr>
          <w:rFonts w:eastAsiaTheme="minorEastAsia"/>
        </w:rPr>
        <w:t xml:space="preserve">). </w:t>
      </w:r>
    </w:p>
    <w:p w14:paraId="03513917" w14:textId="77777777" w:rsidR="00747606" w:rsidRDefault="00747606" w:rsidP="00747606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68ABB793" wp14:editId="1EAE7A71">
            <wp:extent cx="6480175" cy="4951095"/>
            <wp:effectExtent l="0" t="0" r="0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E8EB" w14:textId="061AB166" w:rsidR="00747606" w:rsidRDefault="00747606" w:rsidP="00747606">
      <w:pPr>
        <w:pStyle w:val="aff4"/>
      </w:pPr>
      <w:bookmarkStart w:id="11073" w:name="_Ref90052408"/>
      <w:r>
        <w:t xml:space="preserve">Рисунок </w:t>
      </w:r>
      <w:fldSimple w:instr=" SEQ Рисунок \* ARABIC ">
        <w:r w:rsidR="00E11B25">
          <w:rPr>
            <w:noProof/>
          </w:rPr>
          <w:t>215</w:t>
        </w:r>
      </w:fldSimple>
      <w:bookmarkEnd w:id="11073"/>
      <w:r>
        <w:t xml:space="preserve"> </w:t>
      </w:r>
      <w:r w:rsidR="004D62F6">
        <w:t xml:space="preserve">– </w:t>
      </w:r>
      <w:r w:rsidRPr="00747606">
        <w:t>форма подтверждения добавления критерия доступа</w:t>
      </w:r>
      <w:r>
        <w:t xml:space="preserve"> </w:t>
      </w:r>
    </w:p>
    <w:p w14:paraId="707F56BD" w14:textId="77777777" w:rsidR="004D62F6" w:rsidRPr="00747606" w:rsidRDefault="004D62F6" w:rsidP="00747606">
      <w:pPr>
        <w:pStyle w:val="affff"/>
        <w:ind w:firstLine="720"/>
        <w:rPr>
          <w:rFonts w:eastAsiaTheme="minorEastAsia"/>
        </w:rPr>
      </w:pPr>
      <w:r w:rsidRPr="00747606">
        <w:rPr>
          <w:rFonts w:eastAsiaTheme="minorEastAsia"/>
        </w:rPr>
        <w:t xml:space="preserve">Нажмите кнопку «Да, уверен» для </w:t>
      </w:r>
      <w:r w:rsidR="00747606" w:rsidRPr="00747606">
        <w:rPr>
          <w:rFonts w:eastAsiaTheme="minorEastAsia"/>
        </w:rPr>
        <w:t>доба</w:t>
      </w:r>
      <w:r w:rsidR="005C1214">
        <w:rPr>
          <w:rFonts w:eastAsiaTheme="minorEastAsia"/>
        </w:rPr>
        <w:t xml:space="preserve">вления критерия доступа </w:t>
      </w:r>
      <w:r w:rsidR="00747606" w:rsidRPr="00747606">
        <w:rPr>
          <w:rFonts w:eastAsiaTheme="minorEastAsia"/>
        </w:rPr>
        <w:t>к запросу ПОДД</w:t>
      </w:r>
      <w:r w:rsidRPr="00747606">
        <w:rPr>
          <w:rFonts w:eastAsiaTheme="minorEastAsia"/>
        </w:rPr>
        <w:t xml:space="preserve">. </w:t>
      </w:r>
    </w:p>
    <w:p w14:paraId="602F798F" w14:textId="77777777" w:rsidR="004D62F6" w:rsidRDefault="004D62F6" w:rsidP="004D62F6">
      <w:pPr>
        <w:pStyle w:val="affff"/>
        <w:ind w:firstLine="720"/>
        <w:rPr>
          <w:rFonts w:eastAsiaTheme="minorEastAsia"/>
        </w:rPr>
      </w:pPr>
      <w:r w:rsidRPr="00747606">
        <w:rPr>
          <w:rFonts w:eastAsiaTheme="minorEastAsia"/>
          <w:i/>
        </w:rPr>
        <w:t>Примечание:</w:t>
      </w:r>
      <w:r w:rsidRPr="00747606">
        <w:rPr>
          <w:rFonts w:eastAsiaTheme="minorEastAsia"/>
        </w:rPr>
        <w:t xml:space="preserve"> при нажатии</w:t>
      </w:r>
      <w:r>
        <w:t xml:space="preserve"> на кнопку «</w:t>
      </w:r>
      <w:r w:rsidRPr="009E4E1E">
        <w:rPr>
          <w:i/>
        </w:rPr>
        <w:t>Нет, отменить действие</w:t>
      </w:r>
      <w:r>
        <w:t xml:space="preserve">» </w:t>
      </w:r>
      <w:r w:rsidR="00747606">
        <w:t>критерий доступа к запросу ПОДД</w:t>
      </w:r>
      <w:r>
        <w:t xml:space="preserve"> не буд</w:t>
      </w:r>
      <w:r w:rsidR="00747606">
        <w:t>ет добавлен</w:t>
      </w:r>
      <w:r>
        <w:rPr>
          <w:rFonts w:eastAsiaTheme="minorEastAsia"/>
        </w:rPr>
        <w:t>.</w:t>
      </w:r>
    </w:p>
    <w:p w14:paraId="1857482E" w14:textId="7EC4019A" w:rsidR="00C126BB" w:rsidRDefault="00C126BB" w:rsidP="00C126BB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окно с сообщением об успешном добавлении критерия доступа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_Ref90066475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216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6778CF65" w14:textId="77777777" w:rsidR="00C126BB" w:rsidRDefault="00C126BB" w:rsidP="004D62F6">
      <w:pPr>
        <w:pStyle w:val="affff"/>
        <w:ind w:firstLine="720"/>
        <w:rPr>
          <w:rFonts w:eastAsiaTheme="minorEastAsia"/>
        </w:rPr>
      </w:pPr>
    </w:p>
    <w:p w14:paraId="20B948DC" w14:textId="77777777" w:rsidR="00C126BB" w:rsidRDefault="00C126BB" w:rsidP="00C126BB">
      <w:pPr>
        <w:pStyle w:val="affff"/>
        <w:keepNext/>
        <w:ind w:firstLine="720"/>
      </w:pPr>
      <w:r>
        <w:rPr>
          <w:noProof/>
        </w:rPr>
        <w:lastRenderedPageBreak/>
        <w:drawing>
          <wp:inline distT="0" distB="0" distL="0" distR="0" wp14:anchorId="269BF414" wp14:editId="47EF717E">
            <wp:extent cx="5314950" cy="3209925"/>
            <wp:effectExtent l="0" t="0" r="0" b="9525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DA5D" w14:textId="586A6869" w:rsidR="00C126BB" w:rsidRDefault="00C126BB" w:rsidP="00C126BB">
      <w:pPr>
        <w:pStyle w:val="aff4"/>
      </w:pPr>
      <w:bookmarkStart w:id="11074" w:name="_Ref90066475"/>
      <w:bookmarkStart w:id="11075" w:name="_Ref90066471"/>
      <w:r>
        <w:t xml:space="preserve">Рисунок </w:t>
      </w:r>
      <w:fldSimple w:instr=" SEQ Рисунок \* ARABIC ">
        <w:r w:rsidR="00E11B25">
          <w:rPr>
            <w:noProof/>
          </w:rPr>
          <w:t>216</w:t>
        </w:r>
      </w:fldSimple>
      <w:bookmarkEnd w:id="11074"/>
      <w:r>
        <w:t xml:space="preserve"> – окно с сообщением об успешном добавлении доступа</w:t>
      </w:r>
      <w:bookmarkEnd w:id="11075"/>
    </w:p>
    <w:p w14:paraId="76C215B2" w14:textId="77777777" w:rsidR="004D62F6" w:rsidRDefault="004D62F6" w:rsidP="00830CDD">
      <w:pPr>
        <w:pStyle w:val="31"/>
      </w:pPr>
      <w:bookmarkStart w:id="11076" w:name="_Toc91517470"/>
      <w:r>
        <w:t>Получение доступа к регламентированному запросу ПОДД</w:t>
      </w:r>
      <w:bookmarkEnd w:id="11076"/>
    </w:p>
    <w:p w14:paraId="0EC74DDF" w14:textId="77777777" w:rsidR="00EB0CF8" w:rsidRPr="00C126BB" w:rsidRDefault="00C126BB" w:rsidP="00EB0CF8">
      <w:pPr>
        <w:pStyle w:val="affff"/>
        <w:ind w:firstLine="720"/>
        <w:rPr>
          <w:rFonts w:eastAsiaTheme="minorEastAsia"/>
        </w:rPr>
      </w:pPr>
      <w:r w:rsidRPr="00C126BB">
        <w:rPr>
          <w:rFonts w:eastAsiaTheme="minorEastAsia"/>
        </w:rPr>
        <w:t>Функциональность позволяет участнику взаимодействия получить для своей информационной системы доступ к регламентированному запросу ПОДД в роли Потребителя данных.</w:t>
      </w:r>
    </w:p>
    <w:p w14:paraId="0F030F66" w14:textId="752F178B" w:rsidR="00EB0CF8" w:rsidRPr="00C54DD7" w:rsidRDefault="00EB0CF8" w:rsidP="00EB0CF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Для перехода к получению доступа к запросу</w:t>
      </w:r>
      <w:r w:rsidR="005C1214">
        <w:rPr>
          <w:rFonts w:eastAsiaTheme="minorEastAsia"/>
        </w:rPr>
        <w:t xml:space="preserve"> ПОДД</w:t>
      </w:r>
      <w:r>
        <w:rPr>
          <w:rFonts w:eastAsiaTheme="minorEastAsia"/>
        </w:rPr>
        <w:t xml:space="preserve"> </w:t>
      </w:r>
      <w:r w:rsidRPr="00C54DD7">
        <w:rPr>
          <w:rFonts w:eastAsiaTheme="minorEastAsia"/>
        </w:rPr>
        <w:t>следует выбрать соо</w:t>
      </w:r>
      <w:r>
        <w:rPr>
          <w:rFonts w:eastAsiaTheme="minorEastAsia"/>
        </w:rPr>
        <w:t>тветствующую карточку из панели б</w:t>
      </w:r>
      <w:r w:rsidRPr="00C54DD7">
        <w:rPr>
          <w:rFonts w:eastAsiaTheme="minorEastAsia"/>
        </w:rPr>
        <w:t>ыстрых действий на главной странице автори</w:t>
      </w:r>
      <w:r>
        <w:rPr>
          <w:rFonts w:eastAsiaTheme="minorEastAsia"/>
        </w:rPr>
        <w:t xml:space="preserve">зованного пользователя </w:t>
      </w:r>
      <w:r w:rsidRPr="002060F8">
        <w:rPr>
          <w:rFonts w:eastAsiaTheme="minorEastAsia"/>
        </w:rPr>
        <w:t>(</w:t>
      </w:r>
      <w:r w:rsidRPr="002060F8">
        <w:rPr>
          <w:rFonts w:eastAsiaTheme="minorEastAsia"/>
        </w:rPr>
        <w:fldChar w:fldCharType="begin"/>
      </w:r>
      <w:r w:rsidRPr="002060F8"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  <w:instrText xml:space="preserve"> \* MERGEFORMAT </w:instrText>
      </w:r>
      <w:r w:rsidRPr="002060F8">
        <w:rPr>
          <w:rFonts w:eastAsiaTheme="minorEastAsia"/>
        </w:rPr>
      </w:r>
      <w:r w:rsidRPr="002060F8">
        <w:rPr>
          <w:rFonts w:eastAsiaTheme="minorEastAsia"/>
        </w:rPr>
        <w:fldChar w:fldCharType="separate"/>
      </w:r>
      <w:r w:rsidR="00E11B25" w:rsidRPr="00E11B25">
        <w:rPr>
          <w:rFonts w:eastAsiaTheme="minorEastAsia"/>
        </w:rPr>
        <w:t>Рисунок 13</w:t>
      </w:r>
      <w:r w:rsidRPr="002060F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  <w:r w:rsidRPr="00C54DD7">
        <w:rPr>
          <w:rFonts w:eastAsiaTheme="minorEastAsia"/>
        </w:rPr>
        <w:t xml:space="preserve"> </w:t>
      </w:r>
      <w:r>
        <w:rPr>
          <w:rFonts w:eastAsiaTheme="minorEastAsia"/>
        </w:rPr>
        <w:t>Будет запущен визард получения доступа к запросу ПОДД.</w:t>
      </w:r>
    </w:p>
    <w:p w14:paraId="0372760E" w14:textId="241EDBA1" w:rsidR="00EB0CF8" w:rsidRDefault="00EB0CF8" w:rsidP="00EB0CF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 xml:space="preserve">При наличии роли ЛК УВ </w:t>
      </w:r>
      <w:r w:rsidRPr="00C54DD7">
        <w:rPr>
          <w:rFonts w:eastAsiaTheme="minorEastAsia"/>
          <w:i/>
          <w:iCs/>
        </w:rPr>
        <w:t>«Представитель разработчика»</w:t>
      </w:r>
      <w:r>
        <w:rPr>
          <w:rFonts w:eastAsiaTheme="minorEastAsia"/>
        </w:rPr>
        <w:t xml:space="preserve"> или других ролей, действующих одновременно в отношении разных организаций,</w:t>
      </w:r>
      <w:r w:rsidRPr="001222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</w:t>
      </w:r>
      <w:r>
        <w:rPr>
          <w:rFonts w:eastAsiaTheme="minorEastAsia"/>
        </w:rPr>
        <w:t>организации (</w:t>
      </w:r>
      <w:r w:rsidR="00B93E1F">
        <w:rPr>
          <w:rFonts w:eastAsiaTheme="minorEastAsia"/>
        </w:rPr>
        <w:fldChar w:fldCharType="begin"/>
      </w:r>
      <w:r w:rsidR="00B93E1F">
        <w:rPr>
          <w:rFonts w:eastAsiaTheme="minorEastAsia"/>
        </w:rPr>
        <w:instrText xml:space="preserve"> REF _Ref90052472 \h </w:instrText>
      </w:r>
      <w:r w:rsidR="00B93E1F">
        <w:rPr>
          <w:rFonts w:eastAsiaTheme="minorEastAsia"/>
        </w:rPr>
      </w:r>
      <w:r w:rsidR="00B93E1F">
        <w:rPr>
          <w:rFonts w:eastAsiaTheme="minorEastAsia"/>
        </w:rPr>
        <w:fldChar w:fldCharType="separate"/>
      </w:r>
      <w:r w:rsidR="00E11B25" w:rsidRPr="009D58A0">
        <w:rPr>
          <w:rFonts w:eastAsiaTheme="minorEastAsia"/>
        </w:rPr>
        <w:t xml:space="preserve">Рисунок </w:t>
      </w:r>
      <w:r w:rsidR="00E11B25">
        <w:rPr>
          <w:rFonts w:eastAsiaTheme="minorEastAsia"/>
          <w:noProof/>
        </w:rPr>
        <w:t>217</w:t>
      </w:r>
      <w:r w:rsidR="00B93E1F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выбрать одну организацию из списка для дальнейшего выбора среды ПОДД, в рамках которой будет </w:t>
      </w:r>
      <w:r w:rsidR="00B93E1F">
        <w:rPr>
          <w:rFonts w:eastAsiaTheme="minorEastAsia"/>
        </w:rPr>
        <w:t>получен</w:t>
      </w:r>
      <w:r>
        <w:rPr>
          <w:rFonts w:eastAsiaTheme="minorEastAsia"/>
        </w:rPr>
        <w:t xml:space="preserve"> доступ к запросу</w:t>
      </w:r>
      <w:r w:rsidR="00B93E1F">
        <w:rPr>
          <w:rFonts w:eastAsiaTheme="minorEastAsia"/>
        </w:rPr>
        <w:t xml:space="preserve"> ПОДД</w:t>
      </w:r>
      <w:r>
        <w:rPr>
          <w:rFonts w:eastAsiaTheme="minorEastAsia"/>
        </w:rPr>
        <w:t>.</w:t>
      </w:r>
    </w:p>
    <w:p w14:paraId="59279AD3" w14:textId="77777777" w:rsidR="00EB0CF8" w:rsidRDefault="00EB0CF8" w:rsidP="00EB0CF8">
      <w:pPr>
        <w:pStyle w:val="13"/>
        <w:keepNext/>
        <w:numPr>
          <w:ilvl w:val="0"/>
          <w:numId w:val="0"/>
        </w:numPr>
        <w:tabs>
          <w:tab w:val="clear" w:pos="1134"/>
          <w:tab w:val="left" w:pos="709"/>
        </w:tabs>
      </w:pPr>
      <w:r>
        <w:rPr>
          <w:noProof/>
        </w:rPr>
        <w:lastRenderedPageBreak/>
        <w:drawing>
          <wp:inline distT="0" distB="0" distL="0" distR="0" wp14:anchorId="47E1BA87" wp14:editId="39BD9905">
            <wp:extent cx="6480175" cy="4813935"/>
            <wp:effectExtent l="0" t="0" r="0" b="5715"/>
            <wp:docPr id="1410" name="Рисунок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8324" w14:textId="679C4EBF" w:rsidR="00EB0CF8" w:rsidRPr="009D58A0" w:rsidRDefault="00EB0CF8" w:rsidP="00EB0CF8">
      <w:pPr>
        <w:pStyle w:val="aff4"/>
        <w:rPr>
          <w:rFonts w:eastAsiaTheme="minorEastAsia"/>
        </w:rPr>
      </w:pPr>
      <w:bookmarkStart w:id="11077" w:name="_Ref90052472"/>
      <w:r w:rsidRPr="009D58A0">
        <w:rPr>
          <w:rFonts w:eastAsiaTheme="minorEastAsia"/>
        </w:rPr>
        <w:t xml:space="preserve">Рисунок </w:t>
      </w:r>
      <w:r w:rsidRPr="009D58A0">
        <w:rPr>
          <w:rFonts w:eastAsiaTheme="minorEastAsia"/>
        </w:rPr>
        <w:fldChar w:fldCharType="begin"/>
      </w:r>
      <w:r w:rsidRPr="009D58A0">
        <w:rPr>
          <w:rFonts w:eastAsiaTheme="minorEastAsia"/>
        </w:rPr>
        <w:instrText xml:space="preserve"> SEQ Рисунок \* ARABIC </w:instrText>
      </w:r>
      <w:r w:rsidRPr="009D58A0">
        <w:rPr>
          <w:rFonts w:eastAsiaTheme="minorEastAsia"/>
        </w:rPr>
        <w:fldChar w:fldCharType="separate"/>
      </w:r>
      <w:r w:rsidR="00E11B25">
        <w:rPr>
          <w:rFonts w:eastAsiaTheme="minorEastAsia"/>
          <w:noProof/>
        </w:rPr>
        <w:t>217</w:t>
      </w:r>
      <w:r w:rsidRPr="009D58A0">
        <w:rPr>
          <w:rFonts w:eastAsiaTheme="minorEastAsia"/>
        </w:rPr>
        <w:fldChar w:fldCharType="end"/>
      </w:r>
      <w:bookmarkEnd w:id="11077"/>
      <w:r w:rsidRPr="009D58A0">
        <w:rPr>
          <w:rFonts w:eastAsiaTheme="minorEastAsia"/>
        </w:rPr>
        <w:t xml:space="preserve"> – форма выбора </w:t>
      </w:r>
      <w:r w:rsidR="00B93E1F">
        <w:rPr>
          <w:rFonts w:eastAsiaTheme="minorEastAsia"/>
        </w:rPr>
        <w:t>организации</w:t>
      </w:r>
    </w:p>
    <w:p w14:paraId="13420119" w14:textId="79B63917" w:rsidR="002B469F" w:rsidRDefault="002B469F" w:rsidP="002B469F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</w:t>
      </w:r>
      <w:r>
        <w:t>среды ПОДД (</w:t>
      </w:r>
      <w:r>
        <w:fldChar w:fldCharType="begin"/>
      </w:r>
      <w:r>
        <w:instrText xml:space="preserve"> REF _Ref90051139 \h </w:instrText>
      </w:r>
      <w:r>
        <w:fldChar w:fldCharType="separate"/>
      </w:r>
      <w:r w:rsidR="00E11B25" w:rsidRPr="0090152D">
        <w:rPr>
          <w:rFonts w:eastAsiaTheme="minorEastAsia"/>
        </w:rPr>
        <w:t xml:space="preserve">Рисунок </w:t>
      </w:r>
      <w:r w:rsidR="00E11B25">
        <w:rPr>
          <w:rFonts w:eastAsiaTheme="minorEastAsia"/>
          <w:noProof/>
        </w:rPr>
        <w:t>219</w:t>
      </w:r>
      <w:r>
        <w:fldChar w:fldCharType="end"/>
      </w:r>
      <w:r w:rsidRPr="001D0284">
        <w:t>)</w:t>
      </w:r>
      <w:r>
        <w:t>. На этой форме нужно выбрать одну из сред ПОДД, для которой требуется получить доступ</w:t>
      </w:r>
      <w:r>
        <w:rPr>
          <w:rFonts w:eastAsiaTheme="minorEastAsia"/>
        </w:rPr>
        <w:t>.</w:t>
      </w:r>
    </w:p>
    <w:p w14:paraId="04A3DF33" w14:textId="77777777" w:rsidR="002B469F" w:rsidRDefault="002B469F" w:rsidP="002B469F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48AA500C" wp14:editId="49E8AEBE">
            <wp:extent cx="6480175" cy="48990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7672" w14:textId="0ED8CEE5" w:rsidR="002B469F" w:rsidRDefault="002B469F" w:rsidP="002B469F">
      <w:pPr>
        <w:pStyle w:val="aff4"/>
        <w:rPr>
          <w:rFonts w:eastAsiaTheme="minorEastAsia"/>
        </w:rPr>
      </w:pPr>
      <w:r w:rsidRPr="002B469F">
        <w:rPr>
          <w:rFonts w:eastAsiaTheme="minorEastAsia"/>
        </w:rPr>
        <w:t xml:space="preserve">Рисунок </w:t>
      </w:r>
      <w:r w:rsidRPr="002B469F">
        <w:rPr>
          <w:rFonts w:eastAsiaTheme="minorEastAsia"/>
        </w:rPr>
        <w:fldChar w:fldCharType="begin"/>
      </w:r>
      <w:r w:rsidRPr="002B469F">
        <w:rPr>
          <w:rFonts w:eastAsiaTheme="minorEastAsia"/>
        </w:rPr>
        <w:instrText xml:space="preserve"> SEQ Рисунок \* ARABIC </w:instrText>
      </w:r>
      <w:r w:rsidRPr="002B469F">
        <w:rPr>
          <w:rFonts w:eastAsiaTheme="minorEastAsia"/>
        </w:rPr>
        <w:fldChar w:fldCharType="separate"/>
      </w:r>
      <w:r w:rsidR="00E11B25">
        <w:rPr>
          <w:rFonts w:eastAsiaTheme="minorEastAsia"/>
          <w:noProof/>
        </w:rPr>
        <w:t>218</w:t>
      </w:r>
      <w:r w:rsidRPr="002B469F">
        <w:rPr>
          <w:rFonts w:eastAsiaTheme="minorEastAsia"/>
        </w:rPr>
        <w:fldChar w:fldCharType="end"/>
      </w:r>
      <w:r w:rsidRPr="002B469F">
        <w:rPr>
          <w:rFonts w:eastAsiaTheme="minorEastAsia"/>
        </w:rPr>
        <w:t xml:space="preserve"> </w:t>
      </w:r>
      <w:r w:rsidRPr="009D58A0">
        <w:rPr>
          <w:rFonts w:eastAsiaTheme="minorEastAsia"/>
        </w:rPr>
        <w:t xml:space="preserve">– форма выбора </w:t>
      </w:r>
      <w:r>
        <w:rPr>
          <w:rFonts w:eastAsiaTheme="minorEastAsia"/>
        </w:rPr>
        <w:t>среды ПОДД</w:t>
      </w:r>
    </w:p>
    <w:p w14:paraId="3A92EAE6" w14:textId="26ADF08A" w:rsidR="00EB0CF8" w:rsidRDefault="00EB0CF8" w:rsidP="00EB0CF8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</w:t>
      </w:r>
      <w:r>
        <w:t xml:space="preserve">запроса </w:t>
      </w:r>
      <w:r w:rsidR="0090152D">
        <w:t xml:space="preserve">ПОДД </w:t>
      </w:r>
      <w:r>
        <w:t>(</w:t>
      </w:r>
      <w:r w:rsidR="0090152D">
        <w:fldChar w:fldCharType="begin"/>
      </w:r>
      <w:r w:rsidR="0090152D">
        <w:instrText xml:space="preserve"> REF _Ref90051139 \h </w:instrText>
      </w:r>
      <w:r w:rsidR="0090152D">
        <w:fldChar w:fldCharType="separate"/>
      </w:r>
      <w:r w:rsidR="00E11B25" w:rsidRPr="0090152D">
        <w:rPr>
          <w:rFonts w:eastAsiaTheme="minorEastAsia"/>
        </w:rPr>
        <w:t xml:space="preserve">Рисунок </w:t>
      </w:r>
      <w:r w:rsidR="00E11B25">
        <w:rPr>
          <w:rFonts w:eastAsiaTheme="minorEastAsia"/>
          <w:noProof/>
        </w:rPr>
        <w:t>219</w:t>
      </w:r>
      <w:r w:rsidR="0090152D">
        <w:fldChar w:fldCharType="end"/>
      </w:r>
      <w:r w:rsidRPr="001D0284">
        <w:t>)</w:t>
      </w:r>
      <w:r>
        <w:t xml:space="preserve">. Форма содержит список запросов ПОДД, согласно критериям доступа для выбранной организации. На этой форме нужно выбрать один из запросов ПОДД, для которого требуется </w:t>
      </w:r>
      <w:r w:rsidR="0090152D">
        <w:t>получить доступ</w:t>
      </w:r>
      <w:r>
        <w:rPr>
          <w:rFonts w:eastAsiaTheme="minorEastAsia"/>
        </w:rPr>
        <w:t>.</w:t>
      </w:r>
    </w:p>
    <w:p w14:paraId="314A45D5" w14:textId="77777777" w:rsidR="00EB0CF8" w:rsidRDefault="00EB0CF8" w:rsidP="00EB0CF8">
      <w:pPr>
        <w:pStyle w:val="affff"/>
        <w:ind w:firstLine="0"/>
      </w:pPr>
    </w:p>
    <w:p w14:paraId="0965D2C6" w14:textId="77777777" w:rsidR="0090152D" w:rsidRDefault="0090152D" w:rsidP="0090152D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39A435B3" wp14:editId="6BACE88B">
            <wp:extent cx="6480175" cy="5010150"/>
            <wp:effectExtent l="0" t="0" r="0" b="0"/>
            <wp:docPr id="1411" name="Рисунок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B9F7" w14:textId="7B9995A1" w:rsidR="00EB0CF8" w:rsidRPr="0090152D" w:rsidRDefault="0090152D" w:rsidP="0090152D">
      <w:pPr>
        <w:pStyle w:val="aff4"/>
        <w:rPr>
          <w:rFonts w:eastAsiaTheme="minorEastAsia"/>
        </w:rPr>
      </w:pPr>
      <w:bookmarkStart w:id="11078" w:name="_Ref90051139"/>
      <w:r w:rsidRPr="0090152D">
        <w:rPr>
          <w:rFonts w:eastAsiaTheme="minorEastAsia"/>
        </w:rPr>
        <w:t xml:space="preserve">Рисунок </w:t>
      </w:r>
      <w:r w:rsidRPr="0090152D">
        <w:rPr>
          <w:rFonts w:eastAsiaTheme="minorEastAsia"/>
        </w:rPr>
        <w:fldChar w:fldCharType="begin"/>
      </w:r>
      <w:r w:rsidRPr="0090152D">
        <w:rPr>
          <w:rFonts w:eastAsiaTheme="minorEastAsia"/>
        </w:rPr>
        <w:instrText xml:space="preserve"> SEQ Рисунок \* ARABIC </w:instrText>
      </w:r>
      <w:r w:rsidRPr="0090152D">
        <w:rPr>
          <w:rFonts w:eastAsiaTheme="minorEastAsia"/>
        </w:rPr>
        <w:fldChar w:fldCharType="separate"/>
      </w:r>
      <w:r w:rsidR="00E11B25">
        <w:rPr>
          <w:rFonts w:eastAsiaTheme="minorEastAsia"/>
          <w:noProof/>
        </w:rPr>
        <w:t>219</w:t>
      </w:r>
      <w:r w:rsidRPr="0090152D">
        <w:rPr>
          <w:rFonts w:eastAsiaTheme="minorEastAsia"/>
        </w:rPr>
        <w:fldChar w:fldCharType="end"/>
      </w:r>
      <w:bookmarkEnd w:id="11078"/>
      <w:r w:rsidRPr="0090152D">
        <w:rPr>
          <w:rFonts w:eastAsiaTheme="minorEastAsia"/>
        </w:rPr>
        <w:t xml:space="preserve"> </w:t>
      </w:r>
      <w:r w:rsidR="00EB0CF8" w:rsidRPr="0090152D">
        <w:rPr>
          <w:rFonts w:eastAsiaTheme="minorEastAsia"/>
        </w:rPr>
        <w:t>– форма выбора запроса ПОДД</w:t>
      </w:r>
    </w:p>
    <w:p w14:paraId="01120FE0" w14:textId="19D730E5" w:rsidR="00EB0CF8" w:rsidRDefault="00EB0CF8" w:rsidP="00EB0CF8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6E73">
        <w:rPr>
          <w:rFonts w:eastAsiaTheme="minorEastAsia"/>
        </w:rPr>
        <w:t xml:space="preserve"> форма</w:t>
      </w:r>
      <w:r>
        <w:rPr>
          <w:rFonts w:eastAsiaTheme="minorEastAsia"/>
        </w:rPr>
        <w:t xml:space="preserve"> </w:t>
      </w:r>
      <w:r w:rsidR="0090152D">
        <w:rPr>
          <w:rFonts w:eastAsiaTheme="minorEastAsia"/>
        </w:rPr>
        <w:t xml:space="preserve">выбора информационной системы </w:t>
      </w:r>
      <w:r w:rsidRPr="00C56E73">
        <w:rPr>
          <w:rFonts w:eastAsiaTheme="minorEastAsia"/>
        </w:rPr>
        <w:t>(</w:t>
      </w:r>
      <w:r w:rsidR="0090152D">
        <w:rPr>
          <w:rFonts w:eastAsiaTheme="minorEastAsia"/>
        </w:rPr>
        <w:fldChar w:fldCharType="begin"/>
      </w:r>
      <w:r w:rsidR="0090152D">
        <w:rPr>
          <w:rFonts w:eastAsiaTheme="minorEastAsia"/>
        </w:rPr>
        <w:instrText xml:space="preserve"> REF _Ref90051449 \h </w:instrText>
      </w:r>
      <w:r w:rsidR="0090152D">
        <w:rPr>
          <w:rFonts w:eastAsiaTheme="minorEastAsia"/>
        </w:rPr>
      </w:r>
      <w:r w:rsidR="0090152D">
        <w:rPr>
          <w:rFonts w:eastAsiaTheme="minorEastAsia"/>
        </w:rPr>
        <w:fldChar w:fldCharType="separate"/>
      </w:r>
      <w:r w:rsidR="00E11B25" w:rsidRPr="0090152D">
        <w:rPr>
          <w:rFonts w:eastAsiaTheme="minorEastAsia"/>
        </w:rPr>
        <w:t xml:space="preserve">Рисунок </w:t>
      </w:r>
      <w:r w:rsidR="00E11B25">
        <w:rPr>
          <w:rFonts w:eastAsiaTheme="minorEastAsia"/>
          <w:noProof/>
        </w:rPr>
        <w:t>220</w:t>
      </w:r>
      <w:r w:rsidR="0090152D">
        <w:rPr>
          <w:rFonts w:eastAsiaTheme="minorEastAsia"/>
        </w:rPr>
        <w:fldChar w:fldCharType="end"/>
      </w:r>
      <w:r w:rsidRPr="00C56E73">
        <w:rPr>
          <w:rFonts w:eastAsiaTheme="minorEastAsia"/>
        </w:rPr>
        <w:t xml:space="preserve">). На этой форме нужно </w:t>
      </w:r>
      <w:r w:rsidR="0090152D">
        <w:rPr>
          <w:rFonts w:eastAsiaTheme="minorEastAsia"/>
        </w:rPr>
        <w:t>выбрать информационную систему для получения доступа к запросу ПОДД</w:t>
      </w:r>
      <w:r>
        <w:rPr>
          <w:rFonts w:eastAsiaTheme="minorEastAsia"/>
        </w:rPr>
        <w:t>.</w:t>
      </w:r>
    </w:p>
    <w:p w14:paraId="2CF7C15E" w14:textId="77777777" w:rsidR="00EB0CF8" w:rsidRDefault="00EB0CF8" w:rsidP="00EB0CF8">
      <w:pPr>
        <w:pStyle w:val="affff"/>
        <w:keepNext/>
        <w:ind w:firstLine="0"/>
      </w:pPr>
    </w:p>
    <w:p w14:paraId="37C20772" w14:textId="77777777" w:rsidR="0090152D" w:rsidRDefault="0090152D" w:rsidP="0090152D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63621880" wp14:editId="4552D804">
            <wp:extent cx="6480175" cy="4434840"/>
            <wp:effectExtent l="0" t="0" r="0" b="3810"/>
            <wp:docPr id="1412" name="Рисунок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6CA8" w14:textId="013BAF14" w:rsidR="00EB0CF8" w:rsidRPr="0090152D" w:rsidRDefault="0090152D" w:rsidP="0090152D">
      <w:pPr>
        <w:pStyle w:val="aff4"/>
        <w:rPr>
          <w:rFonts w:eastAsiaTheme="minorEastAsia"/>
        </w:rPr>
      </w:pPr>
      <w:bookmarkStart w:id="11079" w:name="_Ref90051449"/>
      <w:r w:rsidRPr="0090152D">
        <w:rPr>
          <w:rFonts w:eastAsiaTheme="minorEastAsia"/>
        </w:rPr>
        <w:t xml:space="preserve">Рисунок </w:t>
      </w:r>
      <w:r w:rsidRPr="0090152D">
        <w:rPr>
          <w:rFonts w:eastAsiaTheme="minorEastAsia"/>
        </w:rPr>
        <w:fldChar w:fldCharType="begin"/>
      </w:r>
      <w:r w:rsidRPr="0090152D">
        <w:rPr>
          <w:rFonts w:eastAsiaTheme="minorEastAsia"/>
        </w:rPr>
        <w:instrText xml:space="preserve"> SEQ Рисунок \* ARABIC </w:instrText>
      </w:r>
      <w:r w:rsidRPr="0090152D">
        <w:rPr>
          <w:rFonts w:eastAsiaTheme="minorEastAsia"/>
        </w:rPr>
        <w:fldChar w:fldCharType="separate"/>
      </w:r>
      <w:r w:rsidR="00E11B25">
        <w:rPr>
          <w:rFonts w:eastAsiaTheme="minorEastAsia"/>
          <w:noProof/>
        </w:rPr>
        <w:t>220</w:t>
      </w:r>
      <w:r w:rsidRPr="0090152D">
        <w:rPr>
          <w:rFonts w:eastAsiaTheme="minorEastAsia"/>
        </w:rPr>
        <w:fldChar w:fldCharType="end"/>
      </w:r>
      <w:bookmarkEnd w:id="11079"/>
      <w:r w:rsidRPr="0090152D">
        <w:rPr>
          <w:rFonts w:eastAsiaTheme="minorEastAsia"/>
        </w:rPr>
        <w:t xml:space="preserve"> </w:t>
      </w:r>
      <w:r w:rsidR="00EB0CF8" w:rsidRPr="0090152D">
        <w:rPr>
          <w:rFonts w:eastAsiaTheme="minorEastAsia"/>
        </w:rPr>
        <w:t xml:space="preserve">– форма </w:t>
      </w:r>
      <w:r>
        <w:rPr>
          <w:rFonts w:eastAsiaTheme="minorEastAsia"/>
        </w:rPr>
        <w:t>выбора системы для получения доступа</w:t>
      </w:r>
    </w:p>
    <w:p w14:paraId="23E928B9" w14:textId="30923AB8" w:rsidR="00EB0CF8" w:rsidRDefault="00EB0CF8" w:rsidP="00EB0CF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подтверждения</w:t>
      </w:r>
      <w:r w:rsidRPr="00747606">
        <w:rPr>
          <w:rFonts w:eastAsiaTheme="minorEastAsia"/>
        </w:rPr>
        <w:t xml:space="preserve"> </w:t>
      </w:r>
      <w:r w:rsidR="0090152D">
        <w:rPr>
          <w:rFonts w:eastAsiaTheme="minorEastAsia"/>
        </w:rPr>
        <w:t>получения</w:t>
      </w:r>
      <w:r>
        <w:rPr>
          <w:rFonts w:eastAsiaTheme="minorEastAsia"/>
        </w:rPr>
        <w:t xml:space="preserve"> доступа к запросу ПОДД (</w:t>
      </w:r>
      <w:r w:rsidR="00B93E1F">
        <w:rPr>
          <w:rFonts w:eastAsiaTheme="minorEastAsia"/>
        </w:rPr>
        <w:fldChar w:fldCharType="begin"/>
      </w:r>
      <w:r w:rsidR="00B93E1F">
        <w:rPr>
          <w:rFonts w:eastAsiaTheme="minorEastAsia"/>
        </w:rPr>
        <w:instrText xml:space="preserve"> REF _Ref90052501 \h </w:instrText>
      </w:r>
      <w:r w:rsidR="00B93E1F">
        <w:rPr>
          <w:rFonts w:eastAsiaTheme="minorEastAsia"/>
        </w:rPr>
      </w:r>
      <w:r w:rsidR="00B93E1F">
        <w:rPr>
          <w:rFonts w:eastAsiaTheme="minorEastAsia"/>
        </w:rPr>
        <w:fldChar w:fldCharType="separate"/>
      </w:r>
      <w:r w:rsidR="00E11B25" w:rsidRPr="0090152D">
        <w:rPr>
          <w:rFonts w:eastAsiaTheme="minorEastAsia"/>
        </w:rPr>
        <w:t xml:space="preserve">Рисунок </w:t>
      </w:r>
      <w:r w:rsidR="00E11B25">
        <w:rPr>
          <w:rFonts w:eastAsiaTheme="minorEastAsia"/>
          <w:noProof/>
        </w:rPr>
        <w:t>221</w:t>
      </w:r>
      <w:r w:rsidR="00B93E1F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</w:p>
    <w:p w14:paraId="42CC03D2" w14:textId="77777777" w:rsidR="0090152D" w:rsidRDefault="0090152D" w:rsidP="0090152D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1635F26A" wp14:editId="2EA181A2">
            <wp:extent cx="6480175" cy="4808220"/>
            <wp:effectExtent l="0" t="0" r="0" b="0"/>
            <wp:docPr id="1413" name="Рисунок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5520" w14:textId="31563AF1" w:rsidR="00EB0CF8" w:rsidRPr="0090152D" w:rsidRDefault="0090152D" w:rsidP="0090152D">
      <w:pPr>
        <w:pStyle w:val="aff4"/>
        <w:rPr>
          <w:rFonts w:eastAsiaTheme="minorEastAsia"/>
        </w:rPr>
      </w:pPr>
      <w:bookmarkStart w:id="11080" w:name="_Ref90052501"/>
      <w:r w:rsidRPr="0090152D">
        <w:rPr>
          <w:rFonts w:eastAsiaTheme="minorEastAsia"/>
        </w:rPr>
        <w:t xml:space="preserve">Рисунок </w:t>
      </w:r>
      <w:r w:rsidRPr="0090152D">
        <w:rPr>
          <w:rFonts w:eastAsiaTheme="minorEastAsia"/>
        </w:rPr>
        <w:fldChar w:fldCharType="begin"/>
      </w:r>
      <w:r w:rsidRPr="0090152D">
        <w:rPr>
          <w:rFonts w:eastAsiaTheme="minorEastAsia"/>
        </w:rPr>
        <w:instrText xml:space="preserve"> SEQ Рисунок \* ARABIC </w:instrText>
      </w:r>
      <w:r w:rsidRPr="0090152D">
        <w:rPr>
          <w:rFonts w:eastAsiaTheme="minorEastAsia"/>
        </w:rPr>
        <w:fldChar w:fldCharType="separate"/>
      </w:r>
      <w:r w:rsidR="00E11B25">
        <w:rPr>
          <w:rFonts w:eastAsiaTheme="minorEastAsia"/>
          <w:noProof/>
        </w:rPr>
        <w:t>221</w:t>
      </w:r>
      <w:r w:rsidRPr="0090152D">
        <w:rPr>
          <w:rFonts w:eastAsiaTheme="minorEastAsia"/>
        </w:rPr>
        <w:fldChar w:fldCharType="end"/>
      </w:r>
      <w:bookmarkEnd w:id="11080"/>
      <w:r w:rsidRPr="0090152D">
        <w:rPr>
          <w:rFonts w:eastAsiaTheme="minorEastAsia"/>
        </w:rPr>
        <w:t xml:space="preserve"> </w:t>
      </w:r>
      <w:r w:rsidR="00EB0CF8" w:rsidRPr="0090152D">
        <w:rPr>
          <w:rFonts w:eastAsiaTheme="minorEastAsia"/>
        </w:rPr>
        <w:t xml:space="preserve">– форма подтверждения </w:t>
      </w:r>
      <w:r w:rsidRPr="0090152D">
        <w:rPr>
          <w:rFonts w:eastAsiaTheme="minorEastAsia"/>
        </w:rPr>
        <w:t>получения</w:t>
      </w:r>
      <w:r w:rsidR="00EB0CF8" w:rsidRPr="0090152D">
        <w:rPr>
          <w:rFonts w:eastAsiaTheme="minorEastAsia"/>
        </w:rPr>
        <w:t xml:space="preserve"> доступа </w:t>
      </w:r>
    </w:p>
    <w:p w14:paraId="58BD6B30" w14:textId="77777777" w:rsidR="00EB0CF8" w:rsidRPr="00747606" w:rsidRDefault="00EB0CF8" w:rsidP="00EB0CF8">
      <w:pPr>
        <w:pStyle w:val="affff"/>
        <w:ind w:firstLine="720"/>
        <w:rPr>
          <w:rFonts w:eastAsiaTheme="minorEastAsia"/>
        </w:rPr>
      </w:pPr>
      <w:r w:rsidRPr="00747606">
        <w:rPr>
          <w:rFonts w:eastAsiaTheme="minorEastAsia"/>
        </w:rPr>
        <w:t xml:space="preserve">Нажмите кнопку «Да, уверен» для </w:t>
      </w:r>
      <w:r w:rsidR="0090152D">
        <w:rPr>
          <w:rFonts w:eastAsiaTheme="minorEastAsia"/>
        </w:rPr>
        <w:t>получения</w:t>
      </w:r>
      <w:r w:rsidR="00AF0592">
        <w:rPr>
          <w:rFonts w:eastAsiaTheme="minorEastAsia"/>
        </w:rPr>
        <w:t xml:space="preserve"> информационной системой доступа</w:t>
      </w:r>
      <w:r w:rsidR="0090152D">
        <w:rPr>
          <w:rFonts w:eastAsiaTheme="minorEastAsia"/>
        </w:rPr>
        <w:t xml:space="preserve"> к запросу</w:t>
      </w:r>
      <w:r w:rsidR="00AF0592">
        <w:rPr>
          <w:rFonts w:eastAsiaTheme="minorEastAsia"/>
        </w:rPr>
        <w:t xml:space="preserve"> ПОДД</w:t>
      </w:r>
      <w:r w:rsidRPr="00747606">
        <w:rPr>
          <w:rFonts w:eastAsiaTheme="minorEastAsia"/>
        </w:rPr>
        <w:t xml:space="preserve">. </w:t>
      </w:r>
    </w:p>
    <w:p w14:paraId="75C603F9" w14:textId="77777777" w:rsidR="00EB0CF8" w:rsidRDefault="00EB0CF8" w:rsidP="00EB0CF8">
      <w:pPr>
        <w:pStyle w:val="affff"/>
        <w:ind w:firstLine="720"/>
        <w:rPr>
          <w:rFonts w:eastAsiaTheme="minorEastAsia"/>
        </w:rPr>
      </w:pPr>
      <w:r w:rsidRPr="00747606">
        <w:rPr>
          <w:rFonts w:eastAsiaTheme="minorEastAsia"/>
          <w:i/>
        </w:rPr>
        <w:t>Примечание:</w:t>
      </w:r>
      <w:r w:rsidRPr="00747606">
        <w:rPr>
          <w:rFonts w:eastAsiaTheme="minorEastAsia"/>
        </w:rPr>
        <w:t xml:space="preserve"> при нажатии</w:t>
      </w:r>
      <w:r>
        <w:t xml:space="preserve"> на кнопку «</w:t>
      </w:r>
      <w:r w:rsidRPr="009E4E1E">
        <w:rPr>
          <w:i/>
        </w:rPr>
        <w:t>Нет, отменить действие</w:t>
      </w:r>
      <w:r>
        <w:t xml:space="preserve">» </w:t>
      </w:r>
      <w:r w:rsidR="00AF0592">
        <w:t>доступ к запросу ПОДД</w:t>
      </w:r>
      <w:r>
        <w:t xml:space="preserve"> не будет </w:t>
      </w:r>
      <w:r w:rsidR="00AF0592">
        <w:t>получен</w:t>
      </w:r>
      <w:r>
        <w:rPr>
          <w:rFonts w:eastAsiaTheme="minorEastAsia"/>
        </w:rPr>
        <w:t>.</w:t>
      </w:r>
    </w:p>
    <w:p w14:paraId="48936B1B" w14:textId="15B1A546" w:rsidR="004D2E5E" w:rsidRDefault="004D2E5E" w:rsidP="00EB0CF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окно с сообщением об успешном добавлении критерия доступа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_Ref90066683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E11B25">
        <w:t xml:space="preserve">Рисунок </w:t>
      </w:r>
      <w:r w:rsidR="00E11B25">
        <w:rPr>
          <w:noProof/>
        </w:rPr>
        <w:t>222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5A80CA31" w14:textId="77777777" w:rsidR="004D2E5E" w:rsidRDefault="00C126BB" w:rsidP="004D2E5E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04F6F561" wp14:editId="11302F55">
            <wp:extent cx="6480175" cy="3875405"/>
            <wp:effectExtent l="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9C69" w14:textId="1C1EBF1F" w:rsidR="004D2E5E" w:rsidRDefault="004D2E5E" w:rsidP="004D2E5E">
      <w:pPr>
        <w:pStyle w:val="aff4"/>
      </w:pPr>
      <w:bookmarkStart w:id="11081" w:name="_Ref90066683"/>
      <w:r>
        <w:t xml:space="preserve">Рисунок </w:t>
      </w:r>
      <w:fldSimple w:instr=" SEQ Рисунок \* ARABIC ">
        <w:r w:rsidR="00E11B25">
          <w:rPr>
            <w:noProof/>
          </w:rPr>
          <w:t>222</w:t>
        </w:r>
      </w:fldSimple>
      <w:bookmarkEnd w:id="11081"/>
      <w:r w:rsidRPr="004D2E5E">
        <w:t xml:space="preserve"> </w:t>
      </w:r>
      <w:r>
        <w:t>– окно с сообщением об успешном получении доступа</w:t>
      </w:r>
    </w:p>
    <w:p w14:paraId="4C521D1E" w14:textId="77777777" w:rsidR="00C126BB" w:rsidRDefault="00C126BB" w:rsidP="004D2E5E">
      <w:pPr>
        <w:pStyle w:val="a7"/>
      </w:pPr>
    </w:p>
    <w:p w14:paraId="0533F1DA" w14:textId="77777777" w:rsidR="005C4134" w:rsidRDefault="005C4134" w:rsidP="0056425D">
      <w:pPr>
        <w:pStyle w:val="affff"/>
        <w:ind w:firstLine="709"/>
        <w:rPr>
          <w:rFonts w:eastAsiaTheme="minorEastAsia"/>
        </w:rPr>
      </w:pPr>
    </w:p>
    <w:p w14:paraId="34D1E587" w14:textId="77777777" w:rsidR="0027763D" w:rsidRPr="00694AB2" w:rsidRDefault="0027763D" w:rsidP="00202A81">
      <w:pPr>
        <w:pStyle w:val="12"/>
      </w:pPr>
      <w:bookmarkStart w:id="11082" w:name="_Toc456878338"/>
      <w:bookmarkStart w:id="11083" w:name="_Toc91517471"/>
      <w:bookmarkEnd w:id="4419"/>
      <w:r w:rsidRPr="00694AB2">
        <w:lastRenderedPageBreak/>
        <w:t>Аварийные ситуации</w:t>
      </w:r>
      <w:bookmarkEnd w:id="11082"/>
      <w:bookmarkEnd w:id="11083"/>
    </w:p>
    <w:p w14:paraId="735F41C2" w14:textId="77777777" w:rsidR="001F4E29" w:rsidRPr="00694AB2" w:rsidRDefault="00B15183" w:rsidP="006D111A">
      <w:r w:rsidRPr="00694AB2">
        <w:t xml:space="preserve">При возникновении аварийных ситуаций необходимо обратиться к администраторам </w:t>
      </w:r>
      <w:r w:rsidR="00992DDD">
        <w:t>ЛК УВ</w:t>
      </w:r>
      <w:r w:rsidRPr="00694AB2">
        <w:t>.</w:t>
      </w:r>
    </w:p>
    <w:p w14:paraId="286AA7E3" w14:textId="77777777" w:rsidR="00EE7167" w:rsidRPr="00694AB2" w:rsidRDefault="00EE7167" w:rsidP="00202A81">
      <w:pPr>
        <w:pStyle w:val="12"/>
      </w:pPr>
      <w:bookmarkStart w:id="11084" w:name="_Toc456878339"/>
      <w:bookmarkStart w:id="11085" w:name="_Toc91517472"/>
      <w:r w:rsidRPr="00694AB2">
        <w:lastRenderedPageBreak/>
        <w:t>Рекомендации по освоению</w:t>
      </w:r>
      <w:bookmarkEnd w:id="11084"/>
      <w:bookmarkEnd w:id="11085"/>
    </w:p>
    <w:p w14:paraId="1EB78569" w14:textId="77777777" w:rsidR="008870B3" w:rsidRPr="00694AB2" w:rsidRDefault="008870B3" w:rsidP="006D111A">
      <w:r w:rsidRPr="00694AB2">
        <w:t xml:space="preserve">Для успешной работы </w:t>
      </w:r>
      <w:r w:rsidR="00A7713A">
        <w:t>с ЛК УВ</w:t>
      </w:r>
      <w:r w:rsidRPr="00694AB2">
        <w:t xml:space="preserve"> необходимо:</w:t>
      </w:r>
    </w:p>
    <w:p w14:paraId="0185CDBD" w14:textId="77777777" w:rsidR="008870B3" w:rsidRPr="00800BBD" w:rsidRDefault="008870B3" w:rsidP="00E349B7">
      <w:pPr>
        <w:pStyle w:val="13"/>
      </w:pPr>
      <w:r w:rsidRPr="00800BBD">
        <w:t>получить навыки работы с операционной системой Windows;</w:t>
      </w:r>
    </w:p>
    <w:p w14:paraId="05326ECE" w14:textId="77777777" w:rsidR="008870B3" w:rsidRPr="00800BBD" w:rsidRDefault="008870B3" w:rsidP="00E349B7">
      <w:pPr>
        <w:pStyle w:val="13"/>
      </w:pPr>
      <w:r w:rsidRPr="00800BBD">
        <w:t xml:space="preserve">получить навыки работы с веб-браузером </w:t>
      </w:r>
      <w:r w:rsidR="00A7713A">
        <w:rPr>
          <w:lang w:val="en-US"/>
        </w:rPr>
        <w:t>G</w:t>
      </w:r>
      <w:r w:rsidR="00A7713A" w:rsidRPr="00800BBD">
        <w:t xml:space="preserve">oogle </w:t>
      </w:r>
      <w:r w:rsidR="00A7713A">
        <w:rPr>
          <w:lang w:val="en-US"/>
        </w:rPr>
        <w:t>C</w:t>
      </w:r>
      <w:r w:rsidR="00A7713A" w:rsidRPr="00800BBD">
        <w:t>hrom</w:t>
      </w:r>
      <w:r w:rsidR="00A7713A">
        <w:rPr>
          <w:lang w:val="en-US"/>
        </w:rPr>
        <w:t>e</w:t>
      </w:r>
      <w:r w:rsidR="00A7713A" w:rsidRPr="00800BBD">
        <w:t xml:space="preserve"> </w:t>
      </w:r>
      <w:r w:rsidRPr="00800BBD">
        <w:t>или его аналогом;</w:t>
      </w:r>
    </w:p>
    <w:p w14:paraId="7AD18F94" w14:textId="77777777" w:rsidR="008870B3" w:rsidRPr="00800BBD" w:rsidRDefault="008870B3" w:rsidP="00E349B7">
      <w:pPr>
        <w:pStyle w:val="13"/>
      </w:pPr>
      <w:r w:rsidRPr="00800BBD">
        <w:t>ознакомиться с настоящим документом.</w:t>
      </w:r>
    </w:p>
    <w:p w14:paraId="547E15B0" w14:textId="77777777" w:rsidR="00A2311A" w:rsidRPr="00380063" w:rsidRDefault="00A2311A" w:rsidP="00380063">
      <w:pPr>
        <w:pStyle w:val="12"/>
        <w:rPr>
          <w:b w:val="0"/>
        </w:rPr>
      </w:pPr>
      <w:bookmarkStart w:id="11086" w:name="_Toc456878340"/>
      <w:bookmarkStart w:id="11087" w:name="_Toc468077116"/>
      <w:bookmarkStart w:id="11088" w:name="_Toc91517473"/>
      <w:r w:rsidRPr="00023E05">
        <w:lastRenderedPageBreak/>
        <w:t xml:space="preserve">Перечень </w:t>
      </w:r>
      <w:r w:rsidR="006A4D11">
        <w:t xml:space="preserve">терминов и </w:t>
      </w:r>
      <w:r w:rsidRPr="00023E05">
        <w:t>сокращений</w:t>
      </w:r>
      <w:bookmarkEnd w:id="11086"/>
      <w:bookmarkEnd w:id="11087"/>
      <w:bookmarkEnd w:id="11088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3"/>
        <w:gridCol w:w="7874"/>
      </w:tblGrid>
      <w:tr w:rsidR="00A2311A" w:rsidRPr="00694AB2" w14:paraId="4AF81FE5" w14:textId="77777777" w:rsidTr="00541E1E">
        <w:trPr>
          <w:trHeight w:val="624"/>
          <w:tblHeader/>
          <w:jc w:val="center"/>
        </w:trPr>
        <w:tc>
          <w:tcPr>
            <w:tcW w:w="2263" w:type="dxa"/>
            <w:noWrap/>
            <w:vAlign w:val="center"/>
          </w:tcPr>
          <w:p w14:paraId="0412D157" w14:textId="77777777" w:rsidR="00A2311A" w:rsidRPr="001E5F9D" w:rsidRDefault="006A4D11" w:rsidP="001E5F9D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</w:rPr>
              <w:t>Термин</w:t>
            </w:r>
          </w:p>
        </w:tc>
        <w:tc>
          <w:tcPr>
            <w:tcW w:w="7874" w:type="dxa"/>
            <w:noWrap/>
            <w:vAlign w:val="center"/>
          </w:tcPr>
          <w:p w14:paraId="60F5A642" w14:textId="77777777" w:rsidR="00A2311A" w:rsidRPr="001E5F9D" w:rsidRDefault="00A2311A" w:rsidP="001E5F9D">
            <w:pPr>
              <w:ind w:firstLine="0"/>
              <w:jc w:val="center"/>
              <w:rPr>
                <w:b/>
              </w:rPr>
            </w:pPr>
            <w:r w:rsidRPr="001E5F9D">
              <w:rPr>
                <w:b/>
              </w:rPr>
              <w:t>Наименование</w:t>
            </w:r>
          </w:p>
        </w:tc>
      </w:tr>
      <w:tr w:rsidR="00A2311A" w:rsidRPr="00694AB2" w14:paraId="1367B507" w14:textId="77777777" w:rsidTr="00541E1E">
        <w:trPr>
          <w:trHeight w:val="1474"/>
          <w:jc w:val="center"/>
        </w:trPr>
        <w:tc>
          <w:tcPr>
            <w:tcW w:w="2263" w:type="dxa"/>
            <w:noWrap/>
            <w:vAlign w:val="center"/>
          </w:tcPr>
          <w:p w14:paraId="2BEC7FF1" w14:textId="77777777" w:rsidR="00A2311A" w:rsidRPr="00694AB2" w:rsidRDefault="00A2311A" w:rsidP="001E5F9D">
            <w:pPr>
              <w:ind w:firstLine="0"/>
            </w:pPr>
            <w:r w:rsidRPr="00694AB2">
              <w:t>ЕСИА</w:t>
            </w:r>
          </w:p>
        </w:tc>
        <w:tc>
          <w:tcPr>
            <w:tcW w:w="7874" w:type="dxa"/>
            <w:noWrap/>
            <w:vAlign w:val="center"/>
          </w:tcPr>
          <w:p w14:paraId="2AF4FBAC" w14:textId="77777777" w:rsidR="00A2311A" w:rsidRPr="00694AB2" w:rsidRDefault="00A2311A" w:rsidP="001E5F9D">
            <w:pPr>
              <w:ind w:firstLine="0"/>
            </w:pPr>
            <w:r w:rsidRPr="00694AB2">
              <w:t>Федеральная государственная информационная система «Единая система идентификации и аутентификации в инфраструктуре, обеспечивающей информационно-технологическое взаимодействие информационных систем, используемых для предоставления государственных и муниципальных услуг в электронной форме»</w:t>
            </w:r>
          </w:p>
        </w:tc>
      </w:tr>
      <w:tr w:rsidR="00A2311A" w:rsidRPr="00694AB2" w14:paraId="10F4290E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0C988239" w14:textId="77777777" w:rsidR="00A2311A" w:rsidRPr="00694AB2" w:rsidRDefault="00A2311A" w:rsidP="001E5F9D">
            <w:pPr>
              <w:ind w:firstLine="0"/>
            </w:pPr>
            <w:r w:rsidRPr="00694AB2">
              <w:t>ИБ</w:t>
            </w:r>
          </w:p>
        </w:tc>
        <w:tc>
          <w:tcPr>
            <w:tcW w:w="7874" w:type="dxa"/>
            <w:noWrap/>
            <w:vAlign w:val="center"/>
          </w:tcPr>
          <w:p w14:paraId="51C86C6B" w14:textId="77777777" w:rsidR="00A2311A" w:rsidRPr="00694AB2" w:rsidRDefault="00A2311A" w:rsidP="001E5F9D">
            <w:pPr>
              <w:ind w:firstLine="0"/>
            </w:pPr>
            <w:r w:rsidRPr="00694AB2">
              <w:t>Информационная безопасность</w:t>
            </w:r>
          </w:p>
        </w:tc>
      </w:tr>
      <w:tr w:rsidR="00A2311A" w:rsidRPr="00694AB2" w14:paraId="02154125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01D7ABF2" w14:textId="77777777" w:rsidR="00A2311A" w:rsidRPr="00694AB2" w:rsidRDefault="00A2311A" w:rsidP="001E5F9D">
            <w:pPr>
              <w:ind w:firstLine="0"/>
            </w:pPr>
            <w:r w:rsidRPr="00694AB2">
              <w:t>ИС</w:t>
            </w:r>
          </w:p>
        </w:tc>
        <w:tc>
          <w:tcPr>
            <w:tcW w:w="7874" w:type="dxa"/>
            <w:noWrap/>
            <w:vAlign w:val="center"/>
          </w:tcPr>
          <w:p w14:paraId="49EC1CAF" w14:textId="77777777" w:rsidR="00A2311A" w:rsidRPr="00694AB2" w:rsidRDefault="00A2311A" w:rsidP="001E5F9D">
            <w:pPr>
              <w:ind w:firstLine="0"/>
            </w:pPr>
            <w:r w:rsidRPr="00694AB2">
              <w:t>Информационная система</w:t>
            </w:r>
          </w:p>
        </w:tc>
      </w:tr>
      <w:tr w:rsidR="00A2311A" w:rsidRPr="00694AB2" w14:paraId="40CC90C3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0470CB36" w14:textId="77777777" w:rsidR="00A2311A" w:rsidRPr="00694AB2" w:rsidRDefault="00A2311A" w:rsidP="001E5F9D">
            <w:pPr>
              <w:ind w:firstLine="0"/>
            </w:pPr>
            <w:r w:rsidRPr="00694AB2">
              <w:t>ЛКМ</w:t>
            </w:r>
          </w:p>
        </w:tc>
        <w:tc>
          <w:tcPr>
            <w:tcW w:w="7874" w:type="dxa"/>
            <w:noWrap/>
            <w:vAlign w:val="center"/>
          </w:tcPr>
          <w:p w14:paraId="763094E2" w14:textId="77777777" w:rsidR="00A2311A" w:rsidRPr="00694AB2" w:rsidRDefault="00A2311A" w:rsidP="001E5F9D">
            <w:pPr>
              <w:ind w:firstLine="0"/>
            </w:pPr>
            <w:r w:rsidRPr="00694AB2">
              <w:t>Левая кнопка мыши</w:t>
            </w:r>
          </w:p>
        </w:tc>
      </w:tr>
      <w:tr w:rsidR="00A2311A" w:rsidRPr="00694AB2" w14:paraId="58047FD5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02DA5E56" w14:textId="77777777" w:rsidR="00A2311A" w:rsidRPr="00694AB2" w:rsidRDefault="00A2311A" w:rsidP="001E5F9D">
            <w:pPr>
              <w:ind w:firstLine="0"/>
            </w:pPr>
            <w:r w:rsidRPr="00694AB2">
              <w:t>ОМСУ</w:t>
            </w:r>
          </w:p>
        </w:tc>
        <w:tc>
          <w:tcPr>
            <w:tcW w:w="7874" w:type="dxa"/>
            <w:noWrap/>
            <w:vAlign w:val="center"/>
          </w:tcPr>
          <w:p w14:paraId="0E61C663" w14:textId="77777777" w:rsidR="00A2311A" w:rsidRPr="00694AB2" w:rsidRDefault="00A2311A" w:rsidP="001E5F9D">
            <w:pPr>
              <w:ind w:firstLine="0"/>
            </w:pPr>
            <w:r w:rsidRPr="00694AB2">
              <w:t>Орган местного самоуправления</w:t>
            </w:r>
          </w:p>
        </w:tc>
      </w:tr>
      <w:tr w:rsidR="00A2311A" w:rsidRPr="00694AB2" w14:paraId="798AEBF3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3FA9043E" w14:textId="77777777" w:rsidR="00A2311A" w:rsidRPr="00694AB2" w:rsidRDefault="00A2311A" w:rsidP="001E5F9D">
            <w:pPr>
              <w:ind w:firstLine="0"/>
            </w:pPr>
            <w:r w:rsidRPr="00694AB2">
              <w:t>ОС</w:t>
            </w:r>
          </w:p>
        </w:tc>
        <w:tc>
          <w:tcPr>
            <w:tcW w:w="7874" w:type="dxa"/>
            <w:noWrap/>
            <w:vAlign w:val="center"/>
          </w:tcPr>
          <w:p w14:paraId="52148DA6" w14:textId="77777777" w:rsidR="00A2311A" w:rsidRPr="00694AB2" w:rsidRDefault="00A2311A" w:rsidP="001E5F9D">
            <w:pPr>
              <w:ind w:firstLine="0"/>
            </w:pPr>
            <w:r w:rsidRPr="00694AB2">
              <w:t>Операционная система</w:t>
            </w:r>
          </w:p>
        </w:tc>
      </w:tr>
      <w:tr w:rsidR="00A2311A" w:rsidRPr="00694AB2" w14:paraId="2ABF8F9A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618AB087" w14:textId="77777777" w:rsidR="00A2311A" w:rsidRPr="00694AB2" w:rsidRDefault="00A2311A" w:rsidP="001E5F9D">
            <w:pPr>
              <w:ind w:firstLine="0"/>
            </w:pPr>
            <w:r w:rsidRPr="00694AB2">
              <w:t>ПО</w:t>
            </w:r>
          </w:p>
        </w:tc>
        <w:tc>
          <w:tcPr>
            <w:tcW w:w="7874" w:type="dxa"/>
            <w:noWrap/>
            <w:vAlign w:val="center"/>
          </w:tcPr>
          <w:p w14:paraId="20A31093" w14:textId="77777777" w:rsidR="00A2311A" w:rsidRPr="00694AB2" w:rsidRDefault="00A2311A" w:rsidP="001E5F9D">
            <w:pPr>
              <w:ind w:firstLine="0"/>
            </w:pPr>
            <w:r w:rsidRPr="00694AB2">
              <w:t>Программное обеспечение</w:t>
            </w:r>
          </w:p>
        </w:tc>
      </w:tr>
      <w:tr w:rsidR="00A2311A" w:rsidRPr="00694AB2" w14:paraId="23A576C5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11F4C344" w14:textId="77777777" w:rsidR="00A2311A" w:rsidRPr="00694AB2" w:rsidRDefault="00A2311A" w:rsidP="001E5F9D">
            <w:pPr>
              <w:ind w:firstLine="0"/>
            </w:pPr>
            <w:r w:rsidRPr="00694AB2">
              <w:t>РОИВ</w:t>
            </w:r>
          </w:p>
        </w:tc>
        <w:tc>
          <w:tcPr>
            <w:tcW w:w="7874" w:type="dxa"/>
            <w:noWrap/>
            <w:vAlign w:val="center"/>
          </w:tcPr>
          <w:p w14:paraId="75F3C3A5" w14:textId="77777777" w:rsidR="00A2311A" w:rsidRPr="00694AB2" w:rsidRDefault="00A2311A" w:rsidP="001E5F9D">
            <w:pPr>
              <w:ind w:firstLine="0"/>
            </w:pPr>
            <w:r w:rsidRPr="00694AB2">
              <w:t>Региональный орган исполнительной власти</w:t>
            </w:r>
          </w:p>
        </w:tc>
      </w:tr>
      <w:tr w:rsidR="006A4D11" w:rsidRPr="00694AB2" w14:paraId="24A51BD7" w14:textId="77777777" w:rsidTr="00967567">
        <w:trPr>
          <w:trHeight w:val="624"/>
          <w:jc w:val="center"/>
        </w:trPr>
        <w:tc>
          <w:tcPr>
            <w:tcW w:w="2263" w:type="dxa"/>
            <w:noWrap/>
          </w:tcPr>
          <w:p w14:paraId="1DCA37B7" w14:textId="77777777" w:rsidR="006A4D11" w:rsidRPr="00694AB2" w:rsidRDefault="006A4D11" w:rsidP="006A4D11">
            <w:pPr>
              <w:ind w:firstLine="0"/>
            </w:pPr>
            <w:r w:rsidRPr="00694AB2">
              <w:rPr>
                <w:rFonts w:eastAsia="Arial Unicode MS"/>
                <w:lang w:eastAsia="en-US"/>
              </w:rPr>
              <w:t>КТДА</w:t>
            </w:r>
          </w:p>
        </w:tc>
        <w:tc>
          <w:tcPr>
            <w:tcW w:w="7874" w:type="dxa"/>
            <w:noWrap/>
          </w:tcPr>
          <w:p w14:paraId="71C81A47" w14:textId="77777777" w:rsidR="006A4D11" w:rsidRPr="00694AB2" w:rsidRDefault="006A4D11" w:rsidP="006A4D11">
            <w:pPr>
              <w:ind w:firstLine="0"/>
            </w:pPr>
            <w:r w:rsidRPr="00694AB2">
              <w:rPr>
                <w:rFonts w:eastAsia="Arial Unicode MS"/>
                <w:lang w:eastAsia="en-US"/>
              </w:rPr>
              <w:t xml:space="preserve">См. </w:t>
            </w:r>
            <w:r>
              <w:rPr>
                <w:rFonts w:eastAsia="Arial Unicode MS"/>
                <w:lang w:eastAsia="en-US"/>
              </w:rPr>
              <w:t>ЛК УВ</w:t>
            </w:r>
          </w:p>
        </w:tc>
      </w:tr>
      <w:tr w:rsidR="006A4D11" w:rsidRPr="00694AB2" w14:paraId="0B49BB4A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6D29DF4B" w14:textId="77777777" w:rsidR="006A4D11" w:rsidRPr="00694AB2" w:rsidRDefault="006A4D11" w:rsidP="006A4D11">
            <w:pPr>
              <w:ind w:firstLine="0"/>
            </w:pPr>
            <w:r w:rsidRPr="00694AB2">
              <w:t>ЛК УВ</w:t>
            </w:r>
          </w:p>
        </w:tc>
        <w:tc>
          <w:tcPr>
            <w:tcW w:w="7874" w:type="dxa"/>
            <w:noWrap/>
            <w:vAlign w:val="center"/>
          </w:tcPr>
          <w:p w14:paraId="7A68386E" w14:textId="77777777" w:rsidR="006A4D11" w:rsidRPr="00694AB2" w:rsidRDefault="006A4D11" w:rsidP="006A4D11">
            <w:pPr>
              <w:ind w:firstLine="0"/>
            </w:pPr>
            <w:r w:rsidRPr="00694AB2">
              <w:t>Личный кабинет участника взаимодействия СМЭВ</w:t>
            </w:r>
          </w:p>
        </w:tc>
      </w:tr>
      <w:tr w:rsidR="006A4D11" w:rsidRPr="00694AB2" w14:paraId="3A4B96FE" w14:textId="77777777" w:rsidTr="00967567">
        <w:trPr>
          <w:trHeight w:val="624"/>
          <w:jc w:val="center"/>
        </w:trPr>
        <w:tc>
          <w:tcPr>
            <w:tcW w:w="2263" w:type="dxa"/>
            <w:noWrap/>
          </w:tcPr>
          <w:p w14:paraId="26A2CBF1" w14:textId="77777777" w:rsidR="006A4D11" w:rsidRPr="00694AB2" w:rsidRDefault="006A4D11" w:rsidP="006A4D11">
            <w:pPr>
              <w:ind w:firstLine="0"/>
            </w:pPr>
            <w:r>
              <w:rPr>
                <w:rFonts w:eastAsia="Arial Unicode MS"/>
                <w:lang w:eastAsia="en-US"/>
              </w:rPr>
              <w:t>УВ</w:t>
            </w:r>
          </w:p>
        </w:tc>
        <w:tc>
          <w:tcPr>
            <w:tcW w:w="7874" w:type="dxa"/>
            <w:noWrap/>
          </w:tcPr>
          <w:p w14:paraId="4E76B005" w14:textId="77777777" w:rsidR="006A4D11" w:rsidRPr="00694AB2" w:rsidRDefault="006A4D11" w:rsidP="006A4D11">
            <w:pPr>
              <w:ind w:firstLine="0"/>
            </w:pPr>
            <w:r>
              <w:rPr>
                <w:rFonts w:eastAsia="Arial Unicode MS"/>
                <w:lang w:eastAsia="en-US"/>
              </w:rPr>
              <w:t>Участник взаимодействия СМЭВ</w:t>
            </w:r>
          </w:p>
        </w:tc>
      </w:tr>
      <w:tr w:rsidR="005E4798" w:rsidRPr="00694AB2" w14:paraId="1DB9EFFA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00EC6CB0" w14:textId="77777777" w:rsidR="005E4798" w:rsidRPr="00694AB2" w:rsidRDefault="005E4798" w:rsidP="006A4D11">
            <w:pPr>
              <w:ind w:firstLine="0"/>
            </w:pPr>
            <w:r>
              <w:t>УЗ</w:t>
            </w:r>
          </w:p>
        </w:tc>
        <w:tc>
          <w:tcPr>
            <w:tcW w:w="7874" w:type="dxa"/>
            <w:noWrap/>
            <w:vAlign w:val="center"/>
          </w:tcPr>
          <w:p w14:paraId="09124A52" w14:textId="77777777" w:rsidR="005E4798" w:rsidRPr="00694AB2" w:rsidRDefault="005E4798" w:rsidP="006A4D11">
            <w:pPr>
              <w:ind w:firstLine="0"/>
            </w:pPr>
            <w:r>
              <w:t>Учетная запись</w:t>
            </w:r>
          </w:p>
        </w:tc>
      </w:tr>
      <w:tr w:rsidR="006A4D11" w:rsidRPr="00694AB2" w14:paraId="54FA135D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0138140A" w14:textId="77777777" w:rsidR="006A4D11" w:rsidRPr="00694AB2" w:rsidRDefault="006A4D11" w:rsidP="006A4D11">
            <w:pPr>
              <w:ind w:firstLine="0"/>
            </w:pPr>
            <w:r w:rsidRPr="00694AB2">
              <w:t>СМЭВ</w:t>
            </w:r>
          </w:p>
        </w:tc>
        <w:tc>
          <w:tcPr>
            <w:tcW w:w="7874" w:type="dxa"/>
            <w:noWrap/>
            <w:vAlign w:val="center"/>
          </w:tcPr>
          <w:p w14:paraId="5F658707" w14:textId="77777777" w:rsidR="006A4D11" w:rsidRPr="00694AB2" w:rsidRDefault="006A4D11" w:rsidP="004C3562">
            <w:pPr>
              <w:ind w:firstLine="0"/>
            </w:pPr>
            <w:r w:rsidRPr="00694AB2">
              <w:t>Федеральная государственн</w:t>
            </w:r>
            <w:r>
              <w:t>ая</w:t>
            </w:r>
            <w:r w:rsidRPr="00694AB2">
              <w:t xml:space="preserve"> информационн</w:t>
            </w:r>
            <w:r>
              <w:t>ая</w:t>
            </w:r>
            <w:r w:rsidRPr="00694AB2">
              <w:t xml:space="preserve"> систем</w:t>
            </w:r>
            <w:r>
              <w:t>а</w:t>
            </w:r>
            <w:r w:rsidRPr="00694AB2">
              <w:t xml:space="preserve"> «</w:t>
            </w:r>
            <w:r w:rsidR="004C3562">
              <w:t>С</w:t>
            </w:r>
            <w:r w:rsidRPr="00694AB2">
              <w:t>истема межведомственного электронного взаимодействия»</w:t>
            </w:r>
          </w:p>
        </w:tc>
      </w:tr>
      <w:tr w:rsidR="00830CDD" w:rsidRPr="00694AB2" w14:paraId="17418A35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153E4F06" w14:textId="67C69C4A" w:rsidR="00830CDD" w:rsidRPr="00694AB2" w:rsidRDefault="00830CDD" w:rsidP="006A4D11">
            <w:pPr>
              <w:ind w:firstLine="0"/>
            </w:pPr>
            <w:r>
              <w:t>ПОДД</w:t>
            </w:r>
          </w:p>
        </w:tc>
        <w:tc>
          <w:tcPr>
            <w:tcW w:w="7874" w:type="dxa"/>
            <w:noWrap/>
            <w:vAlign w:val="center"/>
          </w:tcPr>
          <w:p w14:paraId="126A68C2" w14:textId="50EA337C" w:rsidR="00830CDD" w:rsidRPr="00694AB2" w:rsidRDefault="00830CDD" w:rsidP="004C3562">
            <w:pPr>
              <w:ind w:firstLine="0"/>
            </w:pPr>
            <w:r>
              <w:t>Подсистема обеспечения доступа к данным</w:t>
            </w:r>
          </w:p>
        </w:tc>
      </w:tr>
      <w:tr w:rsidR="006A4D11" w:rsidRPr="00694AB2" w14:paraId="065214B0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18C5AF21" w14:textId="77777777" w:rsidR="006A4D11" w:rsidRPr="00694AB2" w:rsidRDefault="006A4D11" w:rsidP="006A4D11">
            <w:pPr>
              <w:ind w:firstLine="0"/>
            </w:pPr>
            <w:r w:rsidRPr="00694AB2">
              <w:t>СНИЛС</w:t>
            </w:r>
          </w:p>
        </w:tc>
        <w:tc>
          <w:tcPr>
            <w:tcW w:w="7874" w:type="dxa"/>
            <w:noWrap/>
            <w:vAlign w:val="center"/>
          </w:tcPr>
          <w:p w14:paraId="72DC3E61" w14:textId="77777777" w:rsidR="006A4D11" w:rsidRPr="00694AB2" w:rsidRDefault="006A4D11" w:rsidP="006A4D11">
            <w:pPr>
              <w:ind w:firstLine="0"/>
            </w:pPr>
            <w:r w:rsidRPr="00694AB2">
              <w:t>Страховой номер индивидуального лицевого счета застрахованного лица в системе персонифицированного учета Пенсионного фонда России</w:t>
            </w:r>
          </w:p>
        </w:tc>
      </w:tr>
      <w:tr w:rsidR="006A4D11" w:rsidRPr="00694AB2" w14:paraId="6D1F28E4" w14:textId="77777777" w:rsidTr="00541E1E">
        <w:trPr>
          <w:trHeight w:val="907"/>
          <w:jc w:val="center"/>
        </w:trPr>
        <w:tc>
          <w:tcPr>
            <w:tcW w:w="2263" w:type="dxa"/>
            <w:noWrap/>
            <w:vAlign w:val="center"/>
          </w:tcPr>
          <w:p w14:paraId="15F06ABF" w14:textId="77777777" w:rsidR="006A4D11" w:rsidRPr="00694AB2" w:rsidRDefault="006A4D11" w:rsidP="006A4D11">
            <w:pPr>
              <w:ind w:firstLine="0"/>
            </w:pPr>
            <w:r w:rsidRPr="00694AB2">
              <w:t>СЦ</w:t>
            </w:r>
          </w:p>
        </w:tc>
        <w:tc>
          <w:tcPr>
            <w:tcW w:w="7874" w:type="dxa"/>
            <w:noWrap/>
            <w:vAlign w:val="center"/>
          </w:tcPr>
          <w:p w14:paraId="433BEDD0" w14:textId="77777777" w:rsidR="006A4D11" w:rsidRPr="00694AB2" w:rsidRDefault="006A4D11" w:rsidP="006A4D11">
            <w:pPr>
              <w:ind w:firstLine="0"/>
            </w:pPr>
            <w:r w:rsidRPr="00694AB2">
              <w:t>Подсистема «Ситуационный центр» федеральной государственной информационной системы «Единая система межведомственного электронного взаимодействия»</w:t>
            </w:r>
          </w:p>
        </w:tc>
      </w:tr>
      <w:tr w:rsidR="006A4D11" w:rsidRPr="00694AB2" w14:paraId="782FE7BD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5F7094FC" w14:textId="77777777" w:rsidR="006A4D11" w:rsidRPr="00694AB2" w:rsidRDefault="006A4D11" w:rsidP="006A4D11">
            <w:pPr>
              <w:ind w:firstLine="0"/>
            </w:pPr>
            <w:r w:rsidRPr="00694AB2">
              <w:t>ФИО</w:t>
            </w:r>
          </w:p>
        </w:tc>
        <w:tc>
          <w:tcPr>
            <w:tcW w:w="7874" w:type="dxa"/>
            <w:noWrap/>
            <w:vAlign w:val="center"/>
          </w:tcPr>
          <w:p w14:paraId="7D105F96" w14:textId="77777777" w:rsidR="006A4D11" w:rsidRPr="00694AB2" w:rsidRDefault="006A4D11" w:rsidP="006A4D11">
            <w:pPr>
              <w:ind w:firstLine="0"/>
            </w:pPr>
            <w:r w:rsidRPr="00694AB2">
              <w:t>Фамилия, имя, отчество</w:t>
            </w:r>
          </w:p>
        </w:tc>
      </w:tr>
      <w:tr w:rsidR="006A4D11" w:rsidRPr="00694AB2" w14:paraId="353E2852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60DA2D60" w14:textId="77777777" w:rsidR="006A4D11" w:rsidRPr="00694AB2" w:rsidRDefault="006A4D11" w:rsidP="006A4D11">
            <w:pPr>
              <w:ind w:firstLine="0"/>
            </w:pPr>
            <w:r w:rsidRPr="00694AB2">
              <w:t>ФОИВ</w:t>
            </w:r>
          </w:p>
        </w:tc>
        <w:tc>
          <w:tcPr>
            <w:tcW w:w="7874" w:type="dxa"/>
            <w:noWrap/>
            <w:vAlign w:val="center"/>
          </w:tcPr>
          <w:p w14:paraId="2D0BB57C" w14:textId="77777777" w:rsidR="006A4D11" w:rsidRPr="00694AB2" w:rsidRDefault="006A4D11" w:rsidP="006A4D11">
            <w:pPr>
              <w:ind w:firstLine="0"/>
            </w:pPr>
            <w:r w:rsidRPr="00694AB2">
              <w:t>Федеральный орган государственной власти</w:t>
            </w:r>
          </w:p>
        </w:tc>
      </w:tr>
      <w:tr w:rsidR="006A4D11" w:rsidRPr="00694AB2" w14:paraId="44CADE8E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2C9D9633" w14:textId="77777777" w:rsidR="006A4D11" w:rsidRPr="00694AB2" w:rsidRDefault="006A4D11" w:rsidP="006A4D11">
            <w:pPr>
              <w:ind w:firstLine="0"/>
            </w:pPr>
            <w:r w:rsidRPr="00694AB2">
              <w:t>ФРГУ</w:t>
            </w:r>
          </w:p>
        </w:tc>
        <w:tc>
          <w:tcPr>
            <w:tcW w:w="7874" w:type="dxa"/>
            <w:noWrap/>
            <w:vAlign w:val="center"/>
          </w:tcPr>
          <w:p w14:paraId="3497F626" w14:textId="77777777" w:rsidR="006A4D11" w:rsidRPr="00694AB2" w:rsidRDefault="006A4D11" w:rsidP="006A4D11">
            <w:pPr>
              <w:ind w:firstLine="0"/>
            </w:pPr>
            <w:r w:rsidRPr="00694AB2">
              <w:t>Федеральная государственная информационная система «Федеральный реестр государственных и муниципальных услуг (функций)»</w:t>
            </w:r>
          </w:p>
        </w:tc>
      </w:tr>
      <w:tr w:rsidR="006A4D11" w:rsidRPr="00694AB2" w14:paraId="1B8D55D1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35C8C3C1" w14:textId="77777777" w:rsidR="006A4D11" w:rsidRPr="00694AB2" w:rsidRDefault="006A4D11" w:rsidP="006A4D11">
            <w:pPr>
              <w:ind w:firstLine="0"/>
            </w:pPr>
            <w:r w:rsidRPr="00694AB2">
              <w:t>ЭП</w:t>
            </w:r>
          </w:p>
        </w:tc>
        <w:tc>
          <w:tcPr>
            <w:tcW w:w="7874" w:type="dxa"/>
            <w:noWrap/>
            <w:vAlign w:val="center"/>
          </w:tcPr>
          <w:p w14:paraId="720A989B" w14:textId="77777777" w:rsidR="006A4D11" w:rsidRPr="00694AB2" w:rsidRDefault="006A4D11" w:rsidP="006A4D11">
            <w:pPr>
              <w:ind w:firstLine="0"/>
            </w:pPr>
            <w:r w:rsidRPr="00694AB2">
              <w:t>Электронная подпись</w:t>
            </w:r>
          </w:p>
        </w:tc>
      </w:tr>
      <w:tr w:rsidR="006A4D11" w:rsidRPr="00694AB2" w14:paraId="7833D27F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1821EECC" w14:textId="77777777"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>URL</w:t>
            </w:r>
          </w:p>
        </w:tc>
        <w:tc>
          <w:tcPr>
            <w:tcW w:w="7874" w:type="dxa"/>
            <w:noWrap/>
            <w:vAlign w:val="center"/>
          </w:tcPr>
          <w:p w14:paraId="68D2C09A" w14:textId="77777777" w:rsidR="006A4D11" w:rsidRPr="00694AB2" w:rsidRDefault="006A4D11" w:rsidP="006A4D11">
            <w:pPr>
              <w:ind w:firstLine="0"/>
            </w:pPr>
            <w:r w:rsidRPr="00694AB2">
              <w:t>Uniform Resource Locator – стандартизированный способ записи адреса ресурса в сети Интернет</w:t>
            </w:r>
          </w:p>
        </w:tc>
      </w:tr>
      <w:tr w:rsidR="006A4D11" w:rsidRPr="007A51FD" w14:paraId="07B12BF6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771F4A52" w14:textId="77777777"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>URI</w:t>
            </w:r>
          </w:p>
        </w:tc>
        <w:tc>
          <w:tcPr>
            <w:tcW w:w="7874" w:type="dxa"/>
            <w:noWrap/>
            <w:vAlign w:val="center"/>
          </w:tcPr>
          <w:p w14:paraId="0673131E" w14:textId="77777777"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 xml:space="preserve">Uniform Resource Identifier – </w:t>
            </w:r>
            <w:r w:rsidRPr="00694AB2">
              <w:t>унифицированный</w:t>
            </w:r>
            <w:r w:rsidRPr="00694AB2">
              <w:rPr>
                <w:lang w:val="en-US"/>
              </w:rPr>
              <w:t xml:space="preserve"> </w:t>
            </w:r>
            <w:r w:rsidRPr="00694AB2">
              <w:t>идентификатор</w:t>
            </w:r>
            <w:r w:rsidRPr="00694AB2">
              <w:rPr>
                <w:lang w:val="en-US"/>
              </w:rPr>
              <w:t xml:space="preserve"> </w:t>
            </w:r>
            <w:r w:rsidRPr="00694AB2">
              <w:t>ресурса</w:t>
            </w:r>
          </w:p>
        </w:tc>
      </w:tr>
    </w:tbl>
    <w:p w14:paraId="32F0297A" w14:textId="77777777" w:rsidR="00A2311A" w:rsidRPr="00694AB2" w:rsidRDefault="00A2311A" w:rsidP="006D111A">
      <w:pPr>
        <w:rPr>
          <w:lang w:val="en-US"/>
        </w:rPr>
      </w:pPr>
    </w:p>
    <w:p w14:paraId="4273EE22" w14:textId="77777777" w:rsidR="00A2311A" w:rsidRPr="00910ECC" w:rsidRDefault="00A2311A" w:rsidP="001E5F9D">
      <w:pPr>
        <w:pageBreakBefore/>
        <w:ind w:firstLine="0"/>
        <w:jc w:val="center"/>
        <w:rPr>
          <w:b/>
          <w:lang w:val="en-US"/>
        </w:rPr>
      </w:pPr>
    </w:p>
    <w:tbl>
      <w:tblPr>
        <w:tblW w:w="10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2"/>
        <w:gridCol w:w="7165"/>
      </w:tblGrid>
      <w:tr w:rsidR="00A2311A" w:rsidRPr="00694AB2" w14:paraId="4D43C3C0" w14:textId="77777777" w:rsidTr="006A4D11">
        <w:trPr>
          <w:cantSplit/>
          <w:trHeight w:val="397"/>
          <w:tblHeader/>
        </w:trPr>
        <w:tc>
          <w:tcPr>
            <w:tcW w:w="2972" w:type="dxa"/>
            <w:shd w:val="clear" w:color="auto" w:fill="auto"/>
            <w:noWrap/>
            <w:vAlign w:val="center"/>
            <w:hideMark/>
          </w:tcPr>
          <w:p w14:paraId="74836CC2" w14:textId="77777777" w:rsidR="00A2311A" w:rsidRPr="00874D72" w:rsidRDefault="006A4D11" w:rsidP="00C34456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Термин</w:t>
            </w:r>
          </w:p>
        </w:tc>
        <w:tc>
          <w:tcPr>
            <w:tcW w:w="7165" w:type="dxa"/>
            <w:shd w:val="clear" w:color="auto" w:fill="auto"/>
            <w:noWrap/>
            <w:vAlign w:val="center"/>
            <w:hideMark/>
          </w:tcPr>
          <w:p w14:paraId="70F04995" w14:textId="77777777" w:rsidR="00A2311A" w:rsidRPr="00874D72" w:rsidRDefault="00A2311A" w:rsidP="00C34456">
            <w:pPr>
              <w:ind w:firstLine="0"/>
              <w:jc w:val="center"/>
              <w:rPr>
                <w:b/>
              </w:rPr>
            </w:pPr>
            <w:r w:rsidRPr="00874D72">
              <w:rPr>
                <w:b/>
              </w:rPr>
              <w:t>Наименование</w:t>
            </w:r>
          </w:p>
        </w:tc>
      </w:tr>
      <w:tr w:rsidR="00A2311A" w:rsidRPr="00694AB2" w14:paraId="2FC611C1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3BB988DF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Авторизация</w:t>
            </w:r>
          </w:p>
        </w:tc>
        <w:tc>
          <w:tcPr>
            <w:tcW w:w="7165" w:type="dxa"/>
            <w:shd w:val="clear" w:color="auto" w:fill="auto"/>
            <w:hideMark/>
          </w:tcPr>
          <w:p w14:paraId="57C4B0F8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Процедура предоставления субъекту определенных прав доступа</w:t>
            </w:r>
          </w:p>
        </w:tc>
      </w:tr>
      <w:tr w:rsidR="00A2311A" w:rsidRPr="00694AB2" w14:paraId="4E3F67F8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5CA3F606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Аутентификация</w:t>
            </w:r>
          </w:p>
        </w:tc>
        <w:tc>
          <w:tcPr>
            <w:tcW w:w="7165" w:type="dxa"/>
            <w:shd w:val="clear" w:color="auto" w:fill="auto"/>
            <w:hideMark/>
          </w:tcPr>
          <w:p w14:paraId="19222703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Процедура проверки подлинности субъекта</w:t>
            </w:r>
          </w:p>
        </w:tc>
      </w:tr>
      <w:tr w:rsidR="00A2311A" w:rsidRPr="00694AB2" w14:paraId="35C7C80F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718472AD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Диалоговое окно</w:t>
            </w:r>
          </w:p>
        </w:tc>
        <w:tc>
          <w:tcPr>
            <w:tcW w:w="7165" w:type="dxa"/>
            <w:shd w:val="clear" w:color="auto" w:fill="auto"/>
            <w:hideMark/>
          </w:tcPr>
          <w:p w14:paraId="01305209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Специальный элемент интерфейса, окно, предназначенное для вывода информации и (или) получения информации от пользователя</w:t>
            </w:r>
          </w:p>
        </w:tc>
      </w:tr>
      <w:tr w:rsidR="00A2311A" w:rsidRPr="00694AB2" w14:paraId="719109CD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4C52C868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Идентификация</w:t>
            </w:r>
          </w:p>
        </w:tc>
        <w:tc>
          <w:tcPr>
            <w:tcW w:w="7165" w:type="dxa"/>
            <w:shd w:val="clear" w:color="auto" w:fill="auto"/>
            <w:hideMark/>
          </w:tcPr>
          <w:p w14:paraId="1EDF24BC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Процедура распознавания субъекта по идентификатору</w:t>
            </w:r>
          </w:p>
        </w:tc>
      </w:tr>
      <w:tr w:rsidR="00A2311A" w:rsidRPr="00694AB2" w14:paraId="4A4ACA15" w14:textId="77777777" w:rsidTr="006A4D11">
        <w:trPr>
          <w:cantSplit/>
          <w:trHeight w:val="630"/>
        </w:trPr>
        <w:tc>
          <w:tcPr>
            <w:tcW w:w="2972" w:type="dxa"/>
            <w:shd w:val="clear" w:color="auto" w:fill="auto"/>
            <w:hideMark/>
          </w:tcPr>
          <w:p w14:paraId="6431DE94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Пользователь</w:t>
            </w:r>
          </w:p>
        </w:tc>
        <w:tc>
          <w:tcPr>
            <w:tcW w:w="7165" w:type="dxa"/>
            <w:shd w:val="clear" w:color="auto" w:fill="auto"/>
            <w:hideMark/>
          </w:tcPr>
          <w:p w14:paraId="6834BD30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 xml:space="preserve">Пользователь </w:t>
            </w:r>
            <w:r w:rsidR="005F7B26" w:rsidRPr="00694AB2">
              <w:t>ЛК УВ</w:t>
            </w:r>
            <w:r w:rsidRPr="00694AB2">
              <w:t>, имеющий учетную запись в ЕСИА</w:t>
            </w:r>
          </w:p>
        </w:tc>
      </w:tr>
      <w:tr w:rsidR="00A2311A" w:rsidRPr="00694AB2" w14:paraId="50BE63FE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323753D5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Проводник</w:t>
            </w:r>
          </w:p>
        </w:tc>
        <w:tc>
          <w:tcPr>
            <w:tcW w:w="7165" w:type="dxa"/>
            <w:shd w:val="clear" w:color="auto" w:fill="auto"/>
            <w:hideMark/>
          </w:tcPr>
          <w:p w14:paraId="0F97E1CE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Приложение, реализующее графический интерфейс доступа пользователя к файлам в операционной системе</w:t>
            </w:r>
          </w:p>
        </w:tc>
      </w:tr>
      <w:tr w:rsidR="00A2311A" w:rsidRPr="00694AB2" w14:paraId="4511C020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330EDE0B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Расширение файла</w:t>
            </w:r>
          </w:p>
        </w:tc>
        <w:tc>
          <w:tcPr>
            <w:tcW w:w="7165" w:type="dxa"/>
            <w:shd w:val="clear" w:color="auto" w:fill="auto"/>
            <w:hideMark/>
          </w:tcPr>
          <w:p w14:paraId="5C690C82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Последовательность символов, добавляемых к имени файла и предназначенных для идентификации типа (формата) файла</w:t>
            </w:r>
          </w:p>
        </w:tc>
      </w:tr>
      <w:tr w:rsidR="00A2311A" w:rsidRPr="00694AB2" w14:paraId="55C8F1B0" w14:textId="77777777" w:rsidTr="006A4D11">
        <w:trPr>
          <w:cantSplit/>
          <w:trHeight w:val="3118"/>
        </w:trPr>
        <w:tc>
          <w:tcPr>
            <w:tcW w:w="2972" w:type="dxa"/>
            <w:shd w:val="clear" w:color="auto" w:fill="auto"/>
            <w:hideMark/>
          </w:tcPr>
          <w:p w14:paraId="550470DA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Вид Сведений (ВС)</w:t>
            </w:r>
          </w:p>
        </w:tc>
        <w:tc>
          <w:tcPr>
            <w:tcW w:w="7165" w:type="dxa"/>
            <w:shd w:val="clear" w:color="auto" w:fill="auto"/>
            <w:hideMark/>
          </w:tcPr>
          <w:p w14:paraId="266A443F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В рамках «Методических рекомендаций по разработке электронных сервисов и применению технологии электронной подписи при межведомственном электронном взаимодействии» используется термин Вид Сведений (в данном ТЗ также употребляется сокращенно «ВС СМЭВ»), который применяется к данным передаваемых в рамках запросов на оказание государственных услуг в электронной форме, запросов связанных с выполнением государственных и муниципальных функций, а также запросов в рамках межведомственного взаимодействия, а также к широковещательным рассылкам. Таким образом, любое сообщение, пересылаемое в СМЭВ, может быть отнесено к определенному виду сведений</w:t>
            </w:r>
          </w:p>
        </w:tc>
      </w:tr>
      <w:tr w:rsidR="00A2311A" w:rsidRPr="00694AB2" w14:paraId="778B01F3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18ECCDBF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Единая система НСИ</w:t>
            </w:r>
          </w:p>
        </w:tc>
        <w:tc>
          <w:tcPr>
            <w:tcW w:w="7165" w:type="dxa"/>
            <w:shd w:val="clear" w:color="auto" w:fill="auto"/>
            <w:hideMark/>
          </w:tcPr>
          <w:p w14:paraId="4F9DE5F0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См. ЕСНСИ</w:t>
            </w:r>
          </w:p>
        </w:tc>
      </w:tr>
      <w:tr w:rsidR="00A2311A" w:rsidRPr="00694AB2" w14:paraId="41F54D68" w14:textId="77777777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14:paraId="2AD6B859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ЕСНСИ</w:t>
            </w:r>
          </w:p>
        </w:tc>
        <w:tc>
          <w:tcPr>
            <w:tcW w:w="7165" w:type="dxa"/>
            <w:shd w:val="clear" w:color="auto" w:fill="auto"/>
            <w:hideMark/>
          </w:tcPr>
          <w:p w14:paraId="0A6AE58F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Единая система нормативной справочной информации (Единая система справочников и классификаторов, используемых в государственных и муниципальных информационных системах)</w:t>
            </w:r>
          </w:p>
        </w:tc>
      </w:tr>
      <w:tr w:rsidR="00A2311A" w:rsidRPr="00694AB2" w14:paraId="773B024A" w14:textId="77777777" w:rsidTr="006A4D11">
        <w:trPr>
          <w:cantSplit/>
          <w:trHeight w:val="454"/>
        </w:trPr>
        <w:tc>
          <w:tcPr>
            <w:tcW w:w="2972" w:type="dxa"/>
            <w:shd w:val="clear" w:color="auto" w:fill="auto"/>
            <w:hideMark/>
          </w:tcPr>
          <w:p w14:paraId="7AA759EE" w14:textId="77777777" w:rsidR="00A2311A" w:rsidRPr="00694AB2" w:rsidRDefault="004E4989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ИЭП</w:t>
            </w:r>
          </w:p>
        </w:tc>
        <w:tc>
          <w:tcPr>
            <w:tcW w:w="7165" w:type="dxa"/>
            <w:vMerge w:val="restart"/>
            <w:shd w:val="clear" w:color="auto" w:fill="auto"/>
            <w:hideMark/>
          </w:tcPr>
          <w:p w14:paraId="013206C9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Инфраструктура, обеспечивающая информационно-технологическое взаимодействие информационных систем, используемых для предоставления государственных и муниципальных услуг и исполнения государственных и муниципальных функций в электронной форме</w:t>
            </w:r>
          </w:p>
        </w:tc>
      </w:tr>
      <w:tr w:rsidR="00A2311A" w:rsidRPr="00694AB2" w14:paraId="7046A707" w14:textId="77777777" w:rsidTr="006A4D11">
        <w:trPr>
          <w:cantSplit/>
          <w:trHeight w:val="964"/>
        </w:trPr>
        <w:tc>
          <w:tcPr>
            <w:tcW w:w="2972" w:type="dxa"/>
            <w:shd w:val="clear" w:color="auto" w:fill="auto"/>
            <w:hideMark/>
          </w:tcPr>
          <w:p w14:paraId="2DD3D6B5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Инфраструктура электронного правительства</w:t>
            </w:r>
          </w:p>
        </w:tc>
        <w:tc>
          <w:tcPr>
            <w:tcW w:w="7165" w:type="dxa"/>
            <w:vMerge/>
            <w:shd w:val="clear" w:color="auto" w:fill="auto"/>
            <w:hideMark/>
          </w:tcPr>
          <w:p w14:paraId="32E0AC81" w14:textId="77777777" w:rsidR="00A2311A" w:rsidRPr="00694AB2" w:rsidRDefault="00A2311A" w:rsidP="00CC64FD">
            <w:pPr>
              <w:ind w:firstLine="0"/>
              <w:jc w:val="left"/>
            </w:pPr>
          </w:p>
        </w:tc>
      </w:tr>
      <w:tr w:rsidR="00A2311A" w:rsidRPr="00694AB2" w14:paraId="3DAEB70D" w14:textId="77777777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14:paraId="6182B366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ИС, информационная система</w:t>
            </w:r>
          </w:p>
        </w:tc>
        <w:tc>
          <w:tcPr>
            <w:tcW w:w="7165" w:type="dxa"/>
            <w:shd w:val="clear" w:color="auto" w:fill="auto"/>
            <w:hideMark/>
          </w:tcPr>
          <w:p w14:paraId="6E2933A2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Информационная система — совокупность содержащейся в базах данных информации и обеспечивающих ее обработку информационных технологий и технических средств</w:t>
            </w:r>
          </w:p>
        </w:tc>
      </w:tr>
      <w:tr w:rsidR="00A2311A" w:rsidRPr="00694AB2" w14:paraId="249803C7" w14:textId="77777777" w:rsidTr="006A4D11">
        <w:trPr>
          <w:cantSplit/>
          <w:trHeight w:val="2608"/>
        </w:trPr>
        <w:tc>
          <w:tcPr>
            <w:tcW w:w="2972" w:type="dxa"/>
            <w:shd w:val="clear" w:color="auto" w:fill="auto"/>
            <w:hideMark/>
          </w:tcPr>
          <w:p w14:paraId="72B14875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lastRenderedPageBreak/>
              <w:t>КМВ</w:t>
            </w:r>
          </w:p>
        </w:tc>
        <w:tc>
          <w:tcPr>
            <w:tcW w:w="7165" w:type="dxa"/>
            <w:shd w:val="clear" w:color="auto" w:fill="auto"/>
            <w:hideMark/>
          </w:tcPr>
          <w:p w14:paraId="1635AF6F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Карта межведомственного взаимодействия или Технологическая карта межведомственного взаимодействия содержит описание порядка предоставления государственной (муниципальной) услуги, сведения о составе документов, необходимых для предоставления услуги, сведения о контрагентах, формах и содержании межведомственного взаимодействия в рамках предоставления услуги, планы внесения изменений в правовые акты с целью снятия правовых препятствий для перехода на межведомственное взаимодействие, а также планы технической реализации межведомственного взаимодействия</w:t>
            </w:r>
          </w:p>
        </w:tc>
      </w:tr>
      <w:tr w:rsidR="00A2311A" w:rsidRPr="00694AB2" w14:paraId="5B4CB8AC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76D5A396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lang w:val="en-US"/>
              </w:rPr>
              <w:t>МД</w:t>
            </w:r>
          </w:p>
        </w:tc>
        <w:tc>
          <w:tcPr>
            <w:tcW w:w="7165" w:type="dxa"/>
            <w:shd w:val="clear" w:color="auto" w:fill="auto"/>
            <w:hideMark/>
          </w:tcPr>
          <w:p w14:paraId="7CF19777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Матрица доступа</w:t>
            </w:r>
          </w:p>
        </w:tc>
      </w:tr>
      <w:tr w:rsidR="00A2311A" w:rsidRPr="00694AB2" w14:paraId="011145F8" w14:textId="77777777" w:rsidTr="006A4D11">
        <w:trPr>
          <w:cantSplit/>
          <w:trHeight w:val="2551"/>
        </w:trPr>
        <w:tc>
          <w:tcPr>
            <w:tcW w:w="2972" w:type="dxa"/>
            <w:shd w:val="clear" w:color="auto" w:fill="auto"/>
            <w:hideMark/>
          </w:tcPr>
          <w:p w14:paraId="295595D9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взаимодействие в электронной форме (Межведомственное информационное взаимодействие, межведомственное взаимодействие)</w:t>
            </w:r>
          </w:p>
        </w:tc>
        <w:tc>
          <w:tcPr>
            <w:tcW w:w="7165" w:type="dxa"/>
            <w:shd w:val="clear" w:color="auto" w:fill="auto"/>
            <w:hideMark/>
          </w:tcPr>
          <w:p w14:paraId="536266DE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Взаимодействие, осуществляемое в целях предоставления государственных и муниципальных услуг и исполнения государственных и муниципальных функций в электронной форме между органами власти, подведомственными государственным органам или органам местного самоуправления организациями, иными государственными органами, органами местного самоуправления, органами государственных внебюджетных фондов, многофункциональными центрами</w:t>
            </w:r>
          </w:p>
        </w:tc>
      </w:tr>
      <w:tr w:rsidR="00A2311A" w:rsidRPr="00694AB2" w14:paraId="2EA6527C" w14:textId="77777777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14:paraId="0EB5DD1D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пространство</w:t>
            </w:r>
          </w:p>
        </w:tc>
        <w:tc>
          <w:tcPr>
            <w:tcW w:w="7165" w:type="dxa"/>
            <w:shd w:val="clear" w:color="auto" w:fill="auto"/>
            <w:hideMark/>
          </w:tcPr>
          <w:p w14:paraId="71F066D8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пространство Российской Федерации — общая совокупность государственных данных, используемых участниками межведомственного информационного взаимодействия в Российской Федерации</w:t>
            </w:r>
          </w:p>
        </w:tc>
      </w:tr>
      <w:tr w:rsidR="00A2311A" w:rsidRPr="00694AB2" w14:paraId="5C8B7109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3DB73165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Минкомсвязь России (МКС)</w:t>
            </w:r>
          </w:p>
        </w:tc>
        <w:tc>
          <w:tcPr>
            <w:tcW w:w="7165" w:type="dxa"/>
            <w:shd w:val="clear" w:color="auto" w:fill="auto"/>
            <w:hideMark/>
          </w:tcPr>
          <w:p w14:paraId="37EEBB12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Министерство связи и массовых коммуникаций Российской Федерации</w:t>
            </w:r>
          </w:p>
        </w:tc>
      </w:tr>
      <w:tr w:rsidR="00A2311A" w:rsidRPr="00694AB2" w14:paraId="131A3097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6C7C5BC1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Минэкономразвития России (МЭР)</w:t>
            </w:r>
          </w:p>
        </w:tc>
        <w:tc>
          <w:tcPr>
            <w:tcW w:w="7165" w:type="dxa"/>
            <w:shd w:val="clear" w:color="auto" w:fill="auto"/>
            <w:hideMark/>
          </w:tcPr>
          <w:p w14:paraId="79D8F41F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Министерство экономического развития Российской Федерации</w:t>
            </w:r>
          </w:p>
        </w:tc>
      </w:tr>
      <w:tr w:rsidR="00A2311A" w:rsidRPr="00694AB2" w14:paraId="077909A6" w14:textId="77777777" w:rsidTr="006A4D11">
        <w:trPr>
          <w:cantSplit/>
          <w:trHeight w:val="1474"/>
        </w:trPr>
        <w:tc>
          <w:tcPr>
            <w:tcW w:w="2972" w:type="dxa"/>
            <w:shd w:val="clear" w:color="auto" w:fill="auto"/>
            <w:hideMark/>
          </w:tcPr>
          <w:p w14:paraId="6EC6D6E9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Обмен информацией в электронной форме</w:t>
            </w:r>
          </w:p>
        </w:tc>
        <w:tc>
          <w:tcPr>
            <w:tcW w:w="7165" w:type="dxa"/>
            <w:shd w:val="clear" w:color="auto" w:fill="auto"/>
            <w:hideMark/>
          </w:tcPr>
          <w:p w14:paraId="5D2FA27A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Обмен информацией в форме электронных документов при осуществлении полномочий органов государственной власти и органов местного самоуправления в соответствии со статьей 11.1 Федерального закона от 27 июля 2006 г. № 149-ФЗ «Об информации, информационных технологиях и о защите информации»</w:t>
            </w:r>
          </w:p>
        </w:tc>
      </w:tr>
      <w:tr w:rsidR="00A2311A" w:rsidRPr="00694AB2" w14:paraId="13FD94E7" w14:textId="77777777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14:paraId="4973EB4A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ОИВ, Орган исполнительной власти</w:t>
            </w:r>
          </w:p>
        </w:tc>
        <w:tc>
          <w:tcPr>
            <w:tcW w:w="7165" w:type="dxa"/>
            <w:shd w:val="clear" w:color="auto" w:fill="auto"/>
            <w:hideMark/>
          </w:tcPr>
          <w:p w14:paraId="7F164262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Федеральный орган исполнительной власти, региональный орган исполнительной власти, орган местного самоуправления</w:t>
            </w:r>
          </w:p>
        </w:tc>
      </w:tr>
      <w:tr w:rsidR="00A2311A" w:rsidRPr="00694AB2" w14:paraId="6B69140D" w14:textId="77777777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14:paraId="02461998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Оператор ИС (Оператор информационной системы)</w:t>
            </w:r>
          </w:p>
        </w:tc>
        <w:tc>
          <w:tcPr>
            <w:tcW w:w="7165" w:type="dxa"/>
            <w:shd w:val="clear" w:color="auto" w:fill="auto"/>
            <w:hideMark/>
          </w:tcPr>
          <w:p w14:paraId="56508E1F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Юридическое лицо, осуществляющие деятельность по эксплуатации информационной системы, в том числе по обработке информации, содержащейся в ее базах данных, в соответствии с Федеральным законом от 27 июля 2006 г. № 149-ФЗ</w:t>
            </w:r>
          </w:p>
        </w:tc>
      </w:tr>
      <w:tr w:rsidR="00A2311A" w:rsidRPr="00694AB2" w14:paraId="346C6E93" w14:textId="77777777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14:paraId="393330EE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lastRenderedPageBreak/>
              <w:t>Ситуационный центр (СЦ)</w:t>
            </w:r>
          </w:p>
        </w:tc>
        <w:tc>
          <w:tcPr>
            <w:tcW w:w="7165" w:type="dxa"/>
            <w:shd w:val="clear" w:color="auto" w:fill="auto"/>
            <w:hideMark/>
          </w:tcPr>
          <w:p w14:paraId="7BE8FE30" w14:textId="77777777" w:rsidR="00A2311A" w:rsidRPr="00694AB2" w:rsidRDefault="009F12E2" w:rsidP="00CC64FD">
            <w:pPr>
              <w:ind w:firstLine="0"/>
              <w:jc w:val="left"/>
            </w:pPr>
            <w:r>
              <w:rPr>
                <w:rFonts w:eastAsia="Arial Unicode MS"/>
                <w:lang w:eastAsia="en-US"/>
              </w:rPr>
              <w:t>Система</w:t>
            </w:r>
            <w:r w:rsidR="00A2311A" w:rsidRPr="00694AB2">
              <w:rPr>
                <w:rFonts w:eastAsia="Arial Unicode MS"/>
                <w:lang w:eastAsia="en-US"/>
              </w:rPr>
              <w:t xml:space="preserve"> предназначенная для сбора сведений о функционировании СМЭВ и анализа процессов межведомственного взаимодействия, а также для выполнения предупредительных </w:t>
            </w:r>
            <w:r w:rsidR="00CE22B1" w:rsidRPr="00694AB2">
              <w:rPr>
                <w:rFonts w:eastAsia="Arial Unicode MS"/>
                <w:lang w:eastAsia="en-US"/>
              </w:rPr>
              <w:t>диагностических операций</w:t>
            </w:r>
            <w:r w:rsidR="00A2311A" w:rsidRPr="00694AB2">
              <w:rPr>
                <w:rFonts w:eastAsia="Arial Unicode MS"/>
                <w:lang w:eastAsia="en-US"/>
              </w:rPr>
              <w:t xml:space="preserve"> для проверки работоспособности СМЭВ</w:t>
            </w:r>
          </w:p>
        </w:tc>
      </w:tr>
      <w:tr w:rsidR="00A2311A" w:rsidRPr="00694AB2" w14:paraId="336A9D0D" w14:textId="77777777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14:paraId="3EDAD00C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XML</w:t>
            </w:r>
          </w:p>
        </w:tc>
        <w:tc>
          <w:tcPr>
            <w:tcW w:w="7165" w:type="dxa"/>
            <w:shd w:val="clear" w:color="auto" w:fill="auto"/>
            <w:hideMark/>
          </w:tcPr>
          <w:p w14:paraId="6B6C439C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Extensible Markup Language — текстовый формат, предназначенный для хранения структурированных данных и обмена информацией между программами</w:t>
            </w:r>
          </w:p>
        </w:tc>
      </w:tr>
      <w:tr w:rsidR="00A2311A" w:rsidRPr="00694AB2" w14:paraId="16181447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1C17CC6C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XML Schema</w:t>
            </w:r>
          </w:p>
        </w:tc>
        <w:tc>
          <w:tcPr>
            <w:tcW w:w="7165" w:type="dxa"/>
            <w:shd w:val="clear" w:color="auto" w:fill="auto"/>
            <w:hideMark/>
          </w:tcPr>
          <w:p w14:paraId="580A16C3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Язык описания структуры XML-документа</w:t>
            </w:r>
          </w:p>
        </w:tc>
      </w:tr>
      <w:tr w:rsidR="00A2311A" w:rsidRPr="007A51FD" w14:paraId="176688BC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34CEAEAD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XSD</w:t>
            </w:r>
          </w:p>
        </w:tc>
        <w:tc>
          <w:tcPr>
            <w:tcW w:w="7165" w:type="dxa"/>
            <w:shd w:val="clear" w:color="auto" w:fill="auto"/>
            <w:hideMark/>
          </w:tcPr>
          <w:p w14:paraId="780FF63D" w14:textId="77777777" w:rsidR="00A2311A" w:rsidRPr="00694AB2" w:rsidRDefault="00A2311A" w:rsidP="00CC64FD">
            <w:pPr>
              <w:ind w:firstLine="0"/>
              <w:jc w:val="left"/>
              <w:rPr>
                <w:lang w:val="en-US"/>
              </w:rPr>
            </w:pPr>
            <w:r w:rsidRPr="00694AB2">
              <w:rPr>
                <w:lang w:val="en-US"/>
              </w:rPr>
              <w:t>XML Schema Definition — документ на языке XML Schema</w:t>
            </w:r>
          </w:p>
        </w:tc>
      </w:tr>
      <w:tr w:rsidR="00A2311A" w:rsidRPr="00694AB2" w14:paraId="480410A7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53985077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WSDL</w:t>
            </w:r>
          </w:p>
        </w:tc>
        <w:tc>
          <w:tcPr>
            <w:tcW w:w="7165" w:type="dxa"/>
            <w:shd w:val="clear" w:color="auto" w:fill="auto"/>
            <w:hideMark/>
          </w:tcPr>
          <w:p w14:paraId="1553B99A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Web Services Description Language — язык описания веб-сервисов и доступа к ним, основанный на языке XML</w:t>
            </w:r>
          </w:p>
        </w:tc>
      </w:tr>
    </w:tbl>
    <w:p w14:paraId="5EFFA9FD" w14:textId="77777777" w:rsidR="00A2311A" w:rsidRPr="00D336EF" w:rsidRDefault="00A2311A" w:rsidP="00D336EF">
      <w:pPr>
        <w:ind w:left="851" w:firstLine="0"/>
      </w:pPr>
      <w:r w:rsidRPr="00694AB2">
        <w:t xml:space="preserve"> </w:t>
      </w:r>
    </w:p>
    <w:p w14:paraId="11292827" w14:textId="42C89E58" w:rsidR="00E868FB" w:rsidRPr="00694AB2" w:rsidRDefault="00E868FB" w:rsidP="006D111A"/>
    <w:sectPr w:rsidR="00E868FB" w:rsidRPr="00694AB2" w:rsidSect="007C0DC2">
      <w:headerReference w:type="default" r:id="rId242"/>
      <w:footerReference w:type="default" r:id="rId243"/>
      <w:pgSz w:w="11906" w:h="16838"/>
      <w:pgMar w:top="1418" w:right="567" w:bottom="851" w:left="1134" w:header="709" w:footer="68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58AB3D" w14:textId="77777777" w:rsidR="00E81FCC" w:rsidRDefault="00E81FCC" w:rsidP="006D111A">
      <w:r>
        <w:separator/>
      </w:r>
    </w:p>
    <w:p w14:paraId="2CAE295D" w14:textId="77777777" w:rsidR="00E81FCC" w:rsidRDefault="00E81FCC" w:rsidP="006D111A"/>
    <w:p w14:paraId="3075A556" w14:textId="77777777" w:rsidR="00E81FCC" w:rsidRDefault="00E81FCC"/>
  </w:endnote>
  <w:endnote w:type="continuationSeparator" w:id="0">
    <w:p w14:paraId="436B7E0F" w14:textId="77777777" w:rsidR="00E81FCC" w:rsidRDefault="00E81FCC" w:rsidP="006D111A">
      <w:r>
        <w:continuationSeparator/>
      </w:r>
    </w:p>
    <w:p w14:paraId="0DCFCB96" w14:textId="77777777" w:rsidR="00E81FCC" w:rsidRDefault="00E81FCC" w:rsidP="006D111A"/>
    <w:p w14:paraId="77C1ED90" w14:textId="77777777" w:rsidR="00E81FCC" w:rsidRDefault="00E81FC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Times New Roman Полужирный">
    <w:panose1 w:val="02020803070505020304"/>
    <w:charset w:val="CC"/>
    <w:family w:val="roman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79DBF4" w14:textId="77777777" w:rsidR="0031065F" w:rsidRPr="00380AE7" w:rsidRDefault="0031065F" w:rsidP="006D111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B0DD0B" w14:textId="77777777" w:rsidR="00E81FCC" w:rsidRDefault="00E81FCC" w:rsidP="006D111A">
      <w:r>
        <w:separator/>
      </w:r>
    </w:p>
    <w:p w14:paraId="321C9822" w14:textId="77777777" w:rsidR="00E81FCC" w:rsidRDefault="00E81FCC" w:rsidP="006D111A"/>
    <w:p w14:paraId="0E051F7B" w14:textId="77777777" w:rsidR="00E81FCC" w:rsidRDefault="00E81FCC"/>
  </w:footnote>
  <w:footnote w:type="continuationSeparator" w:id="0">
    <w:p w14:paraId="7E42B3FA" w14:textId="77777777" w:rsidR="00E81FCC" w:rsidRDefault="00E81FCC" w:rsidP="006D111A">
      <w:r>
        <w:continuationSeparator/>
      </w:r>
    </w:p>
    <w:p w14:paraId="5FFF89B6" w14:textId="77777777" w:rsidR="00E81FCC" w:rsidRDefault="00E81FCC" w:rsidP="006D111A"/>
    <w:p w14:paraId="6952E9C0" w14:textId="77777777" w:rsidR="00E81FCC" w:rsidRDefault="00E81FC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933E6F" w14:textId="77777777" w:rsidR="0031065F" w:rsidRPr="00E90F9B" w:rsidRDefault="0031065F" w:rsidP="004F63EC"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3AA9010E" wp14:editId="009A534E">
              <wp:simplePos x="0" y="0"/>
              <wp:positionH relativeFrom="column">
                <wp:posOffset>15584805</wp:posOffset>
              </wp:positionH>
              <wp:positionV relativeFrom="paragraph">
                <wp:posOffset>-12220575</wp:posOffset>
              </wp:positionV>
              <wp:extent cx="668655" cy="184150"/>
              <wp:effectExtent l="0" t="0" r="0" b="6350"/>
              <wp:wrapNone/>
              <wp:docPr id="127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865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55E17" w14:textId="77777777" w:rsidR="0031065F" w:rsidRDefault="0031065F" w:rsidP="006D111A">
                          <w:r>
                            <w:t>Пров.</w:t>
                          </w:r>
                        </w:p>
                      </w:txbxContent>
                    </wps:txbx>
                    <wps:bodyPr rot="0" vert="horz" wrap="square" lIns="91440" tIns="3600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A9010E" id="_x0000_t202" coordsize="21600,21600" o:spt="202" path="m,l,21600r21600,l21600,xe">
              <v:stroke joinstyle="miter"/>
              <v:path gradientshapeok="t" o:connecttype="rect"/>
            </v:shapetype>
            <v:shape id="Text Box 61" o:spid="_x0000_s1041" type="#_x0000_t202" style="position:absolute;left:0;text-align:left;margin-left:1227.15pt;margin-top:-962.25pt;width:52.65pt;height:14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" filled="f" stroked="f">
              <v:textbox inset=",1mm,,0">
                <w:txbxContent>
                  <w:p w14:paraId="77055E17" w14:textId="77777777" w:rsidR="0031065F" w:rsidRDefault="0031065F" w:rsidP="006D111A">
                    <w:r>
                      <w:t>Пров.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16087677"/>
      <w:docPartObj>
        <w:docPartGallery w:val="Page Numbers (Top of Page)"/>
        <w:docPartUnique/>
      </w:docPartObj>
    </w:sdtPr>
    <w:sdtEndPr/>
    <w:sdtContent>
      <w:p w14:paraId="47CAA50B" w14:textId="75E3964E" w:rsidR="0031065F" w:rsidRDefault="0031065F" w:rsidP="00B22DA0">
        <w:pPr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51FD">
          <w:rPr>
            <w:noProof/>
          </w:rPr>
          <w:t>5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72F62074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24pt;height:14.4pt;visibility:visible" o:bullet="t">
        <v:imagedata r:id="rId1" o:title=""/>
      </v:shape>
    </w:pict>
  </w:numPicBullet>
  <w:abstractNum w:abstractNumId="0" w15:restartNumberingAfterBreak="0">
    <w:nsid w:val="FFFFFF82"/>
    <w:multiLevelType w:val="singleLevel"/>
    <w:tmpl w:val="5A5AB69C"/>
    <w:styleLink w:val="1"/>
    <w:lvl w:ilvl="0">
      <w:start w:val="1"/>
      <w:numFmt w:val="bullet"/>
      <w:lvlText w:val="–"/>
      <w:lvlJc w:val="left"/>
      <w:pPr>
        <w:tabs>
          <w:tab w:val="num" w:pos="1986"/>
        </w:tabs>
        <w:ind w:left="1134" w:firstLine="568"/>
      </w:pPr>
      <w:rPr>
        <w:rFonts w:ascii="Arial" w:hAnsi="Arial" w:hint="default"/>
      </w:rPr>
    </w:lvl>
  </w:abstractNum>
  <w:abstractNum w:abstractNumId="1" w15:restartNumberingAfterBreak="0">
    <w:nsid w:val="FFFFFF88"/>
    <w:multiLevelType w:val="singleLevel"/>
    <w:tmpl w:val="DEE6BF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09D359D"/>
    <w:multiLevelType w:val="hybridMultilevel"/>
    <w:tmpl w:val="93F828A8"/>
    <w:lvl w:ilvl="0" w:tplc="845A1048">
      <w:start w:val="1"/>
      <w:numFmt w:val="bullet"/>
      <w:pStyle w:val="psWarningBody"/>
      <w:lvlText w:val=""/>
      <w:lvlJc w:val="left"/>
      <w:pPr>
        <w:tabs>
          <w:tab w:val="num" w:pos="1211"/>
        </w:tabs>
        <w:ind w:left="1134" w:hanging="283"/>
      </w:pPr>
      <w:rPr>
        <w:rFonts w:ascii="Symbol" w:hAnsi="Symbol" w:cs="Times New Roman" w:hint="default"/>
        <w:b w:val="0"/>
        <w:i w:val="0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FA386F"/>
    <w:multiLevelType w:val="multilevel"/>
    <w:tmpl w:val="D2D82BD0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5B760E8"/>
    <w:multiLevelType w:val="hybridMultilevel"/>
    <w:tmpl w:val="E9C480D8"/>
    <w:lvl w:ilvl="0" w:tplc="D4A0A7D0">
      <w:start w:val="1"/>
      <w:numFmt w:val="bullet"/>
      <w:pStyle w:val="psTodonext"/>
      <w:lvlText w:val="o"/>
      <w:lvlJc w:val="left"/>
      <w:pPr>
        <w:tabs>
          <w:tab w:val="num" w:pos="1721"/>
        </w:tabs>
        <w:ind w:left="1701" w:hanging="340"/>
      </w:pPr>
      <w:rPr>
        <w:rFonts w:ascii="Garamond" w:hAnsi="Garamond" w:cs="Times New Roman" w:hint="default"/>
        <w:b w:val="0"/>
        <w:i w:val="0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D90B0B"/>
    <w:multiLevelType w:val="multilevel"/>
    <w:tmpl w:val="9280D680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2">
      <w:start w:val="1"/>
      <w:numFmt w:val="decimal"/>
      <w:pStyle w:val="Noeeu1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cs="Times New Roman" w:hint="default"/>
      </w:rPr>
    </w:lvl>
  </w:abstractNum>
  <w:abstractNum w:abstractNumId="6" w15:restartNumberingAfterBreak="0">
    <w:nsid w:val="091C24E4"/>
    <w:multiLevelType w:val="multilevel"/>
    <w:tmpl w:val="D2D82BD0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0A144EEE"/>
    <w:multiLevelType w:val="hybridMultilevel"/>
    <w:tmpl w:val="260E636C"/>
    <w:lvl w:ilvl="0" w:tplc="89C6EE84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42ADC">
      <w:start w:val="1"/>
      <w:numFmt w:val="bullet"/>
      <w:pStyle w:val="Buletedlist2"/>
      <w:lvlText w:val=""/>
      <w:lvlJc w:val="left"/>
      <w:pPr>
        <w:ind w:left="1788" w:hanging="360"/>
      </w:pPr>
      <w:rPr>
        <w:rFonts w:ascii="Symbol" w:hAnsi="Symbol" w:hint="default"/>
      </w:rPr>
    </w:lvl>
    <w:lvl w:ilvl="2" w:tplc="8348DB3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0642F4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BE43F2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28CF28E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BB30A738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B7667C3E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D506D846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0F572828"/>
    <w:multiLevelType w:val="hybridMultilevel"/>
    <w:tmpl w:val="3B42B6CC"/>
    <w:lvl w:ilvl="0" w:tplc="3C4694CC">
      <w:start w:val="1"/>
      <w:numFmt w:val="bullet"/>
      <w:pStyle w:val="a"/>
      <w:lvlText w:val=""/>
      <w:lvlJc w:val="left"/>
      <w:pPr>
        <w:ind w:left="397" w:hanging="39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9D2097"/>
    <w:multiLevelType w:val="multilevel"/>
    <w:tmpl w:val="0419001F"/>
    <w:styleLink w:val="WingdingsSymbol159"/>
    <w:lvl w:ilvl="0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  <w:rPr>
        <w:rFonts w:cs="Times New Roman"/>
        <w:sz w:val="24"/>
      </w:rPr>
    </w:lvl>
    <w:lvl w:ilvl="1">
      <w:start w:val="1"/>
      <w:numFmt w:val="decimal"/>
      <w:lvlText w:val="%1.%2."/>
      <w:lvlJc w:val="left"/>
      <w:pPr>
        <w:tabs>
          <w:tab w:val="num" w:pos="1692"/>
        </w:tabs>
        <w:ind w:left="16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2340"/>
        </w:tabs>
        <w:ind w:left="21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700"/>
        </w:tabs>
        <w:ind w:left="26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3420"/>
        </w:tabs>
        <w:ind w:left="31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780"/>
        </w:tabs>
        <w:ind w:left="36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500"/>
        </w:tabs>
        <w:ind w:left="41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860"/>
        </w:tabs>
        <w:ind w:left="46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580"/>
        </w:tabs>
        <w:ind w:left="5220" w:hanging="1440"/>
      </w:pPr>
      <w:rPr>
        <w:rFonts w:cs="Times New Roman" w:hint="default"/>
      </w:rPr>
    </w:lvl>
  </w:abstractNum>
  <w:abstractNum w:abstractNumId="10" w15:restartNumberingAfterBreak="0">
    <w:nsid w:val="10A840E3"/>
    <w:multiLevelType w:val="hybridMultilevel"/>
    <w:tmpl w:val="A4EC9E9E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7A354C"/>
    <w:multiLevelType w:val="hybridMultilevel"/>
    <w:tmpl w:val="188E796C"/>
    <w:lvl w:ilvl="0" w:tplc="DBA49D2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1455280D"/>
    <w:multiLevelType w:val="multilevel"/>
    <w:tmpl w:val="0419001D"/>
    <w:styleLink w:val="10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hint="default"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3" w15:restartNumberingAfterBreak="0">
    <w:nsid w:val="168771C6"/>
    <w:multiLevelType w:val="hybridMultilevel"/>
    <w:tmpl w:val="030E8DBE"/>
    <w:lvl w:ilvl="0" w:tplc="3ACAA3A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774687D"/>
    <w:multiLevelType w:val="hybridMultilevel"/>
    <w:tmpl w:val="38382900"/>
    <w:lvl w:ilvl="0" w:tplc="9418E12E">
      <w:start w:val="1"/>
      <w:numFmt w:val="decimal"/>
      <w:lvlText w:val="%1."/>
      <w:lvlJc w:val="left"/>
      <w:pPr>
        <w:ind w:left="1211" w:hanging="360"/>
      </w:pPr>
      <w:rPr>
        <w:rFonts w:eastAsia="Calibri"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18145DE9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18897AC3"/>
    <w:multiLevelType w:val="multilevel"/>
    <w:tmpl w:val="B9CE88D0"/>
    <w:styleLink w:val="3"/>
    <w:lvl w:ilvl="0">
      <w:start w:val="1"/>
      <w:numFmt w:val="decimal"/>
      <w:suff w:val="space"/>
      <w:lvlText w:val="%1"/>
      <w:lvlJc w:val="left"/>
      <w:rPr>
        <w:rFonts w:cs="Times New Roman"/>
        <w:sz w:val="24"/>
      </w:rPr>
    </w:lvl>
    <w:lvl w:ilvl="1">
      <w:start w:val="1"/>
      <w:numFmt w:val="decimal"/>
      <w:suff w:val="space"/>
      <w:lvlText w:val="%1.%2"/>
      <w:lvlJc w:val="left"/>
      <w:rPr>
        <w:rFonts w:cs="Times New Roman" w:hint="default"/>
      </w:rPr>
    </w:lvl>
    <w:lvl w:ilvl="2">
      <w:start w:val="1"/>
      <w:numFmt w:val="decimal"/>
      <w:suff w:val="space"/>
      <w:lvlText w:val="%1.%2.%3"/>
      <w:lvlJc w:val="left"/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 w:hint="default"/>
      </w:rPr>
    </w:lvl>
  </w:abstractNum>
  <w:abstractNum w:abstractNumId="17" w15:restartNumberingAfterBreak="0">
    <w:nsid w:val="1B857ED3"/>
    <w:multiLevelType w:val="multilevel"/>
    <w:tmpl w:val="00000000"/>
    <w:styleLink w:val="30"/>
    <w:lvl w:ilvl="0">
      <w:start w:val="1"/>
      <w:numFmt w:val="decimal"/>
      <w:lvlText w:val="%1."/>
      <w:lvlJc w:val="left"/>
      <w:rPr>
        <w:rFonts w:cs="Times New Roman"/>
        <w:bCs/>
        <w:sz w:val="24"/>
      </w:rPr>
    </w:lvl>
    <w:lvl w:ilvl="1">
      <w:start w:val="1"/>
      <w:numFmt w:val="decimal"/>
      <w:lvlText w:val="%1.%2."/>
      <w:lvlJc w:val="left"/>
      <w:rPr>
        <w:rFonts w:cs="Times New Roman" w:hint="default"/>
      </w:rPr>
    </w:lvl>
    <w:lvl w:ilvl="2">
      <w:start w:val="1"/>
      <w:numFmt w:val="decimal"/>
      <w:lvlText w:val="%1.%2.%3."/>
      <w:lvlJc w:val="left"/>
      <w:rPr>
        <w:rFonts w:cs="Times New Roman" w:hint="default"/>
      </w:rPr>
    </w:lvl>
    <w:lvl w:ilvl="3">
      <w:start w:val="1"/>
      <w:numFmt w:val="decimal"/>
      <w:lvlText w:val="%1.%2.%3.%4."/>
      <w:lvlJc w:val="left"/>
      <w:rPr>
        <w:rFonts w:cs="Times New Roman" w:hint="default"/>
      </w:rPr>
    </w:lvl>
    <w:lvl w:ilvl="4">
      <w:start w:val="1"/>
      <w:numFmt w:val="decimal"/>
      <w:lvlText w:val="%1.%2.%3.%4.%5."/>
      <w:lvlJc w:val="left"/>
      <w:rPr>
        <w:rFonts w:cs="Times New Roman" w:hint="default"/>
      </w:rPr>
    </w:lvl>
    <w:lvl w:ilvl="5">
      <w:start w:val="1"/>
      <w:numFmt w:val="decimal"/>
      <w:lvlText w:val="%1.%2.%3.%4.%5.%6."/>
      <w:lvlJc w:val="left"/>
      <w:rPr>
        <w:rFonts w:cs="Times New Roman" w:hint="default"/>
      </w:rPr>
    </w:lvl>
    <w:lvl w:ilvl="6">
      <w:start w:val="1"/>
      <w:numFmt w:val="decimal"/>
      <w:lvlText w:val="%1.%2.%3.%4.%5.%6.%7."/>
      <w:lvlJc w:val="left"/>
      <w:rPr>
        <w:rFonts w:cs="Times New Roman" w:hint="default"/>
      </w:rPr>
    </w:lvl>
    <w:lvl w:ilvl="7">
      <w:start w:val="1"/>
      <w:numFmt w:val="decimal"/>
      <w:lvlText w:val="%1.%2.%3.%4.%5.%6.%7.%8."/>
      <w:lvlJc w:val="left"/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rPr>
        <w:rFonts w:cs="Times New Roman" w:hint="default"/>
      </w:rPr>
    </w:lvl>
  </w:abstractNum>
  <w:abstractNum w:abstractNumId="18" w15:restartNumberingAfterBreak="0">
    <w:nsid w:val="21EC0016"/>
    <w:multiLevelType w:val="hybridMultilevel"/>
    <w:tmpl w:val="EE50177E"/>
    <w:lvl w:ilvl="0" w:tplc="C10C6F02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5E23B1"/>
    <w:multiLevelType w:val="hybridMultilevel"/>
    <w:tmpl w:val="065C365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24A17B9B"/>
    <w:multiLevelType w:val="hybridMultilevel"/>
    <w:tmpl w:val="303A69C0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7BD364B"/>
    <w:multiLevelType w:val="hybridMultilevel"/>
    <w:tmpl w:val="FF18EB52"/>
    <w:lvl w:ilvl="0" w:tplc="52D42138">
      <w:start w:val="1"/>
      <w:numFmt w:val="bullet"/>
      <w:pStyle w:val="2"/>
      <w:lvlText w:val=""/>
      <w:lvlJc w:val="left"/>
      <w:pPr>
        <w:tabs>
          <w:tab w:val="num" w:pos="1559"/>
        </w:tabs>
        <w:ind w:left="1559" w:hanging="42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561CFD"/>
    <w:multiLevelType w:val="hybridMultilevel"/>
    <w:tmpl w:val="B372A9A4"/>
    <w:lvl w:ilvl="0" w:tplc="340E6ECA">
      <w:start w:val="1"/>
      <w:numFmt w:val="decimal"/>
      <w:pStyle w:val="11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29026AAC"/>
    <w:multiLevelType w:val="multilevel"/>
    <w:tmpl w:val="70F0498C"/>
    <w:lvl w:ilvl="0">
      <w:start w:val="1"/>
      <w:numFmt w:val="decimal"/>
      <w:pStyle w:val="12"/>
      <w:lvlText w:val="%1"/>
      <w:lvlJc w:val="center"/>
      <w:pPr>
        <w:ind w:left="0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851" w:firstLine="0"/>
      </w:pPr>
      <w:rPr>
        <w:rFonts w:ascii="Times New Roman Полужирный" w:hAnsi="Times New Roman Полужирный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135" w:firstLine="0"/>
      </w:pPr>
      <w:rPr>
        <w:rFonts w:hint="default"/>
        <w:b/>
        <w:i/>
        <w:caps w:val="0"/>
        <w:strike w:val="0"/>
        <w:dstrike w:val="0"/>
        <w:vanish w:val="0"/>
        <w:vertAlign w:val="baseline"/>
      </w:rPr>
    </w:lvl>
    <w:lvl w:ilvl="5">
      <w:start w:val="1"/>
      <w:numFmt w:val="decimal"/>
      <w:pStyle w:val="6"/>
      <w:lvlText w:val="%1.%2.%3.%4.%5.%6"/>
      <w:lvlJc w:val="left"/>
      <w:pPr>
        <w:ind w:left="1418" w:firstLine="0"/>
      </w:pPr>
      <w:rPr>
        <w:rFonts w:ascii="Times New Roman Полужирный" w:hAnsi="Times New Roman Полужирный" w:cs="Times New Roman" w:hint="default"/>
        <w:b/>
        <w:bCs w:val="0"/>
        <w:i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1.%2.%3.%4.%5.%6.%7"/>
      <w:lvlJc w:val="left"/>
      <w:pPr>
        <w:tabs>
          <w:tab w:val="num" w:pos="851"/>
        </w:tabs>
        <w:ind w:left="1296" w:hanging="445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851"/>
        </w:tabs>
        <w:ind w:left="1440" w:hanging="58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851"/>
        </w:tabs>
        <w:ind w:left="1584" w:hanging="733"/>
      </w:pPr>
      <w:rPr>
        <w:rFonts w:hint="default"/>
      </w:rPr>
    </w:lvl>
  </w:abstractNum>
  <w:abstractNum w:abstractNumId="24" w15:restartNumberingAfterBreak="0">
    <w:nsid w:val="2CDC2E4F"/>
    <w:multiLevelType w:val="hybridMultilevel"/>
    <w:tmpl w:val="39306AB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2F5512C9"/>
    <w:multiLevelType w:val="hybridMultilevel"/>
    <w:tmpl w:val="31B8D4B0"/>
    <w:lvl w:ilvl="0" w:tplc="FFFFFFFF">
      <w:start w:val="1"/>
      <w:numFmt w:val="decimal"/>
      <w:pStyle w:val="phList2"/>
      <w:lvlText w:val="%1."/>
      <w:lvlJc w:val="left"/>
      <w:pPr>
        <w:tabs>
          <w:tab w:val="num" w:pos="1571"/>
        </w:tabs>
        <w:ind w:left="1571" w:hanging="358"/>
      </w:pPr>
      <w:rPr>
        <w:rFonts w:cs="Times New Roman"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31442FB9"/>
    <w:multiLevelType w:val="hybridMultilevel"/>
    <w:tmpl w:val="4CF268E4"/>
    <w:lvl w:ilvl="0" w:tplc="96EC5006">
      <w:start w:val="1"/>
      <w:numFmt w:val="bullet"/>
      <w:pStyle w:val="21"/>
      <w:lvlText w:val=""/>
      <w:lvlJc w:val="left"/>
      <w:pPr>
        <w:ind w:left="1644" w:hanging="397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20E71A6"/>
    <w:multiLevelType w:val="hybridMultilevel"/>
    <w:tmpl w:val="568C911C"/>
    <w:styleLink w:val="39"/>
    <w:lvl w:ilvl="0" w:tplc="8BFCCE52">
      <w:start w:val="1"/>
      <w:numFmt w:val="decimal"/>
      <w:lvlText w:val="%1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BA84F66E">
      <w:start w:val="1"/>
      <w:numFmt w:val="lowerLetter"/>
      <w:lvlText w:val="%2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78CA51F4">
      <w:start w:val="1"/>
      <w:numFmt w:val="lowerRoman"/>
      <w:lvlText w:val="%3."/>
      <w:lvlJc w:val="left"/>
      <w:pPr>
        <w:ind w:left="252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62CD708">
      <w:start w:val="1"/>
      <w:numFmt w:val="decimal"/>
      <w:lvlText w:val="%4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01543C9A">
      <w:start w:val="1"/>
      <w:numFmt w:val="lowerLetter"/>
      <w:lvlText w:val="%5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326CCD28">
      <w:start w:val="1"/>
      <w:numFmt w:val="lowerRoman"/>
      <w:lvlText w:val="%6."/>
      <w:lvlJc w:val="left"/>
      <w:pPr>
        <w:ind w:left="468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004467FE">
      <w:start w:val="1"/>
      <w:numFmt w:val="decimal"/>
      <w:lvlText w:val="%7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0B365596">
      <w:start w:val="1"/>
      <w:numFmt w:val="lowerLetter"/>
      <w:lvlText w:val="%8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F170DE6A">
      <w:start w:val="1"/>
      <w:numFmt w:val="lowerRoman"/>
      <w:lvlText w:val="%9."/>
      <w:lvlJc w:val="left"/>
      <w:pPr>
        <w:ind w:left="684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8" w15:restartNumberingAfterBreak="0">
    <w:nsid w:val="33755AFF"/>
    <w:multiLevelType w:val="hybridMultilevel"/>
    <w:tmpl w:val="B2226CB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369B1909"/>
    <w:multiLevelType w:val="hybridMultilevel"/>
    <w:tmpl w:val="47F6006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39D31F98"/>
    <w:multiLevelType w:val="hybridMultilevel"/>
    <w:tmpl w:val="196EF168"/>
    <w:lvl w:ilvl="0" w:tplc="EB8E27BE">
      <w:start w:val="1"/>
      <w:numFmt w:val="bullet"/>
      <w:pStyle w:val="13"/>
      <w:lvlText w:val=""/>
      <w:lvlJc w:val="left"/>
      <w:pPr>
        <w:ind w:left="1134" w:hanging="425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1" w15:restartNumberingAfterBreak="0">
    <w:nsid w:val="3BC665F5"/>
    <w:multiLevelType w:val="hybridMultilevel"/>
    <w:tmpl w:val="C1F45F8A"/>
    <w:lvl w:ilvl="0" w:tplc="1B92228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3CC62811"/>
    <w:multiLevelType w:val="hybridMultilevel"/>
    <w:tmpl w:val="C9741922"/>
    <w:lvl w:ilvl="0" w:tplc="2ACC2FD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3F031218"/>
    <w:multiLevelType w:val="hybridMultilevel"/>
    <w:tmpl w:val="5D40D31C"/>
    <w:lvl w:ilvl="0" w:tplc="EC9A5CDC">
      <w:start w:val="1"/>
      <w:numFmt w:val="bullet"/>
      <w:pStyle w:val="psAttentionBody"/>
      <w:lvlText w:val=""/>
      <w:lvlJc w:val="left"/>
      <w:pPr>
        <w:tabs>
          <w:tab w:val="num" w:pos="1211"/>
        </w:tabs>
        <w:ind w:left="1134" w:hanging="283"/>
      </w:pPr>
      <w:rPr>
        <w:rFonts w:ascii="Symbol" w:hAnsi="Symbol" w:hint="default"/>
        <w:sz w:val="18"/>
      </w:rPr>
    </w:lvl>
    <w:lvl w:ilvl="1" w:tplc="F3FED69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D5C19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96ABA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16BD8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1F004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F83B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6CA642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B5C495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C06666"/>
    <w:multiLevelType w:val="hybridMultilevel"/>
    <w:tmpl w:val="C8027FB6"/>
    <w:lvl w:ilvl="0" w:tplc="122A258C">
      <w:start w:val="1"/>
      <w:numFmt w:val="bullet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48CE648A">
      <w:start w:val="1"/>
      <w:numFmt w:val="bullet"/>
      <w:lvlText w:val=""/>
      <w:lvlJc w:val="left"/>
      <w:pPr>
        <w:tabs>
          <w:tab w:val="num" w:pos="1953"/>
        </w:tabs>
        <w:ind w:left="1647" w:firstLine="0"/>
      </w:pPr>
      <w:rPr>
        <w:rFonts w:ascii="Symbol" w:hAnsi="Symbol" w:hint="default"/>
        <w:sz w:val="18"/>
      </w:rPr>
    </w:lvl>
    <w:lvl w:ilvl="2" w:tplc="FFFFFFFF">
      <w:start w:val="1"/>
      <w:numFmt w:val="bullet"/>
      <w:pStyle w:val="list3"/>
      <w:lvlText w:val="o"/>
      <w:lvlJc w:val="left"/>
      <w:pPr>
        <w:tabs>
          <w:tab w:val="num" w:pos="2764"/>
        </w:tabs>
        <w:ind w:left="2764" w:hanging="397"/>
      </w:pPr>
      <w:rPr>
        <w:rFonts w:ascii="Garamond" w:hAnsi="Garamond" w:hint="default"/>
        <w:sz w:val="18"/>
      </w:rPr>
    </w:lvl>
    <w:lvl w:ilvl="3" w:tplc="FFFFFFF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45E34904"/>
    <w:multiLevelType w:val="multilevel"/>
    <w:tmpl w:val="EB747BEC"/>
    <w:lvl w:ilvl="0">
      <w:start w:val="1"/>
      <w:numFmt w:val="decimal"/>
      <w:pStyle w:val="110"/>
      <w:lvlText w:val="%1."/>
      <w:lvlJc w:val="left"/>
      <w:pPr>
        <w:tabs>
          <w:tab w:val="num" w:pos="851"/>
        </w:tabs>
        <w:ind w:left="1247" w:hanging="39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6" w15:restartNumberingAfterBreak="0">
    <w:nsid w:val="464934E4"/>
    <w:multiLevelType w:val="multilevel"/>
    <w:tmpl w:val="DA9E6734"/>
    <w:styleLink w:val="40"/>
    <w:lvl w:ilvl="0">
      <w:start w:val="1"/>
      <w:numFmt w:val="decimal"/>
      <w:lvlText w:val="%1"/>
      <w:lvlJc w:val="left"/>
      <w:pPr>
        <w:tabs>
          <w:tab w:val="num" w:pos="0"/>
        </w:tabs>
      </w:pPr>
      <w:rPr>
        <w:rFonts w:cs="Times New Roman"/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7" w15:restartNumberingAfterBreak="0">
    <w:nsid w:val="48C0309C"/>
    <w:multiLevelType w:val="hybridMultilevel"/>
    <w:tmpl w:val="DB106E34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 w15:restartNumberingAfterBreak="0">
    <w:nsid w:val="48DB50C2"/>
    <w:multiLevelType w:val="multilevel"/>
    <w:tmpl w:val="205E02B8"/>
    <w:styleLink w:val="15"/>
    <w:lvl w:ilvl="0">
      <w:start w:val="1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39" w15:restartNumberingAfterBreak="0">
    <w:nsid w:val="48F11B56"/>
    <w:multiLevelType w:val="hybridMultilevel"/>
    <w:tmpl w:val="7E7852A2"/>
    <w:lvl w:ilvl="0" w:tplc="EB328B16">
      <w:start w:val="1"/>
      <w:numFmt w:val="bullet"/>
      <w:pStyle w:val="list1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4BFB32A9"/>
    <w:multiLevelType w:val="multilevel"/>
    <w:tmpl w:val="10B09B16"/>
    <w:styleLink w:val="phadditiontitle1"/>
    <w:lvl w:ilvl="0">
      <w:start w:val="1"/>
      <w:numFmt w:val="upperLetter"/>
      <w:lvlText w:val="Приложение %1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3738"/>
        </w:tabs>
        <w:ind w:left="3738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882"/>
        </w:tabs>
        <w:ind w:left="3882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4026"/>
        </w:tabs>
        <w:ind w:left="4026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4170"/>
        </w:tabs>
        <w:ind w:left="4170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314"/>
        </w:tabs>
        <w:ind w:left="4314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458"/>
        </w:tabs>
        <w:ind w:left="4458" w:hanging="1584"/>
      </w:pPr>
      <w:rPr>
        <w:rFonts w:cs="Times New Roman" w:hint="default"/>
      </w:rPr>
    </w:lvl>
  </w:abstractNum>
  <w:abstractNum w:abstractNumId="41" w15:restartNumberingAfterBreak="0">
    <w:nsid w:val="4D2E2DC2"/>
    <w:multiLevelType w:val="hybridMultilevel"/>
    <w:tmpl w:val="47F6006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4DD37054"/>
    <w:multiLevelType w:val="multilevel"/>
    <w:tmpl w:val="9118B2B8"/>
    <w:styleLink w:val="phadditiontitle11"/>
    <w:lvl w:ilvl="0">
      <w:start w:val="1"/>
      <w:numFmt w:val="decimal"/>
      <w:lvlText w:val="%1.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860" w:hanging="576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1571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584" w:hanging="1584"/>
      </w:pPr>
      <w:rPr>
        <w:rFonts w:cs="Times New Roman" w:hint="default"/>
      </w:rPr>
    </w:lvl>
  </w:abstractNum>
  <w:abstractNum w:abstractNumId="43" w15:restartNumberingAfterBreak="0">
    <w:nsid w:val="4DF31DDA"/>
    <w:multiLevelType w:val="hybridMultilevel"/>
    <w:tmpl w:val="EA741CA8"/>
    <w:lvl w:ilvl="0" w:tplc="6E2C1196">
      <w:start w:val="1"/>
      <w:numFmt w:val="decimal"/>
      <w:pStyle w:val="a0"/>
      <w:lvlText w:val="%1."/>
      <w:lvlJc w:val="left"/>
      <w:pPr>
        <w:ind w:left="142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F1363BA"/>
    <w:multiLevelType w:val="hybridMultilevel"/>
    <w:tmpl w:val="A42E13A4"/>
    <w:lvl w:ilvl="0" w:tplc="7312E4A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5" w15:restartNumberingAfterBreak="0">
    <w:nsid w:val="50E82188"/>
    <w:multiLevelType w:val="hybridMultilevel"/>
    <w:tmpl w:val="D8D64374"/>
    <w:lvl w:ilvl="0" w:tplc="50AAFBF6">
      <w:start w:val="1"/>
      <w:numFmt w:val="bullet"/>
      <w:pStyle w:val="StyleListBulletFirstItalic"/>
      <w:lvlText w:val=""/>
      <w:lvlJc w:val="left"/>
      <w:pPr>
        <w:tabs>
          <w:tab w:val="num" w:pos="644"/>
        </w:tabs>
        <w:ind w:left="567" w:hanging="283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46" w15:restartNumberingAfterBreak="0">
    <w:nsid w:val="52000D6E"/>
    <w:multiLevelType w:val="multilevel"/>
    <w:tmpl w:val="515211C6"/>
    <w:lvl w:ilvl="0">
      <w:start w:val="1"/>
      <w:numFmt w:val="bullet"/>
      <w:pStyle w:val="a1"/>
      <w:lvlText w:val=""/>
      <w:lvlJc w:val="left"/>
      <w:pPr>
        <w:tabs>
          <w:tab w:val="num" w:pos="1219"/>
        </w:tabs>
        <w:ind w:left="1219" w:hanging="368"/>
      </w:pPr>
      <w:rPr>
        <w:rFonts w:ascii="Symbol" w:hAnsi="Symbol" w:hint="default"/>
        <w:color w:val="auto"/>
      </w:rPr>
    </w:lvl>
    <w:lvl w:ilvl="1">
      <w:start w:val="1"/>
      <w:numFmt w:val="bullet"/>
      <w:lvlText w:val=""/>
      <w:lvlJc w:val="left"/>
      <w:pPr>
        <w:tabs>
          <w:tab w:val="num" w:pos="1701"/>
        </w:tabs>
        <w:ind w:left="1701" w:hanging="482"/>
      </w:pPr>
      <w:rPr>
        <w:rFonts w:ascii="Symbol" w:hAnsi="Symbol" w:hint="default"/>
        <w:color w:val="auto"/>
      </w:rPr>
    </w:lvl>
    <w:lvl w:ilvl="2">
      <w:start w:val="1"/>
      <w:numFmt w:val="bullet"/>
      <w:lvlText w:val=""/>
      <w:lvlJc w:val="left"/>
      <w:pPr>
        <w:tabs>
          <w:tab w:val="num" w:pos="2070"/>
        </w:tabs>
        <w:ind w:left="2070" w:hanging="369"/>
      </w:pPr>
      <w:rPr>
        <w:rFonts w:ascii="Symbol" w:hAnsi="Symbol" w:hint="default"/>
        <w:color w:val="auto"/>
      </w:rPr>
    </w:lvl>
    <w:lvl w:ilvl="3">
      <w:start w:val="1"/>
      <w:numFmt w:val="bullet"/>
      <w:lvlText w:val=""/>
      <w:lvlJc w:val="left"/>
      <w:pPr>
        <w:tabs>
          <w:tab w:val="num" w:pos="2552"/>
        </w:tabs>
        <w:ind w:left="2552" w:hanging="482"/>
      </w:pPr>
      <w:rPr>
        <w:rFonts w:ascii="Symbol" w:hAnsi="Symbol" w:hint="default"/>
        <w:color w:val="auto"/>
      </w:rPr>
    </w:lvl>
    <w:lvl w:ilvl="4">
      <w:start w:val="1"/>
      <w:numFmt w:val="none"/>
      <w:lvlText w:val=""/>
      <w:lvlJc w:val="left"/>
      <w:pPr>
        <w:tabs>
          <w:tab w:val="num" w:pos="-491"/>
        </w:tabs>
        <w:ind w:left="-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2736"/>
        </w:tabs>
        <w:ind w:left="2736" w:hanging="933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47" w15:restartNumberingAfterBreak="0">
    <w:nsid w:val="524854EB"/>
    <w:multiLevelType w:val="hybridMultilevel"/>
    <w:tmpl w:val="EB549ABA"/>
    <w:styleLink w:val="18"/>
    <w:lvl w:ilvl="0" w:tplc="65DC3666">
      <w:start w:val="1"/>
      <w:numFmt w:val="bullet"/>
      <w:lvlText w:val="−"/>
      <w:lvlJc w:val="left"/>
      <w:pPr>
        <w:ind w:left="14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34003C08">
      <w:start w:val="1"/>
      <w:numFmt w:val="bullet"/>
      <w:lvlText w:val="o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84BA78AA">
      <w:start w:val="1"/>
      <w:numFmt w:val="bullet"/>
      <w:lvlText w:val="▪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85FA6766">
      <w:start w:val="1"/>
      <w:numFmt w:val="bullet"/>
      <w:lvlText w:val="•"/>
      <w:lvlJc w:val="left"/>
      <w:pPr>
        <w:ind w:left="36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51D25466">
      <w:start w:val="1"/>
      <w:numFmt w:val="bullet"/>
      <w:lvlText w:val="o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1DE64D8C">
      <w:start w:val="1"/>
      <w:numFmt w:val="bullet"/>
      <w:lvlText w:val="▪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7E40114">
      <w:start w:val="1"/>
      <w:numFmt w:val="bullet"/>
      <w:lvlText w:val="•"/>
      <w:lvlJc w:val="left"/>
      <w:pPr>
        <w:ind w:left="57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A82AD8D6">
      <w:start w:val="1"/>
      <w:numFmt w:val="bullet"/>
      <w:lvlText w:val="o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9C6BDAC">
      <w:start w:val="1"/>
      <w:numFmt w:val="bullet"/>
      <w:lvlText w:val="▪"/>
      <w:lvlJc w:val="left"/>
      <w:pPr>
        <w:ind w:left="72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48" w15:restartNumberingAfterBreak="0">
    <w:nsid w:val="543C39C7"/>
    <w:multiLevelType w:val="hybridMultilevel"/>
    <w:tmpl w:val="23828800"/>
    <w:lvl w:ilvl="0" w:tplc="00A4E86C">
      <w:start w:val="1"/>
      <w:numFmt w:val="decimal"/>
      <w:lvlText w:val="%1."/>
      <w:lvlJc w:val="left"/>
      <w:pPr>
        <w:ind w:left="1571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9" w15:restartNumberingAfterBreak="0">
    <w:nsid w:val="545C139B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0" w15:restartNumberingAfterBreak="0">
    <w:nsid w:val="57A64E17"/>
    <w:multiLevelType w:val="multilevel"/>
    <w:tmpl w:val="04190023"/>
    <w:styleLink w:val="ArticleSection1"/>
    <w:lvl w:ilvl="0">
      <w:start w:val="1"/>
      <w:numFmt w:val="upperRoman"/>
      <w:lvlText w:val="Статья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Раздел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51" w15:restartNumberingAfterBreak="0">
    <w:nsid w:val="58591B9B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2" w15:restartNumberingAfterBreak="0">
    <w:nsid w:val="5CAC0C31"/>
    <w:multiLevelType w:val="hybridMultilevel"/>
    <w:tmpl w:val="44E68AF6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DAD0E19"/>
    <w:multiLevelType w:val="multilevel"/>
    <w:tmpl w:val="05DAE7BC"/>
    <w:lvl w:ilvl="0">
      <w:start w:val="1"/>
      <w:numFmt w:val="bullet"/>
      <w:lvlText w:val=""/>
      <w:lvlJc w:val="left"/>
      <w:pPr>
        <w:ind w:left="1247" w:hanging="396"/>
      </w:pPr>
      <w:rPr>
        <w:rFonts w:ascii="Symbol" w:hAnsi="Symbol"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54" w15:restartNumberingAfterBreak="0">
    <w:nsid w:val="616A674C"/>
    <w:multiLevelType w:val="hybridMultilevel"/>
    <w:tmpl w:val="44E68AF6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3435759"/>
    <w:multiLevelType w:val="multilevel"/>
    <w:tmpl w:val="7F28B092"/>
    <w:styleLink w:val="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sz w:val="24"/>
      </w:rPr>
    </w:lvl>
    <w:lvl w:ilvl="1">
      <w:start w:val="1"/>
      <w:numFmt w:val="decimal"/>
      <w:lvlText w:val="%1.%2"/>
      <w:lvlJc w:val="left"/>
      <w:pPr>
        <w:tabs>
          <w:tab w:val="num" w:pos="990"/>
        </w:tabs>
        <w:ind w:left="990" w:hanging="360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1620"/>
        </w:tabs>
        <w:ind w:left="1620" w:hanging="36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610"/>
        </w:tabs>
        <w:ind w:left="261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4590"/>
        </w:tabs>
        <w:ind w:left="459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220"/>
        </w:tabs>
        <w:ind w:left="522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210"/>
        </w:tabs>
        <w:ind w:left="621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1800"/>
      </w:pPr>
      <w:rPr>
        <w:rFonts w:cs="Times New Roman" w:hint="default"/>
      </w:rPr>
    </w:lvl>
  </w:abstractNum>
  <w:abstractNum w:abstractNumId="56" w15:restartNumberingAfterBreak="0">
    <w:nsid w:val="63A16DA2"/>
    <w:multiLevelType w:val="hybridMultilevel"/>
    <w:tmpl w:val="7AAA630C"/>
    <w:lvl w:ilvl="0" w:tplc="6D42FD8A">
      <w:start w:val="1"/>
      <w:numFmt w:val="decimal"/>
      <w:pStyle w:val="Step"/>
      <w:lvlText w:val="Шаг %1.  "/>
      <w:lvlJc w:val="left"/>
      <w:pPr>
        <w:tabs>
          <w:tab w:val="num" w:pos="1800"/>
        </w:tabs>
        <w:ind w:left="851" w:hanging="851"/>
      </w:pPr>
      <w:rPr>
        <w:rFonts w:hint="default"/>
      </w:rPr>
    </w:lvl>
    <w:lvl w:ilvl="1" w:tplc="56743B1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E0E787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9384A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22C421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F721E6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B3CE5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100C7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646F1C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7" w15:restartNumberingAfterBreak="0">
    <w:nsid w:val="644C0821"/>
    <w:multiLevelType w:val="hybridMultilevel"/>
    <w:tmpl w:val="B56C83EC"/>
    <w:lvl w:ilvl="0" w:tplc="C53E91AC">
      <w:start w:val="1"/>
      <w:numFmt w:val="bullet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F81CCF86">
      <w:start w:val="1"/>
      <w:numFmt w:val="bullet"/>
      <w:pStyle w:val="list2"/>
      <w:lvlText w:val=""/>
      <w:lvlJc w:val="left"/>
      <w:pPr>
        <w:tabs>
          <w:tab w:val="num" w:pos="1953"/>
        </w:tabs>
        <w:ind w:left="1647" w:firstLine="0"/>
      </w:pPr>
      <w:rPr>
        <w:rFonts w:ascii="Symbol" w:hAnsi="Symbol" w:hint="default"/>
        <w:sz w:val="18"/>
      </w:rPr>
    </w:lvl>
    <w:lvl w:ilvl="2" w:tplc="0234C58E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6EEE255C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9E74466A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E59059EE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77E2B162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8D383C6E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9A66CB50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58" w15:restartNumberingAfterBreak="0">
    <w:nsid w:val="69594158"/>
    <w:multiLevelType w:val="hybridMultilevel"/>
    <w:tmpl w:val="6074ACC4"/>
    <w:lvl w:ilvl="0" w:tplc="2F4CF37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9" w15:restartNumberingAfterBreak="0">
    <w:nsid w:val="695A751D"/>
    <w:multiLevelType w:val="hybridMultilevel"/>
    <w:tmpl w:val="3E6AB6DC"/>
    <w:lvl w:ilvl="0" w:tplc="603AF84C">
      <w:start w:val="1"/>
      <w:numFmt w:val="bullet"/>
      <w:pStyle w:val="41"/>
      <w:lvlText w:val=""/>
      <w:lvlJc w:val="left"/>
      <w:pPr>
        <w:tabs>
          <w:tab w:val="num" w:pos="2410"/>
        </w:tabs>
        <w:ind w:left="2410" w:hanging="425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A4C2797"/>
    <w:multiLevelType w:val="hybridMultilevel"/>
    <w:tmpl w:val="E286AEC8"/>
    <w:styleLink w:val="111"/>
    <w:lvl w:ilvl="0" w:tplc="041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61" w15:restartNumberingAfterBreak="0">
    <w:nsid w:val="6C776003"/>
    <w:multiLevelType w:val="hybridMultilevel"/>
    <w:tmpl w:val="39BC383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D930206"/>
    <w:multiLevelType w:val="multilevel"/>
    <w:tmpl w:val="0419001D"/>
    <w:styleLink w:val="1ai5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63" w15:restartNumberingAfterBreak="0">
    <w:nsid w:val="6DC27DB2"/>
    <w:multiLevelType w:val="hybridMultilevel"/>
    <w:tmpl w:val="D2663990"/>
    <w:lvl w:ilvl="0" w:tplc="B9325D8A">
      <w:start w:val="1"/>
      <w:numFmt w:val="bullet"/>
      <w:pStyle w:val="psTodobullet"/>
      <w:lvlText w:val=""/>
      <w:lvlJc w:val="left"/>
      <w:pPr>
        <w:tabs>
          <w:tab w:val="num" w:pos="1381"/>
        </w:tabs>
        <w:ind w:left="1361" w:hanging="340"/>
      </w:pPr>
      <w:rPr>
        <w:rFonts w:ascii="Symbol" w:hAnsi="Symbol" w:hint="default"/>
        <w:sz w:val="18"/>
      </w:rPr>
    </w:lvl>
    <w:lvl w:ilvl="1" w:tplc="D6E6C6B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99BA22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38A69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E34F93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685892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D80A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1F0EAB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DB641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06052EE"/>
    <w:multiLevelType w:val="hybridMultilevel"/>
    <w:tmpl w:val="188E796C"/>
    <w:lvl w:ilvl="0" w:tplc="DBA49D2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5" w15:restartNumberingAfterBreak="0">
    <w:nsid w:val="739614AE"/>
    <w:multiLevelType w:val="hybridMultilevel"/>
    <w:tmpl w:val="167C12D6"/>
    <w:lvl w:ilvl="0" w:tplc="F5869FF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E2A2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842525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38E46E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82E1A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17A8BD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4863EE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0C0B0F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3BA6C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6" w15:restartNumberingAfterBreak="0">
    <w:nsid w:val="75BC0946"/>
    <w:multiLevelType w:val="multilevel"/>
    <w:tmpl w:val="6D86433E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  <w:b w:val="0"/>
        <w:i w:val="0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pStyle w:val="32"/>
      <w:lvlText w:val=""/>
      <w:lvlJc w:val="left"/>
      <w:pPr>
        <w:ind w:left="0" w:firstLine="2552"/>
      </w:pPr>
      <w:rPr>
        <w:rFonts w:ascii="Symbol" w:hAnsi="Symbol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67" w15:restartNumberingAfterBreak="0">
    <w:nsid w:val="76DC2973"/>
    <w:multiLevelType w:val="hybridMultilevel"/>
    <w:tmpl w:val="33E2C812"/>
    <w:lvl w:ilvl="0" w:tplc="E80252F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8" w15:restartNumberingAfterBreak="0">
    <w:nsid w:val="7731730D"/>
    <w:multiLevelType w:val="multilevel"/>
    <w:tmpl w:val="C68EED60"/>
    <w:styleLink w:val="33"/>
    <w:lvl w:ilvl="0">
      <w:start w:val="1"/>
      <w:numFmt w:val="bullet"/>
      <w:lvlText w:val=""/>
      <w:lvlJc w:val="left"/>
      <w:pPr>
        <w:tabs>
          <w:tab w:val="num" w:pos="2509"/>
        </w:tabs>
        <w:ind w:left="2509" w:hanging="360"/>
      </w:pPr>
      <w:rPr>
        <w:rFonts w:ascii="Wingdings" w:hAnsi="Wingdings"/>
        <w:sz w:val="24"/>
      </w:rPr>
    </w:lvl>
    <w:lvl w:ilvl="1">
      <w:start w:val="1"/>
      <w:numFmt w:val="lowerLetter"/>
      <w:lvlText w:val="%2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3949"/>
        </w:tabs>
        <w:ind w:left="3949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4669"/>
        </w:tabs>
        <w:ind w:left="4669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6109"/>
        </w:tabs>
        <w:ind w:left="6109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6829"/>
        </w:tabs>
        <w:ind w:left="6829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7549"/>
        </w:tabs>
        <w:ind w:left="7549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8269"/>
        </w:tabs>
        <w:ind w:left="8269" w:hanging="180"/>
      </w:pPr>
      <w:rPr>
        <w:rFonts w:cs="Times New Roman"/>
      </w:rPr>
    </w:lvl>
  </w:abstractNum>
  <w:abstractNum w:abstractNumId="69" w15:restartNumberingAfterBreak="0">
    <w:nsid w:val="78145BBB"/>
    <w:multiLevelType w:val="multilevel"/>
    <w:tmpl w:val="0419001F"/>
    <w:styleLink w:val="111111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70" w15:restartNumberingAfterBreak="0">
    <w:nsid w:val="7870217E"/>
    <w:multiLevelType w:val="hybridMultilevel"/>
    <w:tmpl w:val="59243540"/>
    <w:lvl w:ilvl="0" w:tplc="206E7816">
      <w:start w:val="1"/>
      <w:numFmt w:val="decimal"/>
      <w:pStyle w:val="120"/>
      <w:lvlText w:val="%1)"/>
      <w:lvlJc w:val="left"/>
      <w:pPr>
        <w:ind w:left="1644" w:hanging="39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1" w15:restartNumberingAfterBreak="0">
    <w:nsid w:val="78CE531C"/>
    <w:multiLevelType w:val="hybridMultilevel"/>
    <w:tmpl w:val="4C20F6B4"/>
    <w:lvl w:ilvl="0" w:tplc="2E307400">
      <w:start w:val="1"/>
      <w:numFmt w:val="bullet"/>
      <w:pStyle w:val="ListBulletFirst"/>
      <w:lvlText w:val=""/>
      <w:lvlJc w:val="left"/>
      <w:pPr>
        <w:tabs>
          <w:tab w:val="num" w:pos="567"/>
        </w:tabs>
        <w:ind w:left="567" w:hanging="283"/>
      </w:pPr>
      <w:rPr>
        <w:rFonts w:ascii="Symbol" w:hAnsi="Symbol" w:hint="default"/>
        <w:sz w:val="18"/>
      </w:rPr>
    </w:lvl>
    <w:lvl w:ilvl="1" w:tplc="918E6FBE">
      <w:start w:val="1"/>
      <w:numFmt w:val="decimal"/>
      <w:lvlText w:val="%2."/>
      <w:lvlJc w:val="left"/>
      <w:pPr>
        <w:tabs>
          <w:tab w:val="num" w:pos="1077"/>
        </w:tabs>
        <w:ind w:left="1077" w:hanging="397"/>
      </w:pPr>
      <w:rPr>
        <w:rFonts w:hint="default"/>
        <w:sz w:val="18"/>
      </w:rPr>
    </w:lvl>
    <w:lvl w:ilvl="2" w:tplc="5DC4C6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9ABDD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A2E7D5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9AE22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14027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C0EBD6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57DC2C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A9D22CE"/>
    <w:multiLevelType w:val="multilevel"/>
    <w:tmpl w:val="3674630C"/>
    <w:styleLink w:val="Numberlist"/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  <w:rPr>
        <w:rFonts w:cs="Times New Roman"/>
        <w:sz w:val="24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b w:val="0"/>
        <w:i w:val="0"/>
      </w:rPr>
    </w:lvl>
    <w:lvl w:ilvl="2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  <w:rPr>
        <w:rFonts w:cs="Times New Roman"/>
      </w:rPr>
    </w:lvl>
  </w:abstractNum>
  <w:abstractNum w:abstractNumId="73" w15:restartNumberingAfterBreak="0">
    <w:nsid w:val="7AD47AE1"/>
    <w:multiLevelType w:val="hybridMultilevel"/>
    <w:tmpl w:val="59D6F2D8"/>
    <w:lvl w:ilvl="0" w:tplc="F27AE970">
      <w:start w:val="1"/>
      <w:numFmt w:val="bullet"/>
      <w:pStyle w:val="Buletedlist1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A8CE48A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106E20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4EF74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74C0376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EB0487E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EE2724A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D36F3AE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E98990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7C45249C"/>
    <w:multiLevelType w:val="hybridMultilevel"/>
    <w:tmpl w:val="68F60B8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5" w15:restartNumberingAfterBreak="0">
    <w:nsid w:val="7E24079C"/>
    <w:multiLevelType w:val="hybridMultilevel"/>
    <w:tmpl w:val="47F6006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6" w15:restartNumberingAfterBreak="0">
    <w:nsid w:val="7FB92942"/>
    <w:multiLevelType w:val="hybridMultilevel"/>
    <w:tmpl w:val="53E6297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73"/>
  </w:num>
  <w:num w:numId="3">
    <w:abstractNumId w:val="7"/>
  </w:num>
  <w:num w:numId="4">
    <w:abstractNumId w:val="71"/>
  </w:num>
  <w:num w:numId="5">
    <w:abstractNumId w:val="39"/>
  </w:num>
  <w:num w:numId="6">
    <w:abstractNumId w:val="57"/>
  </w:num>
  <w:num w:numId="7">
    <w:abstractNumId w:val="34"/>
  </w:num>
  <w:num w:numId="8">
    <w:abstractNumId w:val="33"/>
  </w:num>
  <w:num w:numId="9">
    <w:abstractNumId w:val="63"/>
  </w:num>
  <w:num w:numId="10">
    <w:abstractNumId w:val="4"/>
  </w:num>
  <w:num w:numId="11">
    <w:abstractNumId w:val="2"/>
  </w:num>
  <w:num w:numId="12">
    <w:abstractNumId w:val="56"/>
  </w:num>
  <w:num w:numId="13">
    <w:abstractNumId w:val="45"/>
  </w:num>
  <w:num w:numId="14">
    <w:abstractNumId w:val="69"/>
  </w:num>
  <w:num w:numId="15">
    <w:abstractNumId w:val="62"/>
  </w:num>
  <w:num w:numId="16">
    <w:abstractNumId w:val="50"/>
  </w:num>
  <w:num w:numId="17">
    <w:abstractNumId w:val="16"/>
  </w:num>
  <w:num w:numId="18">
    <w:abstractNumId w:val="17"/>
  </w:num>
  <w:num w:numId="19">
    <w:abstractNumId w:val="36"/>
  </w:num>
  <w:num w:numId="20">
    <w:abstractNumId w:val="68"/>
  </w:num>
  <w:num w:numId="21">
    <w:abstractNumId w:val="55"/>
  </w:num>
  <w:num w:numId="22">
    <w:abstractNumId w:val="38"/>
  </w:num>
  <w:num w:numId="23">
    <w:abstractNumId w:val="42"/>
  </w:num>
  <w:num w:numId="24">
    <w:abstractNumId w:val="60"/>
  </w:num>
  <w:num w:numId="25">
    <w:abstractNumId w:val="40"/>
  </w:num>
  <w:num w:numId="26">
    <w:abstractNumId w:val="12"/>
  </w:num>
  <w:num w:numId="27">
    <w:abstractNumId w:val="5"/>
  </w:num>
  <w:num w:numId="28">
    <w:abstractNumId w:val="25"/>
  </w:num>
  <w:num w:numId="29">
    <w:abstractNumId w:val="72"/>
  </w:num>
  <w:num w:numId="30">
    <w:abstractNumId w:val="9"/>
  </w:num>
  <w:num w:numId="31">
    <w:abstractNumId w:val="23"/>
  </w:num>
  <w:num w:numId="32">
    <w:abstractNumId w:val="47"/>
  </w:num>
  <w:num w:numId="33">
    <w:abstractNumId w:val="27"/>
  </w:num>
  <w:num w:numId="34">
    <w:abstractNumId w:val="70"/>
  </w:num>
  <w:num w:numId="35">
    <w:abstractNumId w:val="26"/>
  </w:num>
  <w:num w:numId="36">
    <w:abstractNumId w:val="8"/>
  </w:num>
  <w:num w:numId="37">
    <w:abstractNumId w:val="35"/>
  </w:num>
  <w:num w:numId="38">
    <w:abstractNumId w:val="24"/>
  </w:num>
  <w:num w:numId="39">
    <w:abstractNumId w:val="15"/>
  </w:num>
  <w:num w:numId="40">
    <w:abstractNumId w:val="51"/>
  </w:num>
  <w:num w:numId="41">
    <w:abstractNumId w:val="66"/>
  </w:num>
  <w:num w:numId="4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2"/>
  </w:num>
  <w:num w:numId="44">
    <w:abstractNumId w:val="30"/>
  </w:num>
  <w:num w:numId="45">
    <w:abstractNumId w:val="6"/>
  </w:num>
  <w:num w:numId="46">
    <w:abstractNumId w:val="59"/>
  </w:num>
  <w:num w:numId="47">
    <w:abstractNumId w:val="64"/>
  </w:num>
  <w:num w:numId="48">
    <w:abstractNumId w:val="49"/>
  </w:num>
  <w:num w:numId="49">
    <w:abstractNumId w:val="46"/>
  </w:num>
  <w:num w:numId="50">
    <w:abstractNumId w:val="28"/>
  </w:num>
  <w:num w:numId="51">
    <w:abstractNumId w:val="21"/>
  </w:num>
  <w:num w:numId="52">
    <w:abstractNumId w:val="53"/>
  </w:num>
  <w:num w:numId="53">
    <w:abstractNumId w:val="18"/>
  </w:num>
  <w:num w:numId="54">
    <w:abstractNumId w:val="58"/>
  </w:num>
  <w:num w:numId="55">
    <w:abstractNumId w:val="61"/>
  </w:num>
  <w:num w:numId="56">
    <w:abstractNumId w:val="32"/>
  </w:num>
  <w:num w:numId="57">
    <w:abstractNumId w:val="20"/>
  </w:num>
  <w:num w:numId="5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0"/>
  </w:num>
  <w:num w:numId="60">
    <w:abstractNumId w:val="52"/>
  </w:num>
  <w:num w:numId="61">
    <w:abstractNumId w:val="74"/>
  </w:num>
  <w:num w:numId="62">
    <w:abstractNumId w:val="43"/>
  </w:num>
  <w:num w:numId="63">
    <w:abstractNumId w:val="76"/>
  </w:num>
  <w:num w:numId="64">
    <w:abstractNumId w:val="3"/>
  </w:num>
  <w:num w:numId="65">
    <w:abstractNumId w:val="11"/>
  </w:num>
  <w:num w:numId="66">
    <w:abstractNumId w:val="65"/>
  </w:num>
  <w:num w:numId="67">
    <w:abstractNumId w:val="31"/>
  </w:num>
  <w:num w:numId="68">
    <w:abstractNumId w:val="44"/>
  </w:num>
  <w:num w:numId="69">
    <w:abstractNumId w:val="67"/>
  </w:num>
  <w:num w:numId="70">
    <w:abstractNumId w:val="13"/>
  </w:num>
  <w:num w:numId="71">
    <w:abstractNumId w:val="14"/>
  </w:num>
  <w:num w:numId="72">
    <w:abstractNumId w:val="48"/>
  </w:num>
  <w:num w:numId="73">
    <w:abstractNumId w:val="75"/>
  </w:num>
  <w:num w:numId="74">
    <w:abstractNumId w:val="41"/>
  </w:num>
  <w:num w:numId="75">
    <w:abstractNumId w:val="29"/>
  </w:num>
  <w:num w:numId="76">
    <w:abstractNumId w:val="37"/>
  </w:num>
  <w:num w:numId="77">
    <w:abstractNumId w:val="19"/>
  </w:num>
  <w:num w:numId="78">
    <w:abstractNumId w:val="1"/>
  </w:num>
  <w:num w:numId="79">
    <w:abstractNumId w:val="54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activeWritingStyle w:appName="MSWord" w:lang="ru-RU" w:vendorID="1" w:dllVersion="512" w:checkStyle="1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clickAndTypeStyle w:val="a6"/>
  <w:drawingGridHorizontalSpacing w:val="181"/>
  <w:drawingGridVerticalSpacing w:val="181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39B"/>
    <w:rsid w:val="00000112"/>
    <w:rsid w:val="0000033B"/>
    <w:rsid w:val="0000048E"/>
    <w:rsid w:val="000008D6"/>
    <w:rsid w:val="0000103F"/>
    <w:rsid w:val="000010A6"/>
    <w:rsid w:val="000010F6"/>
    <w:rsid w:val="00001B48"/>
    <w:rsid w:val="0000349A"/>
    <w:rsid w:val="00003D89"/>
    <w:rsid w:val="00003FDA"/>
    <w:rsid w:val="0000461C"/>
    <w:rsid w:val="000046A9"/>
    <w:rsid w:val="00004A5F"/>
    <w:rsid w:val="00005582"/>
    <w:rsid w:val="0000567B"/>
    <w:rsid w:val="000058E5"/>
    <w:rsid w:val="00005C3E"/>
    <w:rsid w:val="00005D98"/>
    <w:rsid w:val="00005DA6"/>
    <w:rsid w:val="00006C56"/>
    <w:rsid w:val="0000713E"/>
    <w:rsid w:val="00007150"/>
    <w:rsid w:val="000071C4"/>
    <w:rsid w:val="000071D5"/>
    <w:rsid w:val="000071DC"/>
    <w:rsid w:val="00007248"/>
    <w:rsid w:val="000076EF"/>
    <w:rsid w:val="00007E83"/>
    <w:rsid w:val="00007EE4"/>
    <w:rsid w:val="000100D9"/>
    <w:rsid w:val="00010448"/>
    <w:rsid w:val="00010583"/>
    <w:rsid w:val="00010C1F"/>
    <w:rsid w:val="00011004"/>
    <w:rsid w:val="00011309"/>
    <w:rsid w:val="000116A6"/>
    <w:rsid w:val="00011915"/>
    <w:rsid w:val="00011C58"/>
    <w:rsid w:val="00012181"/>
    <w:rsid w:val="0001226B"/>
    <w:rsid w:val="0001265C"/>
    <w:rsid w:val="0001271B"/>
    <w:rsid w:val="00012C5A"/>
    <w:rsid w:val="00012E0E"/>
    <w:rsid w:val="00013129"/>
    <w:rsid w:val="000133DC"/>
    <w:rsid w:val="000133F8"/>
    <w:rsid w:val="000134C2"/>
    <w:rsid w:val="000139D6"/>
    <w:rsid w:val="00013B4C"/>
    <w:rsid w:val="00013DED"/>
    <w:rsid w:val="000142EF"/>
    <w:rsid w:val="000147D3"/>
    <w:rsid w:val="00014A77"/>
    <w:rsid w:val="00014EBF"/>
    <w:rsid w:val="00014FB2"/>
    <w:rsid w:val="000151F2"/>
    <w:rsid w:val="0001569A"/>
    <w:rsid w:val="000163CC"/>
    <w:rsid w:val="000164EF"/>
    <w:rsid w:val="00016971"/>
    <w:rsid w:val="00017929"/>
    <w:rsid w:val="00017DB1"/>
    <w:rsid w:val="000200D3"/>
    <w:rsid w:val="000202CE"/>
    <w:rsid w:val="0002063D"/>
    <w:rsid w:val="0002081B"/>
    <w:rsid w:val="000209F5"/>
    <w:rsid w:val="00020A20"/>
    <w:rsid w:val="00020DC9"/>
    <w:rsid w:val="000212E1"/>
    <w:rsid w:val="00021340"/>
    <w:rsid w:val="0002139D"/>
    <w:rsid w:val="00021515"/>
    <w:rsid w:val="000218E4"/>
    <w:rsid w:val="000219CF"/>
    <w:rsid w:val="00021C31"/>
    <w:rsid w:val="00021D4A"/>
    <w:rsid w:val="00023279"/>
    <w:rsid w:val="000238AB"/>
    <w:rsid w:val="0002392F"/>
    <w:rsid w:val="00023E05"/>
    <w:rsid w:val="000248A3"/>
    <w:rsid w:val="0002492C"/>
    <w:rsid w:val="00024DF6"/>
    <w:rsid w:val="000251D4"/>
    <w:rsid w:val="00025DE8"/>
    <w:rsid w:val="00025E05"/>
    <w:rsid w:val="0002601C"/>
    <w:rsid w:val="00026259"/>
    <w:rsid w:val="000301B3"/>
    <w:rsid w:val="0003083C"/>
    <w:rsid w:val="000316A5"/>
    <w:rsid w:val="00031CD7"/>
    <w:rsid w:val="00031ED4"/>
    <w:rsid w:val="0003288A"/>
    <w:rsid w:val="0003297B"/>
    <w:rsid w:val="000332CF"/>
    <w:rsid w:val="00033400"/>
    <w:rsid w:val="00033483"/>
    <w:rsid w:val="00033BA5"/>
    <w:rsid w:val="00034114"/>
    <w:rsid w:val="000342A9"/>
    <w:rsid w:val="00034521"/>
    <w:rsid w:val="00034705"/>
    <w:rsid w:val="000347D0"/>
    <w:rsid w:val="0003524E"/>
    <w:rsid w:val="00035BD6"/>
    <w:rsid w:val="00035C2A"/>
    <w:rsid w:val="00035D82"/>
    <w:rsid w:val="000361E9"/>
    <w:rsid w:val="000364BB"/>
    <w:rsid w:val="00036B3E"/>
    <w:rsid w:val="000371B7"/>
    <w:rsid w:val="000373A6"/>
    <w:rsid w:val="000373BE"/>
    <w:rsid w:val="000378F5"/>
    <w:rsid w:val="00040016"/>
    <w:rsid w:val="000405B8"/>
    <w:rsid w:val="0004099F"/>
    <w:rsid w:val="000409ED"/>
    <w:rsid w:val="00040E7F"/>
    <w:rsid w:val="000410DF"/>
    <w:rsid w:val="00041873"/>
    <w:rsid w:val="000418AC"/>
    <w:rsid w:val="0004215B"/>
    <w:rsid w:val="00042913"/>
    <w:rsid w:val="00042CE7"/>
    <w:rsid w:val="000434CC"/>
    <w:rsid w:val="00043936"/>
    <w:rsid w:val="00043E9B"/>
    <w:rsid w:val="00043F2E"/>
    <w:rsid w:val="00044461"/>
    <w:rsid w:val="0004478D"/>
    <w:rsid w:val="0004538C"/>
    <w:rsid w:val="0004580C"/>
    <w:rsid w:val="00046D1B"/>
    <w:rsid w:val="00046FEE"/>
    <w:rsid w:val="000470B3"/>
    <w:rsid w:val="000478CD"/>
    <w:rsid w:val="000479DD"/>
    <w:rsid w:val="000506BB"/>
    <w:rsid w:val="000517A3"/>
    <w:rsid w:val="00051A59"/>
    <w:rsid w:val="00051BCA"/>
    <w:rsid w:val="00052099"/>
    <w:rsid w:val="000521C5"/>
    <w:rsid w:val="00052AE7"/>
    <w:rsid w:val="00052E2F"/>
    <w:rsid w:val="000537DC"/>
    <w:rsid w:val="0005393F"/>
    <w:rsid w:val="00053DBB"/>
    <w:rsid w:val="000553B2"/>
    <w:rsid w:val="00055E06"/>
    <w:rsid w:val="00056113"/>
    <w:rsid w:val="000565FB"/>
    <w:rsid w:val="00056BDF"/>
    <w:rsid w:val="00056EA3"/>
    <w:rsid w:val="000570F3"/>
    <w:rsid w:val="000571F0"/>
    <w:rsid w:val="000577B6"/>
    <w:rsid w:val="00060113"/>
    <w:rsid w:val="00060215"/>
    <w:rsid w:val="000606BD"/>
    <w:rsid w:val="000607A4"/>
    <w:rsid w:val="00060857"/>
    <w:rsid w:val="00060A42"/>
    <w:rsid w:val="00060BD2"/>
    <w:rsid w:val="00060FC8"/>
    <w:rsid w:val="00061171"/>
    <w:rsid w:val="00061215"/>
    <w:rsid w:val="00061361"/>
    <w:rsid w:val="00061F5A"/>
    <w:rsid w:val="000621B1"/>
    <w:rsid w:val="00062285"/>
    <w:rsid w:val="00062B72"/>
    <w:rsid w:val="00062CF9"/>
    <w:rsid w:val="00062E5E"/>
    <w:rsid w:val="00063088"/>
    <w:rsid w:val="000633F1"/>
    <w:rsid w:val="000636E2"/>
    <w:rsid w:val="000637BD"/>
    <w:rsid w:val="00063E27"/>
    <w:rsid w:val="00063FAC"/>
    <w:rsid w:val="00064008"/>
    <w:rsid w:val="0006432A"/>
    <w:rsid w:val="00064714"/>
    <w:rsid w:val="00064A85"/>
    <w:rsid w:val="00064C93"/>
    <w:rsid w:val="00064D9B"/>
    <w:rsid w:val="00064E4C"/>
    <w:rsid w:val="00064EDD"/>
    <w:rsid w:val="000650BF"/>
    <w:rsid w:val="000650F1"/>
    <w:rsid w:val="0006590F"/>
    <w:rsid w:val="00065E24"/>
    <w:rsid w:val="00066051"/>
    <w:rsid w:val="00066594"/>
    <w:rsid w:val="00067013"/>
    <w:rsid w:val="00067220"/>
    <w:rsid w:val="0006736D"/>
    <w:rsid w:val="0006746B"/>
    <w:rsid w:val="000678A7"/>
    <w:rsid w:val="00067E77"/>
    <w:rsid w:val="0007022C"/>
    <w:rsid w:val="0007058E"/>
    <w:rsid w:val="000705EC"/>
    <w:rsid w:val="00070615"/>
    <w:rsid w:val="000706FC"/>
    <w:rsid w:val="00070CE2"/>
    <w:rsid w:val="00070E77"/>
    <w:rsid w:val="00070ED5"/>
    <w:rsid w:val="000712CB"/>
    <w:rsid w:val="000712F0"/>
    <w:rsid w:val="0007192B"/>
    <w:rsid w:val="0007253C"/>
    <w:rsid w:val="00072F82"/>
    <w:rsid w:val="00072FCF"/>
    <w:rsid w:val="00073221"/>
    <w:rsid w:val="000736DD"/>
    <w:rsid w:val="00073A19"/>
    <w:rsid w:val="00073AD0"/>
    <w:rsid w:val="00073C05"/>
    <w:rsid w:val="00073C34"/>
    <w:rsid w:val="00073DBF"/>
    <w:rsid w:val="00074040"/>
    <w:rsid w:val="00074053"/>
    <w:rsid w:val="000740CD"/>
    <w:rsid w:val="00074879"/>
    <w:rsid w:val="000759B9"/>
    <w:rsid w:val="00075B70"/>
    <w:rsid w:val="00075BB6"/>
    <w:rsid w:val="00075FBD"/>
    <w:rsid w:val="000760F1"/>
    <w:rsid w:val="000762F3"/>
    <w:rsid w:val="000764D7"/>
    <w:rsid w:val="0007674A"/>
    <w:rsid w:val="00076AB0"/>
    <w:rsid w:val="000775AF"/>
    <w:rsid w:val="00077853"/>
    <w:rsid w:val="00077A35"/>
    <w:rsid w:val="00077B64"/>
    <w:rsid w:val="00077E72"/>
    <w:rsid w:val="00080254"/>
    <w:rsid w:val="000806B4"/>
    <w:rsid w:val="0008089C"/>
    <w:rsid w:val="00080CD2"/>
    <w:rsid w:val="00080F81"/>
    <w:rsid w:val="000810C4"/>
    <w:rsid w:val="000811E0"/>
    <w:rsid w:val="000812A6"/>
    <w:rsid w:val="00081848"/>
    <w:rsid w:val="0008193D"/>
    <w:rsid w:val="00081D7E"/>
    <w:rsid w:val="00081E59"/>
    <w:rsid w:val="00081E70"/>
    <w:rsid w:val="00082124"/>
    <w:rsid w:val="00082254"/>
    <w:rsid w:val="00082537"/>
    <w:rsid w:val="00082C41"/>
    <w:rsid w:val="0008347F"/>
    <w:rsid w:val="00083666"/>
    <w:rsid w:val="000837BE"/>
    <w:rsid w:val="000839F1"/>
    <w:rsid w:val="00083B8E"/>
    <w:rsid w:val="00084160"/>
    <w:rsid w:val="00084AF9"/>
    <w:rsid w:val="00084EE1"/>
    <w:rsid w:val="000854FE"/>
    <w:rsid w:val="00085E9A"/>
    <w:rsid w:val="0008623E"/>
    <w:rsid w:val="00086434"/>
    <w:rsid w:val="000865CD"/>
    <w:rsid w:val="00086968"/>
    <w:rsid w:val="00086B9B"/>
    <w:rsid w:val="00087B47"/>
    <w:rsid w:val="00087BB2"/>
    <w:rsid w:val="00087C16"/>
    <w:rsid w:val="00087C40"/>
    <w:rsid w:val="000901E4"/>
    <w:rsid w:val="00090224"/>
    <w:rsid w:val="0009032F"/>
    <w:rsid w:val="0009144C"/>
    <w:rsid w:val="00091B3C"/>
    <w:rsid w:val="00091E3B"/>
    <w:rsid w:val="00091F5E"/>
    <w:rsid w:val="00091F7F"/>
    <w:rsid w:val="000927C2"/>
    <w:rsid w:val="000936FB"/>
    <w:rsid w:val="000939D1"/>
    <w:rsid w:val="00093D02"/>
    <w:rsid w:val="00093DF9"/>
    <w:rsid w:val="000940B5"/>
    <w:rsid w:val="00094333"/>
    <w:rsid w:val="000944A6"/>
    <w:rsid w:val="000944DB"/>
    <w:rsid w:val="0009464E"/>
    <w:rsid w:val="00094BC3"/>
    <w:rsid w:val="00094ED4"/>
    <w:rsid w:val="0009540E"/>
    <w:rsid w:val="00095A78"/>
    <w:rsid w:val="00095C3A"/>
    <w:rsid w:val="00095DBF"/>
    <w:rsid w:val="00095DD0"/>
    <w:rsid w:val="00095F28"/>
    <w:rsid w:val="00096162"/>
    <w:rsid w:val="00096704"/>
    <w:rsid w:val="00096A06"/>
    <w:rsid w:val="00096C63"/>
    <w:rsid w:val="0009704D"/>
    <w:rsid w:val="00097330"/>
    <w:rsid w:val="000974F9"/>
    <w:rsid w:val="00097D2D"/>
    <w:rsid w:val="00097E16"/>
    <w:rsid w:val="00097E3E"/>
    <w:rsid w:val="000A00ED"/>
    <w:rsid w:val="000A0FA9"/>
    <w:rsid w:val="000A1130"/>
    <w:rsid w:val="000A16D9"/>
    <w:rsid w:val="000A16F3"/>
    <w:rsid w:val="000A1751"/>
    <w:rsid w:val="000A17C0"/>
    <w:rsid w:val="000A1937"/>
    <w:rsid w:val="000A199E"/>
    <w:rsid w:val="000A1A9E"/>
    <w:rsid w:val="000A2041"/>
    <w:rsid w:val="000A229E"/>
    <w:rsid w:val="000A2648"/>
    <w:rsid w:val="000A3B23"/>
    <w:rsid w:val="000A4102"/>
    <w:rsid w:val="000A4270"/>
    <w:rsid w:val="000A44B4"/>
    <w:rsid w:val="000A4CD8"/>
    <w:rsid w:val="000A4F40"/>
    <w:rsid w:val="000A553E"/>
    <w:rsid w:val="000A58B0"/>
    <w:rsid w:val="000A58B8"/>
    <w:rsid w:val="000A61D6"/>
    <w:rsid w:val="000A63E4"/>
    <w:rsid w:val="000A63F5"/>
    <w:rsid w:val="000A75EC"/>
    <w:rsid w:val="000A7E4E"/>
    <w:rsid w:val="000A7FE5"/>
    <w:rsid w:val="000B053D"/>
    <w:rsid w:val="000B0547"/>
    <w:rsid w:val="000B09EA"/>
    <w:rsid w:val="000B0FA7"/>
    <w:rsid w:val="000B11FA"/>
    <w:rsid w:val="000B11FB"/>
    <w:rsid w:val="000B126B"/>
    <w:rsid w:val="000B1432"/>
    <w:rsid w:val="000B1BC6"/>
    <w:rsid w:val="000B1D97"/>
    <w:rsid w:val="000B1DD9"/>
    <w:rsid w:val="000B2331"/>
    <w:rsid w:val="000B29E8"/>
    <w:rsid w:val="000B2D8E"/>
    <w:rsid w:val="000B2FDD"/>
    <w:rsid w:val="000B34CB"/>
    <w:rsid w:val="000B34DF"/>
    <w:rsid w:val="000B3B7E"/>
    <w:rsid w:val="000B46ED"/>
    <w:rsid w:val="000B4A1A"/>
    <w:rsid w:val="000B4B4D"/>
    <w:rsid w:val="000B4F9A"/>
    <w:rsid w:val="000B54AA"/>
    <w:rsid w:val="000B62A9"/>
    <w:rsid w:val="000B6348"/>
    <w:rsid w:val="000B66C5"/>
    <w:rsid w:val="000B6946"/>
    <w:rsid w:val="000B6AB3"/>
    <w:rsid w:val="000B6B3F"/>
    <w:rsid w:val="000B6B96"/>
    <w:rsid w:val="000B703F"/>
    <w:rsid w:val="000B7195"/>
    <w:rsid w:val="000C02DA"/>
    <w:rsid w:val="000C0472"/>
    <w:rsid w:val="000C050C"/>
    <w:rsid w:val="000C06E6"/>
    <w:rsid w:val="000C09CC"/>
    <w:rsid w:val="000C0B23"/>
    <w:rsid w:val="000C0E09"/>
    <w:rsid w:val="000C0EC8"/>
    <w:rsid w:val="000C1193"/>
    <w:rsid w:val="000C1C8A"/>
    <w:rsid w:val="000C1F60"/>
    <w:rsid w:val="000C2136"/>
    <w:rsid w:val="000C218F"/>
    <w:rsid w:val="000C22D3"/>
    <w:rsid w:val="000C2908"/>
    <w:rsid w:val="000C29B7"/>
    <w:rsid w:val="000C29C9"/>
    <w:rsid w:val="000C2AF5"/>
    <w:rsid w:val="000C2C5F"/>
    <w:rsid w:val="000C2E6B"/>
    <w:rsid w:val="000C304D"/>
    <w:rsid w:val="000C32CF"/>
    <w:rsid w:val="000C394C"/>
    <w:rsid w:val="000C3AF7"/>
    <w:rsid w:val="000C3E6C"/>
    <w:rsid w:val="000C3F3F"/>
    <w:rsid w:val="000C465C"/>
    <w:rsid w:val="000C4A91"/>
    <w:rsid w:val="000C5177"/>
    <w:rsid w:val="000C546D"/>
    <w:rsid w:val="000C576B"/>
    <w:rsid w:val="000C5D01"/>
    <w:rsid w:val="000C5D25"/>
    <w:rsid w:val="000C5F0D"/>
    <w:rsid w:val="000C649C"/>
    <w:rsid w:val="000C68BC"/>
    <w:rsid w:val="000C6DF4"/>
    <w:rsid w:val="000C7563"/>
    <w:rsid w:val="000D0B6A"/>
    <w:rsid w:val="000D0EB4"/>
    <w:rsid w:val="000D10F1"/>
    <w:rsid w:val="000D1208"/>
    <w:rsid w:val="000D1414"/>
    <w:rsid w:val="000D166F"/>
    <w:rsid w:val="000D1A7E"/>
    <w:rsid w:val="000D1AA7"/>
    <w:rsid w:val="000D1AFF"/>
    <w:rsid w:val="000D1D07"/>
    <w:rsid w:val="000D2568"/>
    <w:rsid w:val="000D25EF"/>
    <w:rsid w:val="000D2A16"/>
    <w:rsid w:val="000D3121"/>
    <w:rsid w:val="000D3202"/>
    <w:rsid w:val="000D3417"/>
    <w:rsid w:val="000D3771"/>
    <w:rsid w:val="000D3EF5"/>
    <w:rsid w:val="000D3FAC"/>
    <w:rsid w:val="000D4CC4"/>
    <w:rsid w:val="000D5178"/>
    <w:rsid w:val="000D5424"/>
    <w:rsid w:val="000D593C"/>
    <w:rsid w:val="000D5CA4"/>
    <w:rsid w:val="000D5CCE"/>
    <w:rsid w:val="000D5F60"/>
    <w:rsid w:val="000D612B"/>
    <w:rsid w:val="000D627F"/>
    <w:rsid w:val="000D6475"/>
    <w:rsid w:val="000D6C56"/>
    <w:rsid w:val="000D6E50"/>
    <w:rsid w:val="000D6FF5"/>
    <w:rsid w:val="000D7209"/>
    <w:rsid w:val="000D724A"/>
    <w:rsid w:val="000D7EDA"/>
    <w:rsid w:val="000E016B"/>
    <w:rsid w:val="000E077E"/>
    <w:rsid w:val="000E08DB"/>
    <w:rsid w:val="000E0ACC"/>
    <w:rsid w:val="000E0DB4"/>
    <w:rsid w:val="000E1278"/>
    <w:rsid w:val="000E129D"/>
    <w:rsid w:val="000E145A"/>
    <w:rsid w:val="000E1893"/>
    <w:rsid w:val="000E27E8"/>
    <w:rsid w:val="000E2E45"/>
    <w:rsid w:val="000E3C0F"/>
    <w:rsid w:val="000E3DDA"/>
    <w:rsid w:val="000E4014"/>
    <w:rsid w:val="000E5176"/>
    <w:rsid w:val="000E5266"/>
    <w:rsid w:val="000E5800"/>
    <w:rsid w:val="000E5A3F"/>
    <w:rsid w:val="000E5AD1"/>
    <w:rsid w:val="000E5E2E"/>
    <w:rsid w:val="000E5E84"/>
    <w:rsid w:val="000E5E90"/>
    <w:rsid w:val="000E5F28"/>
    <w:rsid w:val="000E73F0"/>
    <w:rsid w:val="000F0695"/>
    <w:rsid w:val="000F0762"/>
    <w:rsid w:val="000F0951"/>
    <w:rsid w:val="000F0C04"/>
    <w:rsid w:val="000F1475"/>
    <w:rsid w:val="000F1668"/>
    <w:rsid w:val="000F1BE6"/>
    <w:rsid w:val="000F29AC"/>
    <w:rsid w:val="000F2BCF"/>
    <w:rsid w:val="000F3049"/>
    <w:rsid w:val="000F3273"/>
    <w:rsid w:val="000F3414"/>
    <w:rsid w:val="000F3B74"/>
    <w:rsid w:val="000F4363"/>
    <w:rsid w:val="000F47C1"/>
    <w:rsid w:val="000F56AD"/>
    <w:rsid w:val="000F57AB"/>
    <w:rsid w:val="000F59FA"/>
    <w:rsid w:val="000F59FB"/>
    <w:rsid w:val="000F5F36"/>
    <w:rsid w:val="000F65A8"/>
    <w:rsid w:val="000F6788"/>
    <w:rsid w:val="000F67C3"/>
    <w:rsid w:val="000F6FF8"/>
    <w:rsid w:val="000F7390"/>
    <w:rsid w:val="000F766C"/>
    <w:rsid w:val="000F7728"/>
    <w:rsid w:val="000F780E"/>
    <w:rsid w:val="000F7EA1"/>
    <w:rsid w:val="001000CB"/>
    <w:rsid w:val="001003C9"/>
    <w:rsid w:val="00100781"/>
    <w:rsid w:val="001009C0"/>
    <w:rsid w:val="00100DE2"/>
    <w:rsid w:val="001010FF"/>
    <w:rsid w:val="00102162"/>
    <w:rsid w:val="00103660"/>
    <w:rsid w:val="00103815"/>
    <w:rsid w:val="00103D7F"/>
    <w:rsid w:val="00103FAE"/>
    <w:rsid w:val="00103FC1"/>
    <w:rsid w:val="00104294"/>
    <w:rsid w:val="0010431D"/>
    <w:rsid w:val="00104429"/>
    <w:rsid w:val="001049D2"/>
    <w:rsid w:val="00106754"/>
    <w:rsid w:val="00106941"/>
    <w:rsid w:val="00106D21"/>
    <w:rsid w:val="00106EDF"/>
    <w:rsid w:val="0010718F"/>
    <w:rsid w:val="00107225"/>
    <w:rsid w:val="00107582"/>
    <w:rsid w:val="00107FC3"/>
    <w:rsid w:val="00110195"/>
    <w:rsid w:val="00110254"/>
    <w:rsid w:val="00110ADE"/>
    <w:rsid w:val="00110F22"/>
    <w:rsid w:val="00110F4B"/>
    <w:rsid w:val="0011147E"/>
    <w:rsid w:val="00111718"/>
    <w:rsid w:val="00111894"/>
    <w:rsid w:val="0011236B"/>
    <w:rsid w:val="00112855"/>
    <w:rsid w:val="00112D21"/>
    <w:rsid w:val="0011312D"/>
    <w:rsid w:val="00113B76"/>
    <w:rsid w:val="00114708"/>
    <w:rsid w:val="0011485A"/>
    <w:rsid w:val="00114EE6"/>
    <w:rsid w:val="0011516B"/>
    <w:rsid w:val="001154D7"/>
    <w:rsid w:val="0011573E"/>
    <w:rsid w:val="00115EB2"/>
    <w:rsid w:val="001161C5"/>
    <w:rsid w:val="00116DC9"/>
    <w:rsid w:val="001172E4"/>
    <w:rsid w:val="0011791A"/>
    <w:rsid w:val="00117A71"/>
    <w:rsid w:val="00117D77"/>
    <w:rsid w:val="00117E87"/>
    <w:rsid w:val="00117F55"/>
    <w:rsid w:val="001211F2"/>
    <w:rsid w:val="001213F2"/>
    <w:rsid w:val="001218A5"/>
    <w:rsid w:val="00121F04"/>
    <w:rsid w:val="00122032"/>
    <w:rsid w:val="00122231"/>
    <w:rsid w:val="00122282"/>
    <w:rsid w:val="0012229F"/>
    <w:rsid w:val="00122619"/>
    <w:rsid w:val="00123413"/>
    <w:rsid w:val="001239B3"/>
    <w:rsid w:val="00123A92"/>
    <w:rsid w:val="00123CE9"/>
    <w:rsid w:val="001244D2"/>
    <w:rsid w:val="00124729"/>
    <w:rsid w:val="001252C1"/>
    <w:rsid w:val="0012547D"/>
    <w:rsid w:val="001256D3"/>
    <w:rsid w:val="001257CC"/>
    <w:rsid w:val="00125C80"/>
    <w:rsid w:val="00125F59"/>
    <w:rsid w:val="00125FBF"/>
    <w:rsid w:val="0012624C"/>
    <w:rsid w:val="00126374"/>
    <w:rsid w:val="00126B3E"/>
    <w:rsid w:val="00126C11"/>
    <w:rsid w:val="00126E2F"/>
    <w:rsid w:val="001272BA"/>
    <w:rsid w:val="001274E7"/>
    <w:rsid w:val="00127893"/>
    <w:rsid w:val="0013030D"/>
    <w:rsid w:val="0013040B"/>
    <w:rsid w:val="001304A2"/>
    <w:rsid w:val="001308BE"/>
    <w:rsid w:val="001309BE"/>
    <w:rsid w:val="00130B2D"/>
    <w:rsid w:val="0013152B"/>
    <w:rsid w:val="00131977"/>
    <w:rsid w:val="00131BEC"/>
    <w:rsid w:val="0013261A"/>
    <w:rsid w:val="0013283D"/>
    <w:rsid w:val="00132D35"/>
    <w:rsid w:val="0013309B"/>
    <w:rsid w:val="00133231"/>
    <w:rsid w:val="001337C8"/>
    <w:rsid w:val="0013384D"/>
    <w:rsid w:val="00133B08"/>
    <w:rsid w:val="00133E4D"/>
    <w:rsid w:val="00133FEB"/>
    <w:rsid w:val="00134FDD"/>
    <w:rsid w:val="00135205"/>
    <w:rsid w:val="00135217"/>
    <w:rsid w:val="0013561F"/>
    <w:rsid w:val="001358A4"/>
    <w:rsid w:val="00135AB2"/>
    <w:rsid w:val="00135D79"/>
    <w:rsid w:val="0013604A"/>
    <w:rsid w:val="00136080"/>
    <w:rsid w:val="0013609D"/>
    <w:rsid w:val="001363D4"/>
    <w:rsid w:val="001364AB"/>
    <w:rsid w:val="001365C4"/>
    <w:rsid w:val="00136BE5"/>
    <w:rsid w:val="001370D4"/>
    <w:rsid w:val="00137172"/>
    <w:rsid w:val="00137E84"/>
    <w:rsid w:val="00137E8B"/>
    <w:rsid w:val="001405CB"/>
    <w:rsid w:val="00140D76"/>
    <w:rsid w:val="00140FD5"/>
    <w:rsid w:val="001410D4"/>
    <w:rsid w:val="00141368"/>
    <w:rsid w:val="001416DF"/>
    <w:rsid w:val="00141724"/>
    <w:rsid w:val="00141BE2"/>
    <w:rsid w:val="00141DF0"/>
    <w:rsid w:val="00141F58"/>
    <w:rsid w:val="00142EEE"/>
    <w:rsid w:val="00143AA5"/>
    <w:rsid w:val="00143B19"/>
    <w:rsid w:val="00143D20"/>
    <w:rsid w:val="001440A2"/>
    <w:rsid w:val="001441B2"/>
    <w:rsid w:val="001443A4"/>
    <w:rsid w:val="001443F5"/>
    <w:rsid w:val="00144EC7"/>
    <w:rsid w:val="001456D7"/>
    <w:rsid w:val="00145A61"/>
    <w:rsid w:val="00145AE8"/>
    <w:rsid w:val="00146255"/>
    <w:rsid w:val="0014653A"/>
    <w:rsid w:val="00146E07"/>
    <w:rsid w:val="00146F47"/>
    <w:rsid w:val="001471D2"/>
    <w:rsid w:val="00147544"/>
    <w:rsid w:val="00147949"/>
    <w:rsid w:val="00147A8B"/>
    <w:rsid w:val="00147B6E"/>
    <w:rsid w:val="00150E19"/>
    <w:rsid w:val="00151363"/>
    <w:rsid w:val="001515B5"/>
    <w:rsid w:val="00151C4E"/>
    <w:rsid w:val="001521D8"/>
    <w:rsid w:val="0015235E"/>
    <w:rsid w:val="0015253C"/>
    <w:rsid w:val="00152701"/>
    <w:rsid w:val="00152C6E"/>
    <w:rsid w:val="00152E6A"/>
    <w:rsid w:val="00153152"/>
    <w:rsid w:val="001531DE"/>
    <w:rsid w:val="00153A64"/>
    <w:rsid w:val="00153B96"/>
    <w:rsid w:val="00153C86"/>
    <w:rsid w:val="00154B78"/>
    <w:rsid w:val="00154C62"/>
    <w:rsid w:val="00154D53"/>
    <w:rsid w:val="001551C2"/>
    <w:rsid w:val="001557CB"/>
    <w:rsid w:val="001558BE"/>
    <w:rsid w:val="00155920"/>
    <w:rsid w:val="00155E5C"/>
    <w:rsid w:val="00156279"/>
    <w:rsid w:val="0015670C"/>
    <w:rsid w:val="00156F2B"/>
    <w:rsid w:val="001570EE"/>
    <w:rsid w:val="0016005A"/>
    <w:rsid w:val="00160062"/>
    <w:rsid w:val="00160085"/>
    <w:rsid w:val="001602B8"/>
    <w:rsid w:val="00160514"/>
    <w:rsid w:val="00160AB8"/>
    <w:rsid w:val="00160BF5"/>
    <w:rsid w:val="00160FB4"/>
    <w:rsid w:val="00161474"/>
    <w:rsid w:val="00161AE0"/>
    <w:rsid w:val="00161E01"/>
    <w:rsid w:val="00161FCC"/>
    <w:rsid w:val="001623DD"/>
    <w:rsid w:val="0016251D"/>
    <w:rsid w:val="00162DA2"/>
    <w:rsid w:val="00162DC9"/>
    <w:rsid w:val="001636E4"/>
    <w:rsid w:val="001636F3"/>
    <w:rsid w:val="00164169"/>
    <w:rsid w:val="00164404"/>
    <w:rsid w:val="00164AD7"/>
    <w:rsid w:val="00164F4E"/>
    <w:rsid w:val="00165016"/>
    <w:rsid w:val="001653F8"/>
    <w:rsid w:val="00165400"/>
    <w:rsid w:val="001657BA"/>
    <w:rsid w:val="00165B74"/>
    <w:rsid w:val="00165DCB"/>
    <w:rsid w:val="00165E61"/>
    <w:rsid w:val="00165FD7"/>
    <w:rsid w:val="0016603E"/>
    <w:rsid w:val="00166330"/>
    <w:rsid w:val="001663B6"/>
    <w:rsid w:val="00166497"/>
    <w:rsid w:val="00166950"/>
    <w:rsid w:val="00166A26"/>
    <w:rsid w:val="00166A7F"/>
    <w:rsid w:val="00166B49"/>
    <w:rsid w:val="00166C4B"/>
    <w:rsid w:val="001675C0"/>
    <w:rsid w:val="00167C02"/>
    <w:rsid w:val="00170153"/>
    <w:rsid w:val="001704B7"/>
    <w:rsid w:val="001710D9"/>
    <w:rsid w:val="001710E6"/>
    <w:rsid w:val="001710ED"/>
    <w:rsid w:val="00171244"/>
    <w:rsid w:val="00171A85"/>
    <w:rsid w:val="00171B69"/>
    <w:rsid w:val="00171C84"/>
    <w:rsid w:val="00171F96"/>
    <w:rsid w:val="00172051"/>
    <w:rsid w:val="0017241D"/>
    <w:rsid w:val="001724D5"/>
    <w:rsid w:val="00172678"/>
    <w:rsid w:val="001728E1"/>
    <w:rsid w:val="00172A0E"/>
    <w:rsid w:val="00172C1F"/>
    <w:rsid w:val="00172D8A"/>
    <w:rsid w:val="00172D96"/>
    <w:rsid w:val="00172FB4"/>
    <w:rsid w:val="00174345"/>
    <w:rsid w:val="001743B2"/>
    <w:rsid w:val="001747E9"/>
    <w:rsid w:val="001748BE"/>
    <w:rsid w:val="00175132"/>
    <w:rsid w:val="001752D7"/>
    <w:rsid w:val="0017550C"/>
    <w:rsid w:val="0017571F"/>
    <w:rsid w:val="00175E7E"/>
    <w:rsid w:val="00175FDC"/>
    <w:rsid w:val="0017613F"/>
    <w:rsid w:val="001762AA"/>
    <w:rsid w:val="001763C7"/>
    <w:rsid w:val="00176A42"/>
    <w:rsid w:val="00176BB2"/>
    <w:rsid w:val="00177026"/>
    <w:rsid w:val="001776A0"/>
    <w:rsid w:val="00177BFB"/>
    <w:rsid w:val="00180170"/>
    <w:rsid w:val="0018029C"/>
    <w:rsid w:val="00180A02"/>
    <w:rsid w:val="00180F69"/>
    <w:rsid w:val="00180FCE"/>
    <w:rsid w:val="00181360"/>
    <w:rsid w:val="001813CF"/>
    <w:rsid w:val="0018172D"/>
    <w:rsid w:val="00181928"/>
    <w:rsid w:val="0018281E"/>
    <w:rsid w:val="00182BF1"/>
    <w:rsid w:val="00182F40"/>
    <w:rsid w:val="0018392E"/>
    <w:rsid w:val="00183F84"/>
    <w:rsid w:val="0018404F"/>
    <w:rsid w:val="00184219"/>
    <w:rsid w:val="0018427C"/>
    <w:rsid w:val="00184724"/>
    <w:rsid w:val="00184A73"/>
    <w:rsid w:val="001857E0"/>
    <w:rsid w:val="00186590"/>
    <w:rsid w:val="0018671C"/>
    <w:rsid w:val="00186AB7"/>
    <w:rsid w:val="00186B94"/>
    <w:rsid w:val="00186F5D"/>
    <w:rsid w:val="00186FFC"/>
    <w:rsid w:val="001870E9"/>
    <w:rsid w:val="0018738B"/>
    <w:rsid w:val="001875B9"/>
    <w:rsid w:val="00187734"/>
    <w:rsid w:val="00187D5B"/>
    <w:rsid w:val="0019079F"/>
    <w:rsid w:val="00190D51"/>
    <w:rsid w:val="00190DC4"/>
    <w:rsid w:val="001911ED"/>
    <w:rsid w:val="0019173D"/>
    <w:rsid w:val="00191835"/>
    <w:rsid w:val="001919A2"/>
    <w:rsid w:val="00191E9B"/>
    <w:rsid w:val="00192004"/>
    <w:rsid w:val="0019216E"/>
    <w:rsid w:val="00192205"/>
    <w:rsid w:val="0019262C"/>
    <w:rsid w:val="0019264E"/>
    <w:rsid w:val="00192B3A"/>
    <w:rsid w:val="00192CCC"/>
    <w:rsid w:val="00192D30"/>
    <w:rsid w:val="00192E3F"/>
    <w:rsid w:val="001932A6"/>
    <w:rsid w:val="0019347A"/>
    <w:rsid w:val="00193FC9"/>
    <w:rsid w:val="001946D2"/>
    <w:rsid w:val="00194978"/>
    <w:rsid w:val="00194C41"/>
    <w:rsid w:val="001951F1"/>
    <w:rsid w:val="0019533D"/>
    <w:rsid w:val="00195437"/>
    <w:rsid w:val="001954A9"/>
    <w:rsid w:val="00195560"/>
    <w:rsid w:val="001955A3"/>
    <w:rsid w:val="001955B9"/>
    <w:rsid w:val="001957D0"/>
    <w:rsid w:val="0019581D"/>
    <w:rsid w:val="00195836"/>
    <w:rsid w:val="00195868"/>
    <w:rsid w:val="0019604B"/>
    <w:rsid w:val="001965B5"/>
    <w:rsid w:val="001967C7"/>
    <w:rsid w:val="00196857"/>
    <w:rsid w:val="00196895"/>
    <w:rsid w:val="00196935"/>
    <w:rsid w:val="00196B80"/>
    <w:rsid w:val="00196DD2"/>
    <w:rsid w:val="00196E05"/>
    <w:rsid w:val="001971B3"/>
    <w:rsid w:val="00197824"/>
    <w:rsid w:val="0019799B"/>
    <w:rsid w:val="00197B89"/>
    <w:rsid w:val="00197DDD"/>
    <w:rsid w:val="001A016A"/>
    <w:rsid w:val="001A0909"/>
    <w:rsid w:val="001A0964"/>
    <w:rsid w:val="001A0E1B"/>
    <w:rsid w:val="001A1030"/>
    <w:rsid w:val="001A11E3"/>
    <w:rsid w:val="001A1603"/>
    <w:rsid w:val="001A1A2A"/>
    <w:rsid w:val="001A1FAE"/>
    <w:rsid w:val="001A217B"/>
    <w:rsid w:val="001A2CBD"/>
    <w:rsid w:val="001A2EB1"/>
    <w:rsid w:val="001A3355"/>
    <w:rsid w:val="001A344C"/>
    <w:rsid w:val="001A37BD"/>
    <w:rsid w:val="001A3A5C"/>
    <w:rsid w:val="001A4303"/>
    <w:rsid w:val="001A461E"/>
    <w:rsid w:val="001A49D3"/>
    <w:rsid w:val="001A5555"/>
    <w:rsid w:val="001A56A4"/>
    <w:rsid w:val="001A5B99"/>
    <w:rsid w:val="001A5DA5"/>
    <w:rsid w:val="001A5F0C"/>
    <w:rsid w:val="001A61BF"/>
    <w:rsid w:val="001A628C"/>
    <w:rsid w:val="001A6C28"/>
    <w:rsid w:val="001A73DE"/>
    <w:rsid w:val="001A7C43"/>
    <w:rsid w:val="001A7DFE"/>
    <w:rsid w:val="001B047E"/>
    <w:rsid w:val="001B063B"/>
    <w:rsid w:val="001B0E90"/>
    <w:rsid w:val="001B15F0"/>
    <w:rsid w:val="001B1637"/>
    <w:rsid w:val="001B16EE"/>
    <w:rsid w:val="001B1A42"/>
    <w:rsid w:val="001B1A4B"/>
    <w:rsid w:val="001B1A5B"/>
    <w:rsid w:val="001B1B82"/>
    <w:rsid w:val="001B1D58"/>
    <w:rsid w:val="001B21B3"/>
    <w:rsid w:val="001B2910"/>
    <w:rsid w:val="001B2C6C"/>
    <w:rsid w:val="001B3305"/>
    <w:rsid w:val="001B3328"/>
    <w:rsid w:val="001B353E"/>
    <w:rsid w:val="001B35C8"/>
    <w:rsid w:val="001B3A51"/>
    <w:rsid w:val="001B3B4B"/>
    <w:rsid w:val="001B3EB7"/>
    <w:rsid w:val="001B4247"/>
    <w:rsid w:val="001B425A"/>
    <w:rsid w:val="001B4490"/>
    <w:rsid w:val="001B4B78"/>
    <w:rsid w:val="001B5099"/>
    <w:rsid w:val="001B51E6"/>
    <w:rsid w:val="001B5ED1"/>
    <w:rsid w:val="001B6929"/>
    <w:rsid w:val="001B69B4"/>
    <w:rsid w:val="001B6A1C"/>
    <w:rsid w:val="001B6B4F"/>
    <w:rsid w:val="001B6EB4"/>
    <w:rsid w:val="001B750E"/>
    <w:rsid w:val="001B7708"/>
    <w:rsid w:val="001B78D7"/>
    <w:rsid w:val="001B7A29"/>
    <w:rsid w:val="001B7C6D"/>
    <w:rsid w:val="001B7E4C"/>
    <w:rsid w:val="001C03FD"/>
    <w:rsid w:val="001C044E"/>
    <w:rsid w:val="001C049D"/>
    <w:rsid w:val="001C0794"/>
    <w:rsid w:val="001C0E98"/>
    <w:rsid w:val="001C115D"/>
    <w:rsid w:val="001C11B1"/>
    <w:rsid w:val="001C16C2"/>
    <w:rsid w:val="001C1D7C"/>
    <w:rsid w:val="001C207C"/>
    <w:rsid w:val="001C2119"/>
    <w:rsid w:val="001C2836"/>
    <w:rsid w:val="001C3B93"/>
    <w:rsid w:val="001C40D0"/>
    <w:rsid w:val="001C45E6"/>
    <w:rsid w:val="001C4EBA"/>
    <w:rsid w:val="001C4FB2"/>
    <w:rsid w:val="001C53BD"/>
    <w:rsid w:val="001C589B"/>
    <w:rsid w:val="001C6945"/>
    <w:rsid w:val="001C69CF"/>
    <w:rsid w:val="001C72F6"/>
    <w:rsid w:val="001C74EA"/>
    <w:rsid w:val="001C7588"/>
    <w:rsid w:val="001C76CF"/>
    <w:rsid w:val="001C787F"/>
    <w:rsid w:val="001D0803"/>
    <w:rsid w:val="001D0D8E"/>
    <w:rsid w:val="001D109E"/>
    <w:rsid w:val="001D13AD"/>
    <w:rsid w:val="001D15C1"/>
    <w:rsid w:val="001D162B"/>
    <w:rsid w:val="001D180E"/>
    <w:rsid w:val="001D1F3A"/>
    <w:rsid w:val="001D218C"/>
    <w:rsid w:val="001D2904"/>
    <w:rsid w:val="001D337D"/>
    <w:rsid w:val="001D358C"/>
    <w:rsid w:val="001D3E2D"/>
    <w:rsid w:val="001D3EC6"/>
    <w:rsid w:val="001D42C0"/>
    <w:rsid w:val="001D450D"/>
    <w:rsid w:val="001D473F"/>
    <w:rsid w:val="001D4B28"/>
    <w:rsid w:val="001D4FF5"/>
    <w:rsid w:val="001D52F4"/>
    <w:rsid w:val="001D53E9"/>
    <w:rsid w:val="001D5436"/>
    <w:rsid w:val="001D564A"/>
    <w:rsid w:val="001D5962"/>
    <w:rsid w:val="001D607A"/>
    <w:rsid w:val="001D6525"/>
    <w:rsid w:val="001D6727"/>
    <w:rsid w:val="001D6BB8"/>
    <w:rsid w:val="001D70BC"/>
    <w:rsid w:val="001D7503"/>
    <w:rsid w:val="001D7A3B"/>
    <w:rsid w:val="001D7AF4"/>
    <w:rsid w:val="001D7CB3"/>
    <w:rsid w:val="001E0186"/>
    <w:rsid w:val="001E0EAD"/>
    <w:rsid w:val="001E1069"/>
    <w:rsid w:val="001E1192"/>
    <w:rsid w:val="001E1A16"/>
    <w:rsid w:val="001E1D35"/>
    <w:rsid w:val="001E1DBD"/>
    <w:rsid w:val="001E201A"/>
    <w:rsid w:val="001E2160"/>
    <w:rsid w:val="001E2554"/>
    <w:rsid w:val="001E2681"/>
    <w:rsid w:val="001E2756"/>
    <w:rsid w:val="001E2D2C"/>
    <w:rsid w:val="001E2D92"/>
    <w:rsid w:val="001E2D9C"/>
    <w:rsid w:val="001E31DC"/>
    <w:rsid w:val="001E329F"/>
    <w:rsid w:val="001E34A3"/>
    <w:rsid w:val="001E362B"/>
    <w:rsid w:val="001E3B6D"/>
    <w:rsid w:val="001E4CD9"/>
    <w:rsid w:val="001E4E57"/>
    <w:rsid w:val="001E55F9"/>
    <w:rsid w:val="001E5AD2"/>
    <w:rsid w:val="001E5F3E"/>
    <w:rsid w:val="001E5F9D"/>
    <w:rsid w:val="001E6446"/>
    <w:rsid w:val="001E6B97"/>
    <w:rsid w:val="001E6D92"/>
    <w:rsid w:val="001E7001"/>
    <w:rsid w:val="001E7609"/>
    <w:rsid w:val="001E76F6"/>
    <w:rsid w:val="001E794C"/>
    <w:rsid w:val="001E7D3B"/>
    <w:rsid w:val="001E7DB5"/>
    <w:rsid w:val="001F0047"/>
    <w:rsid w:val="001F0279"/>
    <w:rsid w:val="001F0ED5"/>
    <w:rsid w:val="001F15C6"/>
    <w:rsid w:val="001F1AB1"/>
    <w:rsid w:val="001F212F"/>
    <w:rsid w:val="001F2529"/>
    <w:rsid w:val="001F2BB2"/>
    <w:rsid w:val="001F2D17"/>
    <w:rsid w:val="001F2E57"/>
    <w:rsid w:val="001F30A2"/>
    <w:rsid w:val="001F338A"/>
    <w:rsid w:val="001F343A"/>
    <w:rsid w:val="001F3D03"/>
    <w:rsid w:val="001F3DF8"/>
    <w:rsid w:val="001F3E00"/>
    <w:rsid w:val="001F3E52"/>
    <w:rsid w:val="001F41B4"/>
    <w:rsid w:val="001F4362"/>
    <w:rsid w:val="001F46CE"/>
    <w:rsid w:val="001F4D75"/>
    <w:rsid w:val="001F4D9D"/>
    <w:rsid w:val="001F4E29"/>
    <w:rsid w:val="001F50CA"/>
    <w:rsid w:val="001F5283"/>
    <w:rsid w:val="001F5591"/>
    <w:rsid w:val="001F58A3"/>
    <w:rsid w:val="001F5CCF"/>
    <w:rsid w:val="001F6097"/>
    <w:rsid w:val="001F62E9"/>
    <w:rsid w:val="001F63AD"/>
    <w:rsid w:val="001F688A"/>
    <w:rsid w:val="001F6B69"/>
    <w:rsid w:val="001F6FBD"/>
    <w:rsid w:val="001F70EE"/>
    <w:rsid w:val="001F71E5"/>
    <w:rsid w:val="001F721C"/>
    <w:rsid w:val="001F78A1"/>
    <w:rsid w:val="001F7BF8"/>
    <w:rsid w:val="002003AB"/>
    <w:rsid w:val="002006EA"/>
    <w:rsid w:val="00200B04"/>
    <w:rsid w:val="00200BBE"/>
    <w:rsid w:val="00200CAB"/>
    <w:rsid w:val="00200D78"/>
    <w:rsid w:val="00201521"/>
    <w:rsid w:val="0020157A"/>
    <w:rsid w:val="002017EC"/>
    <w:rsid w:val="00201AB9"/>
    <w:rsid w:val="00201C8A"/>
    <w:rsid w:val="00201CB2"/>
    <w:rsid w:val="00201E82"/>
    <w:rsid w:val="00201EDF"/>
    <w:rsid w:val="00202A81"/>
    <w:rsid w:val="00202B2C"/>
    <w:rsid w:val="00202E00"/>
    <w:rsid w:val="00202E64"/>
    <w:rsid w:val="0020321C"/>
    <w:rsid w:val="002035B2"/>
    <w:rsid w:val="00203680"/>
    <w:rsid w:val="00203BC5"/>
    <w:rsid w:val="00203D41"/>
    <w:rsid w:val="00203D45"/>
    <w:rsid w:val="00203E92"/>
    <w:rsid w:val="00203F08"/>
    <w:rsid w:val="00203FB9"/>
    <w:rsid w:val="00203FED"/>
    <w:rsid w:val="0020449F"/>
    <w:rsid w:val="0020469F"/>
    <w:rsid w:val="00204728"/>
    <w:rsid w:val="00204D89"/>
    <w:rsid w:val="002050CD"/>
    <w:rsid w:val="002051F9"/>
    <w:rsid w:val="00205636"/>
    <w:rsid w:val="0020587A"/>
    <w:rsid w:val="00205953"/>
    <w:rsid w:val="00205BE2"/>
    <w:rsid w:val="00205FB8"/>
    <w:rsid w:val="0020615B"/>
    <w:rsid w:val="0020634B"/>
    <w:rsid w:val="0020646D"/>
    <w:rsid w:val="002066A7"/>
    <w:rsid w:val="002068B4"/>
    <w:rsid w:val="00206943"/>
    <w:rsid w:val="00206B99"/>
    <w:rsid w:val="00206DEB"/>
    <w:rsid w:val="00206EE4"/>
    <w:rsid w:val="00206EF0"/>
    <w:rsid w:val="00206FA6"/>
    <w:rsid w:val="00206FFD"/>
    <w:rsid w:val="00207473"/>
    <w:rsid w:val="00207B79"/>
    <w:rsid w:val="00207CFF"/>
    <w:rsid w:val="002101CC"/>
    <w:rsid w:val="0021092D"/>
    <w:rsid w:val="00210A23"/>
    <w:rsid w:val="00210E5F"/>
    <w:rsid w:val="00211209"/>
    <w:rsid w:val="002114B1"/>
    <w:rsid w:val="00211CAA"/>
    <w:rsid w:val="00211F98"/>
    <w:rsid w:val="00211FB5"/>
    <w:rsid w:val="00212A4E"/>
    <w:rsid w:val="00212AF9"/>
    <w:rsid w:val="00213322"/>
    <w:rsid w:val="00213415"/>
    <w:rsid w:val="002134A4"/>
    <w:rsid w:val="00213B52"/>
    <w:rsid w:val="00213B80"/>
    <w:rsid w:val="00213BC6"/>
    <w:rsid w:val="00213CEB"/>
    <w:rsid w:val="00213EAD"/>
    <w:rsid w:val="00213FA3"/>
    <w:rsid w:val="00214DB4"/>
    <w:rsid w:val="00215221"/>
    <w:rsid w:val="00215E6A"/>
    <w:rsid w:val="00216425"/>
    <w:rsid w:val="0021674F"/>
    <w:rsid w:val="00216973"/>
    <w:rsid w:val="00216A29"/>
    <w:rsid w:val="00216CBA"/>
    <w:rsid w:val="002175BE"/>
    <w:rsid w:val="002175F1"/>
    <w:rsid w:val="002177BB"/>
    <w:rsid w:val="0021784B"/>
    <w:rsid w:val="00217B9D"/>
    <w:rsid w:val="00217CD3"/>
    <w:rsid w:val="002203D7"/>
    <w:rsid w:val="00220545"/>
    <w:rsid w:val="0022098F"/>
    <w:rsid w:val="0022117E"/>
    <w:rsid w:val="00221706"/>
    <w:rsid w:val="002217D3"/>
    <w:rsid w:val="0022256A"/>
    <w:rsid w:val="002225D7"/>
    <w:rsid w:val="00222A13"/>
    <w:rsid w:val="002231BC"/>
    <w:rsid w:val="00223630"/>
    <w:rsid w:val="002237B2"/>
    <w:rsid w:val="00223811"/>
    <w:rsid w:val="00223883"/>
    <w:rsid w:val="0022388E"/>
    <w:rsid w:val="00224336"/>
    <w:rsid w:val="00224704"/>
    <w:rsid w:val="00224EE9"/>
    <w:rsid w:val="00224F3B"/>
    <w:rsid w:val="00224FFE"/>
    <w:rsid w:val="00225132"/>
    <w:rsid w:val="0022543B"/>
    <w:rsid w:val="002259A2"/>
    <w:rsid w:val="00225ABB"/>
    <w:rsid w:val="00225B32"/>
    <w:rsid w:val="00225B44"/>
    <w:rsid w:val="00225B5F"/>
    <w:rsid w:val="00226317"/>
    <w:rsid w:val="00226903"/>
    <w:rsid w:val="00226EF2"/>
    <w:rsid w:val="00226F2F"/>
    <w:rsid w:val="00227117"/>
    <w:rsid w:val="002273FC"/>
    <w:rsid w:val="002276E7"/>
    <w:rsid w:val="00227AA6"/>
    <w:rsid w:val="0023023D"/>
    <w:rsid w:val="0023074D"/>
    <w:rsid w:val="00230BCE"/>
    <w:rsid w:val="00230D6A"/>
    <w:rsid w:val="00231856"/>
    <w:rsid w:val="00231A41"/>
    <w:rsid w:val="00231B2C"/>
    <w:rsid w:val="00231E93"/>
    <w:rsid w:val="002329D5"/>
    <w:rsid w:val="002334B2"/>
    <w:rsid w:val="00233525"/>
    <w:rsid w:val="002337AB"/>
    <w:rsid w:val="00233ACA"/>
    <w:rsid w:val="00234044"/>
    <w:rsid w:val="0023412F"/>
    <w:rsid w:val="0023423A"/>
    <w:rsid w:val="00234518"/>
    <w:rsid w:val="002347FB"/>
    <w:rsid w:val="00234FD5"/>
    <w:rsid w:val="00235637"/>
    <w:rsid w:val="00235D4B"/>
    <w:rsid w:val="00235FCE"/>
    <w:rsid w:val="00235FF9"/>
    <w:rsid w:val="002361DA"/>
    <w:rsid w:val="0023628C"/>
    <w:rsid w:val="0023650D"/>
    <w:rsid w:val="002369EE"/>
    <w:rsid w:val="00236B1C"/>
    <w:rsid w:val="0023712A"/>
    <w:rsid w:val="0023784A"/>
    <w:rsid w:val="00237990"/>
    <w:rsid w:val="00237B61"/>
    <w:rsid w:val="00240109"/>
    <w:rsid w:val="00240149"/>
    <w:rsid w:val="002402D7"/>
    <w:rsid w:val="0024085B"/>
    <w:rsid w:val="002410C3"/>
    <w:rsid w:val="00241431"/>
    <w:rsid w:val="00241616"/>
    <w:rsid w:val="0024168D"/>
    <w:rsid w:val="00241923"/>
    <w:rsid w:val="00241B2B"/>
    <w:rsid w:val="00241D82"/>
    <w:rsid w:val="002420E5"/>
    <w:rsid w:val="0024231A"/>
    <w:rsid w:val="00242A54"/>
    <w:rsid w:val="00243348"/>
    <w:rsid w:val="002434AC"/>
    <w:rsid w:val="00243543"/>
    <w:rsid w:val="002436EC"/>
    <w:rsid w:val="0024377A"/>
    <w:rsid w:val="002448E4"/>
    <w:rsid w:val="00244FD3"/>
    <w:rsid w:val="00245C1D"/>
    <w:rsid w:val="00245DB1"/>
    <w:rsid w:val="00245DE8"/>
    <w:rsid w:val="00246209"/>
    <w:rsid w:val="00246D72"/>
    <w:rsid w:val="00247AEF"/>
    <w:rsid w:val="00247B69"/>
    <w:rsid w:val="00247FA7"/>
    <w:rsid w:val="0025004A"/>
    <w:rsid w:val="0025036E"/>
    <w:rsid w:val="00250621"/>
    <w:rsid w:val="002506B6"/>
    <w:rsid w:val="002507F5"/>
    <w:rsid w:val="00250ACC"/>
    <w:rsid w:val="00250B62"/>
    <w:rsid w:val="0025142E"/>
    <w:rsid w:val="0025147E"/>
    <w:rsid w:val="00252095"/>
    <w:rsid w:val="00252EDD"/>
    <w:rsid w:val="00253463"/>
    <w:rsid w:val="002539C5"/>
    <w:rsid w:val="00253A68"/>
    <w:rsid w:val="00253C1F"/>
    <w:rsid w:val="00253F03"/>
    <w:rsid w:val="00254382"/>
    <w:rsid w:val="002544DE"/>
    <w:rsid w:val="0025479F"/>
    <w:rsid w:val="002550C7"/>
    <w:rsid w:val="002559CA"/>
    <w:rsid w:val="002559F7"/>
    <w:rsid w:val="00255A09"/>
    <w:rsid w:val="00255F9D"/>
    <w:rsid w:val="002560F4"/>
    <w:rsid w:val="002561AA"/>
    <w:rsid w:val="002562E5"/>
    <w:rsid w:val="002566AC"/>
    <w:rsid w:val="00256D6B"/>
    <w:rsid w:val="00257780"/>
    <w:rsid w:val="00257A6D"/>
    <w:rsid w:val="002602F8"/>
    <w:rsid w:val="0026065A"/>
    <w:rsid w:val="00260A99"/>
    <w:rsid w:val="00260D80"/>
    <w:rsid w:val="0026160A"/>
    <w:rsid w:val="002617D8"/>
    <w:rsid w:val="00261DEF"/>
    <w:rsid w:val="002621C9"/>
    <w:rsid w:val="002628CD"/>
    <w:rsid w:val="002629D9"/>
    <w:rsid w:val="002633AC"/>
    <w:rsid w:val="00263667"/>
    <w:rsid w:val="002636A4"/>
    <w:rsid w:val="0026372E"/>
    <w:rsid w:val="00263882"/>
    <w:rsid w:val="00263B1D"/>
    <w:rsid w:val="00263B76"/>
    <w:rsid w:val="00263B82"/>
    <w:rsid w:val="00263BF0"/>
    <w:rsid w:val="00263F2B"/>
    <w:rsid w:val="00263FA8"/>
    <w:rsid w:val="0026416F"/>
    <w:rsid w:val="00264399"/>
    <w:rsid w:val="002650AE"/>
    <w:rsid w:val="002659C6"/>
    <w:rsid w:val="00265A5A"/>
    <w:rsid w:val="00265F11"/>
    <w:rsid w:val="00266820"/>
    <w:rsid w:val="00266BAD"/>
    <w:rsid w:val="0026704E"/>
    <w:rsid w:val="002671BA"/>
    <w:rsid w:val="002673DE"/>
    <w:rsid w:val="00267413"/>
    <w:rsid w:val="0026768E"/>
    <w:rsid w:val="00267B91"/>
    <w:rsid w:val="00270C10"/>
    <w:rsid w:val="0027108A"/>
    <w:rsid w:val="0027112B"/>
    <w:rsid w:val="0027121C"/>
    <w:rsid w:val="0027177F"/>
    <w:rsid w:val="00271EE3"/>
    <w:rsid w:val="0027209C"/>
    <w:rsid w:val="002721D2"/>
    <w:rsid w:val="00272754"/>
    <w:rsid w:val="00272849"/>
    <w:rsid w:val="00272A0C"/>
    <w:rsid w:val="00272F3B"/>
    <w:rsid w:val="00273A37"/>
    <w:rsid w:val="00273CBB"/>
    <w:rsid w:val="00273DE4"/>
    <w:rsid w:val="00273FC7"/>
    <w:rsid w:val="00274B26"/>
    <w:rsid w:val="00274EE1"/>
    <w:rsid w:val="002760D0"/>
    <w:rsid w:val="0027616F"/>
    <w:rsid w:val="002764B9"/>
    <w:rsid w:val="002767D0"/>
    <w:rsid w:val="00276B1B"/>
    <w:rsid w:val="0027715D"/>
    <w:rsid w:val="0027725F"/>
    <w:rsid w:val="0027763D"/>
    <w:rsid w:val="00277AC7"/>
    <w:rsid w:val="0028066F"/>
    <w:rsid w:val="00281ACF"/>
    <w:rsid w:val="00281B09"/>
    <w:rsid w:val="00281E18"/>
    <w:rsid w:val="00281FFD"/>
    <w:rsid w:val="0028200A"/>
    <w:rsid w:val="0028209D"/>
    <w:rsid w:val="00282C85"/>
    <w:rsid w:val="00282E7E"/>
    <w:rsid w:val="0028362E"/>
    <w:rsid w:val="00283A44"/>
    <w:rsid w:val="00283A47"/>
    <w:rsid w:val="00284003"/>
    <w:rsid w:val="0028401F"/>
    <w:rsid w:val="002841E5"/>
    <w:rsid w:val="002856A7"/>
    <w:rsid w:val="0028645E"/>
    <w:rsid w:val="00286580"/>
    <w:rsid w:val="0028696A"/>
    <w:rsid w:val="00286A27"/>
    <w:rsid w:val="00286BF8"/>
    <w:rsid w:val="00286D16"/>
    <w:rsid w:val="0028744C"/>
    <w:rsid w:val="00287592"/>
    <w:rsid w:val="0028773A"/>
    <w:rsid w:val="00287AC7"/>
    <w:rsid w:val="00287F80"/>
    <w:rsid w:val="00290F07"/>
    <w:rsid w:val="002912A1"/>
    <w:rsid w:val="0029194C"/>
    <w:rsid w:val="00291B05"/>
    <w:rsid w:val="002920B4"/>
    <w:rsid w:val="0029210D"/>
    <w:rsid w:val="00292A73"/>
    <w:rsid w:val="00293136"/>
    <w:rsid w:val="00293151"/>
    <w:rsid w:val="00293193"/>
    <w:rsid w:val="00293760"/>
    <w:rsid w:val="00293F34"/>
    <w:rsid w:val="0029403A"/>
    <w:rsid w:val="00294351"/>
    <w:rsid w:val="002943BD"/>
    <w:rsid w:val="0029483E"/>
    <w:rsid w:val="00294854"/>
    <w:rsid w:val="00294F3E"/>
    <w:rsid w:val="00294F7B"/>
    <w:rsid w:val="0029526E"/>
    <w:rsid w:val="0029529C"/>
    <w:rsid w:val="002955EF"/>
    <w:rsid w:val="002957B3"/>
    <w:rsid w:val="0029583E"/>
    <w:rsid w:val="0029600D"/>
    <w:rsid w:val="00296030"/>
    <w:rsid w:val="0029645A"/>
    <w:rsid w:val="002964A2"/>
    <w:rsid w:val="002969BE"/>
    <w:rsid w:val="00296A0E"/>
    <w:rsid w:val="00296CF7"/>
    <w:rsid w:val="002977D2"/>
    <w:rsid w:val="00297897"/>
    <w:rsid w:val="00297C74"/>
    <w:rsid w:val="00297D65"/>
    <w:rsid w:val="002A0C24"/>
    <w:rsid w:val="002A0EBD"/>
    <w:rsid w:val="002A1620"/>
    <w:rsid w:val="002A1BAE"/>
    <w:rsid w:val="002A20A8"/>
    <w:rsid w:val="002A26B6"/>
    <w:rsid w:val="002A278A"/>
    <w:rsid w:val="002A284C"/>
    <w:rsid w:val="002A2BDA"/>
    <w:rsid w:val="002A35D8"/>
    <w:rsid w:val="002A379F"/>
    <w:rsid w:val="002A3807"/>
    <w:rsid w:val="002A38E7"/>
    <w:rsid w:val="002A3FBA"/>
    <w:rsid w:val="002A4218"/>
    <w:rsid w:val="002A426A"/>
    <w:rsid w:val="002A44B0"/>
    <w:rsid w:val="002A4644"/>
    <w:rsid w:val="002A479B"/>
    <w:rsid w:val="002A4B34"/>
    <w:rsid w:val="002A4F1C"/>
    <w:rsid w:val="002A53BE"/>
    <w:rsid w:val="002A552E"/>
    <w:rsid w:val="002A58C3"/>
    <w:rsid w:val="002A594E"/>
    <w:rsid w:val="002A60E1"/>
    <w:rsid w:val="002A6F49"/>
    <w:rsid w:val="002A6FDD"/>
    <w:rsid w:val="002A75FC"/>
    <w:rsid w:val="002A7850"/>
    <w:rsid w:val="002B00FB"/>
    <w:rsid w:val="002B0225"/>
    <w:rsid w:val="002B07F4"/>
    <w:rsid w:val="002B080A"/>
    <w:rsid w:val="002B0ACA"/>
    <w:rsid w:val="002B225B"/>
    <w:rsid w:val="002B239B"/>
    <w:rsid w:val="002B23BD"/>
    <w:rsid w:val="002B279F"/>
    <w:rsid w:val="002B295F"/>
    <w:rsid w:val="002B2B2D"/>
    <w:rsid w:val="002B2C58"/>
    <w:rsid w:val="002B2E21"/>
    <w:rsid w:val="002B2F9F"/>
    <w:rsid w:val="002B3035"/>
    <w:rsid w:val="002B328F"/>
    <w:rsid w:val="002B3D2D"/>
    <w:rsid w:val="002B409B"/>
    <w:rsid w:val="002B457E"/>
    <w:rsid w:val="002B469F"/>
    <w:rsid w:val="002B4DB1"/>
    <w:rsid w:val="002B5123"/>
    <w:rsid w:val="002B5157"/>
    <w:rsid w:val="002B5254"/>
    <w:rsid w:val="002B5271"/>
    <w:rsid w:val="002B5A5D"/>
    <w:rsid w:val="002B5DCE"/>
    <w:rsid w:val="002B60C7"/>
    <w:rsid w:val="002B649D"/>
    <w:rsid w:val="002B6716"/>
    <w:rsid w:val="002B6ACF"/>
    <w:rsid w:val="002B6B6A"/>
    <w:rsid w:val="002B6E96"/>
    <w:rsid w:val="002B72CC"/>
    <w:rsid w:val="002B73AA"/>
    <w:rsid w:val="002B75DF"/>
    <w:rsid w:val="002B7611"/>
    <w:rsid w:val="002B7CB5"/>
    <w:rsid w:val="002B7D49"/>
    <w:rsid w:val="002C028B"/>
    <w:rsid w:val="002C05BA"/>
    <w:rsid w:val="002C06B3"/>
    <w:rsid w:val="002C0AFD"/>
    <w:rsid w:val="002C0B3D"/>
    <w:rsid w:val="002C0F12"/>
    <w:rsid w:val="002C1070"/>
    <w:rsid w:val="002C10F3"/>
    <w:rsid w:val="002C13AD"/>
    <w:rsid w:val="002C14C4"/>
    <w:rsid w:val="002C1BEC"/>
    <w:rsid w:val="002C1CA3"/>
    <w:rsid w:val="002C226F"/>
    <w:rsid w:val="002C2643"/>
    <w:rsid w:val="002C3060"/>
    <w:rsid w:val="002C3E20"/>
    <w:rsid w:val="002C3F7A"/>
    <w:rsid w:val="002C4003"/>
    <w:rsid w:val="002C44BC"/>
    <w:rsid w:val="002C503C"/>
    <w:rsid w:val="002C597B"/>
    <w:rsid w:val="002C5DCE"/>
    <w:rsid w:val="002C5E24"/>
    <w:rsid w:val="002C61C7"/>
    <w:rsid w:val="002C6291"/>
    <w:rsid w:val="002C6B03"/>
    <w:rsid w:val="002C6B5C"/>
    <w:rsid w:val="002C6DEE"/>
    <w:rsid w:val="002C7095"/>
    <w:rsid w:val="002C7282"/>
    <w:rsid w:val="002C758F"/>
    <w:rsid w:val="002C76EE"/>
    <w:rsid w:val="002C7C40"/>
    <w:rsid w:val="002D0B8F"/>
    <w:rsid w:val="002D0B93"/>
    <w:rsid w:val="002D177E"/>
    <w:rsid w:val="002D1B71"/>
    <w:rsid w:val="002D2614"/>
    <w:rsid w:val="002D263B"/>
    <w:rsid w:val="002D2B05"/>
    <w:rsid w:val="002D315B"/>
    <w:rsid w:val="002D3627"/>
    <w:rsid w:val="002D3650"/>
    <w:rsid w:val="002D3847"/>
    <w:rsid w:val="002D3869"/>
    <w:rsid w:val="002D3B8B"/>
    <w:rsid w:val="002D419A"/>
    <w:rsid w:val="002D42B9"/>
    <w:rsid w:val="002D4709"/>
    <w:rsid w:val="002D471A"/>
    <w:rsid w:val="002D4D4B"/>
    <w:rsid w:val="002D5116"/>
    <w:rsid w:val="002D52D8"/>
    <w:rsid w:val="002D5EFB"/>
    <w:rsid w:val="002D5FAA"/>
    <w:rsid w:val="002D61BB"/>
    <w:rsid w:val="002D6475"/>
    <w:rsid w:val="002D68B2"/>
    <w:rsid w:val="002D7062"/>
    <w:rsid w:val="002D7175"/>
    <w:rsid w:val="002D73CB"/>
    <w:rsid w:val="002D7649"/>
    <w:rsid w:val="002D7BE2"/>
    <w:rsid w:val="002D7D8B"/>
    <w:rsid w:val="002E0381"/>
    <w:rsid w:val="002E0437"/>
    <w:rsid w:val="002E068B"/>
    <w:rsid w:val="002E0ADF"/>
    <w:rsid w:val="002E0BC4"/>
    <w:rsid w:val="002E1275"/>
    <w:rsid w:val="002E1408"/>
    <w:rsid w:val="002E1419"/>
    <w:rsid w:val="002E1DFB"/>
    <w:rsid w:val="002E23FA"/>
    <w:rsid w:val="002E2ABF"/>
    <w:rsid w:val="002E2DF3"/>
    <w:rsid w:val="002E3305"/>
    <w:rsid w:val="002E37B2"/>
    <w:rsid w:val="002E3912"/>
    <w:rsid w:val="002E3AD9"/>
    <w:rsid w:val="002E3B33"/>
    <w:rsid w:val="002E4443"/>
    <w:rsid w:val="002E4512"/>
    <w:rsid w:val="002E4673"/>
    <w:rsid w:val="002E49F2"/>
    <w:rsid w:val="002E4BFD"/>
    <w:rsid w:val="002E5875"/>
    <w:rsid w:val="002E58BF"/>
    <w:rsid w:val="002E6199"/>
    <w:rsid w:val="002E62E1"/>
    <w:rsid w:val="002E645D"/>
    <w:rsid w:val="002E6689"/>
    <w:rsid w:val="002E66D8"/>
    <w:rsid w:val="002E66E6"/>
    <w:rsid w:val="002E67B4"/>
    <w:rsid w:val="002E6BE3"/>
    <w:rsid w:val="002E6BFF"/>
    <w:rsid w:val="002E6D08"/>
    <w:rsid w:val="002E6D0A"/>
    <w:rsid w:val="002E7760"/>
    <w:rsid w:val="002E7E45"/>
    <w:rsid w:val="002E7FC7"/>
    <w:rsid w:val="002F0697"/>
    <w:rsid w:val="002F0770"/>
    <w:rsid w:val="002F0A5F"/>
    <w:rsid w:val="002F0EEF"/>
    <w:rsid w:val="002F102C"/>
    <w:rsid w:val="002F1161"/>
    <w:rsid w:val="002F1250"/>
    <w:rsid w:val="002F14CF"/>
    <w:rsid w:val="002F160B"/>
    <w:rsid w:val="002F1A2C"/>
    <w:rsid w:val="002F23DF"/>
    <w:rsid w:val="002F2431"/>
    <w:rsid w:val="002F2B0A"/>
    <w:rsid w:val="002F2C4F"/>
    <w:rsid w:val="002F2CA3"/>
    <w:rsid w:val="002F2EA1"/>
    <w:rsid w:val="002F3655"/>
    <w:rsid w:val="002F36A0"/>
    <w:rsid w:val="002F3B9E"/>
    <w:rsid w:val="002F3C13"/>
    <w:rsid w:val="002F3E15"/>
    <w:rsid w:val="002F3FED"/>
    <w:rsid w:val="002F46EB"/>
    <w:rsid w:val="002F4E9F"/>
    <w:rsid w:val="002F5004"/>
    <w:rsid w:val="002F59E8"/>
    <w:rsid w:val="002F5B9F"/>
    <w:rsid w:val="002F601E"/>
    <w:rsid w:val="002F60C6"/>
    <w:rsid w:val="002F683F"/>
    <w:rsid w:val="002F69F6"/>
    <w:rsid w:val="002F74DF"/>
    <w:rsid w:val="0030074D"/>
    <w:rsid w:val="003007CD"/>
    <w:rsid w:val="0030090A"/>
    <w:rsid w:val="00300A96"/>
    <w:rsid w:val="00300B59"/>
    <w:rsid w:val="00300BF0"/>
    <w:rsid w:val="00300CE7"/>
    <w:rsid w:val="0030101E"/>
    <w:rsid w:val="00301D3D"/>
    <w:rsid w:val="00301D65"/>
    <w:rsid w:val="003020A4"/>
    <w:rsid w:val="003035A7"/>
    <w:rsid w:val="00303CCD"/>
    <w:rsid w:val="003044A6"/>
    <w:rsid w:val="0030471C"/>
    <w:rsid w:val="003048B0"/>
    <w:rsid w:val="003049C5"/>
    <w:rsid w:val="00304BF8"/>
    <w:rsid w:val="0030535F"/>
    <w:rsid w:val="00305A74"/>
    <w:rsid w:val="00305C6F"/>
    <w:rsid w:val="00305FBA"/>
    <w:rsid w:val="003064E9"/>
    <w:rsid w:val="00306547"/>
    <w:rsid w:val="00306DE5"/>
    <w:rsid w:val="0030726B"/>
    <w:rsid w:val="003077A9"/>
    <w:rsid w:val="003078D7"/>
    <w:rsid w:val="003102BB"/>
    <w:rsid w:val="00310496"/>
    <w:rsid w:val="0031065F"/>
    <w:rsid w:val="003107B5"/>
    <w:rsid w:val="003114AB"/>
    <w:rsid w:val="0031180B"/>
    <w:rsid w:val="00311E02"/>
    <w:rsid w:val="00311EA9"/>
    <w:rsid w:val="0031215B"/>
    <w:rsid w:val="003123E6"/>
    <w:rsid w:val="003125D6"/>
    <w:rsid w:val="00312657"/>
    <w:rsid w:val="0031268D"/>
    <w:rsid w:val="0031332E"/>
    <w:rsid w:val="003133A2"/>
    <w:rsid w:val="00313A4F"/>
    <w:rsid w:val="00313AB9"/>
    <w:rsid w:val="00313ACF"/>
    <w:rsid w:val="00314053"/>
    <w:rsid w:val="003142F7"/>
    <w:rsid w:val="0031448F"/>
    <w:rsid w:val="00315178"/>
    <w:rsid w:val="00315193"/>
    <w:rsid w:val="0031530B"/>
    <w:rsid w:val="003153DB"/>
    <w:rsid w:val="00315949"/>
    <w:rsid w:val="00315F62"/>
    <w:rsid w:val="003161B7"/>
    <w:rsid w:val="003167D2"/>
    <w:rsid w:val="0031682B"/>
    <w:rsid w:val="00316995"/>
    <w:rsid w:val="003169CB"/>
    <w:rsid w:val="00316CF2"/>
    <w:rsid w:val="00316F8D"/>
    <w:rsid w:val="00317DD9"/>
    <w:rsid w:val="00317F85"/>
    <w:rsid w:val="00320122"/>
    <w:rsid w:val="00320476"/>
    <w:rsid w:val="00320624"/>
    <w:rsid w:val="00320AF7"/>
    <w:rsid w:val="003212EA"/>
    <w:rsid w:val="00321367"/>
    <w:rsid w:val="00321B45"/>
    <w:rsid w:val="00321E10"/>
    <w:rsid w:val="00321E41"/>
    <w:rsid w:val="00322008"/>
    <w:rsid w:val="003221E8"/>
    <w:rsid w:val="00322D33"/>
    <w:rsid w:val="003231BC"/>
    <w:rsid w:val="003231D5"/>
    <w:rsid w:val="0032339B"/>
    <w:rsid w:val="00323409"/>
    <w:rsid w:val="00323776"/>
    <w:rsid w:val="00324137"/>
    <w:rsid w:val="00324200"/>
    <w:rsid w:val="003244ED"/>
    <w:rsid w:val="0032450D"/>
    <w:rsid w:val="00324962"/>
    <w:rsid w:val="00324AE5"/>
    <w:rsid w:val="00325023"/>
    <w:rsid w:val="00325A76"/>
    <w:rsid w:val="00325B5C"/>
    <w:rsid w:val="0032623B"/>
    <w:rsid w:val="00326F63"/>
    <w:rsid w:val="003276A7"/>
    <w:rsid w:val="003277C2"/>
    <w:rsid w:val="0032797B"/>
    <w:rsid w:val="00327C2F"/>
    <w:rsid w:val="00327D8D"/>
    <w:rsid w:val="00327DA7"/>
    <w:rsid w:val="00330156"/>
    <w:rsid w:val="0033085D"/>
    <w:rsid w:val="00331292"/>
    <w:rsid w:val="0033160B"/>
    <w:rsid w:val="0033175A"/>
    <w:rsid w:val="00332380"/>
    <w:rsid w:val="0033269E"/>
    <w:rsid w:val="00332D4E"/>
    <w:rsid w:val="00333CAC"/>
    <w:rsid w:val="00333EC3"/>
    <w:rsid w:val="00333FA4"/>
    <w:rsid w:val="003340EB"/>
    <w:rsid w:val="00335483"/>
    <w:rsid w:val="0033580E"/>
    <w:rsid w:val="00335D47"/>
    <w:rsid w:val="00335D7F"/>
    <w:rsid w:val="003360FE"/>
    <w:rsid w:val="003364E1"/>
    <w:rsid w:val="003370A6"/>
    <w:rsid w:val="00337533"/>
    <w:rsid w:val="003377A9"/>
    <w:rsid w:val="00337D01"/>
    <w:rsid w:val="00337DD9"/>
    <w:rsid w:val="00337E8C"/>
    <w:rsid w:val="00337F1E"/>
    <w:rsid w:val="00340323"/>
    <w:rsid w:val="00340EC6"/>
    <w:rsid w:val="0034141F"/>
    <w:rsid w:val="00341857"/>
    <w:rsid w:val="00341964"/>
    <w:rsid w:val="00341BE7"/>
    <w:rsid w:val="00341DC6"/>
    <w:rsid w:val="00342121"/>
    <w:rsid w:val="0034216A"/>
    <w:rsid w:val="00342820"/>
    <w:rsid w:val="003429AC"/>
    <w:rsid w:val="00342A13"/>
    <w:rsid w:val="00342B6B"/>
    <w:rsid w:val="00342D11"/>
    <w:rsid w:val="00342D40"/>
    <w:rsid w:val="00342EAD"/>
    <w:rsid w:val="0034357A"/>
    <w:rsid w:val="00343965"/>
    <w:rsid w:val="00343A88"/>
    <w:rsid w:val="00343D21"/>
    <w:rsid w:val="003440A5"/>
    <w:rsid w:val="00344210"/>
    <w:rsid w:val="0034481D"/>
    <w:rsid w:val="00344904"/>
    <w:rsid w:val="00345006"/>
    <w:rsid w:val="00345550"/>
    <w:rsid w:val="00345959"/>
    <w:rsid w:val="00345B7F"/>
    <w:rsid w:val="00346128"/>
    <w:rsid w:val="003462CB"/>
    <w:rsid w:val="00346422"/>
    <w:rsid w:val="00346718"/>
    <w:rsid w:val="00346861"/>
    <w:rsid w:val="00346FE8"/>
    <w:rsid w:val="003475BA"/>
    <w:rsid w:val="00347855"/>
    <w:rsid w:val="00347BCC"/>
    <w:rsid w:val="00347F75"/>
    <w:rsid w:val="00350EB3"/>
    <w:rsid w:val="0035155E"/>
    <w:rsid w:val="00351896"/>
    <w:rsid w:val="00351E12"/>
    <w:rsid w:val="00351FF9"/>
    <w:rsid w:val="003521A3"/>
    <w:rsid w:val="003527C1"/>
    <w:rsid w:val="00352DAD"/>
    <w:rsid w:val="00353132"/>
    <w:rsid w:val="003531D3"/>
    <w:rsid w:val="00353497"/>
    <w:rsid w:val="00353C8A"/>
    <w:rsid w:val="00353E03"/>
    <w:rsid w:val="0035418D"/>
    <w:rsid w:val="003543D5"/>
    <w:rsid w:val="00354E5C"/>
    <w:rsid w:val="00354F5B"/>
    <w:rsid w:val="00355332"/>
    <w:rsid w:val="00355508"/>
    <w:rsid w:val="00355597"/>
    <w:rsid w:val="003557CB"/>
    <w:rsid w:val="00356289"/>
    <w:rsid w:val="003567AF"/>
    <w:rsid w:val="003567F4"/>
    <w:rsid w:val="00356B3B"/>
    <w:rsid w:val="00356D69"/>
    <w:rsid w:val="00357164"/>
    <w:rsid w:val="003571EB"/>
    <w:rsid w:val="003572BA"/>
    <w:rsid w:val="003572F9"/>
    <w:rsid w:val="0035740E"/>
    <w:rsid w:val="003577E2"/>
    <w:rsid w:val="003603FA"/>
    <w:rsid w:val="00360771"/>
    <w:rsid w:val="00361441"/>
    <w:rsid w:val="003615F4"/>
    <w:rsid w:val="00361D4D"/>
    <w:rsid w:val="00361D81"/>
    <w:rsid w:val="00362046"/>
    <w:rsid w:val="00362267"/>
    <w:rsid w:val="0036254A"/>
    <w:rsid w:val="003628DA"/>
    <w:rsid w:val="00362962"/>
    <w:rsid w:val="00362EEC"/>
    <w:rsid w:val="00362F3B"/>
    <w:rsid w:val="00363006"/>
    <w:rsid w:val="00364356"/>
    <w:rsid w:val="00364783"/>
    <w:rsid w:val="00364982"/>
    <w:rsid w:val="00364FF9"/>
    <w:rsid w:val="0036508B"/>
    <w:rsid w:val="00365297"/>
    <w:rsid w:val="00365DA7"/>
    <w:rsid w:val="003664B5"/>
    <w:rsid w:val="00366792"/>
    <w:rsid w:val="00367042"/>
    <w:rsid w:val="003671E7"/>
    <w:rsid w:val="00367298"/>
    <w:rsid w:val="00367690"/>
    <w:rsid w:val="00367A14"/>
    <w:rsid w:val="00367D6A"/>
    <w:rsid w:val="0037080E"/>
    <w:rsid w:val="0037094C"/>
    <w:rsid w:val="00370D1E"/>
    <w:rsid w:val="00370D87"/>
    <w:rsid w:val="00371245"/>
    <w:rsid w:val="00371417"/>
    <w:rsid w:val="00371870"/>
    <w:rsid w:val="00371E00"/>
    <w:rsid w:val="00372056"/>
    <w:rsid w:val="003727EE"/>
    <w:rsid w:val="00372CF5"/>
    <w:rsid w:val="003732BC"/>
    <w:rsid w:val="003736CC"/>
    <w:rsid w:val="003739F5"/>
    <w:rsid w:val="00373A40"/>
    <w:rsid w:val="00373C1C"/>
    <w:rsid w:val="00373F9D"/>
    <w:rsid w:val="00374037"/>
    <w:rsid w:val="0037475E"/>
    <w:rsid w:val="00374D4E"/>
    <w:rsid w:val="003768CE"/>
    <w:rsid w:val="00376A36"/>
    <w:rsid w:val="0037797A"/>
    <w:rsid w:val="00377C32"/>
    <w:rsid w:val="00377E08"/>
    <w:rsid w:val="00380063"/>
    <w:rsid w:val="003805BA"/>
    <w:rsid w:val="00380637"/>
    <w:rsid w:val="00380713"/>
    <w:rsid w:val="0038096A"/>
    <w:rsid w:val="00380AE7"/>
    <w:rsid w:val="00380FD9"/>
    <w:rsid w:val="0038102C"/>
    <w:rsid w:val="0038198D"/>
    <w:rsid w:val="00381A63"/>
    <w:rsid w:val="00381E36"/>
    <w:rsid w:val="00382518"/>
    <w:rsid w:val="003837A3"/>
    <w:rsid w:val="00383B25"/>
    <w:rsid w:val="00383BEF"/>
    <w:rsid w:val="00383E4F"/>
    <w:rsid w:val="00384447"/>
    <w:rsid w:val="003844F1"/>
    <w:rsid w:val="00384684"/>
    <w:rsid w:val="003847AF"/>
    <w:rsid w:val="00385325"/>
    <w:rsid w:val="003855B9"/>
    <w:rsid w:val="00385A46"/>
    <w:rsid w:val="00385AFD"/>
    <w:rsid w:val="00385D66"/>
    <w:rsid w:val="00386113"/>
    <w:rsid w:val="00386792"/>
    <w:rsid w:val="003869DD"/>
    <w:rsid w:val="00386BC9"/>
    <w:rsid w:val="00386F53"/>
    <w:rsid w:val="00386FD6"/>
    <w:rsid w:val="003870A1"/>
    <w:rsid w:val="003870F9"/>
    <w:rsid w:val="00387164"/>
    <w:rsid w:val="0038725C"/>
    <w:rsid w:val="00387A38"/>
    <w:rsid w:val="003903D7"/>
    <w:rsid w:val="003904E1"/>
    <w:rsid w:val="0039051D"/>
    <w:rsid w:val="0039055B"/>
    <w:rsid w:val="00390A4B"/>
    <w:rsid w:val="00390FD6"/>
    <w:rsid w:val="0039118A"/>
    <w:rsid w:val="00391695"/>
    <w:rsid w:val="0039193C"/>
    <w:rsid w:val="003934B5"/>
    <w:rsid w:val="00393BEE"/>
    <w:rsid w:val="0039433F"/>
    <w:rsid w:val="003947AF"/>
    <w:rsid w:val="00394A68"/>
    <w:rsid w:val="00394F1A"/>
    <w:rsid w:val="00394FF6"/>
    <w:rsid w:val="00395115"/>
    <w:rsid w:val="00395117"/>
    <w:rsid w:val="0039580E"/>
    <w:rsid w:val="00395D15"/>
    <w:rsid w:val="003967F4"/>
    <w:rsid w:val="00396BE0"/>
    <w:rsid w:val="003971A7"/>
    <w:rsid w:val="00397383"/>
    <w:rsid w:val="00397617"/>
    <w:rsid w:val="00397BC1"/>
    <w:rsid w:val="00397C9E"/>
    <w:rsid w:val="003A008B"/>
    <w:rsid w:val="003A0408"/>
    <w:rsid w:val="003A0CAD"/>
    <w:rsid w:val="003A0E0A"/>
    <w:rsid w:val="003A0F37"/>
    <w:rsid w:val="003A1662"/>
    <w:rsid w:val="003A17D8"/>
    <w:rsid w:val="003A1F92"/>
    <w:rsid w:val="003A2250"/>
    <w:rsid w:val="003A2A5B"/>
    <w:rsid w:val="003A2E09"/>
    <w:rsid w:val="003A356F"/>
    <w:rsid w:val="003A4003"/>
    <w:rsid w:val="003A4495"/>
    <w:rsid w:val="003A46CE"/>
    <w:rsid w:val="003A4885"/>
    <w:rsid w:val="003A5170"/>
    <w:rsid w:val="003A5295"/>
    <w:rsid w:val="003A56B5"/>
    <w:rsid w:val="003A60E1"/>
    <w:rsid w:val="003A630A"/>
    <w:rsid w:val="003A63B7"/>
    <w:rsid w:val="003A65AD"/>
    <w:rsid w:val="003A65FB"/>
    <w:rsid w:val="003A661E"/>
    <w:rsid w:val="003A6A8D"/>
    <w:rsid w:val="003A6B34"/>
    <w:rsid w:val="003A700E"/>
    <w:rsid w:val="003A71B0"/>
    <w:rsid w:val="003A7554"/>
    <w:rsid w:val="003A7687"/>
    <w:rsid w:val="003A7692"/>
    <w:rsid w:val="003A77D4"/>
    <w:rsid w:val="003A7FFB"/>
    <w:rsid w:val="003B00D0"/>
    <w:rsid w:val="003B0236"/>
    <w:rsid w:val="003B0755"/>
    <w:rsid w:val="003B075F"/>
    <w:rsid w:val="003B0961"/>
    <w:rsid w:val="003B158E"/>
    <w:rsid w:val="003B17A9"/>
    <w:rsid w:val="003B1ED8"/>
    <w:rsid w:val="003B1FDA"/>
    <w:rsid w:val="003B2226"/>
    <w:rsid w:val="003B24D1"/>
    <w:rsid w:val="003B2B21"/>
    <w:rsid w:val="003B309D"/>
    <w:rsid w:val="003B35E7"/>
    <w:rsid w:val="003B3695"/>
    <w:rsid w:val="003B37AB"/>
    <w:rsid w:val="003B39F9"/>
    <w:rsid w:val="003B43CF"/>
    <w:rsid w:val="003B458F"/>
    <w:rsid w:val="003B4B5C"/>
    <w:rsid w:val="003B4C74"/>
    <w:rsid w:val="003B4D92"/>
    <w:rsid w:val="003B4F57"/>
    <w:rsid w:val="003B4F83"/>
    <w:rsid w:val="003B53BA"/>
    <w:rsid w:val="003B540F"/>
    <w:rsid w:val="003B5484"/>
    <w:rsid w:val="003B55D5"/>
    <w:rsid w:val="003B5A01"/>
    <w:rsid w:val="003B6054"/>
    <w:rsid w:val="003B670A"/>
    <w:rsid w:val="003B6BE5"/>
    <w:rsid w:val="003B6C45"/>
    <w:rsid w:val="003B6D10"/>
    <w:rsid w:val="003B6EE9"/>
    <w:rsid w:val="003B7021"/>
    <w:rsid w:val="003B7961"/>
    <w:rsid w:val="003B7F99"/>
    <w:rsid w:val="003C02DD"/>
    <w:rsid w:val="003C069A"/>
    <w:rsid w:val="003C071A"/>
    <w:rsid w:val="003C0FF8"/>
    <w:rsid w:val="003C15DD"/>
    <w:rsid w:val="003C1B1E"/>
    <w:rsid w:val="003C23C7"/>
    <w:rsid w:val="003C2591"/>
    <w:rsid w:val="003C2C60"/>
    <w:rsid w:val="003C2CD5"/>
    <w:rsid w:val="003C2F24"/>
    <w:rsid w:val="003C3BBF"/>
    <w:rsid w:val="003C4012"/>
    <w:rsid w:val="003C4481"/>
    <w:rsid w:val="003C487A"/>
    <w:rsid w:val="003C4A5B"/>
    <w:rsid w:val="003C4E1E"/>
    <w:rsid w:val="003C52D2"/>
    <w:rsid w:val="003C569F"/>
    <w:rsid w:val="003C61E9"/>
    <w:rsid w:val="003C63AC"/>
    <w:rsid w:val="003C67D1"/>
    <w:rsid w:val="003C6AEF"/>
    <w:rsid w:val="003C6C10"/>
    <w:rsid w:val="003C73A2"/>
    <w:rsid w:val="003C75DD"/>
    <w:rsid w:val="003C7660"/>
    <w:rsid w:val="003C7994"/>
    <w:rsid w:val="003D026B"/>
    <w:rsid w:val="003D02B9"/>
    <w:rsid w:val="003D08DF"/>
    <w:rsid w:val="003D0BFD"/>
    <w:rsid w:val="003D1297"/>
    <w:rsid w:val="003D14A2"/>
    <w:rsid w:val="003D1531"/>
    <w:rsid w:val="003D153E"/>
    <w:rsid w:val="003D1CDB"/>
    <w:rsid w:val="003D1CE6"/>
    <w:rsid w:val="003D1F0F"/>
    <w:rsid w:val="003D1FB9"/>
    <w:rsid w:val="003D2444"/>
    <w:rsid w:val="003D2935"/>
    <w:rsid w:val="003D2BB2"/>
    <w:rsid w:val="003D2C90"/>
    <w:rsid w:val="003D3440"/>
    <w:rsid w:val="003D3C10"/>
    <w:rsid w:val="003D3E5D"/>
    <w:rsid w:val="003D40FD"/>
    <w:rsid w:val="003D41AC"/>
    <w:rsid w:val="003D4289"/>
    <w:rsid w:val="003D49B4"/>
    <w:rsid w:val="003D4BFB"/>
    <w:rsid w:val="003D4CBD"/>
    <w:rsid w:val="003D4D30"/>
    <w:rsid w:val="003D5011"/>
    <w:rsid w:val="003D6378"/>
    <w:rsid w:val="003D644D"/>
    <w:rsid w:val="003D67A7"/>
    <w:rsid w:val="003D69F9"/>
    <w:rsid w:val="003D70E7"/>
    <w:rsid w:val="003D76F4"/>
    <w:rsid w:val="003D7E5F"/>
    <w:rsid w:val="003E0233"/>
    <w:rsid w:val="003E0263"/>
    <w:rsid w:val="003E063C"/>
    <w:rsid w:val="003E0B62"/>
    <w:rsid w:val="003E176C"/>
    <w:rsid w:val="003E17AC"/>
    <w:rsid w:val="003E1C3A"/>
    <w:rsid w:val="003E1F9C"/>
    <w:rsid w:val="003E239C"/>
    <w:rsid w:val="003E23C9"/>
    <w:rsid w:val="003E2419"/>
    <w:rsid w:val="003E2583"/>
    <w:rsid w:val="003E2810"/>
    <w:rsid w:val="003E34E5"/>
    <w:rsid w:val="003E3D1C"/>
    <w:rsid w:val="003E44AA"/>
    <w:rsid w:val="003E465F"/>
    <w:rsid w:val="003E475E"/>
    <w:rsid w:val="003E5385"/>
    <w:rsid w:val="003E5EE0"/>
    <w:rsid w:val="003E6734"/>
    <w:rsid w:val="003E6853"/>
    <w:rsid w:val="003E6919"/>
    <w:rsid w:val="003E6EB7"/>
    <w:rsid w:val="003E7081"/>
    <w:rsid w:val="003E74BE"/>
    <w:rsid w:val="003F0346"/>
    <w:rsid w:val="003F0367"/>
    <w:rsid w:val="003F047C"/>
    <w:rsid w:val="003F0892"/>
    <w:rsid w:val="003F0BC0"/>
    <w:rsid w:val="003F0DF8"/>
    <w:rsid w:val="003F1181"/>
    <w:rsid w:val="003F1957"/>
    <w:rsid w:val="003F1ED4"/>
    <w:rsid w:val="003F208B"/>
    <w:rsid w:val="003F25B4"/>
    <w:rsid w:val="003F29C4"/>
    <w:rsid w:val="003F2A90"/>
    <w:rsid w:val="003F3501"/>
    <w:rsid w:val="003F3647"/>
    <w:rsid w:val="003F3A4E"/>
    <w:rsid w:val="003F43AB"/>
    <w:rsid w:val="003F4625"/>
    <w:rsid w:val="003F49B2"/>
    <w:rsid w:val="003F4A7D"/>
    <w:rsid w:val="003F53D8"/>
    <w:rsid w:val="003F57AD"/>
    <w:rsid w:val="003F59D8"/>
    <w:rsid w:val="003F5C5B"/>
    <w:rsid w:val="003F5E56"/>
    <w:rsid w:val="003F5FEC"/>
    <w:rsid w:val="003F6051"/>
    <w:rsid w:val="003F633D"/>
    <w:rsid w:val="003F6842"/>
    <w:rsid w:val="003F6CFB"/>
    <w:rsid w:val="003F70A6"/>
    <w:rsid w:val="003F7340"/>
    <w:rsid w:val="003F7836"/>
    <w:rsid w:val="003F7CA3"/>
    <w:rsid w:val="004000A5"/>
    <w:rsid w:val="00400302"/>
    <w:rsid w:val="004005F2"/>
    <w:rsid w:val="00401046"/>
    <w:rsid w:val="00402016"/>
    <w:rsid w:val="00402172"/>
    <w:rsid w:val="004023A1"/>
    <w:rsid w:val="004029D9"/>
    <w:rsid w:val="00402C46"/>
    <w:rsid w:val="0040317B"/>
    <w:rsid w:val="00403603"/>
    <w:rsid w:val="00404118"/>
    <w:rsid w:val="00404338"/>
    <w:rsid w:val="00404924"/>
    <w:rsid w:val="00404BA9"/>
    <w:rsid w:val="00405348"/>
    <w:rsid w:val="00405616"/>
    <w:rsid w:val="00405877"/>
    <w:rsid w:val="00405C90"/>
    <w:rsid w:val="00405F92"/>
    <w:rsid w:val="004060D3"/>
    <w:rsid w:val="00406643"/>
    <w:rsid w:val="00406AB7"/>
    <w:rsid w:val="00406F92"/>
    <w:rsid w:val="00407D69"/>
    <w:rsid w:val="004100AA"/>
    <w:rsid w:val="004102CF"/>
    <w:rsid w:val="004108E2"/>
    <w:rsid w:val="00410D00"/>
    <w:rsid w:val="00410EAC"/>
    <w:rsid w:val="004110C3"/>
    <w:rsid w:val="00411392"/>
    <w:rsid w:val="004114D1"/>
    <w:rsid w:val="00411C83"/>
    <w:rsid w:val="004123CD"/>
    <w:rsid w:val="00412454"/>
    <w:rsid w:val="004128F0"/>
    <w:rsid w:val="00412A7D"/>
    <w:rsid w:val="00412BD5"/>
    <w:rsid w:val="00412F38"/>
    <w:rsid w:val="004135B4"/>
    <w:rsid w:val="00413958"/>
    <w:rsid w:val="00413CFC"/>
    <w:rsid w:val="004152EF"/>
    <w:rsid w:val="00415912"/>
    <w:rsid w:val="00415ECC"/>
    <w:rsid w:val="00415F41"/>
    <w:rsid w:val="00416259"/>
    <w:rsid w:val="004163DB"/>
    <w:rsid w:val="00416AA3"/>
    <w:rsid w:val="0041757D"/>
    <w:rsid w:val="004176BC"/>
    <w:rsid w:val="00417806"/>
    <w:rsid w:val="00417AE3"/>
    <w:rsid w:val="00417CDD"/>
    <w:rsid w:val="00417DDD"/>
    <w:rsid w:val="004200F8"/>
    <w:rsid w:val="00420119"/>
    <w:rsid w:val="004204D9"/>
    <w:rsid w:val="004209EE"/>
    <w:rsid w:val="00420EF1"/>
    <w:rsid w:val="00420F3C"/>
    <w:rsid w:val="00421044"/>
    <w:rsid w:val="00421578"/>
    <w:rsid w:val="00421DF0"/>
    <w:rsid w:val="00421FF8"/>
    <w:rsid w:val="0042240C"/>
    <w:rsid w:val="00422EBD"/>
    <w:rsid w:val="0042353D"/>
    <w:rsid w:val="004236BF"/>
    <w:rsid w:val="00423B8B"/>
    <w:rsid w:val="00423BFE"/>
    <w:rsid w:val="00423D50"/>
    <w:rsid w:val="00424722"/>
    <w:rsid w:val="004247B0"/>
    <w:rsid w:val="0042517D"/>
    <w:rsid w:val="00425FD1"/>
    <w:rsid w:val="00426204"/>
    <w:rsid w:val="00426C75"/>
    <w:rsid w:val="00426E9A"/>
    <w:rsid w:val="00426EA4"/>
    <w:rsid w:val="00426F33"/>
    <w:rsid w:val="004270B6"/>
    <w:rsid w:val="004271A0"/>
    <w:rsid w:val="004279E4"/>
    <w:rsid w:val="00427DB9"/>
    <w:rsid w:val="0043011E"/>
    <w:rsid w:val="00430230"/>
    <w:rsid w:val="004302D0"/>
    <w:rsid w:val="004317CB"/>
    <w:rsid w:val="00431819"/>
    <w:rsid w:val="0043189E"/>
    <w:rsid w:val="0043194F"/>
    <w:rsid w:val="00432228"/>
    <w:rsid w:val="004328BD"/>
    <w:rsid w:val="00432986"/>
    <w:rsid w:val="00432A79"/>
    <w:rsid w:val="0043302E"/>
    <w:rsid w:val="00433042"/>
    <w:rsid w:val="0043343B"/>
    <w:rsid w:val="00433ADB"/>
    <w:rsid w:val="004340D9"/>
    <w:rsid w:val="004342B9"/>
    <w:rsid w:val="004343B6"/>
    <w:rsid w:val="004344DF"/>
    <w:rsid w:val="00434D1B"/>
    <w:rsid w:val="0043574B"/>
    <w:rsid w:val="004357B6"/>
    <w:rsid w:val="00435EB8"/>
    <w:rsid w:val="00436057"/>
    <w:rsid w:val="00436251"/>
    <w:rsid w:val="004362FC"/>
    <w:rsid w:val="004363D7"/>
    <w:rsid w:val="00436AD6"/>
    <w:rsid w:val="00436EB5"/>
    <w:rsid w:val="0043726F"/>
    <w:rsid w:val="004372FC"/>
    <w:rsid w:val="004373E8"/>
    <w:rsid w:val="00437449"/>
    <w:rsid w:val="0043754B"/>
    <w:rsid w:val="00437A9B"/>
    <w:rsid w:val="00437B34"/>
    <w:rsid w:val="00440145"/>
    <w:rsid w:val="004407EA"/>
    <w:rsid w:val="00440836"/>
    <w:rsid w:val="004409FC"/>
    <w:rsid w:val="00440A2A"/>
    <w:rsid w:val="00440F14"/>
    <w:rsid w:val="004410F5"/>
    <w:rsid w:val="00441C24"/>
    <w:rsid w:val="00441DEA"/>
    <w:rsid w:val="00441DF9"/>
    <w:rsid w:val="004423C6"/>
    <w:rsid w:val="004424D1"/>
    <w:rsid w:val="004427DF"/>
    <w:rsid w:val="00442A92"/>
    <w:rsid w:val="004432FD"/>
    <w:rsid w:val="00443422"/>
    <w:rsid w:val="00443B08"/>
    <w:rsid w:val="00444526"/>
    <w:rsid w:val="00444552"/>
    <w:rsid w:val="0044492A"/>
    <w:rsid w:val="0044519B"/>
    <w:rsid w:val="00445744"/>
    <w:rsid w:val="004457B4"/>
    <w:rsid w:val="004459D6"/>
    <w:rsid w:val="00445FF4"/>
    <w:rsid w:val="00446070"/>
    <w:rsid w:val="0044613C"/>
    <w:rsid w:val="004461A3"/>
    <w:rsid w:val="00446B91"/>
    <w:rsid w:val="00446D3A"/>
    <w:rsid w:val="0044742C"/>
    <w:rsid w:val="00447542"/>
    <w:rsid w:val="004477F1"/>
    <w:rsid w:val="004478ED"/>
    <w:rsid w:val="0044797F"/>
    <w:rsid w:val="004479DE"/>
    <w:rsid w:val="00447C18"/>
    <w:rsid w:val="00447F43"/>
    <w:rsid w:val="00450275"/>
    <w:rsid w:val="004502AF"/>
    <w:rsid w:val="0045037B"/>
    <w:rsid w:val="0045057E"/>
    <w:rsid w:val="004505B9"/>
    <w:rsid w:val="00450F6F"/>
    <w:rsid w:val="00450FFC"/>
    <w:rsid w:val="004512F8"/>
    <w:rsid w:val="004512FE"/>
    <w:rsid w:val="00451625"/>
    <w:rsid w:val="00451746"/>
    <w:rsid w:val="00451DF2"/>
    <w:rsid w:val="0045248A"/>
    <w:rsid w:val="00452799"/>
    <w:rsid w:val="00452C37"/>
    <w:rsid w:val="00452E46"/>
    <w:rsid w:val="00452F70"/>
    <w:rsid w:val="00452FD7"/>
    <w:rsid w:val="00453122"/>
    <w:rsid w:val="00453265"/>
    <w:rsid w:val="00453431"/>
    <w:rsid w:val="004538FD"/>
    <w:rsid w:val="00453971"/>
    <w:rsid w:val="004540B2"/>
    <w:rsid w:val="00454694"/>
    <w:rsid w:val="004549C0"/>
    <w:rsid w:val="004549F4"/>
    <w:rsid w:val="00454A6A"/>
    <w:rsid w:val="00455293"/>
    <w:rsid w:val="004553F6"/>
    <w:rsid w:val="00456286"/>
    <w:rsid w:val="004562C7"/>
    <w:rsid w:val="00456423"/>
    <w:rsid w:val="004567FA"/>
    <w:rsid w:val="00456B32"/>
    <w:rsid w:val="0045737D"/>
    <w:rsid w:val="0045755A"/>
    <w:rsid w:val="00457ABE"/>
    <w:rsid w:val="00460023"/>
    <w:rsid w:val="004600AB"/>
    <w:rsid w:val="004601E4"/>
    <w:rsid w:val="0046049F"/>
    <w:rsid w:val="00460827"/>
    <w:rsid w:val="00460E2E"/>
    <w:rsid w:val="0046188D"/>
    <w:rsid w:val="00461B5B"/>
    <w:rsid w:val="004623AB"/>
    <w:rsid w:val="0046243C"/>
    <w:rsid w:val="00462A83"/>
    <w:rsid w:val="00462DFE"/>
    <w:rsid w:val="00463881"/>
    <w:rsid w:val="00463FA1"/>
    <w:rsid w:val="00463FC3"/>
    <w:rsid w:val="00464063"/>
    <w:rsid w:val="004648CB"/>
    <w:rsid w:val="00464AC0"/>
    <w:rsid w:val="00464C7F"/>
    <w:rsid w:val="004653CE"/>
    <w:rsid w:val="0046557C"/>
    <w:rsid w:val="00465812"/>
    <w:rsid w:val="00465CD0"/>
    <w:rsid w:val="004664FC"/>
    <w:rsid w:val="004665E0"/>
    <w:rsid w:val="00466841"/>
    <w:rsid w:val="004669E4"/>
    <w:rsid w:val="00466EE9"/>
    <w:rsid w:val="00466EFD"/>
    <w:rsid w:val="00467459"/>
    <w:rsid w:val="00467478"/>
    <w:rsid w:val="00467639"/>
    <w:rsid w:val="0047020F"/>
    <w:rsid w:val="00470AAA"/>
    <w:rsid w:val="00470D71"/>
    <w:rsid w:val="00470EDC"/>
    <w:rsid w:val="0047148B"/>
    <w:rsid w:val="00471836"/>
    <w:rsid w:val="004719CB"/>
    <w:rsid w:val="00471B19"/>
    <w:rsid w:val="00471BD0"/>
    <w:rsid w:val="00472A6C"/>
    <w:rsid w:val="00472D36"/>
    <w:rsid w:val="00473A5B"/>
    <w:rsid w:val="00473CFF"/>
    <w:rsid w:val="00473D60"/>
    <w:rsid w:val="00473EB5"/>
    <w:rsid w:val="00473EF7"/>
    <w:rsid w:val="0047440F"/>
    <w:rsid w:val="004744BC"/>
    <w:rsid w:val="00474AC5"/>
    <w:rsid w:val="00475022"/>
    <w:rsid w:val="004756D0"/>
    <w:rsid w:val="0047607D"/>
    <w:rsid w:val="004763BE"/>
    <w:rsid w:val="0047680E"/>
    <w:rsid w:val="004769C0"/>
    <w:rsid w:val="004769DE"/>
    <w:rsid w:val="00476DB1"/>
    <w:rsid w:val="00476F38"/>
    <w:rsid w:val="004773B3"/>
    <w:rsid w:val="00477F1C"/>
    <w:rsid w:val="004801E0"/>
    <w:rsid w:val="0048067B"/>
    <w:rsid w:val="004818FA"/>
    <w:rsid w:val="00481B30"/>
    <w:rsid w:val="00482363"/>
    <w:rsid w:val="004823A7"/>
    <w:rsid w:val="0048243D"/>
    <w:rsid w:val="0048251B"/>
    <w:rsid w:val="00482A17"/>
    <w:rsid w:val="00483086"/>
    <w:rsid w:val="00483478"/>
    <w:rsid w:val="004834CA"/>
    <w:rsid w:val="00483B9C"/>
    <w:rsid w:val="00483E3D"/>
    <w:rsid w:val="004844BC"/>
    <w:rsid w:val="0048461D"/>
    <w:rsid w:val="004848D4"/>
    <w:rsid w:val="00484965"/>
    <w:rsid w:val="00485157"/>
    <w:rsid w:val="004856F1"/>
    <w:rsid w:val="00485A59"/>
    <w:rsid w:val="00486199"/>
    <w:rsid w:val="004862D7"/>
    <w:rsid w:val="00486D3D"/>
    <w:rsid w:val="00486EB6"/>
    <w:rsid w:val="00486F5B"/>
    <w:rsid w:val="004872DB"/>
    <w:rsid w:val="00487A93"/>
    <w:rsid w:val="00487B8F"/>
    <w:rsid w:val="00487CEE"/>
    <w:rsid w:val="00490050"/>
    <w:rsid w:val="004906B2"/>
    <w:rsid w:val="00491190"/>
    <w:rsid w:val="00491305"/>
    <w:rsid w:val="00491487"/>
    <w:rsid w:val="00491504"/>
    <w:rsid w:val="00491947"/>
    <w:rsid w:val="00491C3B"/>
    <w:rsid w:val="00492109"/>
    <w:rsid w:val="0049219F"/>
    <w:rsid w:val="00492211"/>
    <w:rsid w:val="00492481"/>
    <w:rsid w:val="00492813"/>
    <w:rsid w:val="00492A56"/>
    <w:rsid w:val="00493299"/>
    <w:rsid w:val="0049345F"/>
    <w:rsid w:val="004934BC"/>
    <w:rsid w:val="004935C5"/>
    <w:rsid w:val="004937C5"/>
    <w:rsid w:val="004938A6"/>
    <w:rsid w:val="004939F0"/>
    <w:rsid w:val="00493C02"/>
    <w:rsid w:val="0049452C"/>
    <w:rsid w:val="00494BCA"/>
    <w:rsid w:val="00494CB8"/>
    <w:rsid w:val="00494EDF"/>
    <w:rsid w:val="004968D1"/>
    <w:rsid w:val="0049690D"/>
    <w:rsid w:val="00496AEE"/>
    <w:rsid w:val="00496EBB"/>
    <w:rsid w:val="00496ED2"/>
    <w:rsid w:val="0049774F"/>
    <w:rsid w:val="004A04BE"/>
    <w:rsid w:val="004A0A76"/>
    <w:rsid w:val="004A0C41"/>
    <w:rsid w:val="004A0D38"/>
    <w:rsid w:val="004A0F03"/>
    <w:rsid w:val="004A0FBA"/>
    <w:rsid w:val="004A10FF"/>
    <w:rsid w:val="004A1283"/>
    <w:rsid w:val="004A1336"/>
    <w:rsid w:val="004A1EBD"/>
    <w:rsid w:val="004A257F"/>
    <w:rsid w:val="004A27E9"/>
    <w:rsid w:val="004A29EF"/>
    <w:rsid w:val="004A2A8B"/>
    <w:rsid w:val="004A2CD3"/>
    <w:rsid w:val="004A326B"/>
    <w:rsid w:val="004A33E5"/>
    <w:rsid w:val="004A3A85"/>
    <w:rsid w:val="004A46AA"/>
    <w:rsid w:val="004A49C9"/>
    <w:rsid w:val="004A4A02"/>
    <w:rsid w:val="004A4F87"/>
    <w:rsid w:val="004A50EB"/>
    <w:rsid w:val="004A51AF"/>
    <w:rsid w:val="004A5472"/>
    <w:rsid w:val="004A57BD"/>
    <w:rsid w:val="004A5814"/>
    <w:rsid w:val="004A5A21"/>
    <w:rsid w:val="004A5CCB"/>
    <w:rsid w:val="004A5F88"/>
    <w:rsid w:val="004A6F1A"/>
    <w:rsid w:val="004A7029"/>
    <w:rsid w:val="004A7813"/>
    <w:rsid w:val="004A7A0E"/>
    <w:rsid w:val="004A7BE3"/>
    <w:rsid w:val="004A7FE3"/>
    <w:rsid w:val="004B0DCD"/>
    <w:rsid w:val="004B1018"/>
    <w:rsid w:val="004B1167"/>
    <w:rsid w:val="004B14A9"/>
    <w:rsid w:val="004B14D8"/>
    <w:rsid w:val="004B163E"/>
    <w:rsid w:val="004B1BB1"/>
    <w:rsid w:val="004B1FD9"/>
    <w:rsid w:val="004B31D0"/>
    <w:rsid w:val="004B3624"/>
    <w:rsid w:val="004B37A6"/>
    <w:rsid w:val="004B3A29"/>
    <w:rsid w:val="004B3D83"/>
    <w:rsid w:val="004B43AD"/>
    <w:rsid w:val="004B4440"/>
    <w:rsid w:val="004B4542"/>
    <w:rsid w:val="004B4589"/>
    <w:rsid w:val="004B46A3"/>
    <w:rsid w:val="004B4EC4"/>
    <w:rsid w:val="004B5358"/>
    <w:rsid w:val="004B57E4"/>
    <w:rsid w:val="004B5AA9"/>
    <w:rsid w:val="004B5B63"/>
    <w:rsid w:val="004B5FB4"/>
    <w:rsid w:val="004B5FEA"/>
    <w:rsid w:val="004B6405"/>
    <w:rsid w:val="004B6C59"/>
    <w:rsid w:val="004B6CDA"/>
    <w:rsid w:val="004B7291"/>
    <w:rsid w:val="004B7F40"/>
    <w:rsid w:val="004C0004"/>
    <w:rsid w:val="004C05F1"/>
    <w:rsid w:val="004C0B56"/>
    <w:rsid w:val="004C0BF4"/>
    <w:rsid w:val="004C0E47"/>
    <w:rsid w:val="004C196A"/>
    <w:rsid w:val="004C1C31"/>
    <w:rsid w:val="004C1F11"/>
    <w:rsid w:val="004C20B9"/>
    <w:rsid w:val="004C20CC"/>
    <w:rsid w:val="004C2AB1"/>
    <w:rsid w:val="004C2CAD"/>
    <w:rsid w:val="004C32C1"/>
    <w:rsid w:val="004C3562"/>
    <w:rsid w:val="004C3E44"/>
    <w:rsid w:val="004C4849"/>
    <w:rsid w:val="004C49D4"/>
    <w:rsid w:val="004C5464"/>
    <w:rsid w:val="004C5C01"/>
    <w:rsid w:val="004C5E31"/>
    <w:rsid w:val="004C650C"/>
    <w:rsid w:val="004C6646"/>
    <w:rsid w:val="004C6759"/>
    <w:rsid w:val="004C6C3E"/>
    <w:rsid w:val="004C6DC0"/>
    <w:rsid w:val="004C6F6E"/>
    <w:rsid w:val="004C730C"/>
    <w:rsid w:val="004C7AE8"/>
    <w:rsid w:val="004C7D09"/>
    <w:rsid w:val="004D0652"/>
    <w:rsid w:val="004D07E0"/>
    <w:rsid w:val="004D0A59"/>
    <w:rsid w:val="004D0C14"/>
    <w:rsid w:val="004D0E53"/>
    <w:rsid w:val="004D14E9"/>
    <w:rsid w:val="004D16C2"/>
    <w:rsid w:val="004D17E9"/>
    <w:rsid w:val="004D2129"/>
    <w:rsid w:val="004D2BA9"/>
    <w:rsid w:val="004D2DE2"/>
    <w:rsid w:val="004D2E5E"/>
    <w:rsid w:val="004D3063"/>
    <w:rsid w:val="004D32F7"/>
    <w:rsid w:val="004D374C"/>
    <w:rsid w:val="004D39D8"/>
    <w:rsid w:val="004D4109"/>
    <w:rsid w:val="004D4BC1"/>
    <w:rsid w:val="004D52B5"/>
    <w:rsid w:val="004D5404"/>
    <w:rsid w:val="004D57B2"/>
    <w:rsid w:val="004D582C"/>
    <w:rsid w:val="004D5A3C"/>
    <w:rsid w:val="004D604A"/>
    <w:rsid w:val="004D62F6"/>
    <w:rsid w:val="004D6477"/>
    <w:rsid w:val="004D68C0"/>
    <w:rsid w:val="004D6A10"/>
    <w:rsid w:val="004D6D15"/>
    <w:rsid w:val="004D6DC3"/>
    <w:rsid w:val="004D702F"/>
    <w:rsid w:val="004D75D1"/>
    <w:rsid w:val="004D775E"/>
    <w:rsid w:val="004D7832"/>
    <w:rsid w:val="004D78C1"/>
    <w:rsid w:val="004D7BA4"/>
    <w:rsid w:val="004E0F93"/>
    <w:rsid w:val="004E1095"/>
    <w:rsid w:val="004E1220"/>
    <w:rsid w:val="004E1CD9"/>
    <w:rsid w:val="004E28B3"/>
    <w:rsid w:val="004E2C6E"/>
    <w:rsid w:val="004E2E04"/>
    <w:rsid w:val="004E2E80"/>
    <w:rsid w:val="004E36FC"/>
    <w:rsid w:val="004E399F"/>
    <w:rsid w:val="004E3E8A"/>
    <w:rsid w:val="004E3FFF"/>
    <w:rsid w:val="004E471C"/>
    <w:rsid w:val="004E4740"/>
    <w:rsid w:val="004E4989"/>
    <w:rsid w:val="004E4E20"/>
    <w:rsid w:val="004E5188"/>
    <w:rsid w:val="004E5554"/>
    <w:rsid w:val="004E571D"/>
    <w:rsid w:val="004E5B01"/>
    <w:rsid w:val="004E651F"/>
    <w:rsid w:val="004E7225"/>
    <w:rsid w:val="004E76B8"/>
    <w:rsid w:val="004E7E24"/>
    <w:rsid w:val="004F03FB"/>
    <w:rsid w:val="004F0602"/>
    <w:rsid w:val="004F0D19"/>
    <w:rsid w:val="004F1323"/>
    <w:rsid w:val="004F1B44"/>
    <w:rsid w:val="004F1B90"/>
    <w:rsid w:val="004F1C00"/>
    <w:rsid w:val="004F1C0A"/>
    <w:rsid w:val="004F1C56"/>
    <w:rsid w:val="004F2136"/>
    <w:rsid w:val="004F223B"/>
    <w:rsid w:val="004F2381"/>
    <w:rsid w:val="004F23E1"/>
    <w:rsid w:val="004F26D5"/>
    <w:rsid w:val="004F2B08"/>
    <w:rsid w:val="004F2E55"/>
    <w:rsid w:val="004F3774"/>
    <w:rsid w:val="004F3A6D"/>
    <w:rsid w:val="004F3C76"/>
    <w:rsid w:val="004F5024"/>
    <w:rsid w:val="004F50D2"/>
    <w:rsid w:val="004F5BEB"/>
    <w:rsid w:val="004F5C92"/>
    <w:rsid w:val="004F614D"/>
    <w:rsid w:val="004F63EC"/>
    <w:rsid w:val="004F6480"/>
    <w:rsid w:val="004F6569"/>
    <w:rsid w:val="004F661C"/>
    <w:rsid w:val="004F6850"/>
    <w:rsid w:val="004F6D0B"/>
    <w:rsid w:val="004F74F2"/>
    <w:rsid w:val="004F7930"/>
    <w:rsid w:val="004F7A86"/>
    <w:rsid w:val="00500560"/>
    <w:rsid w:val="005007FE"/>
    <w:rsid w:val="005010BC"/>
    <w:rsid w:val="0050118A"/>
    <w:rsid w:val="00501526"/>
    <w:rsid w:val="0050154E"/>
    <w:rsid w:val="00501687"/>
    <w:rsid w:val="005017DD"/>
    <w:rsid w:val="00501B20"/>
    <w:rsid w:val="00501D2B"/>
    <w:rsid w:val="005020DA"/>
    <w:rsid w:val="0050239A"/>
    <w:rsid w:val="00502460"/>
    <w:rsid w:val="00502D8D"/>
    <w:rsid w:val="00502EB4"/>
    <w:rsid w:val="00502FDE"/>
    <w:rsid w:val="0050321A"/>
    <w:rsid w:val="00503616"/>
    <w:rsid w:val="00503E7C"/>
    <w:rsid w:val="00503FCB"/>
    <w:rsid w:val="005041E0"/>
    <w:rsid w:val="00504298"/>
    <w:rsid w:val="005043B8"/>
    <w:rsid w:val="00504D01"/>
    <w:rsid w:val="00504FB9"/>
    <w:rsid w:val="005050E7"/>
    <w:rsid w:val="00505205"/>
    <w:rsid w:val="0050611F"/>
    <w:rsid w:val="0050706F"/>
    <w:rsid w:val="0050751D"/>
    <w:rsid w:val="00507573"/>
    <w:rsid w:val="005076D8"/>
    <w:rsid w:val="005079EF"/>
    <w:rsid w:val="00507CD6"/>
    <w:rsid w:val="00507F18"/>
    <w:rsid w:val="00507F53"/>
    <w:rsid w:val="005103B7"/>
    <w:rsid w:val="005105A5"/>
    <w:rsid w:val="005105EB"/>
    <w:rsid w:val="00510744"/>
    <w:rsid w:val="00510CD5"/>
    <w:rsid w:val="0051109F"/>
    <w:rsid w:val="00511457"/>
    <w:rsid w:val="005114D9"/>
    <w:rsid w:val="005115A9"/>
    <w:rsid w:val="00511750"/>
    <w:rsid w:val="00511BD1"/>
    <w:rsid w:val="00511FFD"/>
    <w:rsid w:val="00512071"/>
    <w:rsid w:val="0051256E"/>
    <w:rsid w:val="00512D82"/>
    <w:rsid w:val="0051346A"/>
    <w:rsid w:val="005138B4"/>
    <w:rsid w:val="00513A83"/>
    <w:rsid w:val="00513CBA"/>
    <w:rsid w:val="005146E1"/>
    <w:rsid w:val="005152F2"/>
    <w:rsid w:val="00515A30"/>
    <w:rsid w:val="005174EF"/>
    <w:rsid w:val="0051775D"/>
    <w:rsid w:val="00517C98"/>
    <w:rsid w:val="00517F8D"/>
    <w:rsid w:val="005200B0"/>
    <w:rsid w:val="005204E9"/>
    <w:rsid w:val="005205A8"/>
    <w:rsid w:val="005207C8"/>
    <w:rsid w:val="00520A2E"/>
    <w:rsid w:val="00520C0F"/>
    <w:rsid w:val="00520D5A"/>
    <w:rsid w:val="00520D6E"/>
    <w:rsid w:val="00520E0F"/>
    <w:rsid w:val="00520E3E"/>
    <w:rsid w:val="005220F6"/>
    <w:rsid w:val="00522310"/>
    <w:rsid w:val="00522A6F"/>
    <w:rsid w:val="00522DA4"/>
    <w:rsid w:val="005231CC"/>
    <w:rsid w:val="0052342E"/>
    <w:rsid w:val="00523696"/>
    <w:rsid w:val="005236A7"/>
    <w:rsid w:val="0052373D"/>
    <w:rsid w:val="00523A80"/>
    <w:rsid w:val="005240EA"/>
    <w:rsid w:val="005244B7"/>
    <w:rsid w:val="00524D01"/>
    <w:rsid w:val="00524DE2"/>
    <w:rsid w:val="00524E94"/>
    <w:rsid w:val="005258A8"/>
    <w:rsid w:val="00525BFB"/>
    <w:rsid w:val="00525C94"/>
    <w:rsid w:val="00525D70"/>
    <w:rsid w:val="0052608C"/>
    <w:rsid w:val="00526915"/>
    <w:rsid w:val="00526A71"/>
    <w:rsid w:val="00527048"/>
    <w:rsid w:val="005275C3"/>
    <w:rsid w:val="005277B6"/>
    <w:rsid w:val="00527F93"/>
    <w:rsid w:val="00530128"/>
    <w:rsid w:val="00530311"/>
    <w:rsid w:val="00530ACE"/>
    <w:rsid w:val="005313CF"/>
    <w:rsid w:val="005317B7"/>
    <w:rsid w:val="00531862"/>
    <w:rsid w:val="00531C31"/>
    <w:rsid w:val="0053220D"/>
    <w:rsid w:val="005322D7"/>
    <w:rsid w:val="005327A7"/>
    <w:rsid w:val="005327EF"/>
    <w:rsid w:val="00532A57"/>
    <w:rsid w:val="00532B0E"/>
    <w:rsid w:val="00532CF3"/>
    <w:rsid w:val="00532E02"/>
    <w:rsid w:val="005332DA"/>
    <w:rsid w:val="0053408C"/>
    <w:rsid w:val="005341E0"/>
    <w:rsid w:val="00534618"/>
    <w:rsid w:val="0053470E"/>
    <w:rsid w:val="00534BBE"/>
    <w:rsid w:val="00534C47"/>
    <w:rsid w:val="005351C9"/>
    <w:rsid w:val="005351FF"/>
    <w:rsid w:val="005354A7"/>
    <w:rsid w:val="00535BB4"/>
    <w:rsid w:val="005362E6"/>
    <w:rsid w:val="0053634A"/>
    <w:rsid w:val="00536AAE"/>
    <w:rsid w:val="00536C8A"/>
    <w:rsid w:val="0053721F"/>
    <w:rsid w:val="005373A7"/>
    <w:rsid w:val="005377B9"/>
    <w:rsid w:val="00537950"/>
    <w:rsid w:val="00537C96"/>
    <w:rsid w:val="00537D43"/>
    <w:rsid w:val="005403B3"/>
    <w:rsid w:val="005406B9"/>
    <w:rsid w:val="00540B40"/>
    <w:rsid w:val="00540CB5"/>
    <w:rsid w:val="00541725"/>
    <w:rsid w:val="00541C55"/>
    <w:rsid w:val="00541D9C"/>
    <w:rsid w:val="00541E1E"/>
    <w:rsid w:val="00541E52"/>
    <w:rsid w:val="00542222"/>
    <w:rsid w:val="00542425"/>
    <w:rsid w:val="005428BF"/>
    <w:rsid w:val="00542907"/>
    <w:rsid w:val="00542B35"/>
    <w:rsid w:val="00542D12"/>
    <w:rsid w:val="00542E63"/>
    <w:rsid w:val="00542E86"/>
    <w:rsid w:val="005435FB"/>
    <w:rsid w:val="00543907"/>
    <w:rsid w:val="00543AE4"/>
    <w:rsid w:val="00543FD2"/>
    <w:rsid w:val="0054401F"/>
    <w:rsid w:val="0054429D"/>
    <w:rsid w:val="00544BC7"/>
    <w:rsid w:val="00544F2B"/>
    <w:rsid w:val="0054516C"/>
    <w:rsid w:val="005454EC"/>
    <w:rsid w:val="0054557E"/>
    <w:rsid w:val="00545815"/>
    <w:rsid w:val="00545826"/>
    <w:rsid w:val="00545A0C"/>
    <w:rsid w:val="00545A23"/>
    <w:rsid w:val="005467F0"/>
    <w:rsid w:val="005469F9"/>
    <w:rsid w:val="00546D2F"/>
    <w:rsid w:val="00546ECE"/>
    <w:rsid w:val="005479E9"/>
    <w:rsid w:val="005501DC"/>
    <w:rsid w:val="0055022E"/>
    <w:rsid w:val="005504AB"/>
    <w:rsid w:val="0055051B"/>
    <w:rsid w:val="00550AC4"/>
    <w:rsid w:val="00551002"/>
    <w:rsid w:val="00551568"/>
    <w:rsid w:val="00551F01"/>
    <w:rsid w:val="00552AB8"/>
    <w:rsid w:val="005534F3"/>
    <w:rsid w:val="00553502"/>
    <w:rsid w:val="00553DD7"/>
    <w:rsid w:val="00553ECD"/>
    <w:rsid w:val="005548DD"/>
    <w:rsid w:val="00554953"/>
    <w:rsid w:val="00554B93"/>
    <w:rsid w:val="00554BAB"/>
    <w:rsid w:val="00555548"/>
    <w:rsid w:val="005555AF"/>
    <w:rsid w:val="0055569F"/>
    <w:rsid w:val="005556BF"/>
    <w:rsid w:val="00556293"/>
    <w:rsid w:val="005563C4"/>
    <w:rsid w:val="005565FD"/>
    <w:rsid w:val="0055669C"/>
    <w:rsid w:val="00556938"/>
    <w:rsid w:val="00556B45"/>
    <w:rsid w:val="00556C7D"/>
    <w:rsid w:val="00557243"/>
    <w:rsid w:val="005602C8"/>
    <w:rsid w:val="005608A1"/>
    <w:rsid w:val="005609EF"/>
    <w:rsid w:val="005612AA"/>
    <w:rsid w:val="005612C2"/>
    <w:rsid w:val="005618F2"/>
    <w:rsid w:val="00561A78"/>
    <w:rsid w:val="00562297"/>
    <w:rsid w:val="0056233B"/>
    <w:rsid w:val="00562D4E"/>
    <w:rsid w:val="00562E56"/>
    <w:rsid w:val="00562F2C"/>
    <w:rsid w:val="005631D8"/>
    <w:rsid w:val="00563A0E"/>
    <w:rsid w:val="0056425D"/>
    <w:rsid w:val="0056438B"/>
    <w:rsid w:val="00564885"/>
    <w:rsid w:val="00564A38"/>
    <w:rsid w:val="00564E51"/>
    <w:rsid w:val="00565C4B"/>
    <w:rsid w:val="00566433"/>
    <w:rsid w:val="00566AC0"/>
    <w:rsid w:val="00566C96"/>
    <w:rsid w:val="00566F7C"/>
    <w:rsid w:val="0056723B"/>
    <w:rsid w:val="005672C5"/>
    <w:rsid w:val="005675AD"/>
    <w:rsid w:val="005677D4"/>
    <w:rsid w:val="005678DC"/>
    <w:rsid w:val="005701C1"/>
    <w:rsid w:val="005705D3"/>
    <w:rsid w:val="00570B4B"/>
    <w:rsid w:val="00570DFB"/>
    <w:rsid w:val="005710AF"/>
    <w:rsid w:val="005714D7"/>
    <w:rsid w:val="00572518"/>
    <w:rsid w:val="0057266C"/>
    <w:rsid w:val="00572F95"/>
    <w:rsid w:val="005737E8"/>
    <w:rsid w:val="00573F31"/>
    <w:rsid w:val="0057482B"/>
    <w:rsid w:val="00574B37"/>
    <w:rsid w:val="00574F17"/>
    <w:rsid w:val="00575125"/>
    <w:rsid w:val="00575312"/>
    <w:rsid w:val="00575676"/>
    <w:rsid w:val="005759D5"/>
    <w:rsid w:val="00575A46"/>
    <w:rsid w:val="00575FAA"/>
    <w:rsid w:val="00576901"/>
    <w:rsid w:val="005769E2"/>
    <w:rsid w:val="00576E93"/>
    <w:rsid w:val="00576F37"/>
    <w:rsid w:val="00577A48"/>
    <w:rsid w:val="00577B74"/>
    <w:rsid w:val="0058024D"/>
    <w:rsid w:val="005804C6"/>
    <w:rsid w:val="00580717"/>
    <w:rsid w:val="00580E9D"/>
    <w:rsid w:val="005812C8"/>
    <w:rsid w:val="0058280E"/>
    <w:rsid w:val="00582980"/>
    <w:rsid w:val="00582D9A"/>
    <w:rsid w:val="00582DFC"/>
    <w:rsid w:val="0058318B"/>
    <w:rsid w:val="00583796"/>
    <w:rsid w:val="005838D4"/>
    <w:rsid w:val="00583F7C"/>
    <w:rsid w:val="00584600"/>
    <w:rsid w:val="00584790"/>
    <w:rsid w:val="005849B9"/>
    <w:rsid w:val="00584F21"/>
    <w:rsid w:val="00584F40"/>
    <w:rsid w:val="005855B6"/>
    <w:rsid w:val="005859FC"/>
    <w:rsid w:val="00585CB2"/>
    <w:rsid w:val="00585CE2"/>
    <w:rsid w:val="00585F3D"/>
    <w:rsid w:val="00586244"/>
    <w:rsid w:val="005868D0"/>
    <w:rsid w:val="005869C8"/>
    <w:rsid w:val="00587136"/>
    <w:rsid w:val="0058759E"/>
    <w:rsid w:val="00587FBF"/>
    <w:rsid w:val="0059011E"/>
    <w:rsid w:val="00590404"/>
    <w:rsid w:val="005904BC"/>
    <w:rsid w:val="00590576"/>
    <w:rsid w:val="00590B22"/>
    <w:rsid w:val="00590C98"/>
    <w:rsid w:val="00591BBC"/>
    <w:rsid w:val="005926E2"/>
    <w:rsid w:val="0059289A"/>
    <w:rsid w:val="00592911"/>
    <w:rsid w:val="00592BCD"/>
    <w:rsid w:val="005931C7"/>
    <w:rsid w:val="00593351"/>
    <w:rsid w:val="00593AFE"/>
    <w:rsid w:val="00593B5A"/>
    <w:rsid w:val="00593C98"/>
    <w:rsid w:val="00594488"/>
    <w:rsid w:val="00594B5A"/>
    <w:rsid w:val="00594D5C"/>
    <w:rsid w:val="00595669"/>
    <w:rsid w:val="00595811"/>
    <w:rsid w:val="00595993"/>
    <w:rsid w:val="00595B74"/>
    <w:rsid w:val="00596CED"/>
    <w:rsid w:val="00597A3D"/>
    <w:rsid w:val="00597A93"/>
    <w:rsid w:val="00597DC2"/>
    <w:rsid w:val="00597DDD"/>
    <w:rsid w:val="005A0272"/>
    <w:rsid w:val="005A08BA"/>
    <w:rsid w:val="005A0A09"/>
    <w:rsid w:val="005A1A9E"/>
    <w:rsid w:val="005A1CEF"/>
    <w:rsid w:val="005A1D39"/>
    <w:rsid w:val="005A2210"/>
    <w:rsid w:val="005A24B7"/>
    <w:rsid w:val="005A2B39"/>
    <w:rsid w:val="005A30D2"/>
    <w:rsid w:val="005A3338"/>
    <w:rsid w:val="005A3484"/>
    <w:rsid w:val="005A37EF"/>
    <w:rsid w:val="005A3898"/>
    <w:rsid w:val="005A3F0E"/>
    <w:rsid w:val="005A43E5"/>
    <w:rsid w:val="005A4AB2"/>
    <w:rsid w:val="005A52F0"/>
    <w:rsid w:val="005A540F"/>
    <w:rsid w:val="005A58E6"/>
    <w:rsid w:val="005A59E9"/>
    <w:rsid w:val="005A5EB5"/>
    <w:rsid w:val="005A61A6"/>
    <w:rsid w:val="005A694E"/>
    <w:rsid w:val="005A6A02"/>
    <w:rsid w:val="005A6C81"/>
    <w:rsid w:val="005A6EF9"/>
    <w:rsid w:val="005A76CE"/>
    <w:rsid w:val="005A7D6C"/>
    <w:rsid w:val="005B0487"/>
    <w:rsid w:val="005B12D5"/>
    <w:rsid w:val="005B1C3F"/>
    <w:rsid w:val="005B1F42"/>
    <w:rsid w:val="005B223F"/>
    <w:rsid w:val="005B2671"/>
    <w:rsid w:val="005B2B03"/>
    <w:rsid w:val="005B2E4E"/>
    <w:rsid w:val="005B2F50"/>
    <w:rsid w:val="005B2FAB"/>
    <w:rsid w:val="005B3147"/>
    <w:rsid w:val="005B3915"/>
    <w:rsid w:val="005B3C72"/>
    <w:rsid w:val="005B43C1"/>
    <w:rsid w:val="005B4C51"/>
    <w:rsid w:val="005B5137"/>
    <w:rsid w:val="005B5509"/>
    <w:rsid w:val="005B5714"/>
    <w:rsid w:val="005B59D6"/>
    <w:rsid w:val="005B616F"/>
    <w:rsid w:val="005B653D"/>
    <w:rsid w:val="005B6C81"/>
    <w:rsid w:val="005B6F56"/>
    <w:rsid w:val="005B7288"/>
    <w:rsid w:val="005B73C5"/>
    <w:rsid w:val="005B77E6"/>
    <w:rsid w:val="005B7A35"/>
    <w:rsid w:val="005B7A92"/>
    <w:rsid w:val="005B7C92"/>
    <w:rsid w:val="005B7DC3"/>
    <w:rsid w:val="005C00BB"/>
    <w:rsid w:val="005C02F7"/>
    <w:rsid w:val="005C0309"/>
    <w:rsid w:val="005C08E1"/>
    <w:rsid w:val="005C0FF5"/>
    <w:rsid w:val="005C1214"/>
    <w:rsid w:val="005C1405"/>
    <w:rsid w:val="005C16A9"/>
    <w:rsid w:val="005C18A4"/>
    <w:rsid w:val="005C19B4"/>
    <w:rsid w:val="005C19B8"/>
    <w:rsid w:val="005C1DA4"/>
    <w:rsid w:val="005C1E1D"/>
    <w:rsid w:val="005C2083"/>
    <w:rsid w:val="005C2E69"/>
    <w:rsid w:val="005C32B6"/>
    <w:rsid w:val="005C34AC"/>
    <w:rsid w:val="005C3A37"/>
    <w:rsid w:val="005C3C81"/>
    <w:rsid w:val="005C4134"/>
    <w:rsid w:val="005C422E"/>
    <w:rsid w:val="005C4575"/>
    <w:rsid w:val="005C48A4"/>
    <w:rsid w:val="005C4A70"/>
    <w:rsid w:val="005C4D8E"/>
    <w:rsid w:val="005C5421"/>
    <w:rsid w:val="005C5543"/>
    <w:rsid w:val="005C57CF"/>
    <w:rsid w:val="005C5BAC"/>
    <w:rsid w:val="005C5FD2"/>
    <w:rsid w:val="005C6412"/>
    <w:rsid w:val="005C6437"/>
    <w:rsid w:val="005C66ED"/>
    <w:rsid w:val="005C6ED3"/>
    <w:rsid w:val="005C6F39"/>
    <w:rsid w:val="005C7420"/>
    <w:rsid w:val="005C743C"/>
    <w:rsid w:val="005C791C"/>
    <w:rsid w:val="005D00A1"/>
    <w:rsid w:val="005D0136"/>
    <w:rsid w:val="005D06FE"/>
    <w:rsid w:val="005D07D3"/>
    <w:rsid w:val="005D08EA"/>
    <w:rsid w:val="005D125F"/>
    <w:rsid w:val="005D1566"/>
    <w:rsid w:val="005D1876"/>
    <w:rsid w:val="005D1C4E"/>
    <w:rsid w:val="005D1C55"/>
    <w:rsid w:val="005D1DDD"/>
    <w:rsid w:val="005D2990"/>
    <w:rsid w:val="005D2BC8"/>
    <w:rsid w:val="005D2BF6"/>
    <w:rsid w:val="005D385C"/>
    <w:rsid w:val="005D3AFF"/>
    <w:rsid w:val="005D3E74"/>
    <w:rsid w:val="005D4933"/>
    <w:rsid w:val="005D53A0"/>
    <w:rsid w:val="005D5444"/>
    <w:rsid w:val="005D56E1"/>
    <w:rsid w:val="005D5DC8"/>
    <w:rsid w:val="005D5E9C"/>
    <w:rsid w:val="005D5EE7"/>
    <w:rsid w:val="005D5FE2"/>
    <w:rsid w:val="005D62FD"/>
    <w:rsid w:val="005D69DC"/>
    <w:rsid w:val="005D6A01"/>
    <w:rsid w:val="005D71C2"/>
    <w:rsid w:val="005D7D04"/>
    <w:rsid w:val="005D7F11"/>
    <w:rsid w:val="005E00BF"/>
    <w:rsid w:val="005E0209"/>
    <w:rsid w:val="005E0595"/>
    <w:rsid w:val="005E083E"/>
    <w:rsid w:val="005E0BC4"/>
    <w:rsid w:val="005E0D98"/>
    <w:rsid w:val="005E1343"/>
    <w:rsid w:val="005E1752"/>
    <w:rsid w:val="005E18BF"/>
    <w:rsid w:val="005E1A06"/>
    <w:rsid w:val="005E2AFA"/>
    <w:rsid w:val="005E2EE6"/>
    <w:rsid w:val="005E318B"/>
    <w:rsid w:val="005E31E2"/>
    <w:rsid w:val="005E3B3C"/>
    <w:rsid w:val="005E3C99"/>
    <w:rsid w:val="005E4073"/>
    <w:rsid w:val="005E4144"/>
    <w:rsid w:val="005E4798"/>
    <w:rsid w:val="005E47EA"/>
    <w:rsid w:val="005E4A4D"/>
    <w:rsid w:val="005E5790"/>
    <w:rsid w:val="005E5AE9"/>
    <w:rsid w:val="005E5B07"/>
    <w:rsid w:val="005E5E2F"/>
    <w:rsid w:val="005E5E98"/>
    <w:rsid w:val="005E6C62"/>
    <w:rsid w:val="005E6C71"/>
    <w:rsid w:val="005E6EAE"/>
    <w:rsid w:val="005E7427"/>
    <w:rsid w:val="005E7428"/>
    <w:rsid w:val="005E7B47"/>
    <w:rsid w:val="005F0302"/>
    <w:rsid w:val="005F0336"/>
    <w:rsid w:val="005F084C"/>
    <w:rsid w:val="005F12EF"/>
    <w:rsid w:val="005F1474"/>
    <w:rsid w:val="005F1B54"/>
    <w:rsid w:val="005F1C71"/>
    <w:rsid w:val="005F1F42"/>
    <w:rsid w:val="005F210B"/>
    <w:rsid w:val="005F2BA9"/>
    <w:rsid w:val="005F2BAB"/>
    <w:rsid w:val="005F2D6A"/>
    <w:rsid w:val="005F2F41"/>
    <w:rsid w:val="005F3382"/>
    <w:rsid w:val="005F382C"/>
    <w:rsid w:val="005F3D3A"/>
    <w:rsid w:val="005F4913"/>
    <w:rsid w:val="005F49BF"/>
    <w:rsid w:val="005F4BDE"/>
    <w:rsid w:val="005F4CD5"/>
    <w:rsid w:val="005F5AE5"/>
    <w:rsid w:val="005F5F11"/>
    <w:rsid w:val="005F5FE8"/>
    <w:rsid w:val="005F6059"/>
    <w:rsid w:val="005F6616"/>
    <w:rsid w:val="005F6C78"/>
    <w:rsid w:val="005F7487"/>
    <w:rsid w:val="005F7B26"/>
    <w:rsid w:val="005F7D6E"/>
    <w:rsid w:val="00600839"/>
    <w:rsid w:val="006008DE"/>
    <w:rsid w:val="00600ADD"/>
    <w:rsid w:val="00600D26"/>
    <w:rsid w:val="00601254"/>
    <w:rsid w:val="00601A86"/>
    <w:rsid w:val="00601BCE"/>
    <w:rsid w:val="00602730"/>
    <w:rsid w:val="00602A63"/>
    <w:rsid w:val="00602D26"/>
    <w:rsid w:val="00602FAC"/>
    <w:rsid w:val="00603332"/>
    <w:rsid w:val="00604481"/>
    <w:rsid w:val="006046C9"/>
    <w:rsid w:val="00604890"/>
    <w:rsid w:val="00604970"/>
    <w:rsid w:val="00604A62"/>
    <w:rsid w:val="00604EED"/>
    <w:rsid w:val="00605005"/>
    <w:rsid w:val="006050A2"/>
    <w:rsid w:val="0060549E"/>
    <w:rsid w:val="00605721"/>
    <w:rsid w:val="00605F01"/>
    <w:rsid w:val="00605FA4"/>
    <w:rsid w:val="006062A3"/>
    <w:rsid w:val="00606328"/>
    <w:rsid w:val="006068D2"/>
    <w:rsid w:val="00606A77"/>
    <w:rsid w:val="00606F19"/>
    <w:rsid w:val="00607714"/>
    <w:rsid w:val="00607910"/>
    <w:rsid w:val="00607B78"/>
    <w:rsid w:val="00607D6B"/>
    <w:rsid w:val="00607E9A"/>
    <w:rsid w:val="00611052"/>
    <w:rsid w:val="00611505"/>
    <w:rsid w:val="00611757"/>
    <w:rsid w:val="00611D7D"/>
    <w:rsid w:val="00611E87"/>
    <w:rsid w:val="006123EA"/>
    <w:rsid w:val="0061244E"/>
    <w:rsid w:val="00612866"/>
    <w:rsid w:val="00612907"/>
    <w:rsid w:val="006129CA"/>
    <w:rsid w:val="00612B55"/>
    <w:rsid w:val="00613043"/>
    <w:rsid w:val="00613522"/>
    <w:rsid w:val="00613966"/>
    <w:rsid w:val="00613CD4"/>
    <w:rsid w:val="00613EA1"/>
    <w:rsid w:val="006142D6"/>
    <w:rsid w:val="00614492"/>
    <w:rsid w:val="006147D5"/>
    <w:rsid w:val="00614867"/>
    <w:rsid w:val="006148AF"/>
    <w:rsid w:val="00614D95"/>
    <w:rsid w:val="00615C0A"/>
    <w:rsid w:val="00616886"/>
    <w:rsid w:val="00616E9F"/>
    <w:rsid w:val="006172D1"/>
    <w:rsid w:val="0061754B"/>
    <w:rsid w:val="006177F0"/>
    <w:rsid w:val="00617EF4"/>
    <w:rsid w:val="00620A41"/>
    <w:rsid w:val="00620D4F"/>
    <w:rsid w:val="00620D81"/>
    <w:rsid w:val="00620EA5"/>
    <w:rsid w:val="00620EC0"/>
    <w:rsid w:val="00621110"/>
    <w:rsid w:val="0062156A"/>
    <w:rsid w:val="00622682"/>
    <w:rsid w:val="00622905"/>
    <w:rsid w:val="00622A60"/>
    <w:rsid w:val="00622A8B"/>
    <w:rsid w:val="00622BC9"/>
    <w:rsid w:val="00623224"/>
    <w:rsid w:val="00623533"/>
    <w:rsid w:val="0062354D"/>
    <w:rsid w:val="00623846"/>
    <w:rsid w:val="0062422B"/>
    <w:rsid w:val="006244B7"/>
    <w:rsid w:val="0062467C"/>
    <w:rsid w:val="0062471B"/>
    <w:rsid w:val="006252F3"/>
    <w:rsid w:val="0062578D"/>
    <w:rsid w:val="0062581D"/>
    <w:rsid w:val="006265CE"/>
    <w:rsid w:val="00626735"/>
    <w:rsid w:val="00626E8A"/>
    <w:rsid w:val="0062718F"/>
    <w:rsid w:val="006271A4"/>
    <w:rsid w:val="006272AC"/>
    <w:rsid w:val="0062745F"/>
    <w:rsid w:val="00627A07"/>
    <w:rsid w:val="00627B72"/>
    <w:rsid w:val="00627C20"/>
    <w:rsid w:val="00627EC6"/>
    <w:rsid w:val="00627F4C"/>
    <w:rsid w:val="006308F2"/>
    <w:rsid w:val="00630C84"/>
    <w:rsid w:val="006311E5"/>
    <w:rsid w:val="00631272"/>
    <w:rsid w:val="00631732"/>
    <w:rsid w:val="00631BF8"/>
    <w:rsid w:val="00631C3C"/>
    <w:rsid w:val="00631ECA"/>
    <w:rsid w:val="00632347"/>
    <w:rsid w:val="0063249B"/>
    <w:rsid w:val="006328AE"/>
    <w:rsid w:val="006331B0"/>
    <w:rsid w:val="006335F3"/>
    <w:rsid w:val="00633614"/>
    <w:rsid w:val="00633732"/>
    <w:rsid w:val="00633884"/>
    <w:rsid w:val="00633F3C"/>
    <w:rsid w:val="006343D4"/>
    <w:rsid w:val="00634464"/>
    <w:rsid w:val="00634535"/>
    <w:rsid w:val="00634B9D"/>
    <w:rsid w:val="00635029"/>
    <w:rsid w:val="006350D5"/>
    <w:rsid w:val="006354C6"/>
    <w:rsid w:val="00636424"/>
    <w:rsid w:val="00636E1D"/>
    <w:rsid w:val="006373BE"/>
    <w:rsid w:val="00637673"/>
    <w:rsid w:val="00637734"/>
    <w:rsid w:val="006377E4"/>
    <w:rsid w:val="00637978"/>
    <w:rsid w:val="00640017"/>
    <w:rsid w:val="006401EF"/>
    <w:rsid w:val="00640B3B"/>
    <w:rsid w:val="00640D60"/>
    <w:rsid w:val="00641098"/>
    <w:rsid w:val="006419B5"/>
    <w:rsid w:val="00641FAC"/>
    <w:rsid w:val="00642922"/>
    <w:rsid w:val="00642D25"/>
    <w:rsid w:val="006433B7"/>
    <w:rsid w:val="006438D8"/>
    <w:rsid w:val="006438EB"/>
    <w:rsid w:val="006440D4"/>
    <w:rsid w:val="00644152"/>
    <w:rsid w:val="0064434D"/>
    <w:rsid w:val="00644749"/>
    <w:rsid w:val="006448F2"/>
    <w:rsid w:val="006459C9"/>
    <w:rsid w:val="00646064"/>
    <w:rsid w:val="0064622E"/>
    <w:rsid w:val="00646391"/>
    <w:rsid w:val="006464C5"/>
    <w:rsid w:val="0064696F"/>
    <w:rsid w:val="00646FD2"/>
    <w:rsid w:val="006471F6"/>
    <w:rsid w:val="006473A1"/>
    <w:rsid w:val="00647804"/>
    <w:rsid w:val="0064798D"/>
    <w:rsid w:val="00647CD1"/>
    <w:rsid w:val="00647EAC"/>
    <w:rsid w:val="00650111"/>
    <w:rsid w:val="0065052B"/>
    <w:rsid w:val="00650808"/>
    <w:rsid w:val="006509DF"/>
    <w:rsid w:val="00651314"/>
    <w:rsid w:val="006513E7"/>
    <w:rsid w:val="0065177F"/>
    <w:rsid w:val="00651DDA"/>
    <w:rsid w:val="00651F62"/>
    <w:rsid w:val="006528B1"/>
    <w:rsid w:val="00652949"/>
    <w:rsid w:val="00652E51"/>
    <w:rsid w:val="00653094"/>
    <w:rsid w:val="00653344"/>
    <w:rsid w:val="00653726"/>
    <w:rsid w:val="00653796"/>
    <w:rsid w:val="00653DCD"/>
    <w:rsid w:val="0065427A"/>
    <w:rsid w:val="006554FF"/>
    <w:rsid w:val="006556DF"/>
    <w:rsid w:val="0065583A"/>
    <w:rsid w:val="00655917"/>
    <w:rsid w:val="00656146"/>
    <w:rsid w:val="00656189"/>
    <w:rsid w:val="0065651E"/>
    <w:rsid w:val="006570DC"/>
    <w:rsid w:val="00657232"/>
    <w:rsid w:val="006577F9"/>
    <w:rsid w:val="00657DEC"/>
    <w:rsid w:val="00657E90"/>
    <w:rsid w:val="00660401"/>
    <w:rsid w:val="00660624"/>
    <w:rsid w:val="006607B4"/>
    <w:rsid w:val="006608AF"/>
    <w:rsid w:val="00660A68"/>
    <w:rsid w:val="00660B88"/>
    <w:rsid w:val="00661146"/>
    <w:rsid w:val="00661260"/>
    <w:rsid w:val="0066128F"/>
    <w:rsid w:val="00661D90"/>
    <w:rsid w:val="00661DF1"/>
    <w:rsid w:val="00661ED7"/>
    <w:rsid w:val="00662161"/>
    <w:rsid w:val="006622AA"/>
    <w:rsid w:val="006624DB"/>
    <w:rsid w:val="00662630"/>
    <w:rsid w:val="0066284C"/>
    <w:rsid w:val="0066289F"/>
    <w:rsid w:val="00662DF7"/>
    <w:rsid w:val="00663790"/>
    <w:rsid w:val="00663AAA"/>
    <w:rsid w:val="00664969"/>
    <w:rsid w:val="00664A78"/>
    <w:rsid w:val="00664C7E"/>
    <w:rsid w:val="00664C93"/>
    <w:rsid w:val="00664E71"/>
    <w:rsid w:val="00664F76"/>
    <w:rsid w:val="0066510A"/>
    <w:rsid w:val="0066528D"/>
    <w:rsid w:val="00665482"/>
    <w:rsid w:val="006654C6"/>
    <w:rsid w:val="00665847"/>
    <w:rsid w:val="0066635A"/>
    <w:rsid w:val="006665F9"/>
    <w:rsid w:val="00666764"/>
    <w:rsid w:val="006667BB"/>
    <w:rsid w:val="00666822"/>
    <w:rsid w:val="00666D38"/>
    <w:rsid w:val="006670E7"/>
    <w:rsid w:val="0066723D"/>
    <w:rsid w:val="006673A7"/>
    <w:rsid w:val="00667871"/>
    <w:rsid w:val="006679CC"/>
    <w:rsid w:val="00667D0F"/>
    <w:rsid w:val="00667E06"/>
    <w:rsid w:val="00667F61"/>
    <w:rsid w:val="00670E75"/>
    <w:rsid w:val="00671183"/>
    <w:rsid w:val="0067124D"/>
    <w:rsid w:val="00671A1C"/>
    <w:rsid w:val="00671C80"/>
    <w:rsid w:val="00671E41"/>
    <w:rsid w:val="00672093"/>
    <w:rsid w:val="0067217A"/>
    <w:rsid w:val="006722F4"/>
    <w:rsid w:val="00672879"/>
    <w:rsid w:val="00672A48"/>
    <w:rsid w:val="006736B3"/>
    <w:rsid w:val="00673FFC"/>
    <w:rsid w:val="00674476"/>
    <w:rsid w:val="00674854"/>
    <w:rsid w:val="006749B2"/>
    <w:rsid w:val="00674A50"/>
    <w:rsid w:val="00675010"/>
    <w:rsid w:val="006756B4"/>
    <w:rsid w:val="006757CE"/>
    <w:rsid w:val="00675899"/>
    <w:rsid w:val="00675BB4"/>
    <w:rsid w:val="006762AF"/>
    <w:rsid w:val="00676596"/>
    <w:rsid w:val="00676754"/>
    <w:rsid w:val="00676A7D"/>
    <w:rsid w:val="0067715A"/>
    <w:rsid w:val="0067723B"/>
    <w:rsid w:val="0067757D"/>
    <w:rsid w:val="006805F8"/>
    <w:rsid w:val="00680A66"/>
    <w:rsid w:val="00680B93"/>
    <w:rsid w:val="00681C35"/>
    <w:rsid w:val="0068226E"/>
    <w:rsid w:val="00682655"/>
    <w:rsid w:val="00682BB5"/>
    <w:rsid w:val="00682C0B"/>
    <w:rsid w:val="00683623"/>
    <w:rsid w:val="00683802"/>
    <w:rsid w:val="00683A19"/>
    <w:rsid w:val="00684194"/>
    <w:rsid w:val="006841A8"/>
    <w:rsid w:val="006843B7"/>
    <w:rsid w:val="00684CBF"/>
    <w:rsid w:val="00685A13"/>
    <w:rsid w:val="0068623E"/>
    <w:rsid w:val="006863CF"/>
    <w:rsid w:val="0068664B"/>
    <w:rsid w:val="00686944"/>
    <w:rsid w:val="00687091"/>
    <w:rsid w:val="00687612"/>
    <w:rsid w:val="00687970"/>
    <w:rsid w:val="00690185"/>
    <w:rsid w:val="006901B3"/>
    <w:rsid w:val="00690266"/>
    <w:rsid w:val="006903D5"/>
    <w:rsid w:val="006905AC"/>
    <w:rsid w:val="00690CF0"/>
    <w:rsid w:val="00691CAD"/>
    <w:rsid w:val="00691E89"/>
    <w:rsid w:val="00692290"/>
    <w:rsid w:val="006922CB"/>
    <w:rsid w:val="00692C63"/>
    <w:rsid w:val="00693469"/>
    <w:rsid w:val="006934D2"/>
    <w:rsid w:val="00693590"/>
    <w:rsid w:val="006937CE"/>
    <w:rsid w:val="006939F4"/>
    <w:rsid w:val="00694181"/>
    <w:rsid w:val="00694977"/>
    <w:rsid w:val="00694AB2"/>
    <w:rsid w:val="00694BB3"/>
    <w:rsid w:val="00694E38"/>
    <w:rsid w:val="00695115"/>
    <w:rsid w:val="00695C80"/>
    <w:rsid w:val="00696156"/>
    <w:rsid w:val="006963BD"/>
    <w:rsid w:val="00696404"/>
    <w:rsid w:val="00696F5F"/>
    <w:rsid w:val="00696FA0"/>
    <w:rsid w:val="0069717D"/>
    <w:rsid w:val="006A0A5E"/>
    <w:rsid w:val="006A1714"/>
    <w:rsid w:val="006A1BF8"/>
    <w:rsid w:val="006A1EC4"/>
    <w:rsid w:val="006A2606"/>
    <w:rsid w:val="006A2C6F"/>
    <w:rsid w:val="006A30A9"/>
    <w:rsid w:val="006A39FA"/>
    <w:rsid w:val="006A3E38"/>
    <w:rsid w:val="006A477D"/>
    <w:rsid w:val="006A4B27"/>
    <w:rsid w:val="006A4B45"/>
    <w:rsid w:val="006A4D11"/>
    <w:rsid w:val="006A4D18"/>
    <w:rsid w:val="006A528A"/>
    <w:rsid w:val="006A55E1"/>
    <w:rsid w:val="006A5769"/>
    <w:rsid w:val="006A5D0D"/>
    <w:rsid w:val="006A62B5"/>
    <w:rsid w:val="006A62BE"/>
    <w:rsid w:val="006A6ACD"/>
    <w:rsid w:val="006A6D8A"/>
    <w:rsid w:val="006A71F0"/>
    <w:rsid w:val="006A72F6"/>
    <w:rsid w:val="006A75D6"/>
    <w:rsid w:val="006A7D5A"/>
    <w:rsid w:val="006B01AC"/>
    <w:rsid w:val="006B0480"/>
    <w:rsid w:val="006B075C"/>
    <w:rsid w:val="006B127B"/>
    <w:rsid w:val="006B16A6"/>
    <w:rsid w:val="006B19F3"/>
    <w:rsid w:val="006B1A23"/>
    <w:rsid w:val="006B1AAA"/>
    <w:rsid w:val="006B25EF"/>
    <w:rsid w:val="006B26F6"/>
    <w:rsid w:val="006B2ECC"/>
    <w:rsid w:val="006B3197"/>
    <w:rsid w:val="006B3210"/>
    <w:rsid w:val="006B35C1"/>
    <w:rsid w:val="006B37AA"/>
    <w:rsid w:val="006B3EF6"/>
    <w:rsid w:val="006B418E"/>
    <w:rsid w:val="006B4251"/>
    <w:rsid w:val="006B444F"/>
    <w:rsid w:val="006B4657"/>
    <w:rsid w:val="006B4889"/>
    <w:rsid w:val="006B4A42"/>
    <w:rsid w:val="006B4AC5"/>
    <w:rsid w:val="006B5019"/>
    <w:rsid w:val="006B507C"/>
    <w:rsid w:val="006B512B"/>
    <w:rsid w:val="006B54A0"/>
    <w:rsid w:val="006B576B"/>
    <w:rsid w:val="006B5B14"/>
    <w:rsid w:val="006B5E05"/>
    <w:rsid w:val="006B618F"/>
    <w:rsid w:val="006B61AB"/>
    <w:rsid w:val="006B62F1"/>
    <w:rsid w:val="006B6D41"/>
    <w:rsid w:val="006B6EFF"/>
    <w:rsid w:val="006B711C"/>
    <w:rsid w:val="006B715C"/>
    <w:rsid w:val="006B7820"/>
    <w:rsid w:val="006B7864"/>
    <w:rsid w:val="006B796A"/>
    <w:rsid w:val="006C0DDC"/>
    <w:rsid w:val="006C0E10"/>
    <w:rsid w:val="006C0EDD"/>
    <w:rsid w:val="006C16F9"/>
    <w:rsid w:val="006C17DC"/>
    <w:rsid w:val="006C18F0"/>
    <w:rsid w:val="006C1AAF"/>
    <w:rsid w:val="006C1FB4"/>
    <w:rsid w:val="006C21F6"/>
    <w:rsid w:val="006C242E"/>
    <w:rsid w:val="006C269D"/>
    <w:rsid w:val="006C2922"/>
    <w:rsid w:val="006C2C74"/>
    <w:rsid w:val="006C3143"/>
    <w:rsid w:val="006C38E8"/>
    <w:rsid w:val="006C40D0"/>
    <w:rsid w:val="006C4489"/>
    <w:rsid w:val="006C459C"/>
    <w:rsid w:val="006C4A10"/>
    <w:rsid w:val="006C5AAB"/>
    <w:rsid w:val="006C5D1F"/>
    <w:rsid w:val="006C5EBF"/>
    <w:rsid w:val="006C61A2"/>
    <w:rsid w:val="006C65BD"/>
    <w:rsid w:val="006C68C8"/>
    <w:rsid w:val="006C6AC4"/>
    <w:rsid w:val="006C6AC5"/>
    <w:rsid w:val="006C6DDF"/>
    <w:rsid w:val="006C6FCC"/>
    <w:rsid w:val="006C7306"/>
    <w:rsid w:val="006C7601"/>
    <w:rsid w:val="006C7784"/>
    <w:rsid w:val="006D093D"/>
    <w:rsid w:val="006D09BC"/>
    <w:rsid w:val="006D111A"/>
    <w:rsid w:val="006D232B"/>
    <w:rsid w:val="006D259A"/>
    <w:rsid w:val="006D2B06"/>
    <w:rsid w:val="006D2C1E"/>
    <w:rsid w:val="006D2C93"/>
    <w:rsid w:val="006D2CB8"/>
    <w:rsid w:val="006D2CC4"/>
    <w:rsid w:val="006D3154"/>
    <w:rsid w:val="006D3A9D"/>
    <w:rsid w:val="006D3AF3"/>
    <w:rsid w:val="006D3AF8"/>
    <w:rsid w:val="006D4103"/>
    <w:rsid w:val="006D4C19"/>
    <w:rsid w:val="006D5522"/>
    <w:rsid w:val="006D5706"/>
    <w:rsid w:val="006D5AF9"/>
    <w:rsid w:val="006D5EC1"/>
    <w:rsid w:val="006D5F94"/>
    <w:rsid w:val="006D615F"/>
    <w:rsid w:val="006D6198"/>
    <w:rsid w:val="006D675B"/>
    <w:rsid w:val="006D6A97"/>
    <w:rsid w:val="006D6DBF"/>
    <w:rsid w:val="006D7270"/>
    <w:rsid w:val="006D77AC"/>
    <w:rsid w:val="006E069F"/>
    <w:rsid w:val="006E0734"/>
    <w:rsid w:val="006E099D"/>
    <w:rsid w:val="006E0F4B"/>
    <w:rsid w:val="006E12E4"/>
    <w:rsid w:val="006E1873"/>
    <w:rsid w:val="006E1BF6"/>
    <w:rsid w:val="006E1C80"/>
    <w:rsid w:val="006E2353"/>
    <w:rsid w:val="006E24AE"/>
    <w:rsid w:val="006E293D"/>
    <w:rsid w:val="006E2BFD"/>
    <w:rsid w:val="006E319F"/>
    <w:rsid w:val="006E34C3"/>
    <w:rsid w:val="006E3AA3"/>
    <w:rsid w:val="006E3AC9"/>
    <w:rsid w:val="006E3B64"/>
    <w:rsid w:val="006E3CC4"/>
    <w:rsid w:val="006E4252"/>
    <w:rsid w:val="006E4404"/>
    <w:rsid w:val="006E44AD"/>
    <w:rsid w:val="006E5130"/>
    <w:rsid w:val="006E58C9"/>
    <w:rsid w:val="006E5A80"/>
    <w:rsid w:val="006E5E5B"/>
    <w:rsid w:val="006E621F"/>
    <w:rsid w:val="006E642A"/>
    <w:rsid w:val="006E697F"/>
    <w:rsid w:val="006E6C21"/>
    <w:rsid w:val="006E749B"/>
    <w:rsid w:val="006E7ABD"/>
    <w:rsid w:val="006F0311"/>
    <w:rsid w:val="006F05A8"/>
    <w:rsid w:val="006F05E3"/>
    <w:rsid w:val="006F0844"/>
    <w:rsid w:val="006F0D19"/>
    <w:rsid w:val="006F0F94"/>
    <w:rsid w:val="006F0FB3"/>
    <w:rsid w:val="006F1A31"/>
    <w:rsid w:val="006F22AE"/>
    <w:rsid w:val="006F2782"/>
    <w:rsid w:val="006F3064"/>
    <w:rsid w:val="006F3342"/>
    <w:rsid w:val="006F36F4"/>
    <w:rsid w:val="006F3962"/>
    <w:rsid w:val="006F3BA6"/>
    <w:rsid w:val="006F3DF6"/>
    <w:rsid w:val="006F40A7"/>
    <w:rsid w:val="006F40EE"/>
    <w:rsid w:val="006F4303"/>
    <w:rsid w:val="006F45BE"/>
    <w:rsid w:val="006F4A68"/>
    <w:rsid w:val="006F5148"/>
    <w:rsid w:val="006F5175"/>
    <w:rsid w:val="006F5229"/>
    <w:rsid w:val="006F5729"/>
    <w:rsid w:val="006F572E"/>
    <w:rsid w:val="006F57DE"/>
    <w:rsid w:val="006F57E6"/>
    <w:rsid w:val="006F5A1F"/>
    <w:rsid w:val="006F5CE7"/>
    <w:rsid w:val="006F6173"/>
    <w:rsid w:val="006F6864"/>
    <w:rsid w:val="006F7095"/>
    <w:rsid w:val="006F7736"/>
    <w:rsid w:val="006F78C4"/>
    <w:rsid w:val="006F7A26"/>
    <w:rsid w:val="0070055F"/>
    <w:rsid w:val="00700B6E"/>
    <w:rsid w:val="00700D57"/>
    <w:rsid w:val="00700FDA"/>
    <w:rsid w:val="007010C0"/>
    <w:rsid w:val="00701552"/>
    <w:rsid w:val="0070158A"/>
    <w:rsid w:val="007015D5"/>
    <w:rsid w:val="007017E8"/>
    <w:rsid w:val="00701B60"/>
    <w:rsid w:val="00701FDF"/>
    <w:rsid w:val="00702081"/>
    <w:rsid w:val="007021E1"/>
    <w:rsid w:val="00703107"/>
    <w:rsid w:val="00703190"/>
    <w:rsid w:val="00703195"/>
    <w:rsid w:val="00703BD3"/>
    <w:rsid w:val="00703CB2"/>
    <w:rsid w:val="00703D07"/>
    <w:rsid w:val="00703F7C"/>
    <w:rsid w:val="00704051"/>
    <w:rsid w:val="007045AE"/>
    <w:rsid w:val="00704696"/>
    <w:rsid w:val="00705389"/>
    <w:rsid w:val="007057E2"/>
    <w:rsid w:val="00705D3D"/>
    <w:rsid w:val="00705DC8"/>
    <w:rsid w:val="00705EFD"/>
    <w:rsid w:val="0070625E"/>
    <w:rsid w:val="00706CB6"/>
    <w:rsid w:val="007070FD"/>
    <w:rsid w:val="0070722A"/>
    <w:rsid w:val="00710279"/>
    <w:rsid w:val="007105E0"/>
    <w:rsid w:val="00710915"/>
    <w:rsid w:val="00710C74"/>
    <w:rsid w:val="00710E8E"/>
    <w:rsid w:val="00710EFD"/>
    <w:rsid w:val="00710F07"/>
    <w:rsid w:val="00710F1B"/>
    <w:rsid w:val="00710F51"/>
    <w:rsid w:val="00711032"/>
    <w:rsid w:val="0071103A"/>
    <w:rsid w:val="0071170B"/>
    <w:rsid w:val="00711DBE"/>
    <w:rsid w:val="00711FF9"/>
    <w:rsid w:val="00712C81"/>
    <w:rsid w:val="00713236"/>
    <w:rsid w:val="007132AF"/>
    <w:rsid w:val="00713450"/>
    <w:rsid w:val="00713B07"/>
    <w:rsid w:val="00713ED9"/>
    <w:rsid w:val="00714C2B"/>
    <w:rsid w:val="00714EDD"/>
    <w:rsid w:val="00714EF3"/>
    <w:rsid w:val="00715097"/>
    <w:rsid w:val="007153CE"/>
    <w:rsid w:val="00715900"/>
    <w:rsid w:val="007159D0"/>
    <w:rsid w:val="00715C1D"/>
    <w:rsid w:val="00715F59"/>
    <w:rsid w:val="0071640B"/>
    <w:rsid w:val="0071648B"/>
    <w:rsid w:val="007165D2"/>
    <w:rsid w:val="0071687A"/>
    <w:rsid w:val="007168B3"/>
    <w:rsid w:val="00717264"/>
    <w:rsid w:val="00717422"/>
    <w:rsid w:val="007176FD"/>
    <w:rsid w:val="0071779F"/>
    <w:rsid w:val="00717C00"/>
    <w:rsid w:val="00717FBB"/>
    <w:rsid w:val="0072024D"/>
    <w:rsid w:val="00720568"/>
    <w:rsid w:val="007212D7"/>
    <w:rsid w:val="00721E2E"/>
    <w:rsid w:val="00722602"/>
    <w:rsid w:val="00722742"/>
    <w:rsid w:val="007229EC"/>
    <w:rsid w:val="00722AA4"/>
    <w:rsid w:val="00722E1E"/>
    <w:rsid w:val="007232B1"/>
    <w:rsid w:val="00723BB6"/>
    <w:rsid w:val="00724028"/>
    <w:rsid w:val="007241CC"/>
    <w:rsid w:val="0072469B"/>
    <w:rsid w:val="00724A2E"/>
    <w:rsid w:val="007251BC"/>
    <w:rsid w:val="00725293"/>
    <w:rsid w:val="00725F79"/>
    <w:rsid w:val="0072620D"/>
    <w:rsid w:val="00726B0C"/>
    <w:rsid w:val="00727E48"/>
    <w:rsid w:val="00727F67"/>
    <w:rsid w:val="00730009"/>
    <w:rsid w:val="00730201"/>
    <w:rsid w:val="007306C3"/>
    <w:rsid w:val="007307B0"/>
    <w:rsid w:val="00731062"/>
    <w:rsid w:val="00731279"/>
    <w:rsid w:val="00731458"/>
    <w:rsid w:val="007319E0"/>
    <w:rsid w:val="00731A79"/>
    <w:rsid w:val="00732449"/>
    <w:rsid w:val="007325F3"/>
    <w:rsid w:val="00732B02"/>
    <w:rsid w:val="00733021"/>
    <w:rsid w:val="00733CBA"/>
    <w:rsid w:val="007347F0"/>
    <w:rsid w:val="007348A3"/>
    <w:rsid w:val="00734BCD"/>
    <w:rsid w:val="00735290"/>
    <w:rsid w:val="007354A4"/>
    <w:rsid w:val="007354C2"/>
    <w:rsid w:val="00735CEE"/>
    <w:rsid w:val="00736E62"/>
    <w:rsid w:val="00737272"/>
    <w:rsid w:val="0073778A"/>
    <w:rsid w:val="00737D7F"/>
    <w:rsid w:val="00740272"/>
    <w:rsid w:val="0074062B"/>
    <w:rsid w:val="00740824"/>
    <w:rsid w:val="00740A01"/>
    <w:rsid w:val="00740E71"/>
    <w:rsid w:val="00741281"/>
    <w:rsid w:val="00741B22"/>
    <w:rsid w:val="00741C62"/>
    <w:rsid w:val="00741D8F"/>
    <w:rsid w:val="00741FFC"/>
    <w:rsid w:val="0074201F"/>
    <w:rsid w:val="007421C7"/>
    <w:rsid w:val="00742C6A"/>
    <w:rsid w:val="00743B7F"/>
    <w:rsid w:val="00743E37"/>
    <w:rsid w:val="007441DF"/>
    <w:rsid w:val="00744A3F"/>
    <w:rsid w:val="00745312"/>
    <w:rsid w:val="0074575D"/>
    <w:rsid w:val="0074578A"/>
    <w:rsid w:val="007461FD"/>
    <w:rsid w:val="00746518"/>
    <w:rsid w:val="00746CF9"/>
    <w:rsid w:val="007472E9"/>
    <w:rsid w:val="00747606"/>
    <w:rsid w:val="00747E9D"/>
    <w:rsid w:val="00750843"/>
    <w:rsid w:val="00750C53"/>
    <w:rsid w:val="00750CFD"/>
    <w:rsid w:val="00750EDD"/>
    <w:rsid w:val="00750F06"/>
    <w:rsid w:val="007512A1"/>
    <w:rsid w:val="00751351"/>
    <w:rsid w:val="00751FE6"/>
    <w:rsid w:val="00752173"/>
    <w:rsid w:val="00752724"/>
    <w:rsid w:val="0075281A"/>
    <w:rsid w:val="00752CE1"/>
    <w:rsid w:val="00752F78"/>
    <w:rsid w:val="0075326C"/>
    <w:rsid w:val="00753339"/>
    <w:rsid w:val="00753BCF"/>
    <w:rsid w:val="00753F7E"/>
    <w:rsid w:val="00754190"/>
    <w:rsid w:val="007543A4"/>
    <w:rsid w:val="0075453E"/>
    <w:rsid w:val="00754592"/>
    <w:rsid w:val="00754910"/>
    <w:rsid w:val="0075493A"/>
    <w:rsid w:val="00755321"/>
    <w:rsid w:val="00755876"/>
    <w:rsid w:val="00755A01"/>
    <w:rsid w:val="00756166"/>
    <w:rsid w:val="00760BC7"/>
    <w:rsid w:val="00760C3F"/>
    <w:rsid w:val="0076171C"/>
    <w:rsid w:val="0076182D"/>
    <w:rsid w:val="00761AB1"/>
    <w:rsid w:val="00761E0B"/>
    <w:rsid w:val="00762073"/>
    <w:rsid w:val="007621CF"/>
    <w:rsid w:val="007626CF"/>
    <w:rsid w:val="00762869"/>
    <w:rsid w:val="00762A1E"/>
    <w:rsid w:val="00762A92"/>
    <w:rsid w:val="00762BB2"/>
    <w:rsid w:val="00762BB6"/>
    <w:rsid w:val="00762BF2"/>
    <w:rsid w:val="00762C66"/>
    <w:rsid w:val="00763019"/>
    <w:rsid w:val="00763852"/>
    <w:rsid w:val="007643F7"/>
    <w:rsid w:val="0076499A"/>
    <w:rsid w:val="00764D37"/>
    <w:rsid w:val="00764D73"/>
    <w:rsid w:val="0076558C"/>
    <w:rsid w:val="00765681"/>
    <w:rsid w:val="00766368"/>
    <w:rsid w:val="00766B66"/>
    <w:rsid w:val="00767113"/>
    <w:rsid w:val="007674E6"/>
    <w:rsid w:val="007676C4"/>
    <w:rsid w:val="0076791B"/>
    <w:rsid w:val="0076794C"/>
    <w:rsid w:val="00770174"/>
    <w:rsid w:val="0077036F"/>
    <w:rsid w:val="007706FC"/>
    <w:rsid w:val="0077156B"/>
    <w:rsid w:val="00771726"/>
    <w:rsid w:val="00771927"/>
    <w:rsid w:val="00771BD1"/>
    <w:rsid w:val="00772633"/>
    <w:rsid w:val="00772A26"/>
    <w:rsid w:val="00772B7E"/>
    <w:rsid w:val="007731F7"/>
    <w:rsid w:val="007732B9"/>
    <w:rsid w:val="0077338D"/>
    <w:rsid w:val="007733FA"/>
    <w:rsid w:val="007734D2"/>
    <w:rsid w:val="00773610"/>
    <w:rsid w:val="007736B3"/>
    <w:rsid w:val="00773868"/>
    <w:rsid w:val="00773904"/>
    <w:rsid w:val="00773B4A"/>
    <w:rsid w:val="00773D2C"/>
    <w:rsid w:val="00773D85"/>
    <w:rsid w:val="00773F11"/>
    <w:rsid w:val="007745A9"/>
    <w:rsid w:val="00774912"/>
    <w:rsid w:val="00774948"/>
    <w:rsid w:val="00774998"/>
    <w:rsid w:val="00774C19"/>
    <w:rsid w:val="00775476"/>
    <w:rsid w:val="0077570A"/>
    <w:rsid w:val="00775848"/>
    <w:rsid w:val="00776324"/>
    <w:rsid w:val="00776DC9"/>
    <w:rsid w:val="0077747A"/>
    <w:rsid w:val="00777894"/>
    <w:rsid w:val="007778A4"/>
    <w:rsid w:val="00777B4E"/>
    <w:rsid w:val="00777CA6"/>
    <w:rsid w:val="00777EAA"/>
    <w:rsid w:val="007802F1"/>
    <w:rsid w:val="00780320"/>
    <w:rsid w:val="00780503"/>
    <w:rsid w:val="00780BCB"/>
    <w:rsid w:val="007816ED"/>
    <w:rsid w:val="00781701"/>
    <w:rsid w:val="007817E2"/>
    <w:rsid w:val="007819A5"/>
    <w:rsid w:val="00782FDE"/>
    <w:rsid w:val="00783685"/>
    <w:rsid w:val="00783711"/>
    <w:rsid w:val="00783ABC"/>
    <w:rsid w:val="00783B30"/>
    <w:rsid w:val="00783F79"/>
    <w:rsid w:val="0078415A"/>
    <w:rsid w:val="0078419D"/>
    <w:rsid w:val="007844FA"/>
    <w:rsid w:val="00784897"/>
    <w:rsid w:val="007849C4"/>
    <w:rsid w:val="007851A0"/>
    <w:rsid w:val="0078549C"/>
    <w:rsid w:val="00785541"/>
    <w:rsid w:val="00785CDA"/>
    <w:rsid w:val="00785EBE"/>
    <w:rsid w:val="00786107"/>
    <w:rsid w:val="00786374"/>
    <w:rsid w:val="0078683B"/>
    <w:rsid w:val="00787610"/>
    <w:rsid w:val="0078762C"/>
    <w:rsid w:val="00787DE7"/>
    <w:rsid w:val="00790308"/>
    <w:rsid w:val="0079074D"/>
    <w:rsid w:val="00790812"/>
    <w:rsid w:val="007908CC"/>
    <w:rsid w:val="00790AFF"/>
    <w:rsid w:val="00790F6F"/>
    <w:rsid w:val="00791873"/>
    <w:rsid w:val="00791898"/>
    <w:rsid w:val="00791CD6"/>
    <w:rsid w:val="00792276"/>
    <w:rsid w:val="007922D0"/>
    <w:rsid w:val="00792314"/>
    <w:rsid w:val="00792693"/>
    <w:rsid w:val="00792BAF"/>
    <w:rsid w:val="00792BBD"/>
    <w:rsid w:val="00792BF3"/>
    <w:rsid w:val="007930FE"/>
    <w:rsid w:val="00793D77"/>
    <w:rsid w:val="007945E8"/>
    <w:rsid w:val="00794885"/>
    <w:rsid w:val="00794A88"/>
    <w:rsid w:val="00794D5B"/>
    <w:rsid w:val="00794F58"/>
    <w:rsid w:val="007951D7"/>
    <w:rsid w:val="00795A26"/>
    <w:rsid w:val="00796163"/>
    <w:rsid w:val="007962F2"/>
    <w:rsid w:val="007964B0"/>
    <w:rsid w:val="00796739"/>
    <w:rsid w:val="007979C9"/>
    <w:rsid w:val="007A0084"/>
    <w:rsid w:val="007A087B"/>
    <w:rsid w:val="007A1326"/>
    <w:rsid w:val="007A1429"/>
    <w:rsid w:val="007A169C"/>
    <w:rsid w:val="007A17AC"/>
    <w:rsid w:val="007A18CF"/>
    <w:rsid w:val="007A1B97"/>
    <w:rsid w:val="007A1B9E"/>
    <w:rsid w:val="007A233A"/>
    <w:rsid w:val="007A2800"/>
    <w:rsid w:val="007A2CB4"/>
    <w:rsid w:val="007A2D1C"/>
    <w:rsid w:val="007A33C4"/>
    <w:rsid w:val="007A33FB"/>
    <w:rsid w:val="007A342B"/>
    <w:rsid w:val="007A3A13"/>
    <w:rsid w:val="007A3A32"/>
    <w:rsid w:val="007A40B6"/>
    <w:rsid w:val="007A458F"/>
    <w:rsid w:val="007A47CF"/>
    <w:rsid w:val="007A4D66"/>
    <w:rsid w:val="007A4E5D"/>
    <w:rsid w:val="007A51FD"/>
    <w:rsid w:val="007A59A0"/>
    <w:rsid w:val="007A5B22"/>
    <w:rsid w:val="007A5D5C"/>
    <w:rsid w:val="007A6004"/>
    <w:rsid w:val="007A603E"/>
    <w:rsid w:val="007A68AD"/>
    <w:rsid w:val="007A6B66"/>
    <w:rsid w:val="007A79A2"/>
    <w:rsid w:val="007B04C4"/>
    <w:rsid w:val="007B05C8"/>
    <w:rsid w:val="007B0A82"/>
    <w:rsid w:val="007B0AFB"/>
    <w:rsid w:val="007B0C52"/>
    <w:rsid w:val="007B0EBB"/>
    <w:rsid w:val="007B0F51"/>
    <w:rsid w:val="007B108E"/>
    <w:rsid w:val="007B19F4"/>
    <w:rsid w:val="007B1C64"/>
    <w:rsid w:val="007B1D8E"/>
    <w:rsid w:val="007B1DBA"/>
    <w:rsid w:val="007B20F1"/>
    <w:rsid w:val="007B2327"/>
    <w:rsid w:val="007B2622"/>
    <w:rsid w:val="007B2806"/>
    <w:rsid w:val="007B29F7"/>
    <w:rsid w:val="007B2A69"/>
    <w:rsid w:val="007B3B56"/>
    <w:rsid w:val="007B3E85"/>
    <w:rsid w:val="007B42EE"/>
    <w:rsid w:val="007B42F6"/>
    <w:rsid w:val="007B4309"/>
    <w:rsid w:val="007B4482"/>
    <w:rsid w:val="007B4955"/>
    <w:rsid w:val="007B4ADC"/>
    <w:rsid w:val="007B4FE7"/>
    <w:rsid w:val="007B509A"/>
    <w:rsid w:val="007B514C"/>
    <w:rsid w:val="007B58C2"/>
    <w:rsid w:val="007B651D"/>
    <w:rsid w:val="007B7182"/>
    <w:rsid w:val="007B72B9"/>
    <w:rsid w:val="007B738E"/>
    <w:rsid w:val="007B7519"/>
    <w:rsid w:val="007B78DD"/>
    <w:rsid w:val="007B7AAE"/>
    <w:rsid w:val="007B7B16"/>
    <w:rsid w:val="007B7C05"/>
    <w:rsid w:val="007B7F1E"/>
    <w:rsid w:val="007C0032"/>
    <w:rsid w:val="007C0149"/>
    <w:rsid w:val="007C0719"/>
    <w:rsid w:val="007C088A"/>
    <w:rsid w:val="007C0A68"/>
    <w:rsid w:val="007C0DC2"/>
    <w:rsid w:val="007C0E4F"/>
    <w:rsid w:val="007C1147"/>
    <w:rsid w:val="007C1299"/>
    <w:rsid w:val="007C1822"/>
    <w:rsid w:val="007C1FA8"/>
    <w:rsid w:val="007C2256"/>
    <w:rsid w:val="007C22EE"/>
    <w:rsid w:val="007C2324"/>
    <w:rsid w:val="007C24EA"/>
    <w:rsid w:val="007C28DA"/>
    <w:rsid w:val="007C2A21"/>
    <w:rsid w:val="007C2EF3"/>
    <w:rsid w:val="007C3191"/>
    <w:rsid w:val="007C31BA"/>
    <w:rsid w:val="007C3329"/>
    <w:rsid w:val="007C3598"/>
    <w:rsid w:val="007C3B39"/>
    <w:rsid w:val="007C3EE0"/>
    <w:rsid w:val="007C3F03"/>
    <w:rsid w:val="007C3F59"/>
    <w:rsid w:val="007C3F96"/>
    <w:rsid w:val="007C4430"/>
    <w:rsid w:val="007C4483"/>
    <w:rsid w:val="007C4533"/>
    <w:rsid w:val="007C45B2"/>
    <w:rsid w:val="007C48AE"/>
    <w:rsid w:val="007C4B4A"/>
    <w:rsid w:val="007C5286"/>
    <w:rsid w:val="007C558A"/>
    <w:rsid w:val="007C5D13"/>
    <w:rsid w:val="007C60F6"/>
    <w:rsid w:val="007C6333"/>
    <w:rsid w:val="007C6557"/>
    <w:rsid w:val="007C6576"/>
    <w:rsid w:val="007C72B0"/>
    <w:rsid w:val="007C73EB"/>
    <w:rsid w:val="007C74C0"/>
    <w:rsid w:val="007C7603"/>
    <w:rsid w:val="007C788B"/>
    <w:rsid w:val="007C7D11"/>
    <w:rsid w:val="007D00D6"/>
    <w:rsid w:val="007D046D"/>
    <w:rsid w:val="007D05EC"/>
    <w:rsid w:val="007D084B"/>
    <w:rsid w:val="007D09C3"/>
    <w:rsid w:val="007D0A29"/>
    <w:rsid w:val="007D196C"/>
    <w:rsid w:val="007D1E54"/>
    <w:rsid w:val="007D25BD"/>
    <w:rsid w:val="007D25FE"/>
    <w:rsid w:val="007D278A"/>
    <w:rsid w:val="007D32D5"/>
    <w:rsid w:val="007D3634"/>
    <w:rsid w:val="007D36AC"/>
    <w:rsid w:val="007D3E58"/>
    <w:rsid w:val="007D3E8D"/>
    <w:rsid w:val="007D4915"/>
    <w:rsid w:val="007D4B64"/>
    <w:rsid w:val="007D4C3F"/>
    <w:rsid w:val="007D4CD7"/>
    <w:rsid w:val="007D4E53"/>
    <w:rsid w:val="007D5009"/>
    <w:rsid w:val="007D53E4"/>
    <w:rsid w:val="007D582C"/>
    <w:rsid w:val="007D5A7E"/>
    <w:rsid w:val="007D633B"/>
    <w:rsid w:val="007D64BC"/>
    <w:rsid w:val="007D6732"/>
    <w:rsid w:val="007D6CA1"/>
    <w:rsid w:val="007D6E1B"/>
    <w:rsid w:val="007D7937"/>
    <w:rsid w:val="007D7D50"/>
    <w:rsid w:val="007E0058"/>
    <w:rsid w:val="007E058B"/>
    <w:rsid w:val="007E09A1"/>
    <w:rsid w:val="007E0B0E"/>
    <w:rsid w:val="007E0F6F"/>
    <w:rsid w:val="007E10F9"/>
    <w:rsid w:val="007E16A7"/>
    <w:rsid w:val="007E1B58"/>
    <w:rsid w:val="007E20F3"/>
    <w:rsid w:val="007E2281"/>
    <w:rsid w:val="007E28C5"/>
    <w:rsid w:val="007E2C20"/>
    <w:rsid w:val="007E358B"/>
    <w:rsid w:val="007E37CE"/>
    <w:rsid w:val="007E4DE6"/>
    <w:rsid w:val="007E50F2"/>
    <w:rsid w:val="007E51ED"/>
    <w:rsid w:val="007E5476"/>
    <w:rsid w:val="007E549D"/>
    <w:rsid w:val="007E565F"/>
    <w:rsid w:val="007E5A8C"/>
    <w:rsid w:val="007E5CAF"/>
    <w:rsid w:val="007E6409"/>
    <w:rsid w:val="007E6C27"/>
    <w:rsid w:val="007E6D88"/>
    <w:rsid w:val="007E7386"/>
    <w:rsid w:val="007F00DF"/>
    <w:rsid w:val="007F0551"/>
    <w:rsid w:val="007F097D"/>
    <w:rsid w:val="007F09EE"/>
    <w:rsid w:val="007F0E0D"/>
    <w:rsid w:val="007F1866"/>
    <w:rsid w:val="007F1DF6"/>
    <w:rsid w:val="007F2808"/>
    <w:rsid w:val="007F28D7"/>
    <w:rsid w:val="007F2BB4"/>
    <w:rsid w:val="007F3285"/>
    <w:rsid w:val="007F38A3"/>
    <w:rsid w:val="007F38E3"/>
    <w:rsid w:val="007F3FCA"/>
    <w:rsid w:val="007F4A97"/>
    <w:rsid w:val="007F4CB3"/>
    <w:rsid w:val="007F4D8A"/>
    <w:rsid w:val="007F4E25"/>
    <w:rsid w:val="007F4E6E"/>
    <w:rsid w:val="007F51ED"/>
    <w:rsid w:val="007F53A9"/>
    <w:rsid w:val="007F55EF"/>
    <w:rsid w:val="007F5AE5"/>
    <w:rsid w:val="007F5B81"/>
    <w:rsid w:val="007F5E0C"/>
    <w:rsid w:val="007F6009"/>
    <w:rsid w:val="007F62E2"/>
    <w:rsid w:val="007F648D"/>
    <w:rsid w:val="007F6510"/>
    <w:rsid w:val="007F6789"/>
    <w:rsid w:val="007F67CA"/>
    <w:rsid w:val="007F6ECA"/>
    <w:rsid w:val="007F6FFB"/>
    <w:rsid w:val="007F7131"/>
    <w:rsid w:val="007F72D0"/>
    <w:rsid w:val="007F795E"/>
    <w:rsid w:val="007F7964"/>
    <w:rsid w:val="00800A2D"/>
    <w:rsid w:val="00800B33"/>
    <w:rsid w:val="00800BBD"/>
    <w:rsid w:val="00801987"/>
    <w:rsid w:val="008019D3"/>
    <w:rsid w:val="00801E06"/>
    <w:rsid w:val="008026B1"/>
    <w:rsid w:val="00802CAD"/>
    <w:rsid w:val="008038FB"/>
    <w:rsid w:val="00803B04"/>
    <w:rsid w:val="0080403B"/>
    <w:rsid w:val="00804958"/>
    <w:rsid w:val="00804CAA"/>
    <w:rsid w:val="00804D19"/>
    <w:rsid w:val="00805200"/>
    <w:rsid w:val="008053A2"/>
    <w:rsid w:val="00805442"/>
    <w:rsid w:val="008055C0"/>
    <w:rsid w:val="008061E8"/>
    <w:rsid w:val="008067FD"/>
    <w:rsid w:val="00806862"/>
    <w:rsid w:val="00806AE9"/>
    <w:rsid w:val="00806F21"/>
    <w:rsid w:val="008070FA"/>
    <w:rsid w:val="008071CA"/>
    <w:rsid w:val="00807330"/>
    <w:rsid w:val="00807BB3"/>
    <w:rsid w:val="00807F6C"/>
    <w:rsid w:val="00810710"/>
    <w:rsid w:val="00810829"/>
    <w:rsid w:val="008109F7"/>
    <w:rsid w:val="00810F0B"/>
    <w:rsid w:val="008113E2"/>
    <w:rsid w:val="00811412"/>
    <w:rsid w:val="00811E86"/>
    <w:rsid w:val="008120A8"/>
    <w:rsid w:val="00812A3A"/>
    <w:rsid w:val="00812B24"/>
    <w:rsid w:val="00812DDE"/>
    <w:rsid w:val="0081339E"/>
    <w:rsid w:val="00813AAD"/>
    <w:rsid w:val="00813DBA"/>
    <w:rsid w:val="00813EAF"/>
    <w:rsid w:val="00813F5F"/>
    <w:rsid w:val="0081401D"/>
    <w:rsid w:val="00814229"/>
    <w:rsid w:val="008142DE"/>
    <w:rsid w:val="00814C55"/>
    <w:rsid w:val="00814DB9"/>
    <w:rsid w:val="00815054"/>
    <w:rsid w:val="00815949"/>
    <w:rsid w:val="00815B65"/>
    <w:rsid w:val="00815CA1"/>
    <w:rsid w:val="00815D9D"/>
    <w:rsid w:val="0081612E"/>
    <w:rsid w:val="00816439"/>
    <w:rsid w:val="00816C08"/>
    <w:rsid w:val="00816F1F"/>
    <w:rsid w:val="00817ABA"/>
    <w:rsid w:val="00817C4D"/>
    <w:rsid w:val="00817ED2"/>
    <w:rsid w:val="008203D5"/>
    <w:rsid w:val="00820757"/>
    <w:rsid w:val="00820CC5"/>
    <w:rsid w:val="00820E4F"/>
    <w:rsid w:val="00821042"/>
    <w:rsid w:val="0082184F"/>
    <w:rsid w:val="008219E6"/>
    <w:rsid w:val="00821BDC"/>
    <w:rsid w:val="00821BDF"/>
    <w:rsid w:val="00821EC6"/>
    <w:rsid w:val="00821F68"/>
    <w:rsid w:val="008229EC"/>
    <w:rsid w:val="00822B4F"/>
    <w:rsid w:val="00822DBD"/>
    <w:rsid w:val="00822E24"/>
    <w:rsid w:val="00823095"/>
    <w:rsid w:val="008231A3"/>
    <w:rsid w:val="008235AF"/>
    <w:rsid w:val="008236D8"/>
    <w:rsid w:val="00823709"/>
    <w:rsid w:val="00823C45"/>
    <w:rsid w:val="00823D92"/>
    <w:rsid w:val="00824318"/>
    <w:rsid w:val="0082448F"/>
    <w:rsid w:val="0082454C"/>
    <w:rsid w:val="00824582"/>
    <w:rsid w:val="008246B1"/>
    <w:rsid w:val="00824EAE"/>
    <w:rsid w:val="00824FBF"/>
    <w:rsid w:val="0082505C"/>
    <w:rsid w:val="00825FB0"/>
    <w:rsid w:val="008266F1"/>
    <w:rsid w:val="0082695D"/>
    <w:rsid w:val="00826BC5"/>
    <w:rsid w:val="00826D9C"/>
    <w:rsid w:val="00827271"/>
    <w:rsid w:val="008273AE"/>
    <w:rsid w:val="008277AB"/>
    <w:rsid w:val="008278C4"/>
    <w:rsid w:val="00830223"/>
    <w:rsid w:val="0083027F"/>
    <w:rsid w:val="0083080F"/>
    <w:rsid w:val="008308F2"/>
    <w:rsid w:val="00830B1B"/>
    <w:rsid w:val="00830CDD"/>
    <w:rsid w:val="00830DA4"/>
    <w:rsid w:val="00830EE8"/>
    <w:rsid w:val="008310C0"/>
    <w:rsid w:val="00831312"/>
    <w:rsid w:val="00831354"/>
    <w:rsid w:val="00831357"/>
    <w:rsid w:val="0083147F"/>
    <w:rsid w:val="00831569"/>
    <w:rsid w:val="0083181D"/>
    <w:rsid w:val="00831CEC"/>
    <w:rsid w:val="00831E2A"/>
    <w:rsid w:val="0083291A"/>
    <w:rsid w:val="00832DF0"/>
    <w:rsid w:val="00832E6D"/>
    <w:rsid w:val="00834572"/>
    <w:rsid w:val="00834656"/>
    <w:rsid w:val="00834E5E"/>
    <w:rsid w:val="0083512D"/>
    <w:rsid w:val="0083521B"/>
    <w:rsid w:val="00835809"/>
    <w:rsid w:val="0083597D"/>
    <w:rsid w:val="00835F5C"/>
    <w:rsid w:val="00836056"/>
    <w:rsid w:val="00836202"/>
    <w:rsid w:val="00836417"/>
    <w:rsid w:val="008365EC"/>
    <w:rsid w:val="008368CD"/>
    <w:rsid w:val="00836A84"/>
    <w:rsid w:val="00836C73"/>
    <w:rsid w:val="00837219"/>
    <w:rsid w:val="0083728B"/>
    <w:rsid w:val="00837431"/>
    <w:rsid w:val="00837852"/>
    <w:rsid w:val="00837FB3"/>
    <w:rsid w:val="00840285"/>
    <w:rsid w:val="008402F8"/>
    <w:rsid w:val="008409E0"/>
    <w:rsid w:val="0084101D"/>
    <w:rsid w:val="008411EF"/>
    <w:rsid w:val="008412DA"/>
    <w:rsid w:val="00841537"/>
    <w:rsid w:val="00841560"/>
    <w:rsid w:val="00841864"/>
    <w:rsid w:val="00841D66"/>
    <w:rsid w:val="00841E6C"/>
    <w:rsid w:val="00841FCB"/>
    <w:rsid w:val="0084200E"/>
    <w:rsid w:val="008426DF"/>
    <w:rsid w:val="00842A70"/>
    <w:rsid w:val="00842C26"/>
    <w:rsid w:val="00842CAF"/>
    <w:rsid w:val="00843268"/>
    <w:rsid w:val="008438EA"/>
    <w:rsid w:val="00843FBF"/>
    <w:rsid w:val="00844725"/>
    <w:rsid w:val="008448E1"/>
    <w:rsid w:val="00844903"/>
    <w:rsid w:val="00844D49"/>
    <w:rsid w:val="00844E91"/>
    <w:rsid w:val="0084523D"/>
    <w:rsid w:val="008454FC"/>
    <w:rsid w:val="008459DE"/>
    <w:rsid w:val="0084625F"/>
    <w:rsid w:val="008463F1"/>
    <w:rsid w:val="008466CF"/>
    <w:rsid w:val="00846B73"/>
    <w:rsid w:val="00846DE2"/>
    <w:rsid w:val="00846FA2"/>
    <w:rsid w:val="00847127"/>
    <w:rsid w:val="008471E5"/>
    <w:rsid w:val="0084720E"/>
    <w:rsid w:val="00847413"/>
    <w:rsid w:val="00847751"/>
    <w:rsid w:val="00847BE1"/>
    <w:rsid w:val="00850624"/>
    <w:rsid w:val="00851708"/>
    <w:rsid w:val="00851F85"/>
    <w:rsid w:val="00851FAF"/>
    <w:rsid w:val="00852337"/>
    <w:rsid w:val="0085238F"/>
    <w:rsid w:val="008523DD"/>
    <w:rsid w:val="008532E3"/>
    <w:rsid w:val="00853F4A"/>
    <w:rsid w:val="00853FD5"/>
    <w:rsid w:val="0085571C"/>
    <w:rsid w:val="00855967"/>
    <w:rsid w:val="00855A4B"/>
    <w:rsid w:val="00855BDD"/>
    <w:rsid w:val="00855DBF"/>
    <w:rsid w:val="0085648E"/>
    <w:rsid w:val="00856616"/>
    <w:rsid w:val="00856A49"/>
    <w:rsid w:val="00856AAD"/>
    <w:rsid w:val="00856BC4"/>
    <w:rsid w:val="008577C8"/>
    <w:rsid w:val="0085781B"/>
    <w:rsid w:val="0086094F"/>
    <w:rsid w:val="00860B51"/>
    <w:rsid w:val="00860C70"/>
    <w:rsid w:val="00860DEB"/>
    <w:rsid w:val="00861040"/>
    <w:rsid w:val="00861047"/>
    <w:rsid w:val="0086146B"/>
    <w:rsid w:val="0086155A"/>
    <w:rsid w:val="0086165A"/>
    <w:rsid w:val="0086176F"/>
    <w:rsid w:val="00861FEC"/>
    <w:rsid w:val="00862185"/>
    <w:rsid w:val="00862A37"/>
    <w:rsid w:val="00862D85"/>
    <w:rsid w:val="00862FAB"/>
    <w:rsid w:val="00863AAF"/>
    <w:rsid w:val="00863B66"/>
    <w:rsid w:val="008640C5"/>
    <w:rsid w:val="00864208"/>
    <w:rsid w:val="00864486"/>
    <w:rsid w:val="008648A3"/>
    <w:rsid w:val="0086495B"/>
    <w:rsid w:val="0086501A"/>
    <w:rsid w:val="00865550"/>
    <w:rsid w:val="0086598F"/>
    <w:rsid w:val="008662C0"/>
    <w:rsid w:val="00866538"/>
    <w:rsid w:val="00866704"/>
    <w:rsid w:val="00866D5E"/>
    <w:rsid w:val="00866D72"/>
    <w:rsid w:val="008673F7"/>
    <w:rsid w:val="008700DD"/>
    <w:rsid w:val="00870822"/>
    <w:rsid w:val="00870B2F"/>
    <w:rsid w:val="00870C4C"/>
    <w:rsid w:val="00870E41"/>
    <w:rsid w:val="00871650"/>
    <w:rsid w:val="00871892"/>
    <w:rsid w:val="00871F23"/>
    <w:rsid w:val="00872744"/>
    <w:rsid w:val="0087284F"/>
    <w:rsid w:val="00873A7B"/>
    <w:rsid w:val="00873DD0"/>
    <w:rsid w:val="008741CE"/>
    <w:rsid w:val="008741CF"/>
    <w:rsid w:val="00874426"/>
    <w:rsid w:val="008746B9"/>
    <w:rsid w:val="00874CBE"/>
    <w:rsid w:val="00874D72"/>
    <w:rsid w:val="00875119"/>
    <w:rsid w:val="008751BE"/>
    <w:rsid w:val="0087523A"/>
    <w:rsid w:val="00875549"/>
    <w:rsid w:val="0087577A"/>
    <w:rsid w:val="00875B45"/>
    <w:rsid w:val="00875CC5"/>
    <w:rsid w:val="0087677E"/>
    <w:rsid w:val="00877179"/>
    <w:rsid w:val="00877209"/>
    <w:rsid w:val="008776A4"/>
    <w:rsid w:val="008776C9"/>
    <w:rsid w:val="0087776B"/>
    <w:rsid w:val="00877783"/>
    <w:rsid w:val="00877B80"/>
    <w:rsid w:val="00877C48"/>
    <w:rsid w:val="0088000D"/>
    <w:rsid w:val="00880012"/>
    <w:rsid w:val="00880759"/>
    <w:rsid w:val="0088088A"/>
    <w:rsid w:val="0088093C"/>
    <w:rsid w:val="00880BC0"/>
    <w:rsid w:val="00880CE2"/>
    <w:rsid w:val="00880E2B"/>
    <w:rsid w:val="00881042"/>
    <w:rsid w:val="0088121F"/>
    <w:rsid w:val="008825D3"/>
    <w:rsid w:val="008827EC"/>
    <w:rsid w:val="00882B8F"/>
    <w:rsid w:val="00882D89"/>
    <w:rsid w:val="00883ACA"/>
    <w:rsid w:val="00883C9F"/>
    <w:rsid w:val="008841A9"/>
    <w:rsid w:val="0088429E"/>
    <w:rsid w:val="0088488D"/>
    <w:rsid w:val="00884D4B"/>
    <w:rsid w:val="00884DBB"/>
    <w:rsid w:val="00884E00"/>
    <w:rsid w:val="00884E25"/>
    <w:rsid w:val="00884E63"/>
    <w:rsid w:val="0088500A"/>
    <w:rsid w:val="00885391"/>
    <w:rsid w:val="00885ACE"/>
    <w:rsid w:val="00885EB7"/>
    <w:rsid w:val="00886A4B"/>
    <w:rsid w:val="00886B0E"/>
    <w:rsid w:val="00886ED4"/>
    <w:rsid w:val="008870B3"/>
    <w:rsid w:val="0088714E"/>
    <w:rsid w:val="008873DB"/>
    <w:rsid w:val="00887A4C"/>
    <w:rsid w:val="008900BC"/>
    <w:rsid w:val="008905A1"/>
    <w:rsid w:val="00890BD8"/>
    <w:rsid w:val="00890FC5"/>
    <w:rsid w:val="008912A6"/>
    <w:rsid w:val="0089182B"/>
    <w:rsid w:val="00891846"/>
    <w:rsid w:val="00891988"/>
    <w:rsid w:val="00891DC5"/>
    <w:rsid w:val="0089219E"/>
    <w:rsid w:val="0089250A"/>
    <w:rsid w:val="00892594"/>
    <w:rsid w:val="00892658"/>
    <w:rsid w:val="00892866"/>
    <w:rsid w:val="008936F3"/>
    <w:rsid w:val="00893C8B"/>
    <w:rsid w:val="00893E8E"/>
    <w:rsid w:val="0089451C"/>
    <w:rsid w:val="008947DF"/>
    <w:rsid w:val="00894AAC"/>
    <w:rsid w:val="00894B53"/>
    <w:rsid w:val="008954BC"/>
    <w:rsid w:val="008955A6"/>
    <w:rsid w:val="008955EA"/>
    <w:rsid w:val="00895650"/>
    <w:rsid w:val="00896101"/>
    <w:rsid w:val="0089617C"/>
    <w:rsid w:val="00896597"/>
    <w:rsid w:val="0089727E"/>
    <w:rsid w:val="0089753E"/>
    <w:rsid w:val="008976FB"/>
    <w:rsid w:val="008A0165"/>
    <w:rsid w:val="008A073C"/>
    <w:rsid w:val="008A0971"/>
    <w:rsid w:val="008A1280"/>
    <w:rsid w:val="008A1BC0"/>
    <w:rsid w:val="008A2403"/>
    <w:rsid w:val="008A27A8"/>
    <w:rsid w:val="008A2ADC"/>
    <w:rsid w:val="008A2E9D"/>
    <w:rsid w:val="008A3632"/>
    <w:rsid w:val="008A4093"/>
    <w:rsid w:val="008A432E"/>
    <w:rsid w:val="008A452D"/>
    <w:rsid w:val="008A4720"/>
    <w:rsid w:val="008A4DA0"/>
    <w:rsid w:val="008A5002"/>
    <w:rsid w:val="008A5518"/>
    <w:rsid w:val="008A5594"/>
    <w:rsid w:val="008A599B"/>
    <w:rsid w:val="008A62F9"/>
    <w:rsid w:val="008A65D7"/>
    <w:rsid w:val="008A6870"/>
    <w:rsid w:val="008A6B3D"/>
    <w:rsid w:val="008A6C59"/>
    <w:rsid w:val="008A6ECF"/>
    <w:rsid w:val="008A75F3"/>
    <w:rsid w:val="008A78A9"/>
    <w:rsid w:val="008A7A35"/>
    <w:rsid w:val="008A7B36"/>
    <w:rsid w:val="008A7BEF"/>
    <w:rsid w:val="008A7D0F"/>
    <w:rsid w:val="008A7F41"/>
    <w:rsid w:val="008B02A4"/>
    <w:rsid w:val="008B02A9"/>
    <w:rsid w:val="008B093A"/>
    <w:rsid w:val="008B0B21"/>
    <w:rsid w:val="008B0B35"/>
    <w:rsid w:val="008B1876"/>
    <w:rsid w:val="008B1A55"/>
    <w:rsid w:val="008B1F6E"/>
    <w:rsid w:val="008B2362"/>
    <w:rsid w:val="008B2A1E"/>
    <w:rsid w:val="008B2EA2"/>
    <w:rsid w:val="008B30B7"/>
    <w:rsid w:val="008B30D5"/>
    <w:rsid w:val="008B3264"/>
    <w:rsid w:val="008B327D"/>
    <w:rsid w:val="008B3701"/>
    <w:rsid w:val="008B4341"/>
    <w:rsid w:val="008B4630"/>
    <w:rsid w:val="008B46EC"/>
    <w:rsid w:val="008B4A25"/>
    <w:rsid w:val="008B4EB3"/>
    <w:rsid w:val="008B5087"/>
    <w:rsid w:val="008B53AB"/>
    <w:rsid w:val="008B544E"/>
    <w:rsid w:val="008B600E"/>
    <w:rsid w:val="008B6441"/>
    <w:rsid w:val="008B66DB"/>
    <w:rsid w:val="008B6743"/>
    <w:rsid w:val="008B7437"/>
    <w:rsid w:val="008B78AB"/>
    <w:rsid w:val="008B7AC7"/>
    <w:rsid w:val="008C066B"/>
    <w:rsid w:val="008C0F9E"/>
    <w:rsid w:val="008C1353"/>
    <w:rsid w:val="008C1687"/>
    <w:rsid w:val="008C1816"/>
    <w:rsid w:val="008C1D8E"/>
    <w:rsid w:val="008C1E9A"/>
    <w:rsid w:val="008C1FCE"/>
    <w:rsid w:val="008C2187"/>
    <w:rsid w:val="008C224D"/>
    <w:rsid w:val="008C26ED"/>
    <w:rsid w:val="008C27C8"/>
    <w:rsid w:val="008C29D8"/>
    <w:rsid w:val="008C3535"/>
    <w:rsid w:val="008C37AB"/>
    <w:rsid w:val="008C3B08"/>
    <w:rsid w:val="008C3D9E"/>
    <w:rsid w:val="008C4516"/>
    <w:rsid w:val="008C490A"/>
    <w:rsid w:val="008C56E3"/>
    <w:rsid w:val="008C5969"/>
    <w:rsid w:val="008C6673"/>
    <w:rsid w:val="008C6895"/>
    <w:rsid w:val="008C71AD"/>
    <w:rsid w:val="008C7327"/>
    <w:rsid w:val="008C7536"/>
    <w:rsid w:val="008C7A06"/>
    <w:rsid w:val="008C7E1F"/>
    <w:rsid w:val="008D05B6"/>
    <w:rsid w:val="008D0683"/>
    <w:rsid w:val="008D1BCA"/>
    <w:rsid w:val="008D2254"/>
    <w:rsid w:val="008D22F5"/>
    <w:rsid w:val="008D2ACC"/>
    <w:rsid w:val="008D2E82"/>
    <w:rsid w:val="008D353F"/>
    <w:rsid w:val="008D36B1"/>
    <w:rsid w:val="008D3D55"/>
    <w:rsid w:val="008D43E6"/>
    <w:rsid w:val="008D4851"/>
    <w:rsid w:val="008D5339"/>
    <w:rsid w:val="008D5695"/>
    <w:rsid w:val="008D5A4F"/>
    <w:rsid w:val="008D5B0A"/>
    <w:rsid w:val="008D61A6"/>
    <w:rsid w:val="008D643A"/>
    <w:rsid w:val="008D670F"/>
    <w:rsid w:val="008D6BEC"/>
    <w:rsid w:val="008D6CD9"/>
    <w:rsid w:val="008D6EE6"/>
    <w:rsid w:val="008D7FD5"/>
    <w:rsid w:val="008E0427"/>
    <w:rsid w:val="008E0515"/>
    <w:rsid w:val="008E0DA8"/>
    <w:rsid w:val="008E173C"/>
    <w:rsid w:val="008E1B59"/>
    <w:rsid w:val="008E214E"/>
    <w:rsid w:val="008E24B7"/>
    <w:rsid w:val="008E2DB8"/>
    <w:rsid w:val="008E3005"/>
    <w:rsid w:val="008E426A"/>
    <w:rsid w:val="008E42F5"/>
    <w:rsid w:val="008E42F9"/>
    <w:rsid w:val="008E440D"/>
    <w:rsid w:val="008E5134"/>
    <w:rsid w:val="008E5EB3"/>
    <w:rsid w:val="008E61ED"/>
    <w:rsid w:val="008E6300"/>
    <w:rsid w:val="008E676C"/>
    <w:rsid w:val="008E67DA"/>
    <w:rsid w:val="008E6982"/>
    <w:rsid w:val="008E6A63"/>
    <w:rsid w:val="008F013A"/>
    <w:rsid w:val="008F0290"/>
    <w:rsid w:val="008F0755"/>
    <w:rsid w:val="008F08F1"/>
    <w:rsid w:val="008F0E52"/>
    <w:rsid w:val="008F0F0B"/>
    <w:rsid w:val="008F175B"/>
    <w:rsid w:val="008F18C4"/>
    <w:rsid w:val="008F2AF5"/>
    <w:rsid w:val="008F2EC7"/>
    <w:rsid w:val="008F2FA5"/>
    <w:rsid w:val="008F36FF"/>
    <w:rsid w:val="008F3738"/>
    <w:rsid w:val="008F3902"/>
    <w:rsid w:val="008F396B"/>
    <w:rsid w:val="008F417C"/>
    <w:rsid w:val="008F4B22"/>
    <w:rsid w:val="008F4DD3"/>
    <w:rsid w:val="008F504E"/>
    <w:rsid w:val="008F509B"/>
    <w:rsid w:val="008F55BC"/>
    <w:rsid w:val="008F56BD"/>
    <w:rsid w:val="008F5852"/>
    <w:rsid w:val="008F5EDF"/>
    <w:rsid w:val="008F720D"/>
    <w:rsid w:val="008F7A3E"/>
    <w:rsid w:val="008F7D5D"/>
    <w:rsid w:val="00900040"/>
    <w:rsid w:val="0090011C"/>
    <w:rsid w:val="00900227"/>
    <w:rsid w:val="009007F0"/>
    <w:rsid w:val="00900A37"/>
    <w:rsid w:val="00901280"/>
    <w:rsid w:val="009013F2"/>
    <w:rsid w:val="0090148C"/>
    <w:rsid w:val="009014D6"/>
    <w:rsid w:val="0090152D"/>
    <w:rsid w:val="00901847"/>
    <w:rsid w:val="00901E01"/>
    <w:rsid w:val="00901E02"/>
    <w:rsid w:val="009023A7"/>
    <w:rsid w:val="0090240B"/>
    <w:rsid w:val="00902808"/>
    <w:rsid w:val="009028E5"/>
    <w:rsid w:val="0090299C"/>
    <w:rsid w:val="00902BC6"/>
    <w:rsid w:val="00902D1E"/>
    <w:rsid w:val="009030FA"/>
    <w:rsid w:val="00903297"/>
    <w:rsid w:val="00903BB6"/>
    <w:rsid w:val="00903C67"/>
    <w:rsid w:val="00903ECC"/>
    <w:rsid w:val="0090403D"/>
    <w:rsid w:val="00904AA2"/>
    <w:rsid w:val="00905070"/>
    <w:rsid w:val="009054E0"/>
    <w:rsid w:val="009056CE"/>
    <w:rsid w:val="0090574F"/>
    <w:rsid w:val="009059C0"/>
    <w:rsid w:val="00905FA0"/>
    <w:rsid w:val="00905FF9"/>
    <w:rsid w:val="00906076"/>
    <w:rsid w:val="00906AB2"/>
    <w:rsid w:val="00906C6D"/>
    <w:rsid w:val="0090728C"/>
    <w:rsid w:val="0090743D"/>
    <w:rsid w:val="00907460"/>
    <w:rsid w:val="00907843"/>
    <w:rsid w:val="00907AB4"/>
    <w:rsid w:val="00907E29"/>
    <w:rsid w:val="00910891"/>
    <w:rsid w:val="00910A04"/>
    <w:rsid w:val="00910AD5"/>
    <w:rsid w:val="00910BCA"/>
    <w:rsid w:val="00910ECC"/>
    <w:rsid w:val="0091194B"/>
    <w:rsid w:val="00912762"/>
    <w:rsid w:val="0091281D"/>
    <w:rsid w:val="00912842"/>
    <w:rsid w:val="00912855"/>
    <w:rsid w:val="00912C08"/>
    <w:rsid w:val="0091359F"/>
    <w:rsid w:val="00914919"/>
    <w:rsid w:val="00914D91"/>
    <w:rsid w:val="009151DD"/>
    <w:rsid w:val="0091549C"/>
    <w:rsid w:val="00915752"/>
    <w:rsid w:val="00915899"/>
    <w:rsid w:val="00915AAC"/>
    <w:rsid w:val="00915FCE"/>
    <w:rsid w:val="00916462"/>
    <w:rsid w:val="009164F4"/>
    <w:rsid w:val="00916898"/>
    <w:rsid w:val="00916936"/>
    <w:rsid w:val="00916D1D"/>
    <w:rsid w:val="00917921"/>
    <w:rsid w:val="00917C52"/>
    <w:rsid w:val="00917F7C"/>
    <w:rsid w:val="0092072E"/>
    <w:rsid w:val="00920854"/>
    <w:rsid w:val="00920FAE"/>
    <w:rsid w:val="009210BD"/>
    <w:rsid w:val="00921BCE"/>
    <w:rsid w:val="00921DA7"/>
    <w:rsid w:val="00921ED3"/>
    <w:rsid w:val="00921F77"/>
    <w:rsid w:val="00923297"/>
    <w:rsid w:val="00923D97"/>
    <w:rsid w:val="00923DF7"/>
    <w:rsid w:val="00923F4B"/>
    <w:rsid w:val="00924052"/>
    <w:rsid w:val="00924766"/>
    <w:rsid w:val="00924A47"/>
    <w:rsid w:val="00925739"/>
    <w:rsid w:val="0092587B"/>
    <w:rsid w:val="00925A68"/>
    <w:rsid w:val="00925C61"/>
    <w:rsid w:val="00925D1A"/>
    <w:rsid w:val="009261AF"/>
    <w:rsid w:val="00926341"/>
    <w:rsid w:val="0092642E"/>
    <w:rsid w:val="00926731"/>
    <w:rsid w:val="00926AD4"/>
    <w:rsid w:val="00927021"/>
    <w:rsid w:val="00927626"/>
    <w:rsid w:val="00927A81"/>
    <w:rsid w:val="00927DB8"/>
    <w:rsid w:val="00927E67"/>
    <w:rsid w:val="00927F7A"/>
    <w:rsid w:val="009308B2"/>
    <w:rsid w:val="00930CB0"/>
    <w:rsid w:val="009317B1"/>
    <w:rsid w:val="009317DB"/>
    <w:rsid w:val="00931806"/>
    <w:rsid w:val="009318A5"/>
    <w:rsid w:val="009319C7"/>
    <w:rsid w:val="00931EDE"/>
    <w:rsid w:val="00931F9F"/>
    <w:rsid w:val="00932386"/>
    <w:rsid w:val="009324B7"/>
    <w:rsid w:val="00932643"/>
    <w:rsid w:val="009327F8"/>
    <w:rsid w:val="00932EB6"/>
    <w:rsid w:val="009332DF"/>
    <w:rsid w:val="0093341F"/>
    <w:rsid w:val="009336EE"/>
    <w:rsid w:val="00933B1C"/>
    <w:rsid w:val="009340BA"/>
    <w:rsid w:val="009344EC"/>
    <w:rsid w:val="00934717"/>
    <w:rsid w:val="00934BC1"/>
    <w:rsid w:val="00934C86"/>
    <w:rsid w:val="00935A77"/>
    <w:rsid w:val="009360C7"/>
    <w:rsid w:val="009361E3"/>
    <w:rsid w:val="00936351"/>
    <w:rsid w:val="009363CC"/>
    <w:rsid w:val="009363E2"/>
    <w:rsid w:val="00936777"/>
    <w:rsid w:val="009369A1"/>
    <w:rsid w:val="009379B2"/>
    <w:rsid w:val="00940539"/>
    <w:rsid w:val="009409B0"/>
    <w:rsid w:val="00940A3B"/>
    <w:rsid w:val="00940F58"/>
    <w:rsid w:val="00941889"/>
    <w:rsid w:val="00941CAC"/>
    <w:rsid w:val="00941D1F"/>
    <w:rsid w:val="00941DC0"/>
    <w:rsid w:val="00942A16"/>
    <w:rsid w:val="00942DD5"/>
    <w:rsid w:val="0094308E"/>
    <w:rsid w:val="00943216"/>
    <w:rsid w:val="00943505"/>
    <w:rsid w:val="00943B16"/>
    <w:rsid w:val="00943B8A"/>
    <w:rsid w:val="00943F2B"/>
    <w:rsid w:val="00944BF6"/>
    <w:rsid w:val="00944E9B"/>
    <w:rsid w:val="0094515D"/>
    <w:rsid w:val="009453A9"/>
    <w:rsid w:val="00945621"/>
    <w:rsid w:val="00945B4D"/>
    <w:rsid w:val="00945FAA"/>
    <w:rsid w:val="009461C6"/>
    <w:rsid w:val="00946801"/>
    <w:rsid w:val="00946A59"/>
    <w:rsid w:val="00946B4E"/>
    <w:rsid w:val="00946CD3"/>
    <w:rsid w:val="00947024"/>
    <w:rsid w:val="009472D3"/>
    <w:rsid w:val="009476F7"/>
    <w:rsid w:val="00947953"/>
    <w:rsid w:val="00947A9C"/>
    <w:rsid w:val="00950004"/>
    <w:rsid w:val="00950138"/>
    <w:rsid w:val="009502AD"/>
    <w:rsid w:val="00950360"/>
    <w:rsid w:val="00950927"/>
    <w:rsid w:val="00951264"/>
    <w:rsid w:val="00951613"/>
    <w:rsid w:val="00951E61"/>
    <w:rsid w:val="009524FC"/>
    <w:rsid w:val="00952690"/>
    <w:rsid w:val="00952A2B"/>
    <w:rsid w:val="009535C9"/>
    <w:rsid w:val="0095371B"/>
    <w:rsid w:val="00953844"/>
    <w:rsid w:val="00953970"/>
    <w:rsid w:val="00953AEE"/>
    <w:rsid w:val="00953AF6"/>
    <w:rsid w:val="00953E93"/>
    <w:rsid w:val="00953EBE"/>
    <w:rsid w:val="009540E3"/>
    <w:rsid w:val="00954102"/>
    <w:rsid w:val="00954116"/>
    <w:rsid w:val="00954471"/>
    <w:rsid w:val="0095450D"/>
    <w:rsid w:val="009546A5"/>
    <w:rsid w:val="00954BBB"/>
    <w:rsid w:val="009550BC"/>
    <w:rsid w:val="00955A15"/>
    <w:rsid w:val="00955F82"/>
    <w:rsid w:val="00956741"/>
    <w:rsid w:val="00956A1F"/>
    <w:rsid w:val="00956EC6"/>
    <w:rsid w:val="00956FA5"/>
    <w:rsid w:val="009572AE"/>
    <w:rsid w:val="00957B87"/>
    <w:rsid w:val="009601CD"/>
    <w:rsid w:val="00960341"/>
    <w:rsid w:val="009603B2"/>
    <w:rsid w:val="009606A8"/>
    <w:rsid w:val="00960A6B"/>
    <w:rsid w:val="00960C8C"/>
    <w:rsid w:val="00961415"/>
    <w:rsid w:val="0096154B"/>
    <w:rsid w:val="0096157D"/>
    <w:rsid w:val="0096166A"/>
    <w:rsid w:val="00961F38"/>
    <w:rsid w:val="009633A9"/>
    <w:rsid w:val="0096353A"/>
    <w:rsid w:val="0096376A"/>
    <w:rsid w:val="009637A2"/>
    <w:rsid w:val="00963ACE"/>
    <w:rsid w:val="00963BBB"/>
    <w:rsid w:val="00963C95"/>
    <w:rsid w:val="00963D6E"/>
    <w:rsid w:val="00963F45"/>
    <w:rsid w:val="009642B0"/>
    <w:rsid w:val="009642CF"/>
    <w:rsid w:val="009649FC"/>
    <w:rsid w:val="00964C04"/>
    <w:rsid w:val="00965034"/>
    <w:rsid w:val="0096549E"/>
    <w:rsid w:val="0096557B"/>
    <w:rsid w:val="009655EF"/>
    <w:rsid w:val="00965872"/>
    <w:rsid w:val="00965CA0"/>
    <w:rsid w:val="00965D07"/>
    <w:rsid w:val="009668ED"/>
    <w:rsid w:val="009669AF"/>
    <w:rsid w:val="009669E4"/>
    <w:rsid w:val="00966C44"/>
    <w:rsid w:val="00966DEC"/>
    <w:rsid w:val="00966F8A"/>
    <w:rsid w:val="00967564"/>
    <w:rsid w:val="00967567"/>
    <w:rsid w:val="0096760F"/>
    <w:rsid w:val="00967F05"/>
    <w:rsid w:val="009705EC"/>
    <w:rsid w:val="00970B5F"/>
    <w:rsid w:val="00970BB0"/>
    <w:rsid w:val="00970F2B"/>
    <w:rsid w:val="00970FF1"/>
    <w:rsid w:val="00971704"/>
    <w:rsid w:val="00971A07"/>
    <w:rsid w:val="00972096"/>
    <w:rsid w:val="009721C5"/>
    <w:rsid w:val="009731A2"/>
    <w:rsid w:val="0097352D"/>
    <w:rsid w:val="00973770"/>
    <w:rsid w:val="00973CED"/>
    <w:rsid w:val="00974491"/>
    <w:rsid w:val="00974D7C"/>
    <w:rsid w:val="00975005"/>
    <w:rsid w:val="0097520D"/>
    <w:rsid w:val="009755F3"/>
    <w:rsid w:val="00975965"/>
    <w:rsid w:val="00975AE8"/>
    <w:rsid w:val="00975C5D"/>
    <w:rsid w:val="00975D20"/>
    <w:rsid w:val="0097600F"/>
    <w:rsid w:val="0097640D"/>
    <w:rsid w:val="00976556"/>
    <w:rsid w:val="00976B52"/>
    <w:rsid w:val="00976C2E"/>
    <w:rsid w:val="00976D28"/>
    <w:rsid w:val="00977901"/>
    <w:rsid w:val="00977EA2"/>
    <w:rsid w:val="00980504"/>
    <w:rsid w:val="0098129F"/>
    <w:rsid w:val="0098134E"/>
    <w:rsid w:val="00981490"/>
    <w:rsid w:val="00981904"/>
    <w:rsid w:val="00981D48"/>
    <w:rsid w:val="00982323"/>
    <w:rsid w:val="009824C1"/>
    <w:rsid w:val="0098424C"/>
    <w:rsid w:val="009846E8"/>
    <w:rsid w:val="009849BE"/>
    <w:rsid w:val="00984FCE"/>
    <w:rsid w:val="00984FD3"/>
    <w:rsid w:val="009854A6"/>
    <w:rsid w:val="009857A6"/>
    <w:rsid w:val="0098584F"/>
    <w:rsid w:val="00985CFF"/>
    <w:rsid w:val="00985F68"/>
    <w:rsid w:val="009860E4"/>
    <w:rsid w:val="009866E2"/>
    <w:rsid w:val="009867AE"/>
    <w:rsid w:val="00986824"/>
    <w:rsid w:val="0098713A"/>
    <w:rsid w:val="0098745C"/>
    <w:rsid w:val="0098747C"/>
    <w:rsid w:val="00990074"/>
    <w:rsid w:val="00990708"/>
    <w:rsid w:val="009908F7"/>
    <w:rsid w:val="0099094D"/>
    <w:rsid w:val="00990C1A"/>
    <w:rsid w:val="0099111C"/>
    <w:rsid w:val="0099123E"/>
    <w:rsid w:val="00991465"/>
    <w:rsid w:val="009914AF"/>
    <w:rsid w:val="00991CE1"/>
    <w:rsid w:val="009922BC"/>
    <w:rsid w:val="00992391"/>
    <w:rsid w:val="009924C5"/>
    <w:rsid w:val="00992717"/>
    <w:rsid w:val="00992AEF"/>
    <w:rsid w:val="00992C87"/>
    <w:rsid w:val="00992D7A"/>
    <w:rsid w:val="00992DDD"/>
    <w:rsid w:val="009932D9"/>
    <w:rsid w:val="009938A2"/>
    <w:rsid w:val="00993B16"/>
    <w:rsid w:val="0099435F"/>
    <w:rsid w:val="009948C3"/>
    <w:rsid w:val="00994A49"/>
    <w:rsid w:val="00994C0F"/>
    <w:rsid w:val="00994D05"/>
    <w:rsid w:val="00994FAB"/>
    <w:rsid w:val="00994FBC"/>
    <w:rsid w:val="0099537A"/>
    <w:rsid w:val="00995DF9"/>
    <w:rsid w:val="0099688E"/>
    <w:rsid w:val="009969D1"/>
    <w:rsid w:val="00996AA7"/>
    <w:rsid w:val="009970A4"/>
    <w:rsid w:val="00997472"/>
    <w:rsid w:val="00997510"/>
    <w:rsid w:val="00997526"/>
    <w:rsid w:val="00997E43"/>
    <w:rsid w:val="00997EA8"/>
    <w:rsid w:val="009A0062"/>
    <w:rsid w:val="009A049B"/>
    <w:rsid w:val="009A062A"/>
    <w:rsid w:val="009A0E5A"/>
    <w:rsid w:val="009A103E"/>
    <w:rsid w:val="009A137E"/>
    <w:rsid w:val="009A1728"/>
    <w:rsid w:val="009A1868"/>
    <w:rsid w:val="009A1AF0"/>
    <w:rsid w:val="009A248B"/>
    <w:rsid w:val="009A278E"/>
    <w:rsid w:val="009A2808"/>
    <w:rsid w:val="009A28C4"/>
    <w:rsid w:val="009A29DF"/>
    <w:rsid w:val="009A2B58"/>
    <w:rsid w:val="009A304F"/>
    <w:rsid w:val="009A3411"/>
    <w:rsid w:val="009A349F"/>
    <w:rsid w:val="009A37F7"/>
    <w:rsid w:val="009A3806"/>
    <w:rsid w:val="009A38E9"/>
    <w:rsid w:val="009A3ECE"/>
    <w:rsid w:val="009A4032"/>
    <w:rsid w:val="009A4099"/>
    <w:rsid w:val="009A490C"/>
    <w:rsid w:val="009A4CD3"/>
    <w:rsid w:val="009A5444"/>
    <w:rsid w:val="009A5732"/>
    <w:rsid w:val="009A5748"/>
    <w:rsid w:val="009A57B1"/>
    <w:rsid w:val="009A58BA"/>
    <w:rsid w:val="009A5F92"/>
    <w:rsid w:val="009A5FC9"/>
    <w:rsid w:val="009A622E"/>
    <w:rsid w:val="009A63B8"/>
    <w:rsid w:val="009A64B8"/>
    <w:rsid w:val="009A65D5"/>
    <w:rsid w:val="009A6CF2"/>
    <w:rsid w:val="009A7063"/>
    <w:rsid w:val="009A7231"/>
    <w:rsid w:val="009A7256"/>
    <w:rsid w:val="009A7262"/>
    <w:rsid w:val="009A747D"/>
    <w:rsid w:val="009A7FBD"/>
    <w:rsid w:val="009B016C"/>
    <w:rsid w:val="009B05BD"/>
    <w:rsid w:val="009B06CB"/>
    <w:rsid w:val="009B072D"/>
    <w:rsid w:val="009B0ABB"/>
    <w:rsid w:val="009B0DCC"/>
    <w:rsid w:val="009B0E58"/>
    <w:rsid w:val="009B1230"/>
    <w:rsid w:val="009B13CA"/>
    <w:rsid w:val="009B18F6"/>
    <w:rsid w:val="009B19CC"/>
    <w:rsid w:val="009B1C32"/>
    <w:rsid w:val="009B1CCE"/>
    <w:rsid w:val="009B1D83"/>
    <w:rsid w:val="009B1DFB"/>
    <w:rsid w:val="009B251F"/>
    <w:rsid w:val="009B2E00"/>
    <w:rsid w:val="009B3B11"/>
    <w:rsid w:val="009B3F95"/>
    <w:rsid w:val="009B5104"/>
    <w:rsid w:val="009B57DB"/>
    <w:rsid w:val="009B5B1D"/>
    <w:rsid w:val="009B5D60"/>
    <w:rsid w:val="009B627F"/>
    <w:rsid w:val="009B63EA"/>
    <w:rsid w:val="009B65E2"/>
    <w:rsid w:val="009B69B6"/>
    <w:rsid w:val="009B6D21"/>
    <w:rsid w:val="009B6F83"/>
    <w:rsid w:val="009B7315"/>
    <w:rsid w:val="009B7E06"/>
    <w:rsid w:val="009B7E73"/>
    <w:rsid w:val="009B7F81"/>
    <w:rsid w:val="009C0068"/>
    <w:rsid w:val="009C028E"/>
    <w:rsid w:val="009C06AF"/>
    <w:rsid w:val="009C0B00"/>
    <w:rsid w:val="009C1969"/>
    <w:rsid w:val="009C1C95"/>
    <w:rsid w:val="009C1D7E"/>
    <w:rsid w:val="009C22E8"/>
    <w:rsid w:val="009C2339"/>
    <w:rsid w:val="009C2694"/>
    <w:rsid w:val="009C26F1"/>
    <w:rsid w:val="009C2A04"/>
    <w:rsid w:val="009C3332"/>
    <w:rsid w:val="009C3CE6"/>
    <w:rsid w:val="009C3E7B"/>
    <w:rsid w:val="009C46E4"/>
    <w:rsid w:val="009C5662"/>
    <w:rsid w:val="009C5925"/>
    <w:rsid w:val="009C5AE9"/>
    <w:rsid w:val="009C5B14"/>
    <w:rsid w:val="009C5DC7"/>
    <w:rsid w:val="009C6098"/>
    <w:rsid w:val="009C6757"/>
    <w:rsid w:val="009C69FF"/>
    <w:rsid w:val="009C6B54"/>
    <w:rsid w:val="009C6CA3"/>
    <w:rsid w:val="009C6DB3"/>
    <w:rsid w:val="009C6F68"/>
    <w:rsid w:val="009C77EC"/>
    <w:rsid w:val="009C7A7E"/>
    <w:rsid w:val="009C7D7D"/>
    <w:rsid w:val="009D0481"/>
    <w:rsid w:val="009D09D4"/>
    <w:rsid w:val="009D0B99"/>
    <w:rsid w:val="009D0BEA"/>
    <w:rsid w:val="009D1248"/>
    <w:rsid w:val="009D1CBC"/>
    <w:rsid w:val="009D229F"/>
    <w:rsid w:val="009D22B6"/>
    <w:rsid w:val="009D25F2"/>
    <w:rsid w:val="009D2801"/>
    <w:rsid w:val="009D28A7"/>
    <w:rsid w:val="009D2B5E"/>
    <w:rsid w:val="009D30C4"/>
    <w:rsid w:val="009D33EF"/>
    <w:rsid w:val="009D4435"/>
    <w:rsid w:val="009D4BED"/>
    <w:rsid w:val="009D4D9E"/>
    <w:rsid w:val="009D51F3"/>
    <w:rsid w:val="009D58A0"/>
    <w:rsid w:val="009D5F89"/>
    <w:rsid w:val="009D63D8"/>
    <w:rsid w:val="009D6444"/>
    <w:rsid w:val="009D6AA3"/>
    <w:rsid w:val="009D720F"/>
    <w:rsid w:val="009D740D"/>
    <w:rsid w:val="009D7855"/>
    <w:rsid w:val="009D7B73"/>
    <w:rsid w:val="009D7E93"/>
    <w:rsid w:val="009D7EAB"/>
    <w:rsid w:val="009D7F57"/>
    <w:rsid w:val="009E0807"/>
    <w:rsid w:val="009E081E"/>
    <w:rsid w:val="009E0F5A"/>
    <w:rsid w:val="009E144C"/>
    <w:rsid w:val="009E1756"/>
    <w:rsid w:val="009E1931"/>
    <w:rsid w:val="009E1A76"/>
    <w:rsid w:val="009E1C34"/>
    <w:rsid w:val="009E1EFC"/>
    <w:rsid w:val="009E20F0"/>
    <w:rsid w:val="009E2348"/>
    <w:rsid w:val="009E2594"/>
    <w:rsid w:val="009E2775"/>
    <w:rsid w:val="009E2843"/>
    <w:rsid w:val="009E296D"/>
    <w:rsid w:val="009E2ED5"/>
    <w:rsid w:val="009E302B"/>
    <w:rsid w:val="009E309E"/>
    <w:rsid w:val="009E3A42"/>
    <w:rsid w:val="009E3C42"/>
    <w:rsid w:val="009E3D43"/>
    <w:rsid w:val="009E4152"/>
    <w:rsid w:val="009E4325"/>
    <w:rsid w:val="009E4738"/>
    <w:rsid w:val="009E483D"/>
    <w:rsid w:val="009E4946"/>
    <w:rsid w:val="009E4A24"/>
    <w:rsid w:val="009E5003"/>
    <w:rsid w:val="009E517E"/>
    <w:rsid w:val="009E5255"/>
    <w:rsid w:val="009E5B5B"/>
    <w:rsid w:val="009E62FF"/>
    <w:rsid w:val="009E63A4"/>
    <w:rsid w:val="009E6E33"/>
    <w:rsid w:val="009E7046"/>
    <w:rsid w:val="009E733F"/>
    <w:rsid w:val="009E746D"/>
    <w:rsid w:val="009E77CC"/>
    <w:rsid w:val="009E7A7B"/>
    <w:rsid w:val="009E7C32"/>
    <w:rsid w:val="009F09DB"/>
    <w:rsid w:val="009F09FA"/>
    <w:rsid w:val="009F0B15"/>
    <w:rsid w:val="009F12E2"/>
    <w:rsid w:val="009F13FF"/>
    <w:rsid w:val="009F1430"/>
    <w:rsid w:val="009F1739"/>
    <w:rsid w:val="009F1D00"/>
    <w:rsid w:val="009F1DFA"/>
    <w:rsid w:val="009F1E27"/>
    <w:rsid w:val="009F1E81"/>
    <w:rsid w:val="009F2034"/>
    <w:rsid w:val="009F249C"/>
    <w:rsid w:val="009F2757"/>
    <w:rsid w:val="009F2921"/>
    <w:rsid w:val="009F2D38"/>
    <w:rsid w:val="009F2F9F"/>
    <w:rsid w:val="009F364E"/>
    <w:rsid w:val="009F379E"/>
    <w:rsid w:val="009F3D68"/>
    <w:rsid w:val="009F3D71"/>
    <w:rsid w:val="009F3D91"/>
    <w:rsid w:val="009F46FF"/>
    <w:rsid w:val="009F4CC4"/>
    <w:rsid w:val="009F5624"/>
    <w:rsid w:val="009F5C9E"/>
    <w:rsid w:val="009F5E36"/>
    <w:rsid w:val="009F6189"/>
    <w:rsid w:val="009F6484"/>
    <w:rsid w:val="009F6542"/>
    <w:rsid w:val="009F6914"/>
    <w:rsid w:val="009F6D9B"/>
    <w:rsid w:val="009F7644"/>
    <w:rsid w:val="009F765E"/>
    <w:rsid w:val="009F7C1D"/>
    <w:rsid w:val="009F7CCA"/>
    <w:rsid w:val="009F7DF6"/>
    <w:rsid w:val="009F7FE7"/>
    <w:rsid w:val="00A00538"/>
    <w:rsid w:val="00A0080C"/>
    <w:rsid w:val="00A008F8"/>
    <w:rsid w:val="00A00DEE"/>
    <w:rsid w:val="00A01035"/>
    <w:rsid w:val="00A0266D"/>
    <w:rsid w:val="00A026B1"/>
    <w:rsid w:val="00A02934"/>
    <w:rsid w:val="00A03003"/>
    <w:rsid w:val="00A0315B"/>
    <w:rsid w:val="00A032E2"/>
    <w:rsid w:val="00A033FC"/>
    <w:rsid w:val="00A03429"/>
    <w:rsid w:val="00A035D3"/>
    <w:rsid w:val="00A0379C"/>
    <w:rsid w:val="00A03F2B"/>
    <w:rsid w:val="00A04377"/>
    <w:rsid w:val="00A04917"/>
    <w:rsid w:val="00A04CEE"/>
    <w:rsid w:val="00A04D01"/>
    <w:rsid w:val="00A057F1"/>
    <w:rsid w:val="00A0588F"/>
    <w:rsid w:val="00A05BD0"/>
    <w:rsid w:val="00A05EDE"/>
    <w:rsid w:val="00A05F0B"/>
    <w:rsid w:val="00A06350"/>
    <w:rsid w:val="00A066B0"/>
    <w:rsid w:val="00A06BC4"/>
    <w:rsid w:val="00A06C5B"/>
    <w:rsid w:val="00A072D6"/>
    <w:rsid w:val="00A075FD"/>
    <w:rsid w:val="00A104DB"/>
    <w:rsid w:val="00A107DD"/>
    <w:rsid w:val="00A108D3"/>
    <w:rsid w:val="00A108F7"/>
    <w:rsid w:val="00A10DE9"/>
    <w:rsid w:val="00A1180A"/>
    <w:rsid w:val="00A11C98"/>
    <w:rsid w:val="00A11D7C"/>
    <w:rsid w:val="00A12D3F"/>
    <w:rsid w:val="00A137FF"/>
    <w:rsid w:val="00A139D7"/>
    <w:rsid w:val="00A1458B"/>
    <w:rsid w:val="00A14AAA"/>
    <w:rsid w:val="00A1508F"/>
    <w:rsid w:val="00A15591"/>
    <w:rsid w:val="00A158C7"/>
    <w:rsid w:val="00A1611D"/>
    <w:rsid w:val="00A162C4"/>
    <w:rsid w:val="00A16450"/>
    <w:rsid w:val="00A16D0A"/>
    <w:rsid w:val="00A16EE1"/>
    <w:rsid w:val="00A1707B"/>
    <w:rsid w:val="00A20694"/>
    <w:rsid w:val="00A208FD"/>
    <w:rsid w:val="00A20E0F"/>
    <w:rsid w:val="00A2123B"/>
    <w:rsid w:val="00A2192B"/>
    <w:rsid w:val="00A21EE4"/>
    <w:rsid w:val="00A21F50"/>
    <w:rsid w:val="00A2218F"/>
    <w:rsid w:val="00A2288D"/>
    <w:rsid w:val="00A2311A"/>
    <w:rsid w:val="00A24249"/>
    <w:rsid w:val="00A24381"/>
    <w:rsid w:val="00A24527"/>
    <w:rsid w:val="00A2453C"/>
    <w:rsid w:val="00A246F7"/>
    <w:rsid w:val="00A249A3"/>
    <w:rsid w:val="00A24A1B"/>
    <w:rsid w:val="00A24C16"/>
    <w:rsid w:val="00A24CAC"/>
    <w:rsid w:val="00A24F0E"/>
    <w:rsid w:val="00A25770"/>
    <w:rsid w:val="00A258BB"/>
    <w:rsid w:val="00A25D3D"/>
    <w:rsid w:val="00A25FDE"/>
    <w:rsid w:val="00A2666D"/>
    <w:rsid w:val="00A266D6"/>
    <w:rsid w:val="00A26A12"/>
    <w:rsid w:val="00A2706E"/>
    <w:rsid w:val="00A271FA"/>
    <w:rsid w:val="00A2761E"/>
    <w:rsid w:val="00A3033C"/>
    <w:rsid w:val="00A305EC"/>
    <w:rsid w:val="00A30A58"/>
    <w:rsid w:val="00A30BD4"/>
    <w:rsid w:val="00A30DD2"/>
    <w:rsid w:val="00A30E5B"/>
    <w:rsid w:val="00A30EB1"/>
    <w:rsid w:val="00A310FE"/>
    <w:rsid w:val="00A31104"/>
    <w:rsid w:val="00A31420"/>
    <w:rsid w:val="00A31C9A"/>
    <w:rsid w:val="00A31DE6"/>
    <w:rsid w:val="00A31ECA"/>
    <w:rsid w:val="00A326A6"/>
    <w:rsid w:val="00A328EE"/>
    <w:rsid w:val="00A329C0"/>
    <w:rsid w:val="00A32A16"/>
    <w:rsid w:val="00A32E7C"/>
    <w:rsid w:val="00A334E6"/>
    <w:rsid w:val="00A337BC"/>
    <w:rsid w:val="00A33F25"/>
    <w:rsid w:val="00A34308"/>
    <w:rsid w:val="00A34B53"/>
    <w:rsid w:val="00A34D2A"/>
    <w:rsid w:val="00A3532B"/>
    <w:rsid w:val="00A3555B"/>
    <w:rsid w:val="00A35958"/>
    <w:rsid w:val="00A35C79"/>
    <w:rsid w:val="00A35F22"/>
    <w:rsid w:val="00A363EF"/>
    <w:rsid w:val="00A3642E"/>
    <w:rsid w:val="00A36E44"/>
    <w:rsid w:val="00A36FC5"/>
    <w:rsid w:val="00A37677"/>
    <w:rsid w:val="00A379BC"/>
    <w:rsid w:val="00A37BFD"/>
    <w:rsid w:val="00A4011D"/>
    <w:rsid w:val="00A4014E"/>
    <w:rsid w:val="00A401B2"/>
    <w:rsid w:val="00A4056C"/>
    <w:rsid w:val="00A40BF2"/>
    <w:rsid w:val="00A40C6A"/>
    <w:rsid w:val="00A40DBA"/>
    <w:rsid w:val="00A40F83"/>
    <w:rsid w:val="00A4106D"/>
    <w:rsid w:val="00A41448"/>
    <w:rsid w:val="00A41640"/>
    <w:rsid w:val="00A41DF9"/>
    <w:rsid w:val="00A41F83"/>
    <w:rsid w:val="00A42536"/>
    <w:rsid w:val="00A43157"/>
    <w:rsid w:val="00A43262"/>
    <w:rsid w:val="00A43763"/>
    <w:rsid w:val="00A43E85"/>
    <w:rsid w:val="00A44635"/>
    <w:rsid w:val="00A44E6C"/>
    <w:rsid w:val="00A454E1"/>
    <w:rsid w:val="00A454E2"/>
    <w:rsid w:val="00A45636"/>
    <w:rsid w:val="00A45733"/>
    <w:rsid w:val="00A45753"/>
    <w:rsid w:val="00A45BAD"/>
    <w:rsid w:val="00A45CAF"/>
    <w:rsid w:val="00A45CCB"/>
    <w:rsid w:val="00A4637E"/>
    <w:rsid w:val="00A4647D"/>
    <w:rsid w:val="00A46A2A"/>
    <w:rsid w:val="00A46DF9"/>
    <w:rsid w:val="00A47324"/>
    <w:rsid w:val="00A47325"/>
    <w:rsid w:val="00A4744D"/>
    <w:rsid w:val="00A47632"/>
    <w:rsid w:val="00A47F2A"/>
    <w:rsid w:val="00A47FE8"/>
    <w:rsid w:val="00A501D2"/>
    <w:rsid w:val="00A5058F"/>
    <w:rsid w:val="00A505DD"/>
    <w:rsid w:val="00A505EA"/>
    <w:rsid w:val="00A50CBA"/>
    <w:rsid w:val="00A51559"/>
    <w:rsid w:val="00A51769"/>
    <w:rsid w:val="00A51AC5"/>
    <w:rsid w:val="00A51B2D"/>
    <w:rsid w:val="00A51B95"/>
    <w:rsid w:val="00A51BDF"/>
    <w:rsid w:val="00A51C77"/>
    <w:rsid w:val="00A51D99"/>
    <w:rsid w:val="00A5237D"/>
    <w:rsid w:val="00A52420"/>
    <w:rsid w:val="00A52450"/>
    <w:rsid w:val="00A52570"/>
    <w:rsid w:val="00A5261A"/>
    <w:rsid w:val="00A5275B"/>
    <w:rsid w:val="00A52AB2"/>
    <w:rsid w:val="00A52F1C"/>
    <w:rsid w:val="00A52F93"/>
    <w:rsid w:val="00A531B7"/>
    <w:rsid w:val="00A53276"/>
    <w:rsid w:val="00A532EB"/>
    <w:rsid w:val="00A53E08"/>
    <w:rsid w:val="00A541B0"/>
    <w:rsid w:val="00A54386"/>
    <w:rsid w:val="00A544D1"/>
    <w:rsid w:val="00A549D3"/>
    <w:rsid w:val="00A54C33"/>
    <w:rsid w:val="00A54DC2"/>
    <w:rsid w:val="00A5526F"/>
    <w:rsid w:val="00A556C2"/>
    <w:rsid w:val="00A556F0"/>
    <w:rsid w:val="00A5572E"/>
    <w:rsid w:val="00A55D30"/>
    <w:rsid w:val="00A55F3D"/>
    <w:rsid w:val="00A56046"/>
    <w:rsid w:val="00A56189"/>
    <w:rsid w:val="00A563FB"/>
    <w:rsid w:val="00A5677F"/>
    <w:rsid w:val="00A56C2E"/>
    <w:rsid w:val="00A56CD3"/>
    <w:rsid w:val="00A57C04"/>
    <w:rsid w:val="00A57CAB"/>
    <w:rsid w:val="00A60A08"/>
    <w:rsid w:val="00A61424"/>
    <w:rsid w:val="00A619C2"/>
    <w:rsid w:val="00A61DA4"/>
    <w:rsid w:val="00A61F59"/>
    <w:rsid w:val="00A625CF"/>
    <w:rsid w:val="00A62AE1"/>
    <w:rsid w:val="00A6337B"/>
    <w:rsid w:val="00A6361A"/>
    <w:rsid w:val="00A63626"/>
    <w:rsid w:val="00A636DD"/>
    <w:rsid w:val="00A63E47"/>
    <w:rsid w:val="00A652DD"/>
    <w:rsid w:val="00A654BA"/>
    <w:rsid w:val="00A6555D"/>
    <w:rsid w:val="00A656F2"/>
    <w:rsid w:val="00A657D2"/>
    <w:rsid w:val="00A659C7"/>
    <w:rsid w:val="00A65F2C"/>
    <w:rsid w:val="00A662EB"/>
    <w:rsid w:val="00A66335"/>
    <w:rsid w:val="00A66890"/>
    <w:rsid w:val="00A66BD1"/>
    <w:rsid w:val="00A6775A"/>
    <w:rsid w:val="00A67A53"/>
    <w:rsid w:val="00A67CEC"/>
    <w:rsid w:val="00A7023B"/>
    <w:rsid w:val="00A7050C"/>
    <w:rsid w:val="00A70562"/>
    <w:rsid w:val="00A7128B"/>
    <w:rsid w:val="00A71444"/>
    <w:rsid w:val="00A71797"/>
    <w:rsid w:val="00A717FB"/>
    <w:rsid w:val="00A7187C"/>
    <w:rsid w:val="00A71AD9"/>
    <w:rsid w:val="00A72418"/>
    <w:rsid w:val="00A727C5"/>
    <w:rsid w:val="00A72B54"/>
    <w:rsid w:val="00A731C6"/>
    <w:rsid w:val="00A734E5"/>
    <w:rsid w:val="00A73A87"/>
    <w:rsid w:val="00A73C58"/>
    <w:rsid w:val="00A74448"/>
    <w:rsid w:val="00A74AD5"/>
    <w:rsid w:val="00A74BB6"/>
    <w:rsid w:val="00A74D9B"/>
    <w:rsid w:val="00A75517"/>
    <w:rsid w:val="00A75F2E"/>
    <w:rsid w:val="00A760C9"/>
    <w:rsid w:val="00A76A88"/>
    <w:rsid w:val="00A76AB5"/>
    <w:rsid w:val="00A76C97"/>
    <w:rsid w:val="00A76F67"/>
    <w:rsid w:val="00A77085"/>
    <w:rsid w:val="00A7713A"/>
    <w:rsid w:val="00A774B3"/>
    <w:rsid w:val="00A77B85"/>
    <w:rsid w:val="00A77C8E"/>
    <w:rsid w:val="00A8057B"/>
    <w:rsid w:val="00A8060D"/>
    <w:rsid w:val="00A80E8F"/>
    <w:rsid w:val="00A810FB"/>
    <w:rsid w:val="00A8112A"/>
    <w:rsid w:val="00A811C0"/>
    <w:rsid w:val="00A8127E"/>
    <w:rsid w:val="00A813F5"/>
    <w:rsid w:val="00A815EE"/>
    <w:rsid w:val="00A820B8"/>
    <w:rsid w:val="00A8222F"/>
    <w:rsid w:val="00A828AC"/>
    <w:rsid w:val="00A82A77"/>
    <w:rsid w:val="00A82B89"/>
    <w:rsid w:val="00A82BB8"/>
    <w:rsid w:val="00A83114"/>
    <w:rsid w:val="00A833AB"/>
    <w:rsid w:val="00A838AF"/>
    <w:rsid w:val="00A83BE2"/>
    <w:rsid w:val="00A83E6A"/>
    <w:rsid w:val="00A83F68"/>
    <w:rsid w:val="00A84342"/>
    <w:rsid w:val="00A843F9"/>
    <w:rsid w:val="00A84667"/>
    <w:rsid w:val="00A8466F"/>
    <w:rsid w:val="00A84CDF"/>
    <w:rsid w:val="00A84EB5"/>
    <w:rsid w:val="00A84FEF"/>
    <w:rsid w:val="00A851C1"/>
    <w:rsid w:val="00A853F5"/>
    <w:rsid w:val="00A858BB"/>
    <w:rsid w:val="00A858C6"/>
    <w:rsid w:val="00A85DD0"/>
    <w:rsid w:val="00A85DDE"/>
    <w:rsid w:val="00A864F8"/>
    <w:rsid w:val="00A86AA1"/>
    <w:rsid w:val="00A86D94"/>
    <w:rsid w:val="00A872B2"/>
    <w:rsid w:val="00A8759F"/>
    <w:rsid w:val="00A875AB"/>
    <w:rsid w:val="00A876CF"/>
    <w:rsid w:val="00A87967"/>
    <w:rsid w:val="00A87FDC"/>
    <w:rsid w:val="00A90503"/>
    <w:rsid w:val="00A90C50"/>
    <w:rsid w:val="00A90CEB"/>
    <w:rsid w:val="00A90D8D"/>
    <w:rsid w:val="00A910F7"/>
    <w:rsid w:val="00A91106"/>
    <w:rsid w:val="00A911DD"/>
    <w:rsid w:val="00A9152D"/>
    <w:rsid w:val="00A9161A"/>
    <w:rsid w:val="00A9195C"/>
    <w:rsid w:val="00A91BFE"/>
    <w:rsid w:val="00A91C6F"/>
    <w:rsid w:val="00A91E6A"/>
    <w:rsid w:val="00A91F53"/>
    <w:rsid w:val="00A922ED"/>
    <w:rsid w:val="00A9281D"/>
    <w:rsid w:val="00A928CE"/>
    <w:rsid w:val="00A92B4A"/>
    <w:rsid w:val="00A9322F"/>
    <w:rsid w:val="00A93BFC"/>
    <w:rsid w:val="00A93CEC"/>
    <w:rsid w:val="00A94F84"/>
    <w:rsid w:val="00A95479"/>
    <w:rsid w:val="00A95591"/>
    <w:rsid w:val="00A95722"/>
    <w:rsid w:val="00A95AD7"/>
    <w:rsid w:val="00A96067"/>
    <w:rsid w:val="00A962BF"/>
    <w:rsid w:val="00A96A01"/>
    <w:rsid w:val="00A96C42"/>
    <w:rsid w:val="00A96F9F"/>
    <w:rsid w:val="00A97367"/>
    <w:rsid w:val="00A97AFE"/>
    <w:rsid w:val="00A97C39"/>
    <w:rsid w:val="00A97C91"/>
    <w:rsid w:val="00AA0010"/>
    <w:rsid w:val="00AA0014"/>
    <w:rsid w:val="00AA01FA"/>
    <w:rsid w:val="00AA0287"/>
    <w:rsid w:val="00AA0389"/>
    <w:rsid w:val="00AA042F"/>
    <w:rsid w:val="00AA09B4"/>
    <w:rsid w:val="00AA0D16"/>
    <w:rsid w:val="00AA1916"/>
    <w:rsid w:val="00AA1EAA"/>
    <w:rsid w:val="00AA209A"/>
    <w:rsid w:val="00AA29DA"/>
    <w:rsid w:val="00AA2A4A"/>
    <w:rsid w:val="00AA3224"/>
    <w:rsid w:val="00AA33D8"/>
    <w:rsid w:val="00AA3616"/>
    <w:rsid w:val="00AA3C1D"/>
    <w:rsid w:val="00AA3C41"/>
    <w:rsid w:val="00AA3C9C"/>
    <w:rsid w:val="00AA3E0E"/>
    <w:rsid w:val="00AA46EC"/>
    <w:rsid w:val="00AA4924"/>
    <w:rsid w:val="00AA4B50"/>
    <w:rsid w:val="00AA510A"/>
    <w:rsid w:val="00AA51E7"/>
    <w:rsid w:val="00AA5A56"/>
    <w:rsid w:val="00AA6484"/>
    <w:rsid w:val="00AA6924"/>
    <w:rsid w:val="00AA6A2C"/>
    <w:rsid w:val="00AA6BBD"/>
    <w:rsid w:val="00AA6BD2"/>
    <w:rsid w:val="00AA6C1B"/>
    <w:rsid w:val="00AA6FA2"/>
    <w:rsid w:val="00AA7531"/>
    <w:rsid w:val="00AA7698"/>
    <w:rsid w:val="00AA7714"/>
    <w:rsid w:val="00AA774C"/>
    <w:rsid w:val="00AA786B"/>
    <w:rsid w:val="00AA7BAE"/>
    <w:rsid w:val="00AA7BCD"/>
    <w:rsid w:val="00AB02A5"/>
    <w:rsid w:val="00AB04BA"/>
    <w:rsid w:val="00AB06D3"/>
    <w:rsid w:val="00AB0773"/>
    <w:rsid w:val="00AB0941"/>
    <w:rsid w:val="00AB0CF7"/>
    <w:rsid w:val="00AB11A5"/>
    <w:rsid w:val="00AB11AB"/>
    <w:rsid w:val="00AB12C0"/>
    <w:rsid w:val="00AB130E"/>
    <w:rsid w:val="00AB1586"/>
    <w:rsid w:val="00AB1663"/>
    <w:rsid w:val="00AB19ED"/>
    <w:rsid w:val="00AB20B8"/>
    <w:rsid w:val="00AB2A36"/>
    <w:rsid w:val="00AB2E52"/>
    <w:rsid w:val="00AB2F0A"/>
    <w:rsid w:val="00AB3076"/>
    <w:rsid w:val="00AB33D9"/>
    <w:rsid w:val="00AB38E5"/>
    <w:rsid w:val="00AB3E93"/>
    <w:rsid w:val="00AB4004"/>
    <w:rsid w:val="00AB432D"/>
    <w:rsid w:val="00AB4342"/>
    <w:rsid w:val="00AB4AE9"/>
    <w:rsid w:val="00AB4C2B"/>
    <w:rsid w:val="00AB5368"/>
    <w:rsid w:val="00AB56F1"/>
    <w:rsid w:val="00AB574F"/>
    <w:rsid w:val="00AB5B6F"/>
    <w:rsid w:val="00AB633B"/>
    <w:rsid w:val="00AB7309"/>
    <w:rsid w:val="00AB75D5"/>
    <w:rsid w:val="00AB7B9C"/>
    <w:rsid w:val="00AC0418"/>
    <w:rsid w:val="00AC046F"/>
    <w:rsid w:val="00AC0577"/>
    <w:rsid w:val="00AC097C"/>
    <w:rsid w:val="00AC09F8"/>
    <w:rsid w:val="00AC0DFA"/>
    <w:rsid w:val="00AC11E4"/>
    <w:rsid w:val="00AC133A"/>
    <w:rsid w:val="00AC14AD"/>
    <w:rsid w:val="00AC14DF"/>
    <w:rsid w:val="00AC1686"/>
    <w:rsid w:val="00AC17C2"/>
    <w:rsid w:val="00AC19E5"/>
    <w:rsid w:val="00AC20B0"/>
    <w:rsid w:val="00AC22E5"/>
    <w:rsid w:val="00AC2B3C"/>
    <w:rsid w:val="00AC2C8C"/>
    <w:rsid w:val="00AC2FA4"/>
    <w:rsid w:val="00AC361A"/>
    <w:rsid w:val="00AC3A74"/>
    <w:rsid w:val="00AC3FFB"/>
    <w:rsid w:val="00AC4667"/>
    <w:rsid w:val="00AC46B1"/>
    <w:rsid w:val="00AC47F5"/>
    <w:rsid w:val="00AC49A5"/>
    <w:rsid w:val="00AC4D07"/>
    <w:rsid w:val="00AC50A9"/>
    <w:rsid w:val="00AC573B"/>
    <w:rsid w:val="00AC5953"/>
    <w:rsid w:val="00AC5DAD"/>
    <w:rsid w:val="00AC601E"/>
    <w:rsid w:val="00AC6679"/>
    <w:rsid w:val="00AC6AD1"/>
    <w:rsid w:val="00AC6F79"/>
    <w:rsid w:val="00AC717D"/>
    <w:rsid w:val="00AD08A1"/>
    <w:rsid w:val="00AD0D30"/>
    <w:rsid w:val="00AD1157"/>
    <w:rsid w:val="00AD1446"/>
    <w:rsid w:val="00AD16B9"/>
    <w:rsid w:val="00AD1950"/>
    <w:rsid w:val="00AD1D91"/>
    <w:rsid w:val="00AD24F8"/>
    <w:rsid w:val="00AD2A12"/>
    <w:rsid w:val="00AD2EDB"/>
    <w:rsid w:val="00AD332B"/>
    <w:rsid w:val="00AD3911"/>
    <w:rsid w:val="00AD470F"/>
    <w:rsid w:val="00AD4B21"/>
    <w:rsid w:val="00AD4E36"/>
    <w:rsid w:val="00AD4F84"/>
    <w:rsid w:val="00AD5078"/>
    <w:rsid w:val="00AD5214"/>
    <w:rsid w:val="00AD5276"/>
    <w:rsid w:val="00AD56C2"/>
    <w:rsid w:val="00AD57F0"/>
    <w:rsid w:val="00AD5A59"/>
    <w:rsid w:val="00AD7C0D"/>
    <w:rsid w:val="00AE0230"/>
    <w:rsid w:val="00AE05D0"/>
    <w:rsid w:val="00AE0975"/>
    <w:rsid w:val="00AE0A3E"/>
    <w:rsid w:val="00AE19A3"/>
    <w:rsid w:val="00AE1A46"/>
    <w:rsid w:val="00AE1A92"/>
    <w:rsid w:val="00AE2746"/>
    <w:rsid w:val="00AE287F"/>
    <w:rsid w:val="00AE2957"/>
    <w:rsid w:val="00AE2BE1"/>
    <w:rsid w:val="00AE2CE1"/>
    <w:rsid w:val="00AE2E83"/>
    <w:rsid w:val="00AE31A6"/>
    <w:rsid w:val="00AE3386"/>
    <w:rsid w:val="00AE3638"/>
    <w:rsid w:val="00AE3655"/>
    <w:rsid w:val="00AE3F19"/>
    <w:rsid w:val="00AE413B"/>
    <w:rsid w:val="00AE5BAD"/>
    <w:rsid w:val="00AE6012"/>
    <w:rsid w:val="00AE611B"/>
    <w:rsid w:val="00AE65A8"/>
    <w:rsid w:val="00AE6739"/>
    <w:rsid w:val="00AE68FF"/>
    <w:rsid w:val="00AE6D41"/>
    <w:rsid w:val="00AE6DC1"/>
    <w:rsid w:val="00AE7185"/>
    <w:rsid w:val="00AE7314"/>
    <w:rsid w:val="00AE763E"/>
    <w:rsid w:val="00AE7C97"/>
    <w:rsid w:val="00AE7DB2"/>
    <w:rsid w:val="00AE7F7F"/>
    <w:rsid w:val="00AF0103"/>
    <w:rsid w:val="00AF0592"/>
    <w:rsid w:val="00AF09E4"/>
    <w:rsid w:val="00AF0AE2"/>
    <w:rsid w:val="00AF0F11"/>
    <w:rsid w:val="00AF0FA0"/>
    <w:rsid w:val="00AF1A51"/>
    <w:rsid w:val="00AF1C43"/>
    <w:rsid w:val="00AF2415"/>
    <w:rsid w:val="00AF2DB4"/>
    <w:rsid w:val="00AF2ED9"/>
    <w:rsid w:val="00AF2F27"/>
    <w:rsid w:val="00AF3249"/>
    <w:rsid w:val="00AF3307"/>
    <w:rsid w:val="00AF3CC7"/>
    <w:rsid w:val="00AF3EF9"/>
    <w:rsid w:val="00AF427A"/>
    <w:rsid w:val="00AF432C"/>
    <w:rsid w:val="00AF444A"/>
    <w:rsid w:val="00AF4B45"/>
    <w:rsid w:val="00AF5506"/>
    <w:rsid w:val="00AF55A4"/>
    <w:rsid w:val="00AF5C53"/>
    <w:rsid w:val="00AF5D13"/>
    <w:rsid w:val="00AF5F5B"/>
    <w:rsid w:val="00AF63FD"/>
    <w:rsid w:val="00AF6663"/>
    <w:rsid w:val="00AF7230"/>
    <w:rsid w:val="00AF72C9"/>
    <w:rsid w:val="00AF7692"/>
    <w:rsid w:val="00B00245"/>
    <w:rsid w:val="00B0026E"/>
    <w:rsid w:val="00B00405"/>
    <w:rsid w:val="00B006C4"/>
    <w:rsid w:val="00B0177A"/>
    <w:rsid w:val="00B019BD"/>
    <w:rsid w:val="00B01FA1"/>
    <w:rsid w:val="00B020DA"/>
    <w:rsid w:val="00B02178"/>
    <w:rsid w:val="00B028A7"/>
    <w:rsid w:val="00B02BD6"/>
    <w:rsid w:val="00B02E89"/>
    <w:rsid w:val="00B0302D"/>
    <w:rsid w:val="00B030E2"/>
    <w:rsid w:val="00B031DF"/>
    <w:rsid w:val="00B034EA"/>
    <w:rsid w:val="00B035E7"/>
    <w:rsid w:val="00B037C4"/>
    <w:rsid w:val="00B03A3A"/>
    <w:rsid w:val="00B03C39"/>
    <w:rsid w:val="00B03FDC"/>
    <w:rsid w:val="00B04431"/>
    <w:rsid w:val="00B045F7"/>
    <w:rsid w:val="00B0461B"/>
    <w:rsid w:val="00B0467E"/>
    <w:rsid w:val="00B04715"/>
    <w:rsid w:val="00B04A2E"/>
    <w:rsid w:val="00B04AF5"/>
    <w:rsid w:val="00B04D3C"/>
    <w:rsid w:val="00B05754"/>
    <w:rsid w:val="00B058FC"/>
    <w:rsid w:val="00B05B01"/>
    <w:rsid w:val="00B06BF6"/>
    <w:rsid w:val="00B07408"/>
    <w:rsid w:val="00B07794"/>
    <w:rsid w:val="00B07DE8"/>
    <w:rsid w:val="00B07E64"/>
    <w:rsid w:val="00B07FBE"/>
    <w:rsid w:val="00B07FE9"/>
    <w:rsid w:val="00B10205"/>
    <w:rsid w:val="00B10362"/>
    <w:rsid w:val="00B105CF"/>
    <w:rsid w:val="00B107EF"/>
    <w:rsid w:val="00B108C3"/>
    <w:rsid w:val="00B109B1"/>
    <w:rsid w:val="00B10A8A"/>
    <w:rsid w:val="00B10C5C"/>
    <w:rsid w:val="00B11253"/>
    <w:rsid w:val="00B113F3"/>
    <w:rsid w:val="00B1161E"/>
    <w:rsid w:val="00B1166A"/>
    <w:rsid w:val="00B118F7"/>
    <w:rsid w:val="00B11A25"/>
    <w:rsid w:val="00B11C4B"/>
    <w:rsid w:val="00B1315F"/>
    <w:rsid w:val="00B13477"/>
    <w:rsid w:val="00B136E6"/>
    <w:rsid w:val="00B137BF"/>
    <w:rsid w:val="00B138DF"/>
    <w:rsid w:val="00B14332"/>
    <w:rsid w:val="00B14C0F"/>
    <w:rsid w:val="00B15056"/>
    <w:rsid w:val="00B1514B"/>
    <w:rsid w:val="00B15183"/>
    <w:rsid w:val="00B15643"/>
    <w:rsid w:val="00B160E9"/>
    <w:rsid w:val="00B162CB"/>
    <w:rsid w:val="00B16571"/>
    <w:rsid w:val="00B168CB"/>
    <w:rsid w:val="00B169B5"/>
    <w:rsid w:val="00B16ABA"/>
    <w:rsid w:val="00B16C0F"/>
    <w:rsid w:val="00B16DC6"/>
    <w:rsid w:val="00B1731E"/>
    <w:rsid w:val="00B1759D"/>
    <w:rsid w:val="00B17670"/>
    <w:rsid w:val="00B17958"/>
    <w:rsid w:val="00B17D25"/>
    <w:rsid w:val="00B17FE2"/>
    <w:rsid w:val="00B2084D"/>
    <w:rsid w:val="00B2085F"/>
    <w:rsid w:val="00B21A19"/>
    <w:rsid w:val="00B21BF2"/>
    <w:rsid w:val="00B21D2C"/>
    <w:rsid w:val="00B2266B"/>
    <w:rsid w:val="00B2287B"/>
    <w:rsid w:val="00B22CC4"/>
    <w:rsid w:val="00B22D3A"/>
    <w:rsid w:val="00B22DA0"/>
    <w:rsid w:val="00B22E91"/>
    <w:rsid w:val="00B23483"/>
    <w:rsid w:val="00B23700"/>
    <w:rsid w:val="00B237DD"/>
    <w:rsid w:val="00B23D47"/>
    <w:rsid w:val="00B23D5A"/>
    <w:rsid w:val="00B23EAB"/>
    <w:rsid w:val="00B2411A"/>
    <w:rsid w:val="00B24267"/>
    <w:rsid w:val="00B24705"/>
    <w:rsid w:val="00B24E0B"/>
    <w:rsid w:val="00B24FFA"/>
    <w:rsid w:val="00B25049"/>
    <w:rsid w:val="00B256C9"/>
    <w:rsid w:val="00B2588E"/>
    <w:rsid w:val="00B258A3"/>
    <w:rsid w:val="00B25A71"/>
    <w:rsid w:val="00B260CC"/>
    <w:rsid w:val="00B263E0"/>
    <w:rsid w:val="00B26FB4"/>
    <w:rsid w:val="00B2710B"/>
    <w:rsid w:val="00B27401"/>
    <w:rsid w:val="00B2740A"/>
    <w:rsid w:val="00B27801"/>
    <w:rsid w:val="00B30242"/>
    <w:rsid w:val="00B305F9"/>
    <w:rsid w:val="00B3076C"/>
    <w:rsid w:val="00B30983"/>
    <w:rsid w:val="00B309C9"/>
    <w:rsid w:val="00B30A31"/>
    <w:rsid w:val="00B30E43"/>
    <w:rsid w:val="00B31267"/>
    <w:rsid w:val="00B31616"/>
    <w:rsid w:val="00B316FC"/>
    <w:rsid w:val="00B31AF4"/>
    <w:rsid w:val="00B31CC8"/>
    <w:rsid w:val="00B31E93"/>
    <w:rsid w:val="00B31EC8"/>
    <w:rsid w:val="00B3268A"/>
    <w:rsid w:val="00B328DF"/>
    <w:rsid w:val="00B32F59"/>
    <w:rsid w:val="00B33458"/>
    <w:rsid w:val="00B33751"/>
    <w:rsid w:val="00B33D8E"/>
    <w:rsid w:val="00B34180"/>
    <w:rsid w:val="00B342D2"/>
    <w:rsid w:val="00B347D1"/>
    <w:rsid w:val="00B34FD2"/>
    <w:rsid w:val="00B35014"/>
    <w:rsid w:val="00B35622"/>
    <w:rsid w:val="00B358E2"/>
    <w:rsid w:val="00B35C6F"/>
    <w:rsid w:val="00B36906"/>
    <w:rsid w:val="00B3691B"/>
    <w:rsid w:val="00B36B9E"/>
    <w:rsid w:val="00B37514"/>
    <w:rsid w:val="00B37AD4"/>
    <w:rsid w:val="00B37C9B"/>
    <w:rsid w:val="00B37F39"/>
    <w:rsid w:val="00B37F41"/>
    <w:rsid w:val="00B37F44"/>
    <w:rsid w:val="00B37FEE"/>
    <w:rsid w:val="00B402E6"/>
    <w:rsid w:val="00B40A74"/>
    <w:rsid w:val="00B41208"/>
    <w:rsid w:val="00B4128B"/>
    <w:rsid w:val="00B41D38"/>
    <w:rsid w:val="00B41D61"/>
    <w:rsid w:val="00B41DA8"/>
    <w:rsid w:val="00B41E2B"/>
    <w:rsid w:val="00B421C1"/>
    <w:rsid w:val="00B421F0"/>
    <w:rsid w:val="00B42254"/>
    <w:rsid w:val="00B42460"/>
    <w:rsid w:val="00B432E4"/>
    <w:rsid w:val="00B43455"/>
    <w:rsid w:val="00B43688"/>
    <w:rsid w:val="00B436EC"/>
    <w:rsid w:val="00B43761"/>
    <w:rsid w:val="00B43AD1"/>
    <w:rsid w:val="00B43F00"/>
    <w:rsid w:val="00B442C9"/>
    <w:rsid w:val="00B446C8"/>
    <w:rsid w:val="00B4477C"/>
    <w:rsid w:val="00B44B83"/>
    <w:rsid w:val="00B45324"/>
    <w:rsid w:val="00B453C4"/>
    <w:rsid w:val="00B45502"/>
    <w:rsid w:val="00B459A1"/>
    <w:rsid w:val="00B45A45"/>
    <w:rsid w:val="00B45BA8"/>
    <w:rsid w:val="00B45F6D"/>
    <w:rsid w:val="00B4626C"/>
    <w:rsid w:val="00B46733"/>
    <w:rsid w:val="00B4686F"/>
    <w:rsid w:val="00B46C14"/>
    <w:rsid w:val="00B4738C"/>
    <w:rsid w:val="00B475C5"/>
    <w:rsid w:val="00B47729"/>
    <w:rsid w:val="00B5001F"/>
    <w:rsid w:val="00B500B7"/>
    <w:rsid w:val="00B5018B"/>
    <w:rsid w:val="00B50274"/>
    <w:rsid w:val="00B506A3"/>
    <w:rsid w:val="00B508C9"/>
    <w:rsid w:val="00B5091D"/>
    <w:rsid w:val="00B5104E"/>
    <w:rsid w:val="00B51109"/>
    <w:rsid w:val="00B517B4"/>
    <w:rsid w:val="00B51820"/>
    <w:rsid w:val="00B51866"/>
    <w:rsid w:val="00B51948"/>
    <w:rsid w:val="00B51C98"/>
    <w:rsid w:val="00B51EFC"/>
    <w:rsid w:val="00B51F96"/>
    <w:rsid w:val="00B52035"/>
    <w:rsid w:val="00B530DC"/>
    <w:rsid w:val="00B53BA0"/>
    <w:rsid w:val="00B53D4E"/>
    <w:rsid w:val="00B53DD6"/>
    <w:rsid w:val="00B541A0"/>
    <w:rsid w:val="00B5475D"/>
    <w:rsid w:val="00B55493"/>
    <w:rsid w:val="00B5582F"/>
    <w:rsid w:val="00B564ED"/>
    <w:rsid w:val="00B56579"/>
    <w:rsid w:val="00B56C96"/>
    <w:rsid w:val="00B56DC8"/>
    <w:rsid w:val="00B574AE"/>
    <w:rsid w:val="00B57F73"/>
    <w:rsid w:val="00B6038F"/>
    <w:rsid w:val="00B6070C"/>
    <w:rsid w:val="00B607D3"/>
    <w:rsid w:val="00B60DB4"/>
    <w:rsid w:val="00B60F4F"/>
    <w:rsid w:val="00B6188A"/>
    <w:rsid w:val="00B6188F"/>
    <w:rsid w:val="00B61A63"/>
    <w:rsid w:val="00B61E8A"/>
    <w:rsid w:val="00B61EB2"/>
    <w:rsid w:val="00B62A9E"/>
    <w:rsid w:val="00B62BB0"/>
    <w:rsid w:val="00B62C8D"/>
    <w:rsid w:val="00B62D60"/>
    <w:rsid w:val="00B632B1"/>
    <w:rsid w:val="00B633BA"/>
    <w:rsid w:val="00B6379A"/>
    <w:rsid w:val="00B638DB"/>
    <w:rsid w:val="00B644DF"/>
    <w:rsid w:val="00B6494B"/>
    <w:rsid w:val="00B64B65"/>
    <w:rsid w:val="00B64B80"/>
    <w:rsid w:val="00B64CCF"/>
    <w:rsid w:val="00B656E7"/>
    <w:rsid w:val="00B65A55"/>
    <w:rsid w:val="00B65DD3"/>
    <w:rsid w:val="00B66726"/>
    <w:rsid w:val="00B66E3E"/>
    <w:rsid w:val="00B66EC3"/>
    <w:rsid w:val="00B66F1E"/>
    <w:rsid w:val="00B66F4E"/>
    <w:rsid w:val="00B676B3"/>
    <w:rsid w:val="00B6774B"/>
    <w:rsid w:val="00B67C27"/>
    <w:rsid w:val="00B67D1D"/>
    <w:rsid w:val="00B67D8B"/>
    <w:rsid w:val="00B67EB8"/>
    <w:rsid w:val="00B709F4"/>
    <w:rsid w:val="00B714F8"/>
    <w:rsid w:val="00B71741"/>
    <w:rsid w:val="00B718B4"/>
    <w:rsid w:val="00B720D9"/>
    <w:rsid w:val="00B726F8"/>
    <w:rsid w:val="00B72A26"/>
    <w:rsid w:val="00B72BDC"/>
    <w:rsid w:val="00B72DDE"/>
    <w:rsid w:val="00B72DF6"/>
    <w:rsid w:val="00B74198"/>
    <w:rsid w:val="00B7459F"/>
    <w:rsid w:val="00B745C1"/>
    <w:rsid w:val="00B7464C"/>
    <w:rsid w:val="00B74967"/>
    <w:rsid w:val="00B749DE"/>
    <w:rsid w:val="00B75005"/>
    <w:rsid w:val="00B7511A"/>
    <w:rsid w:val="00B75994"/>
    <w:rsid w:val="00B75C7D"/>
    <w:rsid w:val="00B75E40"/>
    <w:rsid w:val="00B75F91"/>
    <w:rsid w:val="00B76353"/>
    <w:rsid w:val="00B76622"/>
    <w:rsid w:val="00B768EE"/>
    <w:rsid w:val="00B76C2F"/>
    <w:rsid w:val="00B77488"/>
    <w:rsid w:val="00B777B0"/>
    <w:rsid w:val="00B77AD1"/>
    <w:rsid w:val="00B77E6F"/>
    <w:rsid w:val="00B8008B"/>
    <w:rsid w:val="00B80203"/>
    <w:rsid w:val="00B805DD"/>
    <w:rsid w:val="00B80816"/>
    <w:rsid w:val="00B80C59"/>
    <w:rsid w:val="00B81398"/>
    <w:rsid w:val="00B81581"/>
    <w:rsid w:val="00B81755"/>
    <w:rsid w:val="00B817FD"/>
    <w:rsid w:val="00B81DCC"/>
    <w:rsid w:val="00B827EA"/>
    <w:rsid w:val="00B82841"/>
    <w:rsid w:val="00B83436"/>
    <w:rsid w:val="00B8376C"/>
    <w:rsid w:val="00B839BF"/>
    <w:rsid w:val="00B83BCE"/>
    <w:rsid w:val="00B84189"/>
    <w:rsid w:val="00B84255"/>
    <w:rsid w:val="00B8497D"/>
    <w:rsid w:val="00B849B6"/>
    <w:rsid w:val="00B84DDB"/>
    <w:rsid w:val="00B8518A"/>
    <w:rsid w:val="00B85AA5"/>
    <w:rsid w:val="00B8620D"/>
    <w:rsid w:val="00B8679D"/>
    <w:rsid w:val="00B86B51"/>
    <w:rsid w:val="00B86BA2"/>
    <w:rsid w:val="00B8767A"/>
    <w:rsid w:val="00B90151"/>
    <w:rsid w:val="00B905E5"/>
    <w:rsid w:val="00B90EA6"/>
    <w:rsid w:val="00B913FD"/>
    <w:rsid w:val="00B919D8"/>
    <w:rsid w:val="00B91AE5"/>
    <w:rsid w:val="00B91BA6"/>
    <w:rsid w:val="00B91D09"/>
    <w:rsid w:val="00B91DCA"/>
    <w:rsid w:val="00B921FA"/>
    <w:rsid w:val="00B929F7"/>
    <w:rsid w:val="00B92CFA"/>
    <w:rsid w:val="00B92E65"/>
    <w:rsid w:val="00B93645"/>
    <w:rsid w:val="00B93649"/>
    <w:rsid w:val="00B93682"/>
    <w:rsid w:val="00B939C3"/>
    <w:rsid w:val="00B93E1F"/>
    <w:rsid w:val="00B93E2E"/>
    <w:rsid w:val="00B94562"/>
    <w:rsid w:val="00B94765"/>
    <w:rsid w:val="00B94B2B"/>
    <w:rsid w:val="00B94B84"/>
    <w:rsid w:val="00B94B89"/>
    <w:rsid w:val="00B94DDC"/>
    <w:rsid w:val="00B94EF0"/>
    <w:rsid w:val="00B94F37"/>
    <w:rsid w:val="00B95127"/>
    <w:rsid w:val="00B956B3"/>
    <w:rsid w:val="00B959D0"/>
    <w:rsid w:val="00B9615D"/>
    <w:rsid w:val="00B96187"/>
    <w:rsid w:val="00B961D2"/>
    <w:rsid w:val="00B96EBC"/>
    <w:rsid w:val="00B96FAB"/>
    <w:rsid w:val="00B970B8"/>
    <w:rsid w:val="00B97595"/>
    <w:rsid w:val="00B975AC"/>
    <w:rsid w:val="00B97B3D"/>
    <w:rsid w:val="00B97DA1"/>
    <w:rsid w:val="00BA00A9"/>
    <w:rsid w:val="00BA0354"/>
    <w:rsid w:val="00BA0438"/>
    <w:rsid w:val="00BA05CC"/>
    <w:rsid w:val="00BA0AF6"/>
    <w:rsid w:val="00BA0CDB"/>
    <w:rsid w:val="00BA1020"/>
    <w:rsid w:val="00BA10E6"/>
    <w:rsid w:val="00BA2412"/>
    <w:rsid w:val="00BA2606"/>
    <w:rsid w:val="00BA2D1B"/>
    <w:rsid w:val="00BA30ED"/>
    <w:rsid w:val="00BA3942"/>
    <w:rsid w:val="00BA3CE1"/>
    <w:rsid w:val="00BA4006"/>
    <w:rsid w:val="00BA4658"/>
    <w:rsid w:val="00BA489B"/>
    <w:rsid w:val="00BA58F3"/>
    <w:rsid w:val="00BA5998"/>
    <w:rsid w:val="00BA61A6"/>
    <w:rsid w:val="00BA61C1"/>
    <w:rsid w:val="00BA61D8"/>
    <w:rsid w:val="00BA65EB"/>
    <w:rsid w:val="00BA66CB"/>
    <w:rsid w:val="00BA674F"/>
    <w:rsid w:val="00BA69B5"/>
    <w:rsid w:val="00BA6E63"/>
    <w:rsid w:val="00BA7A9D"/>
    <w:rsid w:val="00BA7B23"/>
    <w:rsid w:val="00BB000C"/>
    <w:rsid w:val="00BB0618"/>
    <w:rsid w:val="00BB08A1"/>
    <w:rsid w:val="00BB0FF9"/>
    <w:rsid w:val="00BB11EC"/>
    <w:rsid w:val="00BB1D12"/>
    <w:rsid w:val="00BB1D88"/>
    <w:rsid w:val="00BB226A"/>
    <w:rsid w:val="00BB2559"/>
    <w:rsid w:val="00BB28E4"/>
    <w:rsid w:val="00BB2AAE"/>
    <w:rsid w:val="00BB2ABB"/>
    <w:rsid w:val="00BB2F63"/>
    <w:rsid w:val="00BB3549"/>
    <w:rsid w:val="00BB35B5"/>
    <w:rsid w:val="00BB36B9"/>
    <w:rsid w:val="00BB37C5"/>
    <w:rsid w:val="00BB381E"/>
    <w:rsid w:val="00BB38E2"/>
    <w:rsid w:val="00BB3A65"/>
    <w:rsid w:val="00BB3CCC"/>
    <w:rsid w:val="00BB3D10"/>
    <w:rsid w:val="00BB3DD2"/>
    <w:rsid w:val="00BB467F"/>
    <w:rsid w:val="00BB480D"/>
    <w:rsid w:val="00BB4A63"/>
    <w:rsid w:val="00BB4B48"/>
    <w:rsid w:val="00BB4DE6"/>
    <w:rsid w:val="00BB4E56"/>
    <w:rsid w:val="00BB539E"/>
    <w:rsid w:val="00BB53AF"/>
    <w:rsid w:val="00BB5866"/>
    <w:rsid w:val="00BB5996"/>
    <w:rsid w:val="00BB5CCF"/>
    <w:rsid w:val="00BB6054"/>
    <w:rsid w:val="00BB62DF"/>
    <w:rsid w:val="00BB6397"/>
    <w:rsid w:val="00BB66AE"/>
    <w:rsid w:val="00BB69EE"/>
    <w:rsid w:val="00BB779A"/>
    <w:rsid w:val="00BB792A"/>
    <w:rsid w:val="00BB7C26"/>
    <w:rsid w:val="00BB7E97"/>
    <w:rsid w:val="00BC0511"/>
    <w:rsid w:val="00BC06BA"/>
    <w:rsid w:val="00BC07DB"/>
    <w:rsid w:val="00BC07E1"/>
    <w:rsid w:val="00BC0FE7"/>
    <w:rsid w:val="00BC1498"/>
    <w:rsid w:val="00BC1E58"/>
    <w:rsid w:val="00BC1F5E"/>
    <w:rsid w:val="00BC25E2"/>
    <w:rsid w:val="00BC2A1B"/>
    <w:rsid w:val="00BC30FF"/>
    <w:rsid w:val="00BC3295"/>
    <w:rsid w:val="00BC3536"/>
    <w:rsid w:val="00BC42C8"/>
    <w:rsid w:val="00BC4526"/>
    <w:rsid w:val="00BC48B2"/>
    <w:rsid w:val="00BC4BE8"/>
    <w:rsid w:val="00BC523F"/>
    <w:rsid w:val="00BC58B8"/>
    <w:rsid w:val="00BC593A"/>
    <w:rsid w:val="00BC5A71"/>
    <w:rsid w:val="00BC5AF7"/>
    <w:rsid w:val="00BC5DB1"/>
    <w:rsid w:val="00BC60CA"/>
    <w:rsid w:val="00BC60F7"/>
    <w:rsid w:val="00BC641B"/>
    <w:rsid w:val="00BC67F9"/>
    <w:rsid w:val="00BC6BE3"/>
    <w:rsid w:val="00BC6C2E"/>
    <w:rsid w:val="00BC6C91"/>
    <w:rsid w:val="00BC71FB"/>
    <w:rsid w:val="00BC73CD"/>
    <w:rsid w:val="00BC76E8"/>
    <w:rsid w:val="00BC7846"/>
    <w:rsid w:val="00BC7850"/>
    <w:rsid w:val="00BC789C"/>
    <w:rsid w:val="00BC79D9"/>
    <w:rsid w:val="00BC7C70"/>
    <w:rsid w:val="00BD013F"/>
    <w:rsid w:val="00BD017B"/>
    <w:rsid w:val="00BD11C8"/>
    <w:rsid w:val="00BD1AC9"/>
    <w:rsid w:val="00BD2034"/>
    <w:rsid w:val="00BD211C"/>
    <w:rsid w:val="00BD2757"/>
    <w:rsid w:val="00BD2CA5"/>
    <w:rsid w:val="00BD3ABC"/>
    <w:rsid w:val="00BD3B6D"/>
    <w:rsid w:val="00BD3CB8"/>
    <w:rsid w:val="00BD4B3C"/>
    <w:rsid w:val="00BD4EE4"/>
    <w:rsid w:val="00BD5DE7"/>
    <w:rsid w:val="00BD600C"/>
    <w:rsid w:val="00BD6B3B"/>
    <w:rsid w:val="00BD6D12"/>
    <w:rsid w:val="00BD7640"/>
    <w:rsid w:val="00BD7C68"/>
    <w:rsid w:val="00BD7EA6"/>
    <w:rsid w:val="00BE00EB"/>
    <w:rsid w:val="00BE029B"/>
    <w:rsid w:val="00BE05E6"/>
    <w:rsid w:val="00BE0738"/>
    <w:rsid w:val="00BE0BEE"/>
    <w:rsid w:val="00BE11F6"/>
    <w:rsid w:val="00BE14EF"/>
    <w:rsid w:val="00BE1B53"/>
    <w:rsid w:val="00BE1C35"/>
    <w:rsid w:val="00BE1D29"/>
    <w:rsid w:val="00BE1D5A"/>
    <w:rsid w:val="00BE1EDF"/>
    <w:rsid w:val="00BE1EF9"/>
    <w:rsid w:val="00BE2404"/>
    <w:rsid w:val="00BE2E5D"/>
    <w:rsid w:val="00BE31EC"/>
    <w:rsid w:val="00BE3258"/>
    <w:rsid w:val="00BE3621"/>
    <w:rsid w:val="00BE3641"/>
    <w:rsid w:val="00BE3989"/>
    <w:rsid w:val="00BE3CF4"/>
    <w:rsid w:val="00BE3DFF"/>
    <w:rsid w:val="00BE43D8"/>
    <w:rsid w:val="00BE47F9"/>
    <w:rsid w:val="00BE4CCD"/>
    <w:rsid w:val="00BE54FD"/>
    <w:rsid w:val="00BE56BB"/>
    <w:rsid w:val="00BE6553"/>
    <w:rsid w:val="00BE66AB"/>
    <w:rsid w:val="00BE6838"/>
    <w:rsid w:val="00BE6C20"/>
    <w:rsid w:val="00BE6E26"/>
    <w:rsid w:val="00BE6FB1"/>
    <w:rsid w:val="00BE73EC"/>
    <w:rsid w:val="00BE760A"/>
    <w:rsid w:val="00BE76D2"/>
    <w:rsid w:val="00BE7BC7"/>
    <w:rsid w:val="00BE7E28"/>
    <w:rsid w:val="00BF0003"/>
    <w:rsid w:val="00BF03AE"/>
    <w:rsid w:val="00BF0535"/>
    <w:rsid w:val="00BF0BD6"/>
    <w:rsid w:val="00BF0EF3"/>
    <w:rsid w:val="00BF1185"/>
    <w:rsid w:val="00BF124F"/>
    <w:rsid w:val="00BF1747"/>
    <w:rsid w:val="00BF1B3D"/>
    <w:rsid w:val="00BF1F73"/>
    <w:rsid w:val="00BF2125"/>
    <w:rsid w:val="00BF2261"/>
    <w:rsid w:val="00BF26B9"/>
    <w:rsid w:val="00BF285E"/>
    <w:rsid w:val="00BF2DDE"/>
    <w:rsid w:val="00BF2EBE"/>
    <w:rsid w:val="00BF316A"/>
    <w:rsid w:val="00BF32CA"/>
    <w:rsid w:val="00BF3DAF"/>
    <w:rsid w:val="00BF3FE0"/>
    <w:rsid w:val="00BF4587"/>
    <w:rsid w:val="00BF459D"/>
    <w:rsid w:val="00BF4A9B"/>
    <w:rsid w:val="00BF4C3D"/>
    <w:rsid w:val="00BF4D3F"/>
    <w:rsid w:val="00BF56C0"/>
    <w:rsid w:val="00BF57B1"/>
    <w:rsid w:val="00BF64DB"/>
    <w:rsid w:val="00BF650A"/>
    <w:rsid w:val="00BF6B12"/>
    <w:rsid w:val="00BF6BAB"/>
    <w:rsid w:val="00BF6D64"/>
    <w:rsid w:val="00BF70B5"/>
    <w:rsid w:val="00BF72EE"/>
    <w:rsid w:val="00BF73E4"/>
    <w:rsid w:val="00BF76A9"/>
    <w:rsid w:val="00BF773C"/>
    <w:rsid w:val="00C0028A"/>
    <w:rsid w:val="00C005E9"/>
    <w:rsid w:val="00C00B84"/>
    <w:rsid w:val="00C00D9B"/>
    <w:rsid w:val="00C00DC0"/>
    <w:rsid w:val="00C01029"/>
    <w:rsid w:val="00C014DD"/>
    <w:rsid w:val="00C02088"/>
    <w:rsid w:val="00C02422"/>
    <w:rsid w:val="00C02C9D"/>
    <w:rsid w:val="00C02DF2"/>
    <w:rsid w:val="00C02DF5"/>
    <w:rsid w:val="00C02E6D"/>
    <w:rsid w:val="00C02F01"/>
    <w:rsid w:val="00C02F59"/>
    <w:rsid w:val="00C03713"/>
    <w:rsid w:val="00C03842"/>
    <w:rsid w:val="00C04445"/>
    <w:rsid w:val="00C0456A"/>
    <w:rsid w:val="00C049E4"/>
    <w:rsid w:val="00C04E1D"/>
    <w:rsid w:val="00C04FCB"/>
    <w:rsid w:val="00C05248"/>
    <w:rsid w:val="00C05561"/>
    <w:rsid w:val="00C055D9"/>
    <w:rsid w:val="00C05663"/>
    <w:rsid w:val="00C06064"/>
    <w:rsid w:val="00C0612D"/>
    <w:rsid w:val="00C061B3"/>
    <w:rsid w:val="00C064B8"/>
    <w:rsid w:val="00C06EFC"/>
    <w:rsid w:val="00C072D2"/>
    <w:rsid w:val="00C1093E"/>
    <w:rsid w:val="00C10A5F"/>
    <w:rsid w:val="00C11064"/>
    <w:rsid w:val="00C112E2"/>
    <w:rsid w:val="00C1142D"/>
    <w:rsid w:val="00C11F1C"/>
    <w:rsid w:val="00C12492"/>
    <w:rsid w:val="00C1253C"/>
    <w:rsid w:val="00C12551"/>
    <w:rsid w:val="00C126BB"/>
    <w:rsid w:val="00C126E4"/>
    <w:rsid w:val="00C13138"/>
    <w:rsid w:val="00C132C7"/>
    <w:rsid w:val="00C13D00"/>
    <w:rsid w:val="00C13E98"/>
    <w:rsid w:val="00C13FB8"/>
    <w:rsid w:val="00C143BC"/>
    <w:rsid w:val="00C1457E"/>
    <w:rsid w:val="00C14D42"/>
    <w:rsid w:val="00C1598E"/>
    <w:rsid w:val="00C160A2"/>
    <w:rsid w:val="00C16305"/>
    <w:rsid w:val="00C16507"/>
    <w:rsid w:val="00C16A6A"/>
    <w:rsid w:val="00C16B56"/>
    <w:rsid w:val="00C178FE"/>
    <w:rsid w:val="00C2022F"/>
    <w:rsid w:val="00C2033D"/>
    <w:rsid w:val="00C20721"/>
    <w:rsid w:val="00C20982"/>
    <w:rsid w:val="00C20B66"/>
    <w:rsid w:val="00C21B09"/>
    <w:rsid w:val="00C21FF5"/>
    <w:rsid w:val="00C23071"/>
    <w:rsid w:val="00C23E4B"/>
    <w:rsid w:val="00C23EA0"/>
    <w:rsid w:val="00C23FA9"/>
    <w:rsid w:val="00C2423D"/>
    <w:rsid w:val="00C2431F"/>
    <w:rsid w:val="00C251B8"/>
    <w:rsid w:val="00C25258"/>
    <w:rsid w:val="00C2555E"/>
    <w:rsid w:val="00C25B19"/>
    <w:rsid w:val="00C25FEC"/>
    <w:rsid w:val="00C2605D"/>
    <w:rsid w:val="00C2648E"/>
    <w:rsid w:val="00C26531"/>
    <w:rsid w:val="00C26808"/>
    <w:rsid w:val="00C2702D"/>
    <w:rsid w:val="00C27147"/>
    <w:rsid w:val="00C273D2"/>
    <w:rsid w:val="00C27411"/>
    <w:rsid w:val="00C27627"/>
    <w:rsid w:val="00C30BAB"/>
    <w:rsid w:val="00C30DBA"/>
    <w:rsid w:val="00C317A6"/>
    <w:rsid w:val="00C31947"/>
    <w:rsid w:val="00C32D55"/>
    <w:rsid w:val="00C32E91"/>
    <w:rsid w:val="00C32FAA"/>
    <w:rsid w:val="00C3315D"/>
    <w:rsid w:val="00C3329E"/>
    <w:rsid w:val="00C33456"/>
    <w:rsid w:val="00C33949"/>
    <w:rsid w:val="00C33A3C"/>
    <w:rsid w:val="00C33FE6"/>
    <w:rsid w:val="00C34456"/>
    <w:rsid w:val="00C34DC5"/>
    <w:rsid w:val="00C34FC5"/>
    <w:rsid w:val="00C35BBC"/>
    <w:rsid w:val="00C35DB1"/>
    <w:rsid w:val="00C35DBE"/>
    <w:rsid w:val="00C35DD5"/>
    <w:rsid w:val="00C35E21"/>
    <w:rsid w:val="00C365D8"/>
    <w:rsid w:val="00C36613"/>
    <w:rsid w:val="00C36804"/>
    <w:rsid w:val="00C36A6D"/>
    <w:rsid w:val="00C36AE7"/>
    <w:rsid w:val="00C37628"/>
    <w:rsid w:val="00C37712"/>
    <w:rsid w:val="00C37A2B"/>
    <w:rsid w:val="00C37BCA"/>
    <w:rsid w:val="00C4030C"/>
    <w:rsid w:val="00C408F9"/>
    <w:rsid w:val="00C409A1"/>
    <w:rsid w:val="00C40EAF"/>
    <w:rsid w:val="00C41596"/>
    <w:rsid w:val="00C4191D"/>
    <w:rsid w:val="00C419DC"/>
    <w:rsid w:val="00C41DCA"/>
    <w:rsid w:val="00C4214A"/>
    <w:rsid w:val="00C42A9B"/>
    <w:rsid w:val="00C42E77"/>
    <w:rsid w:val="00C431F3"/>
    <w:rsid w:val="00C43DB0"/>
    <w:rsid w:val="00C43FED"/>
    <w:rsid w:val="00C440AC"/>
    <w:rsid w:val="00C45B2C"/>
    <w:rsid w:val="00C45C55"/>
    <w:rsid w:val="00C45CE8"/>
    <w:rsid w:val="00C45E7C"/>
    <w:rsid w:val="00C467A8"/>
    <w:rsid w:val="00C46887"/>
    <w:rsid w:val="00C46A5F"/>
    <w:rsid w:val="00C4733B"/>
    <w:rsid w:val="00C47905"/>
    <w:rsid w:val="00C47C22"/>
    <w:rsid w:val="00C47D6B"/>
    <w:rsid w:val="00C50127"/>
    <w:rsid w:val="00C50191"/>
    <w:rsid w:val="00C501D7"/>
    <w:rsid w:val="00C50505"/>
    <w:rsid w:val="00C50C48"/>
    <w:rsid w:val="00C50E55"/>
    <w:rsid w:val="00C5115C"/>
    <w:rsid w:val="00C5158B"/>
    <w:rsid w:val="00C5183A"/>
    <w:rsid w:val="00C51B9B"/>
    <w:rsid w:val="00C51BA2"/>
    <w:rsid w:val="00C525F7"/>
    <w:rsid w:val="00C53FEA"/>
    <w:rsid w:val="00C54689"/>
    <w:rsid w:val="00C5470B"/>
    <w:rsid w:val="00C5471E"/>
    <w:rsid w:val="00C549EA"/>
    <w:rsid w:val="00C54A9B"/>
    <w:rsid w:val="00C54B36"/>
    <w:rsid w:val="00C54BD3"/>
    <w:rsid w:val="00C54DE3"/>
    <w:rsid w:val="00C55524"/>
    <w:rsid w:val="00C55558"/>
    <w:rsid w:val="00C55D56"/>
    <w:rsid w:val="00C562D2"/>
    <w:rsid w:val="00C56ACE"/>
    <w:rsid w:val="00C57488"/>
    <w:rsid w:val="00C5767C"/>
    <w:rsid w:val="00C57A61"/>
    <w:rsid w:val="00C57EA2"/>
    <w:rsid w:val="00C6006C"/>
    <w:rsid w:val="00C600C6"/>
    <w:rsid w:val="00C60728"/>
    <w:rsid w:val="00C60E13"/>
    <w:rsid w:val="00C60FA4"/>
    <w:rsid w:val="00C610F5"/>
    <w:rsid w:val="00C61420"/>
    <w:rsid w:val="00C614BE"/>
    <w:rsid w:val="00C615FD"/>
    <w:rsid w:val="00C61667"/>
    <w:rsid w:val="00C618F7"/>
    <w:rsid w:val="00C61B39"/>
    <w:rsid w:val="00C61E5C"/>
    <w:rsid w:val="00C61F6E"/>
    <w:rsid w:val="00C623D0"/>
    <w:rsid w:val="00C62AE0"/>
    <w:rsid w:val="00C62C81"/>
    <w:rsid w:val="00C62F0B"/>
    <w:rsid w:val="00C630A2"/>
    <w:rsid w:val="00C63C69"/>
    <w:rsid w:val="00C64106"/>
    <w:rsid w:val="00C643B9"/>
    <w:rsid w:val="00C644D0"/>
    <w:rsid w:val="00C64D6C"/>
    <w:rsid w:val="00C64DA7"/>
    <w:rsid w:val="00C65626"/>
    <w:rsid w:val="00C656C3"/>
    <w:rsid w:val="00C65770"/>
    <w:rsid w:val="00C66D26"/>
    <w:rsid w:val="00C66EE0"/>
    <w:rsid w:val="00C66FD0"/>
    <w:rsid w:val="00C674DA"/>
    <w:rsid w:val="00C67937"/>
    <w:rsid w:val="00C67B1B"/>
    <w:rsid w:val="00C67B6D"/>
    <w:rsid w:val="00C67D4C"/>
    <w:rsid w:val="00C7013F"/>
    <w:rsid w:val="00C701D7"/>
    <w:rsid w:val="00C70479"/>
    <w:rsid w:val="00C70FF7"/>
    <w:rsid w:val="00C713F1"/>
    <w:rsid w:val="00C71642"/>
    <w:rsid w:val="00C7176C"/>
    <w:rsid w:val="00C71AAD"/>
    <w:rsid w:val="00C71D6E"/>
    <w:rsid w:val="00C71F63"/>
    <w:rsid w:val="00C7210C"/>
    <w:rsid w:val="00C723DD"/>
    <w:rsid w:val="00C723FD"/>
    <w:rsid w:val="00C725BF"/>
    <w:rsid w:val="00C7282A"/>
    <w:rsid w:val="00C72856"/>
    <w:rsid w:val="00C730A3"/>
    <w:rsid w:val="00C731AE"/>
    <w:rsid w:val="00C73631"/>
    <w:rsid w:val="00C73C23"/>
    <w:rsid w:val="00C73FD9"/>
    <w:rsid w:val="00C744DC"/>
    <w:rsid w:val="00C74B4A"/>
    <w:rsid w:val="00C74EFF"/>
    <w:rsid w:val="00C75415"/>
    <w:rsid w:val="00C75665"/>
    <w:rsid w:val="00C75886"/>
    <w:rsid w:val="00C75C90"/>
    <w:rsid w:val="00C75FC1"/>
    <w:rsid w:val="00C76302"/>
    <w:rsid w:val="00C76848"/>
    <w:rsid w:val="00C7687E"/>
    <w:rsid w:val="00C76BA7"/>
    <w:rsid w:val="00C773EB"/>
    <w:rsid w:val="00C776FF"/>
    <w:rsid w:val="00C77F85"/>
    <w:rsid w:val="00C803B1"/>
    <w:rsid w:val="00C80544"/>
    <w:rsid w:val="00C80CAB"/>
    <w:rsid w:val="00C80EB3"/>
    <w:rsid w:val="00C814D0"/>
    <w:rsid w:val="00C8169E"/>
    <w:rsid w:val="00C81F94"/>
    <w:rsid w:val="00C82306"/>
    <w:rsid w:val="00C8239C"/>
    <w:rsid w:val="00C82876"/>
    <w:rsid w:val="00C82903"/>
    <w:rsid w:val="00C82D84"/>
    <w:rsid w:val="00C82EE8"/>
    <w:rsid w:val="00C830B8"/>
    <w:rsid w:val="00C833B2"/>
    <w:rsid w:val="00C83923"/>
    <w:rsid w:val="00C83951"/>
    <w:rsid w:val="00C83C2F"/>
    <w:rsid w:val="00C83F08"/>
    <w:rsid w:val="00C84138"/>
    <w:rsid w:val="00C84712"/>
    <w:rsid w:val="00C84816"/>
    <w:rsid w:val="00C848D6"/>
    <w:rsid w:val="00C8495C"/>
    <w:rsid w:val="00C853B5"/>
    <w:rsid w:val="00C85832"/>
    <w:rsid w:val="00C85AE5"/>
    <w:rsid w:val="00C85F28"/>
    <w:rsid w:val="00C863B3"/>
    <w:rsid w:val="00C86455"/>
    <w:rsid w:val="00C86A73"/>
    <w:rsid w:val="00C87689"/>
    <w:rsid w:val="00C90101"/>
    <w:rsid w:val="00C9016A"/>
    <w:rsid w:val="00C9020E"/>
    <w:rsid w:val="00C9025B"/>
    <w:rsid w:val="00C9083E"/>
    <w:rsid w:val="00C90858"/>
    <w:rsid w:val="00C90DB6"/>
    <w:rsid w:val="00C91419"/>
    <w:rsid w:val="00C919E6"/>
    <w:rsid w:val="00C91B1D"/>
    <w:rsid w:val="00C91B90"/>
    <w:rsid w:val="00C92437"/>
    <w:rsid w:val="00C924F4"/>
    <w:rsid w:val="00C92617"/>
    <w:rsid w:val="00C92C08"/>
    <w:rsid w:val="00C9324A"/>
    <w:rsid w:val="00C939E3"/>
    <w:rsid w:val="00C939F8"/>
    <w:rsid w:val="00C93E9A"/>
    <w:rsid w:val="00C9401B"/>
    <w:rsid w:val="00C940AA"/>
    <w:rsid w:val="00C94284"/>
    <w:rsid w:val="00C942A8"/>
    <w:rsid w:val="00C94511"/>
    <w:rsid w:val="00C946F4"/>
    <w:rsid w:val="00C94EC0"/>
    <w:rsid w:val="00C95238"/>
    <w:rsid w:val="00C9574C"/>
    <w:rsid w:val="00C95D82"/>
    <w:rsid w:val="00C95F02"/>
    <w:rsid w:val="00C965D4"/>
    <w:rsid w:val="00C966A6"/>
    <w:rsid w:val="00C96DCB"/>
    <w:rsid w:val="00C97707"/>
    <w:rsid w:val="00C9779C"/>
    <w:rsid w:val="00CA007B"/>
    <w:rsid w:val="00CA014A"/>
    <w:rsid w:val="00CA0626"/>
    <w:rsid w:val="00CA067D"/>
    <w:rsid w:val="00CA06DE"/>
    <w:rsid w:val="00CA0DC1"/>
    <w:rsid w:val="00CA1883"/>
    <w:rsid w:val="00CA27D9"/>
    <w:rsid w:val="00CA2A25"/>
    <w:rsid w:val="00CA30C6"/>
    <w:rsid w:val="00CA33CA"/>
    <w:rsid w:val="00CA353A"/>
    <w:rsid w:val="00CA3AB7"/>
    <w:rsid w:val="00CA3CA1"/>
    <w:rsid w:val="00CA4A50"/>
    <w:rsid w:val="00CA50DB"/>
    <w:rsid w:val="00CA5AE9"/>
    <w:rsid w:val="00CA5B2E"/>
    <w:rsid w:val="00CA5C03"/>
    <w:rsid w:val="00CA6073"/>
    <w:rsid w:val="00CA6889"/>
    <w:rsid w:val="00CA690D"/>
    <w:rsid w:val="00CA6A1B"/>
    <w:rsid w:val="00CA71CD"/>
    <w:rsid w:val="00CA7355"/>
    <w:rsid w:val="00CA7537"/>
    <w:rsid w:val="00CA7BA0"/>
    <w:rsid w:val="00CA7DB4"/>
    <w:rsid w:val="00CB08E1"/>
    <w:rsid w:val="00CB0E6B"/>
    <w:rsid w:val="00CB0FA8"/>
    <w:rsid w:val="00CB1737"/>
    <w:rsid w:val="00CB1BC4"/>
    <w:rsid w:val="00CB2498"/>
    <w:rsid w:val="00CB2E23"/>
    <w:rsid w:val="00CB2F00"/>
    <w:rsid w:val="00CB309E"/>
    <w:rsid w:val="00CB3626"/>
    <w:rsid w:val="00CB4EF7"/>
    <w:rsid w:val="00CB511D"/>
    <w:rsid w:val="00CB585C"/>
    <w:rsid w:val="00CB59AC"/>
    <w:rsid w:val="00CB5A85"/>
    <w:rsid w:val="00CB5AF7"/>
    <w:rsid w:val="00CB5E4C"/>
    <w:rsid w:val="00CB5EBE"/>
    <w:rsid w:val="00CB6B41"/>
    <w:rsid w:val="00CB6D86"/>
    <w:rsid w:val="00CB7354"/>
    <w:rsid w:val="00CC0165"/>
    <w:rsid w:val="00CC04FF"/>
    <w:rsid w:val="00CC059C"/>
    <w:rsid w:val="00CC0BE2"/>
    <w:rsid w:val="00CC0D48"/>
    <w:rsid w:val="00CC1DDB"/>
    <w:rsid w:val="00CC2895"/>
    <w:rsid w:val="00CC2D7D"/>
    <w:rsid w:val="00CC3226"/>
    <w:rsid w:val="00CC3249"/>
    <w:rsid w:val="00CC3774"/>
    <w:rsid w:val="00CC3E9C"/>
    <w:rsid w:val="00CC3EC2"/>
    <w:rsid w:val="00CC45B6"/>
    <w:rsid w:val="00CC4C65"/>
    <w:rsid w:val="00CC4CA7"/>
    <w:rsid w:val="00CC59E3"/>
    <w:rsid w:val="00CC5BD6"/>
    <w:rsid w:val="00CC5D0E"/>
    <w:rsid w:val="00CC5D61"/>
    <w:rsid w:val="00CC5EE3"/>
    <w:rsid w:val="00CC5F55"/>
    <w:rsid w:val="00CC61B4"/>
    <w:rsid w:val="00CC64FD"/>
    <w:rsid w:val="00CC6B4D"/>
    <w:rsid w:val="00CC6DEB"/>
    <w:rsid w:val="00CC76BF"/>
    <w:rsid w:val="00CC78A9"/>
    <w:rsid w:val="00CD0BCC"/>
    <w:rsid w:val="00CD10DD"/>
    <w:rsid w:val="00CD1184"/>
    <w:rsid w:val="00CD2DD6"/>
    <w:rsid w:val="00CD2F5D"/>
    <w:rsid w:val="00CD3373"/>
    <w:rsid w:val="00CD3B99"/>
    <w:rsid w:val="00CD41B5"/>
    <w:rsid w:val="00CD41C3"/>
    <w:rsid w:val="00CD4D3E"/>
    <w:rsid w:val="00CD5851"/>
    <w:rsid w:val="00CD6075"/>
    <w:rsid w:val="00CD608F"/>
    <w:rsid w:val="00CD64D1"/>
    <w:rsid w:val="00CD650A"/>
    <w:rsid w:val="00CD6625"/>
    <w:rsid w:val="00CD6744"/>
    <w:rsid w:val="00CD67B7"/>
    <w:rsid w:val="00CD6824"/>
    <w:rsid w:val="00CD6C86"/>
    <w:rsid w:val="00CD7132"/>
    <w:rsid w:val="00CD7CB7"/>
    <w:rsid w:val="00CD7CEE"/>
    <w:rsid w:val="00CE051A"/>
    <w:rsid w:val="00CE084C"/>
    <w:rsid w:val="00CE1D48"/>
    <w:rsid w:val="00CE22B1"/>
    <w:rsid w:val="00CE2922"/>
    <w:rsid w:val="00CE2934"/>
    <w:rsid w:val="00CE2ABB"/>
    <w:rsid w:val="00CE2AC3"/>
    <w:rsid w:val="00CE348C"/>
    <w:rsid w:val="00CE3561"/>
    <w:rsid w:val="00CE3B86"/>
    <w:rsid w:val="00CE3BAB"/>
    <w:rsid w:val="00CE42B2"/>
    <w:rsid w:val="00CE46E7"/>
    <w:rsid w:val="00CE49C9"/>
    <w:rsid w:val="00CE4E02"/>
    <w:rsid w:val="00CE4FC9"/>
    <w:rsid w:val="00CE55C1"/>
    <w:rsid w:val="00CE5761"/>
    <w:rsid w:val="00CE57A1"/>
    <w:rsid w:val="00CE5BEC"/>
    <w:rsid w:val="00CE62B4"/>
    <w:rsid w:val="00CE63A5"/>
    <w:rsid w:val="00CE6597"/>
    <w:rsid w:val="00CE67FF"/>
    <w:rsid w:val="00CE6F4D"/>
    <w:rsid w:val="00CE7156"/>
    <w:rsid w:val="00CE721F"/>
    <w:rsid w:val="00CE74D3"/>
    <w:rsid w:val="00CF01C4"/>
    <w:rsid w:val="00CF05D0"/>
    <w:rsid w:val="00CF08B2"/>
    <w:rsid w:val="00CF0995"/>
    <w:rsid w:val="00CF099F"/>
    <w:rsid w:val="00CF0F55"/>
    <w:rsid w:val="00CF14AB"/>
    <w:rsid w:val="00CF16A2"/>
    <w:rsid w:val="00CF1E34"/>
    <w:rsid w:val="00CF1EDC"/>
    <w:rsid w:val="00CF2022"/>
    <w:rsid w:val="00CF2081"/>
    <w:rsid w:val="00CF211E"/>
    <w:rsid w:val="00CF21F8"/>
    <w:rsid w:val="00CF2432"/>
    <w:rsid w:val="00CF2F80"/>
    <w:rsid w:val="00CF308E"/>
    <w:rsid w:val="00CF34DF"/>
    <w:rsid w:val="00CF37F7"/>
    <w:rsid w:val="00CF4DA0"/>
    <w:rsid w:val="00CF50BD"/>
    <w:rsid w:val="00CF51BA"/>
    <w:rsid w:val="00CF637C"/>
    <w:rsid w:val="00CF65B8"/>
    <w:rsid w:val="00CF68F9"/>
    <w:rsid w:val="00CF6AEC"/>
    <w:rsid w:val="00CF7094"/>
    <w:rsid w:val="00CF730C"/>
    <w:rsid w:val="00CF75D0"/>
    <w:rsid w:val="00CF7BF7"/>
    <w:rsid w:val="00CF7EBC"/>
    <w:rsid w:val="00D00509"/>
    <w:rsid w:val="00D00A09"/>
    <w:rsid w:val="00D00B69"/>
    <w:rsid w:val="00D00C26"/>
    <w:rsid w:val="00D00C59"/>
    <w:rsid w:val="00D00CB0"/>
    <w:rsid w:val="00D010B5"/>
    <w:rsid w:val="00D017D5"/>
    <w:rsid w:val="00D01861"/>
    <w:rsid w:val="00D026ED"/>
    <w:rsid w:val="00D0313C"/>
    <w:rsid w:val="00D03561"/>
    <w:rsid w:val="00D03A03"/>
    <w:rsid w:val="00D03F9A"/>
    <w:rsid w:val="00D0408C"/>
    <w:rsid w:val="00D04183"/>
    <w:rsid w:val="00D046DB"/>
    <w:rsid w:val="00D04DC6"/>
    <w:rsid w:val="00D04E9A"/>
    <w:rsid w:val="00D04F52"/>
    <w:rsid w:val="00D0519E"/>
    <w:rsid w:val="00D05378"/>
    <w:rsid w:val="00D054A6"/>
    <w:rsid w:val="00D05ED2"/>
    <w:rsid w:val="00D06181"/>
    <w:rsid w:val="00D061C2"/>
    <w:rsid w:val="00D06231"/>
    <w:rsid w:val="00D0661C"/>
    <w:rsid w:val="00D06EC5"/>
    <w:rsid w:val="00D07359"/>
    <w:rsid w:val="00D078CD"/>
    <w:rsid w:val="00D07EDB"/>
    <w:rsid w:val="00D10215"/>
    <w:rsid w:val="00D10668"/>
    <w:rsid w:val="00D10686"/>
    <w:rsid w:val="00D10760"/>
    <w:rsid w:val="00D1085B"/>
    <w:rsid w:val="00D10B69"/>
    <w:rsid w:val="00D10BDF"/>
    <w:rsid w:val="00D10BF5"/>
    <w:rsid w:val="00D11308"/>
    <w:rsid w:val="00D115A1"/>
    <w:rsid w:val="00D117B4"/>
    <w:rsid w:val="00D11B06"/>
    <w:rsid w:val="00D121FA"/>
    <w:rsid w:val="00D123F6"/>
    <w:rsid w:val="00D12425"/>
    <w:rsid w:val="00D12486"/>
    <w:rsid w:val="00D12540"/>
    <w:rsid w:val="00D127EC"/>
    <w:rsid w:val="00D12F30"/>
    <w:rsid w:val="00D13122"/>
    <w:rsid w:val="00D1352D"/>
    <w:rsid w:val="00D1354E"/>
    <w:rsid w:val="00D13A94"/>
    <w:rsid w:val="00D13C18"/>
    <w:rsid w:val="00D13F15"/>
    <w:rsid w:val="00D14113"/>
    <w:rsid w:val="00D14373"/>
    <w:rsid w:val="00D14446"/>
    <w:rsid w:val="00D14596"/>
    <w:rsid w:val="00D14B85"/>
    <w:rsid w:val="00D14EF6"/>
    <w:rsid w:val="00D150C4"/>
    <w:rsid w:val="00D1510C"/>
    <w:rsid w:val="00D15826"/>
    <w:rsid w:val="00D1583D"/>
    <w:rsid w:val="00D15CFC"/>
    <w:rsid w:val="00D15DC8"/>
    <w:rsid w:val="00D16051"/>
    <w:rsid w:val="00D1624C"/>
    <w:rsid w:val="00D162CA"/>
    <w:rsid w:val="00D16372"/>
    <w:rsid w:val="00D16653"/>
    <w:rsid w:val="00D16712"/>
    <w:rsid w:val="00D1687F"/>
    <w:rsid w:val="00D16A2A"/>
    <w:rsid w:val="00D16D2F"/>
    <w:rsid w:val="00D17751"/>
    <w:rsid w:val="00D17B26"/>
    <w:rsid w:val="00D17D24"/>
    <w:rsid w:val="00D2004D"/>
    <w:rsid w:val="00D20591"/>
    <w:rsid w:val="00D20893"/>
    <w:rsid w:val="00D20C95"/>
    <w:rsid w:val="00D20F50"/>
    <w:rsid w:val="00D21DEB"/>
    <w:rsid w:val="00D21E0E"/>
    <w:rsid w:val="00D22355"/>
    <w:rsid w:val="00D22672"/>
    <w:rsid w:val="00D22BBE"/>
    <w:rsid w:val="00D22C44"/>
    <w:rsid w:val="00D23116"/>
    <w:rsid w:val="00D2321B"/>
    <w:rsid w:val="00D2371E"/>
    <w:rsid w:val="00D237E7"/>
    <w:rsid w:val="00D23813"/>
    <w:rsid w:val="00D240AF"/>
    <w:rsid w:val="00D24E41"/>
    <w:rsid w:val="00D2532A"/>
    <w:rsid w:val="00D255B9"/>
    <w:rsid w:val="00D25821"/>
    <w:rsid w:val="00D26454"/>
    <w:rsid w:val="00D26663"/>
    <w:rsid w:val="00D269DE"/>
    <w:rsid w:val="00D26A4F"/>
    <w:rsid w:val="00D26EE3"/>
    <w:rsid w:val="00D271A5"/>
    <w:rsid w:val="00D273F9"/>
    <w:rsid w:val="00D2765D"/>
    <w:rsid w:val="00D277AE"/>
    <w:rsid w:val="00D277E3"/>
    <w:rsid w:val="00D27987"/>
    <w:rsid w:val="00D27C77"/>
    <w:rsid w:val="00D3005F"/>
    <w:rsid w:val="00D30574"/>
    <w:rsid w:val="00D30925"/>
    <w:rsid w:val="00D30974"/>
    <w:rsid w:val="00D309A0"/>
    <w:rsid w:val="00D309D4"/>
    <w:rsid w:val="00D30A4E"/>
    <w:rsid w:val="00D30C03"/>
    <w:rsid w:val="00D30E53"/>
    <w:rsid w:val="00D3100B"/>
    <w:rsid w:val="00D310A9"/>
    <w:rsid w:val="00D318D3"/>
    <w:rsid w:val="00D3268F"/>
    <w:rsid w:val="00D32B17"/>
    <w:rsid w:val="00D32DC0"/>
    <w:rsid w:val="00D33137"/>
    <w:rsid w:val="00D3340A"/>
    <w:rsid w:val="00D33606"/>
    <w:rsid w:val="00D336EF"/>
    <w:rsid w:val="00D33AEC"/>
    <w:rsid w:val="00D33B9C"/>
    <w:rsid w:val="00D33D2D"/>
    <w:rsid w:val="00D33D3D"/>
    <w:rsid w:val="00D34088"/>
    <w:rsid w:val="00D34BCB"/>
    <w:rsid w:val="00D34F87"/>
    <w:rsid w:val="00D35192"/>
    <w:rsid w:val="00D3537B"/>
    <w:rsid w:val="00D356BC"/>
    <w:rsid w:val="00D360A8"/>
    <w:rsid w:val="00D36361"/>
    <w:rsid w:val="00D36ADF"/>
    <w:rsid w:val="00D36CD4"/>
    <w:rsid w:val="00D36D11"/>
    <w:rsid w:val="00D36DDB"/>
    <w:rsid w:val="00D370F7"/>
    <w:rsid w:val="00D3717F"/>
    <w:rsid w:val="00D377F9"/>
    <w:rsid w:val="00D379B6"/>
    <w:rsid w:val="00D379E8"/>
    <w:rsid w:val="00D37F2E"/>
    <w:rsid w:val="00D37FD3"/>
    <w:rsid w:val="00D40357"/>
    <w:rsid w:val="00D404C0"/>
    <w:rsid w:val="00D410E1"/>
    <w:rsid w:val="00D4111E"/>
    <w:rsid w:val="00D41209"/>
    <w:rsid w:val="00D41356"/>
    <w:rsid w:val="00D4185F"/>
    <w:rsid w:val="00D41968"/>
    <w:rsid w:val="00D41C91"/>
    <w:rsid w:val="00D41D3F"/>
    <w:rsid w:val="00D42218"/>
    <w:rsid w:val="00D42574"/>
    <w:rsid w:val="00D42BF6"/>
    <w:rsid w:val="00D430EF"/>
    <w:rsid w:val="00D4343E"/>
    <w:rsid w:val="00D434A5"/>
    <w:rsid w:val="00D43712"/>
    <w:rsid w:val="00D43762"/>
    <w:rsid w:val="00D44D84"/>
    <w:rsid w:val="00D44FA7"/>
    <w:rsid w:val="00D45291"/>
    <w:rsid w:val="00D456BD"/>
    <w:rsid w:val="00D45948"/>
    <w:rsid w:val="00D45971"/>
    <w:rsid w:val="00D45E07"/>
    <w:rsid w:val="00D4660D"/>
    <w:rsid w:val="00D4666C"/>
    <w:rsid w:val="00D46A98"/>
    <w:rsid w:val="00D46C4F"/>
    <w:rsid w:val="00D46F31"/>
    <w:rsid w:val="00D470CE"/>
    <w:rsid w:val="00D47425"/>
    <w:rsid w:val="00D47599"/>
    <w:rsid w:val="00D477D6"/>
    <w:rsid w:val="00D47B76"/>
    <w:rsid w:val="00D47BD7"/>
    <w:rsid w:val="00D47C3D"/>
    <w:rsid w:val="00D47D7E"/>
    <w:rsid w:val="00D506EA"/>
    <w:rsid w:val="00D51116"/>
    <w:rsid w:val="00D514AF"/>
    <w:rsid w:val="00D5174C"/>
    <w:rsid w:val="00D51827"/>
    <w:rsid w:val="00D51CF4"/>
    <w:rsid w:val="00D51FFC"/>
    <w:rsid w:val="00D52524"/>
    <w:rsid w:val="00D525C9"/>
    <w:rsid w:val="00D52856"/>
    <w:rsid w:val="00D52A45"/>
    <w:rsid w:val="00D52A88"/>
    <w:rsid w:val="00D52EF0"/>
    <w:rsid w:val="00D53142"/>
    <w:rsid w:val="00D534A2"/>
    <w:rsid w:val="00D534C9"/>
    <w:rsid w:val="00D53827"/>
    <w:rsid w:val="00D54430"/>
    <w:rsid w:val="00D546E3"/>
    <w:rsid w:val="00D54A04"/>
    <w:rsid w:val="00D54AD6"/>
    <w:rsid w:val="00D550C2"/>
    <w:rsid w:val="00D551EF"/>
    <w:rsid w:val="00D555FC"/>
    <w:rsid w:val="00D5567E"/>
    <w:rsid w:val="00D5578B"/>
    <w:rsid w:val="00D55C7C"/>
    <w:rsid w:val="00D56A00"/>
    <w:rsid w:val="00D570F8"/>
    <w:rsid w:val="00D5743A"/>
    <w:rsid w:val="00D57605"/>
    <w:rsid w:val="00D57701"/>
    <w:rsid w:val="00D57789"/>
    <w:rsid w:val="00D57893"/>
    <w:rsid w:val="00D57D51"/>
    <w:rsid w:val="00D57F19"/>
    <w:rsid w:val="00D6047F"/>
    <w:rsid w:val="00D605D8"/>
    <w:rsid w:val="00D60623"/>
    <w:rsid w:val="00D60CBB"/>
    <w:rsid w:val="00D60DDC"/>
    <w:rsid w:val="00D60EFD"/>
    <w:rsid w:val="00D61D8A"/>
    <w:rsid w:val="00D61DB9"/>
    <w:rsid w:val="00D62134"/>
    <w:rsid w:val="00D621C4"/>
    <w:rsid w:val="00D624D0"/>
    <w:rsid w:val="00D628A7"/>
    <w:rsid w:val="00D62E50"/>
    <w:rsid w:val="00D63A8B"/>
    <w:rsid w:val="00D6413B"/>
    <w:rsid w:val="00D64208"/>
    <w:rsid w:val="00D645B8"/>
    <w:rsid w:val="00D6466E"/>
    <w:rsid w:val="00D6490A"/>
    <w:rsid w:val="00D64929"/>
    <w:rsid w:val="00D64B83"/>
    <w:rsid w:val="00D653F3"/>
    <w:rsid w:val="00D65774"/>
    <w:rsid w:val="00D65D9E"/>
    <w:rsid w:val="00D66091"/>
    <w:rsid w:val="00D66293"/>
    <w:rsid w:val="00D66392"/>
    <w:rsid w:val="00D664A1"/>
    <w:rsid w:val="00D668F6"/>
    <w:rsid w:val="00D66CDB"/>
    <w:rsid w:val="00D66F0E"/>
    <w:rsid w:val="00D6720B"/>
    <w:rsid w:val="00D67245"/>
    <w:rsid w:val="00D672CD"/>
    <w:rsid w:val="00D674DD"/>
    <w:rsid w:val="00D675EF"/>
    <w:rsid w:val="00D6769A"/>
    <w:rsid w:val="00D679C6"/>
    <w:rsid w:val="00D70177"/>
    <w:rsid w:val="00D70463"/>
    <w:rsid w:val="00D70534"/>
    <w:rsid w:val="00D70647"/>
    <w:rsid w:val="00D70CF7"/>
    <w:rsid w:val="00D70EBF"/>
    <w:rsid w:val="00D7148D"/>
    <w:rsid w:val="00D717C9"/>
    <w:rsid w:val="00D7187D"/>
    <w:rsid w:val="00D71AB4"/>
    <w:rsid w:val="00D72C5D"/>
    <w:rsid w:val="00D72DAC"/>
    <w:rsid w:val="00D73032"/>
    <w:rsid w:val="00D73201"/>
    <w:rsid w:val="00D73C80"/>
    <w:rsid w:val="00D742E2"/>
    <w:rsid w:val="00D748DF"/>
    <w:rsid w:val="00D74985"/>
    <w:rsid w:val="00D750FD"/>
    <w:rsid w:val="00D75756"/>
    <w:rsid w:val="00D7598D"/>
    <w:rsid w:val="00D76226"/>
    <w:rsid w:val="00D76713"/>
    <w:rsid w:val="00D767DC"/>
    <w:rsid w:val="00D76A67"/>
    <w:rsid w:val="00D77013"/>
    <w:rsid w:val="00D770E8"/>
    <w:rsid w:val="00D7793D"/>
    <w:rsid w:val="00D77AE6"/>
    <w:rsid w:val="00D77B06"/>
    <w:rsid w:val="00D77F2D"/>
    <w:rsid w:val="00D80232"/>
    <w:rsid w:val="00D8025D"/>
    <w:rsid w:val="00D805DE"/>
    <w:rsid w:val="00D80D60"/>
    <w:rsid w:val="00D80E3F"/>
    <w:rsid w:val="00D81346"/>
    <w:rsid w:val="00D81773"/>
    <w:rsid w:val="00D8194B"/>
    <w:rsid w:val="00D824EE"/>
    <w:rsid w:val="00D82996"/>
    <w:rsid w:val="00D838C9"/>
    <w:rsid w:val="00D83CB0"/>
    <w:rsid w:val="00D8469F"/>
    <w:rsid w:val="00D846DA"/>
    <w:rsid w:val="00D84A01"/>
    <w:rsid w:val="00D84D66"/>
    <w:rsid w:val="00D84ED4"/>
    <w:rsid w:val="00D85097"/>
    <w:rsid w:val="00D850D0"/>
    <w:rsid w:val="00D851AD"/>
    <w:rsid w:val="00D851F1"/>
    <w:rsid w:val="00D857E1"/>
    <w:rsid w:val="00D85834"/>
    <w:rsid w:val="00D859A0"/>
    <w:rsid w:val="00D85AF2"/>
    <w:rsid w:val="00D85BBA"/>
    <w:rsid w:val="00D85C03"/>
    <w:rsid w:val="00D86412"/>
    <w:rsid w:val="00D867ED"/>
    <w:rsid w:val="00D875F3"/>
    <w:rsid w:val="00D8777E"/>
    <w:rsid w:val="00D87FF1"/>
    <w:rsid w:val="00D902E7"/>
    <w:rsid w:val="00D9049B"/>
    <w:rsid w:val="00D909FE"/>
    <w:rsid w:val="00D914A9"/>
    <w:rsid w:val="00D914D7"/>
    <w:rsid w:val="00D91881"/>
    <w:rsid w:val="00D91C79"/>
    <w:rsid w:val="00D929BB"/>
    <w:rsid w:val="00D932E3"/>
    <w:rsid w:val="00D93700"/>
    <w:rsid w:val="00D93B34"/>
    <w:rsid w:val="00D93D14"/>
    <w:rsid w:val="00D93DAB"/>
    <w:rsid w:val="00D93DCD"/>
    <w:rsid w:val="00D94320"/>
    <w:rsid w:val="00D94A78"/>
    <w:rsid w:val="00D94C20"/>
    <w:rsid w:val="00D94D96"/>
    <w:rsid w:val="00D95708"/>
    <w:rsid w:val="00D95C2D"/>
    <w:rsid w:val="00D96327"/>
    <w:rsid w:val="00D964CB"/>
    <w:rsid w:val="00D9684E"/>
    <w:rsid w:val="00D96B2A"/>
    <w:rsid w:val="00D96E4E"/>
    <w:rsid w:val="00D96F41"/>
    <w:rsid w:val="00D971F2"/>
    <w:rsid w:val="00D9741B"/>
    <w:rsid w:val="00D97A90"/>
    <w:rsid w:val="00D97D33"/>
    <w:rsid w:val="00DA055F"/>
    <w:rsid w:val="00DA0706"/>
    <w:rsid w:val="00DA0DF5"/>
    <w:rsid w:val="00DA1CAC"/>
    <w:rsid w:val="00DA1EE4"/>
    <w:rsid w:val="00DA206E"/>
    <w:rsid w:val="00DA28A8"/>
    <w:rsid w:val="00DA295B"/>
    <w:rsid w:val="00DA3193"/>
    <w:rsid w:val="00DA333C"/>
    <w:rsid w:val="00DA34E3"/>
    <w:rsid w:val="00DA3614"/>
    <w:rsid w:val="00DA39D0"/>
    <w:rsid w:val="00DA4E2E"/>
    <w:rsid w:val="00DA4E33"/>
    <w:rsid w:val="00DA534C"/>
    <w:rsid w:val="00DA6398"/>
    <w:rsid w:val="00DA6955"/>
    <w:rsid w:val="00DA7262"/>
    <w:rsid w:val="00DA7479"/>
    <w:rsid w:val="00DA781C"/>
    <w:rsid w:val="00DA78DC"/>
    <w:rsid w:val="00DA7988"/>
    <w:rsid w:val="00DA7AB9"/>
    <w:rsid w:val="00DA7DA0"/>
    <w:rsid w:val="00DB027F"/>
    <w:rsid w:val="00DB0A05"/>
    <w:rsid w:val="00DB0B48"/>
    <w:rsid w:val="00DB0D16"/>
    <w:rsid w:val="00DB129A"/>
    <w:rsid w:val="00DB1BAA"/>
    <w:rsid w:val="00DB2264"/>
    <w:rsid w:val="00DB250A"/>
    <w:rsid w:val="00DB2CEA"/>
    <w:rsid w:val="00DB2E88"/>
    <w:rsid w:val="00DB31D5"/>
    <w:rsid w:val="00DB32BD"/>
    <w:rsid w:val="00DB374C"/>
    <w:rsid w:val="00DB397D"/>
    <w:rsid w:val="00DB3C87"/>
    <w:rsid w:val="00DB48FE"/>
    <w:rsid w:val="00DB49BB"/>
    <w:rsid w:val="00DB4A3B"/>
    <w:rsid w:val="00DB4AF6"/>
    <w:rsid w:val="00DB581E"/>
    <w:rsid w:val="00DB5C4D"/>
    <w:rsid w:val="00DB5C8D"/>
    <w:rsid w:val="00DB5E6A"/>
    <w:rsid w:val="00DB6073"/>
    <w:rsid w:val="00DB66A6"/>
    <w:rsid w:val="00DB690A"/>
    <w:rsid w:val="00DB6A78"/>
    <w:rsid w:val="00DB6B56"/>
    <w:rsid w:val="00DB706B"/>
    <w:rsid w:val="00DB7323"/>
    <w:rsid w:val="00DB7462"/>
    <w:rsid w:val="00DB764A"/>
    <w:rsid w:val="00DB782F"/>
    <w:rsid w:val="00DB787E"/>
    <w:rsid w:val="00DC0078"/>
    <w:rsid w:val="00DC1050"/>
    <w:rsid w:val="00DC10CA"/>
    <w:rsid w:val="00DC119C"/>
    <w:rsid w:val="00DC12DD"/>
    <w:rsid w:val="00DC1E7B"/>
    <w:rsid w:val="00DC229E"/>
    <w:rsid w:val="00DC2763"/>
    <w:rsid w:val="00DC3002"/>
    <w:rsid w:val="00DC311F"/>
    <w:rsid w:val="00DC340D"/>
    <w:rsid w:val="00DC3450"/>
    <w:rsid w:val="00DC3482"/>
    <w:rsid w:val="00DC3BB2"/>
    <w:rsid w:val="00DC4112"/>
    <w:rsid w:val="00DC4144"/>
    <w:rsid w:val="00DC4426"/>
    <w:rsid w:val="00DC474B"/>
    <w:rsid w:val="00DC498F"/>
    <w:rsid w:val="00DC4BFE"/>
    <w:rsid w:val="00DC4C4E"/>
    <w:rsid w:val="00DC4FB7"/>
    <w:rsid w:val="00DC514A"/>
    <w:rsid w:val="00DC52A3"/>
    <w:rsid w:val="00DC5901"/>
    <w:rsid w:val="00DC5D57"/>
    <w:rsid w:val="00DC5F5E"/>
    <w:rsid w:val="00DC6014"/>
    <w:rsid w:val="00DC608A"/>
    <w:rsid w:val="00DC611C"/>
    <w:rsid w:val="00DC61DD"/>
    <w:rsid w:val="00DC6227"/>
    <w:rsid w:val="00DC6996"/>
    <w:rsid w:val="00DC6BEC"/>
    <w:rsid w:val="00DC703D"/>
    <w:rsid w:val="00DC76CD"/>
    <w:rsid w:val="00DC7AA4"/>
    <w:rsid w:val="00DD05F7"/>
    <w:rsid w:val="00DD06C4"/>
    <w:rsid w:val="00DD099D"/>
    <w:rsid w:val="00DD0A16"/>
    <w:rsid w:val="00DD0F88"/>
    <w:rsid w:val="00DD13DB"/>
    <w:rsid w:val="00DD1405"/>
    <w:rsid w:val="00DD18E1"/>
    <w:rsid w:val="00DD1A84"/>
    <w:rsid w:val="00DD1B35"/>
    <w:rsid w:val="00DD1C21"/>
    <w:rsid w:val="00DD26DB"/>
    <w:rsid w:val="00DD29AB"/>
    <w:rsid w:val="00DD32C6"/>
    <w:rsid w:val="00DD3367"/>
    <w:rsid w:val="00DD35FC"/>
    <w:rsid w:val="00DD421A"/>
    <w:rsid w:val="00DD4904"/>
    <w:rsid w:val="00DD49ED"/>
    <w:rsid w:val="00DD4C97"/>
    <w:rsid w:val="00DD5587"/>
    <w:rsid w:val="00DD5604"/>
    <w:rsid w:val="00DD59A2"/>
    <w:rsid w:val="00DD5BFB"/>
    <w:rsid w:val="00DD65C5"/>
    <w:rsid w:val="00DD6711"/>
    <w:rsid w:val="00DD68EB"/>
    <w:rsid w:val="00DD6FA2"/>
    <w:rsid w:val="00DD74F4"/>
    <w:rsid w:val="00DD75FB"/>
    <w:rsid w:val="00DD797A"/>
    <w:rsid w:val="00DD7BA2"/>
    <w:rsid w:val="00DE01C3"/>
    <w:rsid w:val="00DE0C3B"/>
    <w:rsid w:val="00DE0ECD"/>
    <w:rsid w:val="00DE145E"/>
    <w:rsid w:val="00DE1C27"/>
    <w:rsid w:val="00DE20F3"/>
    <w:rsid w:val="00DE276E"/>
    <w:rsid w:val="00DE27A9"/>
    <w:rsid w:val="00DE2D04"/>
    <w:rsid w:val="00DE3419"/>
    <w:rsid w:val="00DE3430"/>
    <w:rsid w:val="00DE34B4"/>
    <w:rsid w:val="00DE37DA"/>
    <w:rsid w:val="00DE3D0C"/>
    <w:rsid w:val="00DE3DFB"/>
    <w:rsid w:val="00DE3E6C"/>
    <w:rsid w:val="00DE4177"/>
    <w:rsid w:val="00DE4E3E"/>
    <w:rsid w:val="00DE53E9"/>
    <w:rsid w:val="00DE6189"/>
    <w:rsid w:val="00DE68AA"/>
    <w:rsid w:val="00DE69D6"/>
    <w:rsid w:val="00DE6A6C"/>
    <w:rsid w:val="00DE6C9A"/>
    <w:rsid w:val="00DE70EC"/>
    <w:rsid w:val="00DE71C2"/>
    <w:rsid w:val="00DE7A4B"/>
    <w:rsid w:val="00DF0397"/>
    <w:rsid w:val="00DF0AFE"/>
    <w:rsid w:val="00DF0BE6"/>
    <w:rsid w:val="00DF0BEB"/>
    <w:rsid w:val="00DF0F8E"/>
    <w:rsid w:val="00DF1967"/>
    <w:rsid w:val="00DF1A57"/>
    <w:rsid w:val="00DF1AB4"/>
    <w:rsid w:val="00DF1DE7"/>
    <w:rsid w:val="00DF201F"/>
    <w:rsid w:val="00DF312F"/>
    <w:rsid w:val="00DF31EB"/>
    <w:rsid w:val="00DF362A"/>
    <w:rsid w:val="00DF39BA"/>
    <w:rsid w:val="00DF3AB1"/>
    <w:rsid w:val="00DF406C"/>
    <w:rsid w:val="00DF4B5D"/>
    <w:rsid w:val="00DF4D9E"/>
    <w:rsid w:val="00DF5689"/>
    <w:rsid w:val="00DF583A"/>
    <w:rsid w:val="00DF5ABA"/>
    <w:rsid w:val="00DF5ED0"/>
    <w:rsid w:val="00DF61BC"/>
    <w:rsid w:val="00DF6399"/>
    <w:rsid w:val="00DF641C"/>
    <w:rsid w:val="00DF6942"/>
    <w:rsid w:val="00DF6970"/>
    <w:rsid w:val="00DF6FB2"/>
    <w:rsid w:val="00DF71B4"/>
    <w:rsid w:val="00DF731A"/>
    <w:rsid w:val="00DF7C98"/>
    <w:rsid w:val="00DF7CF7"/>
    <w:rsid w:val="00DF7D9A"/>
    <w:rsid w:val="00DF7F38"/>
    <w:rsid w:val="00E00605"/>
    <w:rsid w:val="00E00863"/>
    <w:rsid w:val="00E00A38"/>
    <w:rsid w:val="00E00F0F"/>
    <w:rsid w:val="00E00FA9"/>
    <w:rsid w:val="00E01657"/>
    <w:rsid w:val="00E01B4D"/>
    <w:rsid w:val="00E01C2C"/>
    <w:rsid w:val="00E02907"/>
    <w:rsid w:val="00E03281"/>
    <w:rsid w:val="00E0375E"/>
    <w:rsid w:val="00E03819"/>
    <w:rsid w:val="00E03D7C"/>
    <w:rsid w:val="00E03E21"/>
    <w:rsid w:val="00E0425D"/>
    <w:rsid w:val="00E04638"/>
    <w:rsid w:val="00E047E0"/>
    <w:rsid w:val="00E04BEE"/>
    <w:rsid w:val="00E04CC2"/>
    <w:rsid w:val="00E04D3E"/>
    <w:rsid w:val="00E054F2"/>
    <w:rsid w:val="00E05728"/>
    <w:rsid w:val="00E05CA5"/>
    <w:rsid w:val="00E061F4"/>
    <w:rsid w:val="00E06877"/>
    <w:rsid w:val="00E06992"/>
    <w:rsid w:val="00E07735"/>
    <w:rsid w:val="00E078F8"/>
    <w:rsid w:val="00E0795C"/>
    <w:rsid w:val="00E1015E"/>
    <w:rsid w:val="00E102BA"/>
    <w:rsid w:val="00E10355"/>
    <w:rsid w:val="00E1038F"/>
    <w:rsid w:val="00E10C53"/>
    <w:rsid w:val="00E11552"/>
    <w:rsid w:val="00E115B7"/>
    <w:rsid w:val="00E11793"/>
    <w:rsid w:val="00E11B25"/>
    <w:rsid w:val="00E11EB6"/>
    <w:rsid w:val="00E11F97"/>
    <w:rsid w:val="00E120A5"/>
    <w:rsid w:val="00E12612"/>
    <w:rsid w:val="00E12CB1"/>
    <w:rsid w:val="00E13093"/>
    <w:rsid w:val="00E13142"/>
    <w:rsid w:val="00E1346F"/>
    <w:rsid w:val="00E13578"/>
    <w:rsid w:val="00E136D1"/>
    <w:rsid w:val="00E13868"/>
    <w:rsid w:val="00E13BA9"/>
    <w:rsid w:val="00E13D78"/>
    <w:rsid w:val="00E14A14"/>
    <w:rsid w:val="00E14B2A"/>
    <w:rsid w:val="00E15141"/>
    <w:rsid w:val="00E15C17"/>
    <w:rsid w:val="00E15C37"/>
    <w:rsid w:val="00E15F83"/>
    <w:rsid w:val="00E1616F"/>
    <w:rsid w:val="00E16B65"/>
    <w:rsid w:val="00E17765"/>
    <w:rsid w:val="00E1780E"/>
    <w:rsid w:val="00E17C0D"/>
    <w:rsid w:val="00E17DDA"/>
    <w:rsid w:val="00E201D5"/>
    <w:rsid w:val="00E201F5"/>
    <w:rsid w:val="00E2053B"/>
    <w:rsid w:val="00E2135F"/>
    <w:rsid w:val="00E21657"/>
    <w:rsid w:val="00E2256C"/>
    <w:rsid w:val="00E2259C"/>
    <w:rsid w:val="00E225CA"/>
    <w:rsid w:val="00E2279D"/>
    <w:rsid w:val="00E22B26"/>
    <w:rsid w:val="00E22E55"/>
    <w:rsid w:val="00E23016"/>
    <w:rsid w:val="00E23086"/>
    <w:rsid w:val="00E230C2"/>
    <w:rsid w:val="00E23717"/>
    <w:rsid w:val="00E23760"/>
    <w:rsid w:val="00E23781"/>
    <w:rsid w:val="00E239FF"/>
    <w:rsid w:val="00E23A10"/>
    <w:rsid w:val="00E240DA"/>
    <w:rsid w:val="00E241D9"/>
    <w:rsid w:val="00E24488"/>
    <w:rsid w:val="00E245B1"/>
    <w:rsid w:val="00E24B16"/>
    <w:rsid w:val="00E24C16"/>
    <w:rsid w:val="00E2505C"/>
    <w:rsid w:val="00E25A2A"/>
    <w:rsid w:val="00E25C74"/>
    <w:rsid w:val="00E25E46"/>
    <w:rsid w:val="00E260B5"/>
    <w:rsid w:val="00E26907"/>
    <w:rsid w:val="00E26C2C"/>
    <w:rsid w:val="00E26D70"/>
    <w:rsid w:val="00E27703"/>
    <w:rsid w:val="00E27ED4"/>
    <w:rsid w:val="00E30889"/>
    <w:rsid w:val="00E30F27"/>
    <w:rsid w:val="00E31A79"/>
    <w:rsid w:val="00E31DDB"/>
    <w:rsid w:val="00E32261"/>
    <w:rsid w:val="00E3268C"/>
    <w:rsid w:val="00E32892"/>
    <w:rsid w:val="00E3301E"/>
    <w:rsid w:val="00E33084"/>
    <w:rsid w:val="00E334BB"/>
    <w:rsid w:val="00E33E2A"/>
    <w:rsid w:val="00E3414D"/>
    <w:rsid w:val="00E3418A"/>
    <w:rsid w:val="00E34193"/>
    <w:rsid w:val="00E343A6"/>
    <w:rsid w:val="00E349B7"/>
    <w:rsid w:val="00E34F86"/>
    <w:rsid w:val="00E355AA"/>
    <w:rsid w:val="00E35BC8"/>
    <w:rsid w:val="00E35EE0"/>
    <w:rsid w:val="00E362AA"/>
    <w:rsid w:val="00E3678B"/>
    <w:rsid w:val="00E36FCE"/>
    <w:rsid w:val="00E37159"/>
    <w:rsid w:val="00E371A9"/>
    <w:rsid w:val="00E37856"/>
    <w:rsid w:val="00E378C7"/>
    <w:rsid w:val="00E37C74"/>
    <w:rsid w:val="00E40440"/>
    <w:rsid w:val="00E40752"/>
    <w:rsid w:val="00E408C7"/>
    <w:rsid w:val="00E409DB"/>
    <w:rsid w:val="00E40E43"/>
    <w:rsid w:val="00E41045"/>
    <w:rsid w:val="00E410AD"/>
    <w:rsid w:val="00E4114C"/>
    <w:rsid w:val="00E41227"/>
    <w:rsid w:val="00E4139D"/>
    <w:rsid w:val="00E41E58"/>
    <w:rsid w:val="00E4202E"/>
    <w:rsid w:val="00E427C7"/>
    <w:rsid w:val="00E4292E"/>
    <w:rsid w:val="00E42B55"/>
    <w:rsid w:val="00E432F8"/>
    <w:rsid w:val="00E43BFF"/>
    <w:rsid w:val="00E43C8C"/>
    <w:rsid w:val="00E43E01"/>
    <w:rsid w:val="00E43E7F"/>
    <w:rsid w:val="00E43E9F"/>
    <w:rsid w:val="00E43F3B"/>
    <w:rsid w:val="00E443C5"/>
    <w:rsid w:val="00E444EA"/>
    <w:rsid w:val="00E4468E"/>
    <w:rsid w:val="00E452B2"/>
    <w:rsid w:val="00E453EF"/>
    <w:rsid w:val="00E4580B"/>
    <w:rsid w:val="00E4619A"/>
    <w:rsid w:val="00E46EC7"/>
    <w:rsid w:val="00E46FEA"/>
    <w:rsid w:val="00E4734B"/>
    <w:rsid w:val="00E47C64"/>
    <w:rsid w:val="00E47C73"/>
    <w:rsid w:val="00E47E5B"/>
    <w:rsid w:val="00E501F7"/>
    <w:rsid w:val="00E504D0"/>
    <w:rsid w:val="00E509D1"/>
    <w:rsid w:val="00E5101D"/>
    <w:rsid w:val="00E522FE"/>
    <w:rsid w:val="00E5258D"/>
    <w:rsid w:val="00E52678"/>
    <w:rsid w:val="00E52981"/>
    <w:rsid w:val="00E52D92"/>
    <w:rsid w:val="00E52FD6"/>
    <w:rsid w:val="00E53F18"/>
    <w:rsid w:val="00E54375"/>
    <w:rsid w:val="00E543B0"/>
    <w:rsid w:val="00E54832"/>
    <w:rsid w:val="00E549EE"/>
    <w:rsid w:val="00E54F5C"/>
    <w:rsid w:val="00E55096"/>
    <w:rsid w:val="00E5557E"/>
    <w:rsid w:val="00E556D6"/>
    <w:rsid w:val="00E5586D"/>
    <w:rsid w:val="00E559C7"/>
    <w:rsid w:val="00E55C1D"/>
    <w:rsid w:val="00E55E9D"/>
    <w:rsid w:val="00E56713"/>
    <w:rsid w:val="00E569DD"/>
    <w:rsid w:val="00E56AB2"/>
    <w:rsid w:val="00E56D99"/>
    <w:rsid w:val="00E57013"/>
    <w:rsid w:val="00E57226"/>
    <w:rsid w:val="00E57509"/>
    <w:rsid w:val="00E57D80"/>
    <w:rsid w:val="00E57EF7"/>
    <w:rsid w:val="00E60A75"/>
    <w:rsid w:val="00E60D83"/>
    <w:rsid w:val="00E615B3"/>
    <w:rsid w:val="00E61B03"/>
    <w:rsid w:val="00E61CAD"/>
    <w:rsid w:val="00E62209"/>
    <w:rsid w:val="00E622E9"/>
    <w:rsid w:val="00E6306C"/>
    <w:rsid w:val="00E632BF"/>
    <w:rsid w:val="00E63445"/>
    <w:rsid w:val="00E634B3"/>
    <w:rsid w:val="00E635EC"/>
    <w:rsid w:val="00E63A33"/>
    <w:rsid w:val="00E63DD3"/>
    <w:rsid w:val="00E647B3"/>
    <w:rsid w:val="00E6507F"/>
    <w:rsid w:val="00E65868"/>
    <w:rsid w:val="00E65D26"/>
    <w:rsid w:val="00E66067"/>
    <w:rsid w:val="00E6693A"/>
    <w:rsid w:val="00E66E86"/>
    <w:rsid w:val="00E66F42"/>
    <w:rsid w:val="00E676C7"/>
    <w:rsid w:val="00E67DDD"/>
    <w:rsid w:val="00E67E83"/>
    <w:rsid w:val="00E67E9C"/>
    <w:rsid w:val="00E70068"/>
    <w:rsid w:val="00E7041D"/>
    <w:rsid w:val="00E70B7F"/>
    <w:rsid w:val="00E70D01"/>
    <w:rsid w:val="00E71020"/>
    <w:rsid w:val="00E710BE"/>
    <w:rsid w:val="00E71C48"/>
    <w:rsid w:val="00E720A8"/>
    <w:rsid w:val="00E720C7"/>
    <w:rsid w:val="00E72E32"/>
    <w:rsid w:val="00E730A4"/>
    <w:rsid w:val="00E7356B"/>
    <w:rsid w:val="00E73620"/>
    <w:rsid w:val="00E73AB5"/>
    <w:rsid w:val="00E73BE1"/>
    <w:rsid w:val="00E74159"/>
    <w:rsid w:val="00E7425F"/>
    <w:rsid w:val="00E744F7"/>
    <w:rsid w:val="00E74864"/>
    <w:rsid w:val="00E74882"/>
    <w:rsid w:val="00E749D8"/>
    <w:rsid w:val="00E74D7F"/>
    <w:rsid w:val="00E74F43"/>
    <w:rsid w:val="00E74F7E"/>
    <w:rsid w:val="00E75267"/>
    <w:rsid w:val="00E7552D"/>
    <w:rsid w:val="00E758B4"/>
    <w:rsid w:val="00E75AB8"/>
    <w:rsid w:val="00E75D22"/>
    <w:rsid w:val="00E75D26"/>
    <w:rsid w:val="00E7626F"/>
    <w:rsid w:val="00E7631F"/>
    <w:rsid w:val="00E76320"/>
    <w:rsid w:val="00E7638C"/>
    <w:rsid w:val="00E76504"/>
    <w:rsid w:val="00E7659B"/>
    <w:rsid w:val="00E767A4"/>
    <w:rsid w:val="00E768F4"/>
    <w:rsid w:val="00E76A39"/>
    <w:rsid w:val="00E76AF1"/>
    <w:rsid w:val="00E7731B"/>
    <w:rsid w:val="00E776E0"/>
    <w:rsid w:val="00E800F8"/>
    <w:rsid w:val="00E80EFE"/>
    <w:rsid w:val="00E80F56"/>
    <w:rsid w:val="00E80F96"/>
    <w:rsid w:val="00E81E39"/>
    <w:rsid w:val="00E81FCC"/>
    <w:rsid w:val="00E82020"/>
    <w:rsid w:val="00E8230E"/>
    <w:rsid w:val="00E82731"/>
    <w:rsid w:val="00E82F57"/>
    <w:rsid w:val="00E833F8"/>
    <w:rsid w:val="00E83848"/>
    <w:rsid w:val="00E83D55"/>
    <w:rsid w:val="00E846AA"/>
    <w:rsid w:val="00E84901"/>
    <w:rsid w:val="00E84A29"/>
    <w:rsid w:val="00E8548D"/>
    <w:rsid w:val="00E855A6"/>
    <w:rsid w:val="00E857EA"/>
    <w:rsid w:val="00E859F1"/>
    <w:rsid w:val="00E85D2A"/>
    <w:rsid w:val="00E85EEB"/>
    <w:rsid w:val="00E868FB"/>
    <w:rsid w:val="00E86ACE"/>
    <w:rsid w:val="00E86F32"/>
    <w:rsid w:val="00E86FB0"/>
    <w:rsid w:val="00E87421"/>
    <w:rsid w:val="00E87500"/>
    <w:rsid w:val="00E877FA"/>
    <w:rsid w:val="00E878BF"/>
    <w:rsid w:val="00E90547"/>
    <w:rsid w:val="00E90F9B"/>
    <w:rsid w:val="00E911F9"/>
    <w:rsid w:val="00E91629"/>
    <w:rsid w:val="00E917D2"/>
    <w:rsid w:val="00E91A9E"/>
    <w:rsid w:val="00E92BF5"/>
    <w:rsid w:val="00E92F08"/>
    <w:rsid w:val="00E930EE"/>
    <w:rsid w:val="00E9313E"/>
    <w:rsid w:val="00E93149"/>
    <w:rsid w:val="00E93179"/>
    <w:rsid w:val="00E93748"/>
    <w:rsid w:val="00E93858"/>
    <w:rsid w:val="00E94225"/>
    <w:rsid w:val="00E94517"/>
    <w:rsid w:val="00E9467B"/>
    <w:rsid w:val="00E946C9"/>
    <w:rsid w:val="00E94A05"/>
    <w:rsid w:val="00E94FE3"/>
    <w:rsid w:val="00E95F95"/>
    <w:rsid w:val="00E962CD"/>
    <w:rsid w:val="00E963E9"/>
    <w:rsid w:val="00E9656B"/>
    <w:rsid w:val="00E96C2B"/>
    <w:rsid w:val="00E96D2E"/>
    <w:rsid w:val="00E970E6"/>
    <w:rsid w:val="00E97181"/>
    <w:rsid w:val="00E972E5"/>
    <w:rsid w:val="00E9762A"/>
    <w:rsid w:val="00E97A9F"/>
    <w:rsid w:val="00E97FE0"/>
    <w:rsid w:val="00EA070B"/>
    <w:rsid w:val="00EA0C97"/>
    <w:rsid w:val="00EA0E2C"/>
    <w:rsid w:val="00EA141E"/>
    <w:rsid w:val="00EA148F"/>
    <w:rsid w:val="00EA1B48"/>
    <w:rsid w:val="00EA1C4B"/>
    <w:rsid w:val="00EA1F98"/>
    <w:rsid w:val="00EA33D2"/>
    <w:rsid w:val="00EA366C"/>
    <w:rsid w:val="00EA383B"/>
    <w:rsid w:val="00EA3E81"/>
    <w:rsid w:val="00EA46D2"/>
    <w:rsid w:val="00EA4A6D"/>
    <w:rsid w:val="00EA4CAB"/>
    <w:rsid w:val="00EA50E4"/>
    <w:rsid w:val="00EA50F7"/>
    <w:rsid w:val="00EA52B5"/>
    <w:rsid w:val="00EA5525"/>
    <w:rsid w:val="00EA563C"/>
    <w:rsid w:val="00EA57B9"/>
    <w:rsid w:val="00EA589E"/>
    <w:rsid w:val="00EA6127"/>
    <w:rsid w:val="00EA614C"/>
    <w:rsid w:val="00EA62A3"/>
    <w:rsid w:val="00EA6335"/>
    <w:rsid w:val="00EA63CA"/>
    <w:rsid w:val="00EA6610"/>
    <w:rsid w:val="00EA695C"/>
    <w:rsid w:val="00EA7349"/>
    <w:rsid w:val="00EB026B"/>
    <w:rsid w:val="00EB0475"/>
    <w:rsid w:val="00EB0658"/>
    <w:rsid w:val="00EB0CF8"/>
    <w:rsid w:val="00EB1045"/>
    <w:rsid w:val="00EB1120"/>
    <w:rsid w:val="00EB112C"/>
    <w:rsid w:val="00EB1634"/>
    <w:rsid w:val="00EB1CD0"/>
    <w:rsid w:val="00EB2A27"/>
    <w:rsid w:val="00EB2B8E"/>
    <w:rsid w:val="00EB2DCB"/>
    <w:rsid w:val="00EB3349"/>
    <w:rsid w:val="00EB3427"/>
    <w:rsid w:val="00EB3578"/>
    <w:rsid w:val="00EB3624"/>
    <w:rsid w:val="00EB3948"/>
    <w:rsid w:val="00EB422F"/>
    <w:rsid w:val="00EB4AB6"/>
    <w:rsid w:val="00EB4EC0"/>
    <w:rsid w:val="00EB4FBC"/>
    <w:rsid w:val="00EB4FEF"/>
    <w:rsid w:val="00EB52C2"/>
    <w:rsid w:val="00EB5475"/>
    <w:rsid w:val="00EB59C9"/>
    <w:rsid w:val="00EB6195"/>
    <w:rsid w:val="00EB6317"/>
    <w:rsid w:val="00EB6D0D"/>
    <w:rsid w:val="00EB6F0A"/>
    <w:rsid w:val="00EB7481"/>
    <w:rsid w:val="00EB7B06"/>
    <w:rsid w:val="00EB7B5E"/>
    <w:rsid w:val="00EB7C0B"/>
    <w:rsid w:val="00EC0505"/>
    <w:rsid w:val="00EC05E6"/>
    <w:rsid w:val="00EC0AA2"/>
    <w:rsid w:val="00EC0F8E"/>
    <w:rsid w:val="00EC1079"/>
    <w:rsid w:val="00EC12DD"/>
    <w:rsid w:val="00EC189D"/>
    <w:rsid w:val="00EC1BCD"/>
    <w:rsid w:val="00EC2057"/>
    <w:rsid w:val="00EC242E"/>
    <w:rsid w:val="00EC276B"/>
    <w:rsid w:val="00EC2835"/>
    <w:rsid w:val="00EC2ABB"/>
    <w:rsid w:val="00EC37D9"/>
    <w:rsid w:val="00EC3B2C"/>
    <w:rsid w:val="00EC3DED"/>
    <w:rsid w:val="00EC4403"/>
    <w:rsid w:val="00EC4418"/>
    <w:rsid w:val="00EC479E"/>
    <w:rsid w:val="00EC50FF"/>
    <w:rsid w:val="00EC5875"/>
    <w:rsid w:val="00EC5B4B"/>
    <w:rsid w:val="00EC5E00"/>
    <w:rsid w:val="00EC61DC"/>
    <w:rsid w:val="00EC6303"/>
    <w:rsid w:val="00EC6C74"/>
    <w:rsid w:val="00EC7817"/>
    <w:rsid w:val="00ED0576"/>
    <w:rsid w:val="00ED0CCE"/>
    <w:rsid w:val="00ED1172"/>
    <w:rsid w:val="00ED189C"/>
    <w:rsid w:val="00ED1B6F"/>
    <w:rsid w:val="00ED2022"/>
    <w:rsid w:val="00ED22ED"/>
    <w:rsid w:val="00ED2967"/>
    <w:rsid w:val="00ED394F"/>
    <w:rsid w:val="00ED3B1C"/>
    <w:rsid w:val="00ED3B3F"/>
    <w:rsid w:val="00ED3C08"/>
    <w:rsid w:val="00ED3C4D"/>
    <w:rsid w:val="00ED3D2F"/>
    <w:rsid w:val="00ED3D81"/>
    <w:rsid w:val="00ED3F8B"/>
    <w:rsid w:val="00ED41F7"/>
    <w:rsid w:val="00ED4662"/>
    <w:rsid w:val="00ED46BC"/>
    <w:rsid w:val="00ED48D7"/>
    <w:rsid w:val="00ED495E"/>
    <w:rsid w:val="00ED4982"/>
    <w:rsid w:val="00ED4B1B"/>
    <w:rsid w:val="00ED511E"/>
    <w:rsid w:val="00ED523C"/>
    <w:rsid w:val="00ED528C"/>
    <w:rsid w:val="00ED55C9"/>
    <w:rsid w:val="00ED5971"/>
    <w:rsid w:val="00ED5A3E"/>
    <w:rsid w:val="00ED60BA"/>
    <w:rsid w:val="00ED62F8"/>
    <w:rsid w:val="00ED64DF"/>
    <w:rsid w:val="00ED66CF"/>
    <w:rsid w:val="00ED6D2E"/>
    <w:rsid w:val="00ED6DB2"/>
    <w:rsid w:val="00ED7631"/>
    <w:rsid w:val="00ED77C1"/>
    <w:rsid w:val="00ED7BBC"/>
    <w:rsid w:val="00ED7DBF"/>
    <w:rsid w:val="00EE023A"/>
    <w:rsid w:val="00EE0A24"/>
    <w:rsid w:val="00EE1520"/>
    <w:rsid w:val="00EE152E"/>
    <w:rsid w:val="00EE15F7"/>
    <w:rsid w:val="00EE1CB1"/>
    <w:rsid w:val="00EE1DA2"/>
    <w:rsid w:val="00EE1E0B"/>
    <w:rsid w:val="00EE2721"/>
    <w:rsid w:val="00EE2ACD"/>
    <w:rsid w:val="00EE30EC"/>
    <w:rsid w:val="00EE3384"/>
    <w:rsid w:val="00EE3764"/>
    <w:rsid w:val="00EE3B78"/>
    <w:rsid w:val="00EE3BE3"/>
    <w:rsid w:val="00EE3BE8"/>
    <w:rsid w:val="00EE3E48"/>
    <w:rsid w:val="00EE3E8F"/>
    <w:rsid w:val="00EE4057"/>
    <w:rsid w:val="00EE40FD"/>
    <w:rsid w:val="00EE42B2"/>
    <w:rsid w:val="00EE4682"/>
    <w:rsid w:val="00EE4C23"/>
    <w:rsid w:val="00EE4E96"/>
    <w:rsid w:val="00EE4F57"/>
    <w:rsid w:val="00EE4F7D"/>
    <w:rsid w:val="00EE5719"/>
    <w:rsid w:val="00EE609D"/>
    <w:rsid w:val="00EE60CC"/>
    <w:rsid w:val="00EE640D"/>
    <w:rsid w:val="00EE65B3"/>
    <w:rsid w:val="00EE66AD"/>
    <w:rsid w:val="00EE6835"/>
    <w:rsid w:val="00EE6FAE"/>
    <w:rsid w:val="00EE7167"/>
    <w:rsid w:val="00EE753F"/>
    <w:rsid w:val="00EE754D"/>
    <w:rsid w:val="00EE7807"/>
    <w:rsid w:val="00EF021D"/>
    <w:rsid w:val="00EF07F1"/>
    <w:rsid w:val="00EF0949"/>
    <w:rsid w:val="00EF0C8F"/>
    <w:rsid w:val="00EF15CD"/>
    <w:rsid w:val="00EF1936"/>
    <w:rsid w:val="00EF1C07"/>
    <w:rsid w:val="00EF1D71"/>
    <w:rsid w:val="00EF2097"/>
    <w:rsid w:val="00EF222F"/>
    <w:rsid w:val="00EF2903"/>
    <w:rsid w:val="00EF2ADC"/>
    <w:rsid w:val="00EF3057"/>
    <w:rsid w:val="00EF34AD"/>
    <w:rsid w:val="00EF39F1"/>
    <w:rsid w:val="00EF3B4D"/>
    <w:rsid w:val="00EF40F2"/>
    <w:rsid w:val="00EF41F8"/>
    <w:rsid w:val="00EF44A3"/>
    <w:rsid w:val="00EF4DD2"/>
    <w:rsid w:val="00EF4E77"/>
    <w:rsid w:val="00EF61FF"/>
    <w:rsid w:val="00EF6852"/>
    <w:rsid w:val="00EF6C7C"/>
    <w:rsid w:val="00F0006C"/>
    <w:rsid w:val="00F001E2"/>
    <w:rsid w:val="00F007B8"/>
    <w:rsid w:val="00F00D3B"/>
    <w:rsid w:val="00F00DDA"/>
    <w:rsid w:val="00F01227"/>
    <w:rsid w:val="00F01325"/>
    <w:rsid w:val="00F01DC8"/>
    <w:rsid w:val="00F01F16"/>
    <w:rsid w:val="00F01F91"/>
    <w:rsid w:val="00F026DB"/>
    <w:rsid w:val="00F02AD7"/>
    <w:rsid w:val="00F02B8C"/>
    <w:rsid w:val="00F032DA"/>
    <w:rsid w:val="00F03CF7"/>
    <w:rsid w:val="00F03E06"/>
    <w:rsid w:val="00F04047"/>
    <w:rsid w:val="00F04679"/>
    <w:rsid w:val="00F050ED"/>
    <w:rsid w:val="00F0525D"/>
    <w:rsid w:val="00F056DC"/>
    <w:rsid w:val="00F05BED"/>
    <w:rsid w:val="00F06880"/>
    <w:rsid w:val="00F069A2"/>
    <w:rsid w:val="00F06B72"/>
    <w:rsid w:val="00F072DE"/>
    <w:rsid w:val="00F073F1"/>
    <w:rsid w:val="00F074D2"/>
    <w:rsid w:val="00F07E4C"/>
    <w:rsid w:val="00F07EBC"/>
    <w:rsid w:val="00F07EC2"/>
    <w:rsid w:val="00F10F13"/>
    <w:rsid w:val="00F10F3E"/>
    <w:rsid w:val="00F10FCB"/>
    <w:rsid w:val="00F1199F"/>
    <w:rsid w:val="00F11B2E"/>
    <w:rsid w:val="00F11EC1"/>
    <w:rsid w:val="00F12011"/>
    <w:rsid w:val="00F12081"/>
    <w:rsid w:val="00F12116"/>
    <w:rsid w:val="00F12344"/>
    <w:rsid w:val="00F1268F"/>
    <w:rsid w:val="00F12699"/>
    <w:rsid w:val="00F126DC"/>
    <w:rsid w:val="00F126E1"/>
    <w:rsid w:val="00F126E5"/>
    <w:rsid w:val="00F12E64"/>
    <w:rsid w:val="00F130A0"/>
    <w:rsid w:val="00F1336C"/>
    <w:rsid w:val="00F1357A"/>
    <w:rsid w:val="00F135E4"/>
    <w:rsid w:val="00F14024"/>
    <w:rsid w:val="00F1407E"/>
    <w:rsid w:val="00F147E0"/>
    <w:rsid w:val="00F14818"/>
    <w:rsid w:val="00F14B99"/>
    <w:rsid w:val="00F14EF4"/>
    <w:rsid w:val="00F1546E"/>
    <w:rsid w:val="00F156C0"/>
    <w:rsid w:val="00F15717"/>
    <w:rsid w:val="00F15808"/>
    <w:rsid w:val="00F15860"/>
    <w:rsid w:val="00F15AB0"/>
    <w:rsid w:val="00F15DEE"/>
    <w:rsid w:val="00F16154"/>
    <w:rsid w:val="00F162B7"/>
    <w:rsid w:val="00F164D9"/>
    <w:rsid w:val="00F167A8"/>
    <w:rsid w:val="00F16C1C"/>
    <w:rsid w:val="00F177C5"/>
    <w:rsid w:val="00F20AD4"/>
    <w:rsid w:val="00F20B7D"/>
    <w:rsid w:val="00F20C63"/>
    <w:rsid w:val="00F20FE1"/>
    <w:rsid w:val="00F21296"/>
    <w:rsid w:val="00F2185D"/>
    <w:rsid w:val="00F21A5A"/>
    <w:rsid w:val="00F21A84"/>
    <w:rsid w:val="00F21B37"/>
    <w:rsid w:val="00F21B9B"/>
    <w:rsid w:val="00F21F04"/>
    <w:rsid w:val="00F21F10"/>
    <w:rsid w:val="00F220CD"/>
    <w:rsid w:val="00F22480"/>
    <w:rsid w:val="00F229E9"/>
    <w:rsid w:val="00F22DF1"/>
    <w:rsid w:val="00F22FD4"/>
    <w:rsid w:val="00F23068"/>
    <w:rsid w:val="00F2315C"/>
    <w:rsid w:val="00F236C3"/>
    <w:rsid w:val="00F23C86"/>
    <w:rsid w:val="00F23E92"/>
    <w:rsid w:val="00F246A7"/>
    <w:rsid w:val="00F24C06"/>
    <w:rsid w:val="00F24DBA"/>
    <w:rsid w:val="00F255BB"/>
    <w:rsid w:val="00F25999"/>
    <w:rsid w:val="00F261FC"/>
    <w:rsid w:val="00F26521"/>
    <w:rsid w:val="00F26690"/>
    <w:rsid w:val="00F266B7"/>
    <w:rsid w:val="00F266D4"/>
    <w:rsid w:val="00F2684C"/>
    <w:rsid w:val="00F26945"/>
    <w:rsid w:val="00F26B28"/>
    <w:rsid w:val="00F26C5E"/>
    <w:rsid w:val="00F26C92"/>
    <w:rsid w:val="00F26D0D"/>
    <w:rsid w:val="00F26DC9"/>
    <w:rsid w:val="00F27109"/>
    <w:rsid w:val="00F27448"/>
    <w:rsid w:val="00F275C9"/>
    <w:rsid w:val="00F27A9A"/>
    <w:rsid w:val="00F27B51"/>
    <w:rsid w:val="00F27ED6"/>
    <w:rsid w:val="00F27FBE"/>
    <w:rsid w:val="00F3016D"/>
    <w:rsid w:val="00F3085F"/>
    <w:rsid w:val="00F30F5E"/>
    <w:rsid w:val="00F31252"/>
    <w:rsid w:val="00F31D83"/>
    <w:rsid w:val="00F32484"/>
    <w:rsid w:val="00F328FF"/>
    <w:rsid w:val="00F329E8"/>
    <w:rsid w:val="00F32B89"/>
    <w:rsid w:val="00F32BCD"/>
    <w:rsid w:val="00F3349E"/>
    <w:rsid w:val="00F339A7"/>
    <w:rsid w:val="00F33AAD"/>
    <w:rsid w:val="00F33DFD"/>
    <w:rsid w:val="00F3432F"/>
    <w:rsid w:val="00F34DAC"/>
    <w:rsid w:val="00F34E7C"/>
    <w:rsid w:val="00F34FA4"/>
    <w:rsid w:val="00F35245"/>
    <w:rsid w:val="00F3537B"/>
    <w:rsid w:val="00F35607"/>
    <w:rsid w:val="00F35693"/>
    <w:rsid w:val="00F359AB"/>
    <w:rsid w:val="00F36019"/>
    <w:rsid w:val="00F36769"/>
    <w:rsid w:val="00F36BCB"/>
    <w:rsid w:val="00F36DDF"/>
    <w:rsid w:val="00F36E22"/>
    <w:rsid w:val="00F37088"/>
    <w:rsid w:val="00F370D8"/>
    <w:rsid w:val="00F37104"/>
    <w:rsid w:val="00F37601"/>
    <w:rsid w:val="00F37A20"/>
    <w:rsid w:val="00F400C0"/>
    <w:rsid w:val="00F400D1"/>
    <w:rsid w:val="00F40CC0"/>
    <w:rsid w:val="00F40EEB"/>
    <w:rsid w:val="00F410FD"/>
    <w:rsid w:val="00F41A4A"/>
    <w:rsid w:val="00F41C54"/>
    <w:rsid w:val="00F41D69"/>
    <w:rsid w:val="00F428C7"/>
    <w:rsid w:val="00F42C38"/>
    <w:rsid w:val="00F42F9A"/>
    <w:rsid w:val="00F42FE9"/>
    <w:rsid w:val="00F43196"/>
    <w:rsid w:val="00F431EB"/>
    <w:rsid w:val="00F437D5"/>
    <w:rsid w:val="00F43819"/>
    <w:rsid w:val="00F43A72"/>
    <w:rsid w:val="00F43AD7"/>
    <w:rsid w:val="00F43B66"/>
    <w:rsid w:val="00F43F16"/>
    <w:rsid w:val="00F43F32"/>
    <w:rsid w:val="00F44B26"/>
    <w:rsid w:val="00F44D51"/>
    <w:rsid w:val="00F4508E"/>
    <w:rsid w:val="00F45379"/>
    <w:rsid w:val="00F453A2"/>
    <w:rsid w:val="00F4558C"/>
    <w:rsid w:val="00F4583A"/>
    <w:rsid w:val="00F464C7"/>
    <w:rsid w:val="00F46757"/>
    <w:rsid w:val="00F46B90"/>
    <w:rsid w:val="00F471AE"/>
    <w:rsid w:val="00F47387"/>
    <w:rsid w:val="00F476D2"/>
    <w:rsid w:val="00F47968"/>
    <w:rsid w:val="00F47F0A"/>
    <w:rsid w:val="00F47F99"/>
    <w:rsid w:val="00F5005C"/>
    <w:rsid w:val="00F502F7"/>
    <w:rsid w:val="00F5034C"/>
    <w:rsid w:val="00F50D7E"/>
    <w:rsid w:val="00F51061"/>
    <w:rsid w:val="00F51914"/>
    <w:rsid w:val="00F51989"/>
    <w:rsid w:val="00F520AC"/>
    <w:rsid w:val="00F5252D"/>
    <w:rsid w:val="00F52D55"/>
    <w:rsid w:val="00F52E6A"/>
    <w:rsid w:val="00F530E4"/>
    <w:rsid w:val="00F531C8"/>
    <w:rsid w:val="00F531DC"/>
    <w:rsid w:val="00F53E46"/>
    <w:rsid w:val="00F54498"/>
    <w:rsid w:val="00F54A77"/>
    <w:rsid w:val="00F55D74"/>
    <w:rsid w:val="00F56766"/>
    <w:rsid w:val="00F56767"/>
    <w:rsid w:val="00F56A9A"/>
    <w:rsid w:val="00F56C40"/>
    <w:rsid w:val="00F56C4E"/>
    <w:rsid w:val="00F57047"/>
    <w:rsid w:val="00F572E3"/>
    <w:rsid w:val="00F57847"/>
    <w:rsid w:val="00F57859"/>
    <w:rsid w:val="00F607C9"/>
    <w:rsid w:val="00F60957"/>
    <w:rsid w:val="00F60DB2"/>
    <w:rsid w:val="00F61450"/>
    <w:rsid w:val="00F61BA0"/>
    <w:rsid w:val="00F61DF0"/>
    <w:rsid w:val="00F623D3"/>
    <w:rsid w:val="00F6244F"/>
    <w:rsid w:val="00F62578"/>
    <w:rsid w:val="00F626CB"/>
    <w:rsid w:val="00F62972"/>
    <w:rsid w:val="00F629D5"/>
    <w:rsid w:val="00F62B5B"/>
    <w:rsid w:val="00F632E3"/>
    <w:rsid w:val="00F633AF"/>
    <w:rsid w:val="00F63A1E"/>
    <w:rsid w:val="00F63A43"/>
    <w:rsid w:val="00F63EBB"/>
    <w:rsid w:val="00F63F62"/>
    <w:rsid w:val="00F641D0"/>
    <w:rsid w:val="00F6433B"/>
    <w:rsid w:val="00F64475"/>
    <w:rsid w:val="00F64710"/>
    <w:rsid w:val="00F64CA2"/>
    <w:rsid w:val="00F64DFB"/>
    <w:rsid w:val="00F65F17"/>
    <w:rsid w:val="00F665DF"/>
    <w:rsid w:val="00F668CB"/>
    <w:rsid w:val="00F66B10"/>
    <w:rsid w:val="00F67E3A"/>
    <w:rsid w:val="00F67FFC"/>
    <w:rsid w:val="00F700E0"/>
    <w:rsid w:val="00F701ED"/>
    <w:rsid w:val="00F702D0"/>
    <w:rsid w:val="00F708C2"/>
    <w:rsid w:val="00F71181"/>
    <w:rsid w:val="00F711B6"/>
    <w:rsid w:val="00F7203E"/>
    <w:rsid w:val="00F72242"/>
    <w:rsid w:val="00F725B0"/>
    <w:rsid w:val="00F725EC"/>
    <w:rsid w:val="00F729BB"/>
    <w:rsid w:val="00F73D5E"/>
    <w:rsid w:val="00F73F25"/>
    <w:rsid w:val="00F7459B"/>
    <w:rsid w:val="00F745FF"/>
    <w:rsid w:val="00F74A46"/>
    <w:rsid w:val="00F74D74"/>
    <w:rsid w:val="00F74E27"/>
    <w:rsid w:val="00F7529F"/>
    <w:rsid w:val="00F759F2"/>
    <w:rsid w:val="00F75A30"/>
    <w:rsid w:val="00F766CB"/>
    <w:rsid w:val="00F76853"/>
    <w:rsid w:val="00F76C35"/>
    <w:rsid w:val="00F76D68"/>
    <w:rsid w:val="00F76F47"/>
    <w:rsid w:val="00F77906"/>
    <w:rsid w:val="00F7796F"/>
    <w:rsid w:val="00F77E23"/>
    <w:rsid w:val="00F80147"/>
    <w:rsid w:val="00F80361"/>
    <w:rsid w:val="00F81196"/>
    <w:rsid w:val="00F81328"/>
    <w:rsid w:val="00F81383"/>
    <w:rsid w:val="00F8172B"/>
    <w:rsid w:val="00F8193B"/>
    <w:rsid w:val="00F819B4"/>
    <w:rsid w:val="00F81C6D"/>
    <w:rsid w:val="00F81ED7"/>
    <w:rsid w:val="00F822C2"/>
    <w:rsid w:val="00F8264A"/>
    <w:rsid w:val="00F82B7F"/>
    <w:rsid w:val="00F82C3A"/>
    <w:rsid w:val="00F8349A"/>
    <w:rsid w:val="00F83F8E"/>
    <w:rsid w:val="00F84221"/>
    <w:rsid w:val="00F846F6"/>
    <w:rsid w:val="00F84B42"/>
    <w:rsid w:val="00F84B73"/>
    <w:rsid w:val="00F84F7A"/>
    <w:rsid w:val="00F8517F"/>
    <w:rsid w:val="00F854E9"/>
    <w:rsid w:val="00F85BC3"/>
    <w:rsid w:val="00F86583"/>
    <w:rsid w:val="00F8692A"/>
    <w:rsid w:val="00F869D8"/>
    <w:rsid w:val="00F87C29"/>
    <w:rsid w:val="00F90268"/>
    <w:rsid w:val="00F902D9"/>
    <w:rsid w:val="00F90F5C"/>
    <w:rsid w:val="00F916B6"/>
    <w:rsid w:val="00F91F5F"/>
    <w:rsid w:val="00F922D6"/>
    <w:rsid w:val="00F923F0"/>
    <w:rsid w:val="00F92891"/>
    <w:rsid w:val="00F929A6"/>
    <w:rsid w:val="00F92EE5"/>
    <w:rsid w:val="00F93136"/>
    <w:rsid w:val="00F93234"/>
    <w:rsid w:val="00F93850"/>
    <w:rsid w:val="00F93938"/>
    <w:rsid w:val="00F94250"/>
    <w:rsid w:val="00F94C2C"/>
    <w:rsid w:val="00F94CC9"/>
    <w:rsid w:val="00F94D7D"/>
    <w:rsid w:val="00F94F5F"/>
    <w:rsid w:val="00F95268"/>
    <w:rsid w:val="00F957D1"/>
    <w:rsid w:val="00F95B7D"/>
    <w:rsid w:val="00F96415"/>
    <w:rsid w:val="00F968BA"/>
    <w:rsid w:val="00F972D8"/>
    <w:rsid w:val="00F9773F"/>
    <w:rsid w:val="00F978A5"/>
    <w:rsid w:val="00F9797E"/>
    <w:rsid w:val="00F97CAD"/>
    <w:rsid w:val="00FA00ED"/>
    <w:rsid w:val="00FA0103"/>
    <w:rsid w:val="00FA055F"/>
    <w:rsid w:val="00FA1892"/>
    <w:rsid w:val="00FA18F5"/>
    <w:rsid w:val="00FA19AA"/>
    <w:rsid w:val="00FA1C53"/>
    <w:rsid w:val="00FA2044"/>
    <w:rsid w:val="00FA2394"/>
    <w:rsid w:val="00FA251C"/>
    <w:rsid w:val="00FA3329"/>
    <w:rsid w:val="00FA3448"/>
    <w:rsid w:val="00FA35C8"/>
    <w:rsid w:val="00FA3E8B"/>
    <w:rsid w:val="00FA3EDD"/>
    <w:rsid w:val="00FA3F0E"/>
    <w:rsid w:val="00FA4592"/>
    <w:rsid w:val="00FA4F14"/>
    <w:rsid w:val="00FA5126"/>
    <w:rsid w:val="00FA51B7"/>
    <w:rsid w:val="00FA52FF"/>
    <w:rsid w:val="00FA532B"/>
    <w:rsid w:val="00FA54E8"/>
    <w:rsid w:val="00FA631D"/>
    <w:rsid w:val="00FA6DF3"/>
    <w:rsid w:val="00FA6EFF"/>
    <w:rsid w:val="00FA7166"/>
    <w:rsid w:val="00FA75EC"/>
    <w:rsid w:val="00FA7778"/>
    <w:rsid w:val="00FA78C5"/>
    <w:rsid w:val="00FA78D1"/>
    <w:rsid w:val="00FA79A9"/>
    <w:rsid w:val="00FA7A38"/>
    <w:rsid w:val="00FA7C01"/>
    <w:rsid w:val="00FA7D96"/>
    <w:rsid w:val="00FA7FC1"/>
    <w:rsid w:val="00FA7FDE"/>
    <w:rsid w:val="00FB00B9"/>
    <w:rsid w:val="00FB043F"/>
    <w:rsid w:val="00FB0713"/>
    <w:rsid w:val="00FB0859"/>
    <w:rsid w:val="00FB0CA1"/>
    <w:rsid w:val="00FB0E1F"/>
    <w:rsid w:val="00FB1008"/>
    <w:rsid w:val="00FB16A4"/>
    <w:rsid w:val="00FB1A1B"/>
    <w:rsid w:val="00FB1C21"/>
    <w:rsid w:val="00FB22CD"/>
    <w:rsid w:val="00FB2716"/>
    <w:rsid w:val="00FB2B29"/>
    <w:rsid w:val="00FB2E25"/>
    <w:rsid w:val="00FB39F0"/>
    <w:rsid w:val="00FB3F51"/>
    <w:rsid w:val="00FB3F6B"/>
    <w:rsid w:val="00FB4445"/>
    <w:rsid w:val="00FB4917"/>
    <w:rsid w:val="00FB4DAD"/>
    <w:rsid w:val="00FB505F"/>
    <w:rsid w:val="00FB5C9B"/>
    <w:rsid w:val="00FB5DBD"/>
    <w:rsid w:val="00FB5DC9"/>
    <w:rsid w:val="00FB610C"/>
    <w:rsid w:val="00FB6122"/>
    <w:rsid w:val="00FB6BA0"/>
    <w:rsid w:val="00FB7021"/>
    <w:rsid w:val="00FB757F"/>
    <w:rsid w:val="00FB76D8"/>
    <w:rsid w:val="00FB790F"/>
    <w:rsid w:val="00FB7C7B"/>
    <w:rsid w:val="00FB7CCA"/>
    <w:rsid w:val="00FB7E43"/>
    <w:rsid w:val="00FC037A"/>
    <w:rsid w:val="00FC08FE"/>
    <w:rsid w:val="00FC0BF0"/>
    <w:rsid w:val="00FC0D3F"/>
    <w:rsid w:val="00FC0D93"/>
    <w:rsid w:val="00FC0FAF"/>
    <w:rsid w:val="00FC11AE"/>
    <w:rsid w:val="00FC149B"/>
    <w:rsid w:val="00FC17A6"/>
    <w:rsid w:val="00FC1B72"/>
    <w:rsid w:val="00FC1FA2"/>
    <w:rsid w:val="00FC2943"/>
    <w:rsid w:val="00FC2A84"/>
    <w:rsid w:val="00FC3697"/>
    <w:rsid w:val="00FC36A3"/>
    <w:rsid w:val="00FC3740"/>
    <w:rsid w:val="00FC3E5C"/>
    <w:rsid w:val="00FC410C"/>
    <w:rsid w:val="00FC4A57"/>
    <w:rsid w:val="00FC4BD5"/>
    <w:rsid w:val="00FC4D26"/>
    <w:rsid w:val="00FC4E54"/>
    <w:rsid w:val="00FC5428"/>
    <w:rsid w:val="00FC54A6"/>
    <w:rsid w:val="00FC54D4"/>
    <w:rsid w:val="00FC553F"/>
    <w:rsid w:val="00FC5767"/>
    <w:rsid w:val="00FC57A1"/>
    <w:rsid w:val="00FC5860"/>
    <w:rsid w:val="00FC5A42"/>
    <w:rsid w:val="00FC615D"/>
    <w:rsid w:val="00FC641C"/>
    <w:rsid w:val="00FC6563"/>
    <w:rsid w:val="00FC657C"/>
    <w:rsid w:val="00FC66ED"/>
    <w:rsid w:val="00FC7056"/>
    <w:rsid w:val="00FC7A3A"/>
    <w:rsid w:val="00FC7D3C"/>
    <w:rsid w:val="00FC7F0A"/>
    <w:rsid w:val="00FD055D"/>
    <w:rsid w:val="00FD07CF"/>
    <w:rsid w:val="00FD0946"/>
    <w:rsid w:val="00FD0D78"/>
    <w:rsid w:val="00FD0DCB"/>
    <w:rsid w:val="00FD10EA"/>
    <w:rsid w:val="00FD161E"/>
    <w:rsid w:val="00FD1C80"/>
    <w:rsid w:val="00FD2030"/>
    <w:rsid w:val="00FD2140"/>
    <w:rsid w:val="00FD2954"/>
    <w:rsid w:val="00FD2969"/>
    <w:rsid w:val="00FD302A"/>
    <w:rsid w:val="00FD3086"/>
    <w:rsid w:val="00FD30BD"/>
    <w:rsid w:val="00FD3158"/>
    <w:rsid w:val="00FD33D4"/>
    <w:rsid w:val="00FD33F2"/>
    <w:rsid w:val="00FD353F"/>
    <w:rsid w:val="00FD3619"/>
    <w:rsid w:val="00FD3877"/>
    <w:rsid w:val="00FD3EFC"/>
    <w:rsid w:val="00FD4097"/>
    <w:rsid w:val="00FD45E0"/>
    <w:rsid w:val="00FD4843"/>
    <w:rsid w:val="00FD4DBE"/>
    <w:rsid w:val="00FD4EB2"/>
    <w:rsid w:val="00FD4F5D"/>
    <w:rsid w:val="00FD5244"/>
    <w:rsid w:val="00FD5A96"/>
    <w:rsid w:val="00FD5B90"/>
    <w:rsid w:val="00FD633C"/>
    <w:rsid w:val="00FD656D"/>
    <w:rsid w:val="00FD6736"/>
    <w:rsid w:val="00FD674F"/>
    <w:rsid w:val="00FD676C"/>
    <w:rsid w:val="00FD699C"/>
    <w:rsid w:val="00FD77A9"/>
    <w:rsid w:val="00FD7E3C"/>
    <w:rsid w:val="00FD7E41"/>
    <w:rsid w:val="00FD7EF9"/>
    <w:rsid w:val="00FE0169"/>
    <w:rsid w:val="00FE01F4"/>
    <w:rsid w:val="00FE0AAE"/>
    <w:rsid w:val="00FE138E"/>
    <w:rsid w:val="00FE1918"/>
    <w:rsid w:val="00FE1B1A"/>
    <w:rsid w:val="00FE1E74"/>
    <w:rsid w:val="00FE1F96"/>
    <w:rsid w:val="00FE28CF"/>
    <w:rsid w:val="00FE2993"/>
    <w:rsid w:val="00FE2A54"/>
    <w:rsid w:val="00FE2BB7"/>
    <w:rsid w:val="00FE2F69"/>
    <w:rsid w:val="00FE30AE"/>
    <w:rsid w:val="00FE3397"/>
    <w:rsid w:val="00FE3A7B"/>
    <w:rsid w:val="00FE4303"/>
    <w:rsid w:val="00FE4517"/>
    <w:rsid w:val="00FE49F5"/>
    <w:rsid w:val="00FE4B29"/>
    <w:rsid w:val="00FE4CFB"/>
    <w:rsid w:val="00FE4F90"/>
    <w:rsid w:val="00FE5179"/>
    <w:rsid w:val="00FE5181"/>
    <w:rsid w:val="00FE562A"/>
    <w:rsid w:val="00FE563D"/>
    <w:rsid w:val="00FE56BC"/>
    <w:rsid w:val="00FE5ACB"/>
    <w:rsid w:val="00FE5DF6"/>
    <w:rsid w:val="00FE6242"/>
    <w:rsid w:val="00FE7313"/>
    <w:rsid w:val="00FE7332"/>
    <w:rsid w:val="00FE7744"/>
    <w:rsid w:val="00FE775F"/>
    <w:rsid w:val="00FE78DC"/>
    <w:rsid w:val="00FE7B79"/>
    <w:rsid w:val="00FF01F2"/>
    <w:rsid w:val="00FF052C"/>
    <w:rsid w:val="00FF134A"/>
    <w:rsid w:val="00FF14E6"/>
    <w:rsid w:val="00FF2328"/>
    <w:rsid w:val="00FF26D2"/>
    <w:rsid w:val="00FF2A0C"/>
    <w:rsid w:val="00FF2C83"/>
    <w:rsid w:val="00FF2E40"/>
    <w:rsid w:val="00FF33B3"/>
    <w:rsid w:val="00FF469E"/>
    <w:rsid w:val="00FF4D65"/>
    <w:rsid w:val="00FF4DC8"/>
    <w:rsid w:val="00FF619D"/>
    <w:rsid w:val="00FF6D5C"/>
    <w:rsid w:val="00FF6F8A"/>
    <w:rsid w:val="00FF706B"/>
    <w:rsid w:val="00FF7181"/>
    <w:rsid w:val="00FF7201"/>
    <w:rsid w:val="00FF748A"/>
    <w:rsid w:val="00FF754C"/>
    <w:rsid w:val="00FF7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9C6DEBC"/>
  <w15:docId w15:val="{7517CEE6-F4F0-4BFE-AB5F-8B9818F8C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 w:qFormat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34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7F53A9"/>
    <w:pPr>
      <w:spacing w:line="276" w:lineRule="auto"/>
      <w:ind w:firstLine="851"/>
      <w:jc w:val="both"/>
    </w:pPr>
  </w:style>
  <w:style w:type="paragraph" w:styleId="12">
    <w:name w:val="heading 1"/>
    <w:basedOn w:val="a2"/>
    <w:next w:val="a2"/>
    <w:link w:val="14"/>
    <w:autoRedefine/>
    <w:qFormat/>
    <w:rsid w:val="00202A81"/>
    <w:pPr>
      <w:keepNext/>
      <w:keepLines/>
      <w:pageBreakBefore/>
      <w:numPr>
        <w:numId w:val="31"/>
      </w:numPr>
      <w:spacing w:after="360"/>
      <w:contextualSpacing/>
      <w:jc w:val="center"/>
      <w:outlineLvl w:val="0"/>
    </w:pPr>
    <w:rPr>
      <w:rFonts w:ascii="Times New Roman Полужирный" w:hAnsi="Times New Roman Полужирный"/>
      <w:b/>
      <w:bCs/>
      <w:caps/>
      <w:kern w:val="32"/>
    </w:rPr>
  </w:style>
  <w:style w:type="paragraph" w:styleId="20">
    <w:name w:val="heading 2"/>
    <w:basedOn w:val="a2"/>
    <w:next w:val="a2"/>
    <w:link w:val="22"/>
    <w:autoRedefine/>
    <w:qFormat/>
    <w:rsid w:val="004D62F6"/>
    <w:pPr>
      <w:keepNext/>
      <w:numPr>
        <w:ilvl w:val="1"/>
        <w:numId w:val="31"/>
      </w:numPr>
      <w:spacing w:before="240" w:after="240"/>
      <w:contextualSpacing/>
      <w:outlineLvl w:val="1"/>
    </w:pPr>
    <w:rPr>
      <w:b/>
      <w:bCs/>
      <w:iCs/>
      <w:lang w:eastAsia="en-US"/>
    </w:rPr>
  </w:style>
  <w:style w:type="paragraph" w:styleId="31">
    <w:name w:val="heading 3"/>
    <w:next w:val="a2"/>
    <w:link w:val="34"/>
    <w:autoRedefine/>
    <w:qFormat/>
    <w:rsid w:val="00A652DD"/>
    <w:pPr>
      <w:keepNext/>
      <w:numPr>
        <w:ilvl w:val="2"/>
        <w:numId w:val="31"/>
      </w:numPr>
      <w:spacing w:before="240" w:after="240" w:line="276" w:lineRule="auto"/>
      <w:contextualSpacing/>
      <w:outlineLvl w:val="2"/>
    </w:pPr>
    <w:rPr>
      <w:rFonts w:eastAsiaTheme="minorEastAsia"/>
      <w:b/>
      <w:bCs/>
      <w:szCs w:val="26"/>
      <w:lang w:eastAsia="en-US"/>
    </w:rPr>
  </w:style>
  <w:style w:type="paragraph" w:styleId="4">
    <w:name w:val="heading 4"/>
    <w:basedOn w:val="a2"/>
    <w:next w:val="a2"/>
    <w:link w:val="42"/>
    <w:autoRedefine/>
    <w:qFormat/>
    <w:rsid w:val="00340323"/>
    <w:pPr>
      <w:keepNext/>
      <w:numPr>
        <w:ilvl w:val="3"/>
        <w:numId w:val="31"/>
      </w:numPr>
      <w:spacing w:before="240" w:after="240"/>
      <w:contextualSpacing/>
      <w:outlineLvl w:val="3"/>
    </w:pPr>
    <w:rPr>
      <w:b/>
      <w:bCs/>
      <w:szCs w:val="28"/>
      <w:lang w:eastAsia="en-US"/>
    </w:rPr>
  </w:style>
  <w:style w:type="paragraph" w:styleId="5">
    <w:name w:val="heading 5"/>
    <w:next w:val="a2"/>
    <w:link w:val="50"/>
    <w:autoRedefine/>
    <w:qFormat/>
    <w:rsid w:val="005548DD"/>
    <w:pPr>
      <w:keepNext/>
      <w:numPr>
        <w:ilvl w:val="4"/>
        <w:numId w:val="31"/>
      </w:numPr>
      <w:spacing w:before="240" w:after="240" w:line="276" w:lineRule="auto"/>
      <w:contextualSpacing/>
      <w:jc w:val="both"/>
      <w:outlineLvl w:val="4"/>
    </w:pPr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paragraph" w:styleId="6">
    <w:name w:val="heading 6"/>
    <w:basedOn w:val="a2"/>
    <w:next w:val="a2"/>
    <w:link w:val="60"/>
    <w:qFormat/>
    <w:rsid w:val="00FF052C"/>
    <w:pPr>
      <w:keepNext/>
      <w:numPr>
        <w:ilvl w:val="5"/>
        <w:numId w:val="31"/>
      </w:numPr>
      <w:spacing w:before="120" w:after="120"/>
      <w:contextualSpacing/>
      <w:outlineLvl w:val="5"/>
    </w:pPr>
    <w:rPr>
      <w:b/>
      <w:bCs/>
      <w:i/>
    </w:rPr>
  </w:style>
  <w:style w:type="paragraph" w:styleId="7">
    <w:name w:val="heading 7"/>
    <w:basedOn w:val="a2"/>
    <w:next w:val="a2"/>
    <w:link w:val="70"/>
    <w:autoRedefine/>
    <w:qFormat/>
    <w:rsid w:val="00C00D9B"/>
    <w:pPr>
      <w:tabs>
        <w:tab w:val="left" w:pos="2381"/>
      </w:tabs>
      <w:spacing w:before="240" w:after="120"/>
      <w:ind w:left="851"/>
      <w:contextualSpacing/>
      <w:outlineLvl w:val="6"/>
    </w:pPr>
    <w:rPr>
      <w:b/>
      <w:sz w:val="28"/>
    </w:rPr>
  </w:style>
  <w:style w:type="paragraph" w:styleId="8">
    <w:name w:val="heading 8"/>
    <w:basedOn w:val="a2"/>
    <w:next w:val="a2"/>
    <w:link w:val="80"/>
    <w:autoRedefine/>
    <w:qFormat/>
    <w:rsid w:val="00C91B90"/>
    <w:pPr>
      <w:numPr>
        <w:ilvl w:val="7"/>
        <w:numId w:val="31"/>
      </w:numPr>
      <w:tabs>
        <w:tab w:val="left" w:pos="2438"/>
      </w:tabs>
      <w:spacing w:before="240" w:after="120"/>
      <w:contextualSpacing/>
      <w:outlineLvl w:val="7"/>
    </w:pPr>
    <w:rPr>
      <w:b/>
      <w:iCs/>
    </w:rPr>
  </w:style>
  <w:style w:type="paragraph" w:styleId="9">
    <w:name w:val="heading 9"/>
    <w:basedOn w:val="a2"/>
    <w:next w:val="a2"/>
    <w:link w:val="90"/>
    <w:autoRedefine/>
    <w:qFormat/>
    <w:rsid w:val="00C91B90"/>
    <w:pPr>
      <w:numPr>
        <w:ilvl w:val="8"/>
        <w:numId w:val="31"/>
      </w:numPr>
      <w:tabs>
        <w:tab w:val="left" w:pos="2552"/>
      </w:tabs>
      <w:spacing w:before="240" w:after="120"/>
      <w:contextualSpacing/>
      <w:outlineLvl w:val="8"/>
    </w:pPr>
    <w:rPr>
      <w:rFonts w:cs="Arial"/>
      <w:b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basedOn w:val="a3"/>
    <w:uiPriority w:val="99"/>
    <w:unhideWhenUsed/>
    <w:rsid w:val="00FF052C"/>
    <w:rPr>
      <w:color w:val="0000FF" w:themeColor="hyperlink"/>
      <w:u w:val="single"/>
    </w:rPr>
  </w:style>
  <w:style w:type="paragraph" w:styleId="a7">
    <w:name w:val="caption"/>
    <w:aliases w:val="Название таблицы"/>
    <w:basedOn w:val="a2"/>
    <w:next w:val="a2"/>
    <w:link w:val="a8"/>
    <w:qFormat/>
    <w:rsid w:val="008C7536"/>
    <w:pPr>
      <w:spacing w:before="120"/>
    </w:pPr>
    <w:rPr>
      <w:bCs/>
    </w:rPr>
  </w:style>
  <w:style w:type="paragraph" w:styleId="23">
    <w:name w:val="toc 2"/>
    <w:basedOn w:val="a2"/>
    <w:next w:val="a2"/>
    <w:uiPriority w:val="39"/>
    <w:rsid w:val="002C13AD"/>
    <w:pPr>
      <w:ind w:firstLine="0"/>
      <w:jc w:val="left"/>
    </w:pPr>
  </w:style>
  <w:style w:type="paragraph" w:styleId="16">
    <w:name w:val="toc 1"/>
    <w:basedOn w:val="a2"/>
    <w:next w:val="a2"/>
    <w:uiPriority w:val="39"/>
    <w:rsid w:val="002C13AD"/>
    <w:pPr>
      <w:ind w:firstLine="0"/>
    </w:pPr>
    <w:rPr>
      <w:rFonts w:ascii="Times New Roman Полужирный" w:hAnsi="Times New Roman Полужирный"/>
      <w:b/>
    </w:rPr>
  </w:style>
  <w:style w:type="paragraph" w:styleId="35">
    <w:name w:val="toc 3"/>
    <w:basedOn w:val="a2"/>
    <w:next w:val="a2"/>
    <w:uiPriority w:val="39"/>
    <w:rsid w:val="002C13AD"/>
    <w:pPr>
      <w:ind w:left="567" w:firstLine="0"/>
      <w:jc w:val="left"/>
    </w:pPr>
    <w:rPr>
      <w:i/>
    </w:rPr>
  </w:style>
  <w:style w:type="paragraph" w:styleId="43">
    <w:name w:val="toc 4"/>
    <w:basedOn w:val="a2"/>
    <w:next w:val="a2"/>
    <w:autoRedefine/>
    <w:uiPriority w:val="39"/>
    <w:rsid w:val="001B1A42"/>
    <w:pPr>
      <w:tabs>
        <w:tab w:val="left" w:pos="1680"/>
        <w:tab w:val="right" w:leader="dot" w:pos="9911"/>
      </w:tabs>
      <w:ind w:left="720"/>
    </w:pPr>
  </w:style>
  <w:style w:type="paragraph" w:styleId="51">
    <w:name w:val="toc 5"/>
    <w:basedOn w:val="a2"/>
    <w:next w:val="a2"/>
    <w:autoRedefine/>
    <w:uiPriority w:val="39"/>
    <w:rsid w:val="0061244E"/>
    <w:pPr>
      <w:ind w:left="960"/>
    </w:pPr>
  </w:style>
  <w:style w:type="table" w:styleId="a9">
    <w:name w:val="Table Grid"/>
    <w:basedOn w:val="a4"/>
    <w:uiPriority w:val="39"/>
    <w:rsid w:val="006124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">
    <w:name w:val="Нормальный отступ 0 Знак"/>
    <w:basedOn w:val="a2"/>
    <w:link w:val="00"/>
    <w:semiHidden/>
    <w:rsid w:val="00B459A1"/>
    <w:rPr>
      <w:szCs w:val="28"/>
    </w:rPr>
  </w:style>
  <w:style w:type="character" w:customStyle="1" w:styleId="00">
    <w:name w:val="Нормальный отступ 0 Знак Знак"/>
    <w:link w:val="0"/>
    <w:rsid w:val="00B459A1"/>
    <w:rPr>
      <w:sz w:val="24"/>
      <w:szCs w:val="28"/>
      <w:lang w:val="ru-RU" w:eastAsia="ru-RU" w:bidi="ar-SA"/>
    </w:rPr>
  </w:style>
  <w:style w:type="paragraph" w:customStyle="1" w:styleId="01">
    <w:name w:val="Нормальный отступ 0"/>
    <w:basedOn w:val="a2"/>
    <w:semiHidden/>
    <w:rsid w:val="00B459A1"/>
    <w:rPr>
      <w:szCs w:val="28"/>
    </w:rPr>
  </w:style>
  <w:style w:type="paragraph" w:customStyle="1" w:styleId="aa">
    <w:name w:val="Нормальный Знак Знак"/>
    <w:basedOn w:val="a2"/>
    <w:link w:val="ab"/>
    <w:semiHidden/>
    <w:rsid w:val="00813EAF"/>
    <w:pPr>
      <w:ind w:firstLine="720"/>
    </w:pPr>
  </w:style>
  <w:style w:type="character" w:customStyle="1" w:styleId="ab">
    <w:name w:val="Нормальный Знак Знак Знак"/>
    <w:link w:val="aa"/>
    <w:rsid w:val="00813EAF"/>
    <w:rPr>
      <w:sz w:val="24"/>
      <w:szCs w:val="24"/>
      <w:lang w:val="ru-RU" w:eastAsia="ru-RU" w:bidi="ar-SA"/>
    </w:rPr>
  </w:style>
  <w:style w:type="character" w:customStyle="1" w:styleId="34">
    <w:name w:val="Заголовок 3 Знак"/>
    <w:basedOn w:val="a3"/>
    <w:link w:val="31"/>
    <w:rsid w:val="00A652DD"/>
    <w:rPr>
      <w:rFonts w:eastAsiaTheme="minorEastAsia"/>
      <w:b/>
      <w:bCs/>
      <w:szCs w:val="26"/>
      <w:lang w:eastAsia="en-US"/>
    </w:rPr>
  </w:style>
  <w:style w:type="character" w:customStyle="1" w:styleId="22">
    <w:name w:val="Заголовок 2 Знак"/>
    <w:basedOn w:val="a3"/>
    <w:link w:val="20"/>
    <w:rsid w:val="004D62F6"/>
    <w:rPr>
      <w:b/>
      <w:bCs/>
      <w:iCs/>
      <w:lang w:eastAsia="en-US"/>
    </w:rPr>
  </w:style>
  <w:style w:type="paragraph" w:styleId="ac">
    <w:name w:val="List Paragraph"/>
    <w:aliases w:val="нумерац табл"/>
    <w:next w:val="a2"/>
    <w:link w:val="ad"/>
    <w:uiPriority w:val="34"/>
    <w:qFormat/>
    <w:rsid w:val="005F2BAB"/>
    <w:pPr>
      <w:spacing w:line="276" w:lineRule="auto"/>
      <w:contextualSpacing/>
    </w:pPr>
  </w:style>
  <w:style w:type="numbering" w:styleId="111111">
    <w:name w:val="Outline List 2"/>
    <w:basedOn w:val="a5"/>
    <w:rsid w:val="005A6C81"/>
  </w:style>
  <w:style w:type="numbering" w:styleId="1ai">
    <w:name w:val="Outline List 1"/>
    <w:basedOn w:val="a5"/>
    <w:rsid w:val="005A6C81"/>
  </w:style>
  <w:style w:type="table" w:styleId="-1">
    <w:name w:val="Table Web 1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">
    <w:name w:val="Table Web 2"/>
    <w:basedOn w:val="a4"/>
    <w:rsid w:val="005A6C81"/>
    <w:pPr>
      <w:spacing w:line="360" w:lineRule="auto"/>
      <w:ind w:firstLine="85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">
    <w:name w:val="Table Web 3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e">
    <w:name w:val="Emphasis"/>
    <w:basedOn w:val="a3"/>
    <w:qFormat/>
    <w:rsid w:val="008A7A35"/>
    <w:rPr>
      <w:b/>
      <w:i/>
      <w:iCs/>
      <w:sz w:val="24"/>
    </w:rPr>
  </w:style>
  <w:style w:type="character" w:customStyle="1" w:styleId="14">
    <w:name w:val="Заголовок 1 Знак"/>
    <w:basedOn w:val="a3"/>
    <w:link w:val="12"/>
    <w:rsid w:val="00202A81"/>
    <w:rPr>
      <w:rFonts w:ascii="Times New Roman Полужирный" w:hAnsi="Times New Roman Полужирный"/>
      <w:b/>
      <w:bCs/>
      <w:caps/>
      <w:kern w:val="32"/>
    </w:rPr>
  </w:style>
  <w:style w:type="character" w:customStyle="1" w:styleId="42">
    <w:name w:val="Заголовок 4 Знак"/>
    <w:basedOn w:val="a3"/>
    <w:link w:val="4"/>
    <w:rsid w:val="00340323"/>
    <w:rPr>
      <w:b/>
      <w:bCs/>
      <w:szCs w:val="28"/>
      <w:lang w:eastAsia="en-US"/>
    </w:rPr>
  </w:style>
  <w:style w:type="character" w:styleId="af">
    <w:name w:val="Placeholder Text"/>
    <w:basedOn w:val="a3"/>
    <w:uiPriority w:val="99"/>
    <w:semiHidden/>
    <w:rsid w:val="00EB7C0B"/>
    <w:rPr>
      <w:color w:val="808080"/>
    </w:rPr>
  </w:style>
  <w:style w:type="table" w:styleId="af0">
    <w:name w:val="Table Elegant"/>
    <w:basedOn w:val="a4"/>
    <w:rsid w:val="005A6C81"/>
    <w:pPr>
      <w:spacing w:line="360" w:lineRule="auto"/>
      <w:ind w:firstLine="85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Subtle 1"/>
    <w:basedOn w:val="a4"/>
    <w:rsid w:val="005A6C81"/>
    <w:pPr>
      <w:spacing w:line="360" w:lineRule="auto"/>
      <w:ind w:firstLine="85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Subtle 2"/>
    <w:basedOn w:val="a4"/>
    <w:rsid w:val="005A6C81"/>
    <w:pPr>
      <w:spacing w:line="360" w:lineRule="auto"/>
      <w:ind w:firstLine="85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lassic 1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lassic 3"/>
    <w:basedOn w:val="a4"/>
    <w:rsid w:val="005A6C81"/>
    <w:pPr>
      <w:spacing w:line="360" w:lineRule="auto"/>
      <w:ind w:firstLine="85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Classic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">
    <w:name w:val="HTML Code"/>
    <w:basedOn w:val="a3"/>
    <w:uiPriority w:val="99"/>
    <w:qFormat/>
    <w:rsid w:val="005A6C81"/>
    <w:rPr>
      <w:rFonts w:ascii="Courier New" w:hAnsi="Courier New" w:cs="Courier New"/>
      <w:sz w:val="20"/>
      <w:szCs w:val="20"/>
    </w:rPr>
  </w:style>
  <w:style w:type="paragraph" w:styleId="32">
    <w:name w:val="List Bullet 3"/>
    <w:aliases w:val="Список тире 3ур"/>
    <w:rsid w:val="00FB1C21"/>
    <w:pPr>
      <w:numPr>
        <w:ilvl w:val="2"/>
        <w:numId w:val="41"/>
      </w:numPr>
      <w:spacing w:line="276" w:lineRule="auto"/>
      <w:ind w:left="2041" w:hanging="397"/>
    </w:pPr>
    <w:rPr>
      <w:rFonts w:eastAsia="Calibri"/>
      <w:lang w:eastAsia="en-US"/>
    </w:rPr>
  </w:style>
  <w:style w:type="table" w:styleId="1a">
    <w:name w:val="Table 3D effects 1"/>
    <w:basedOn w:val="a4"/>
    <w:rsid w:val="005A6C81"/>
    <w:pPr>
      <w:spacing w:line="360" w:lineRule="auto"/>
      <w:ind w:firstLine="85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3D effects 2"/>
    <w:basedOn w:val="a4"/>
    <w:rsid w:val="005A6C81"/>
    <w:pPr>
      <w:spacing w:line="360" w:lineRule="auto"/>
      <w:ind w:firstLine="85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rsid w:val="005A6C81"/>
    <w:pPr>
      <w:spacing w:line="360" w:lineRule="auto"/>
      <w:ind w:firstLine="85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61">
    <w:name w:val="toc 6"/>
    <w:basedOn w:val="a2"/>
    <w:next w:val="a2"/>
    <w:autoRedefine/>
    <w:uiPriority w:val="39"/>
    <w:rsid w:val="0061244E"/>
    <w:pPr>
      <w:ind w:left="1200"/>
    </w:pPr>
  </w:style>
  <w:style w:type="paragraph" w:styleId="71">
    <w:name w:val="toc 7"/>
    <w:basedOn w:val="a2"/>
    <w:next w:val="a2"/>
    <w:autoRedefine/>
    <w:uiPriority w:val="39"/>
    <w:rsid w:val="0061244E"/>
    <w:pPr>
      <w:ind w:left="1440"/>
    </w:pPr>
  </w:style>
  <w:style w:type="paragraph" w:styleId="81">
    <w:name w:val="toc 8"/>
    <w:basedOn w:val="a2"/>
    <w:next w:val="a2"/>
    <w:autoRedefine/>
    <w:uiPriority w:val="39"/>
    <w:rsid w:val="0061244E"/>
    <w:pPr>
      <w:ind w:left="1680"/>
    </w:pPr>
  </w:style>
  <w:style w:type="paragraph" w:styleId="91">
    <w:name w:val="toc 9"/>
    <w:basedOn w:val="a2"/>
    <w:next w:val="a2"/>
    <w:autoRedefine/>
    <w:uiPriority w:val="39"/>
    <w:rsid w:val="0061244E"/>
    <w:pPr>
      <w:ind w:left="1920"/>
    </w:pPr>
  </w:style>
  <w:style w:type="table" w:styleId="1b">
    <w:name w:val="Table Simple 1"/>
    <w:basedOn w:val="a4"/>
    <w:rsid w:val="005A6C81"/>
    <w:pPr>
      <w:spacing w:line="360" w:lineRule="auto"/>
      <w:ind w:firstLine="85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imple 2"/>
    <w:basedOn w:val="a4"/>
    <w:rsid w:val="005A6C81"/>
    <w:pPr>
      <w:spacing w:line="360" w:lineRule="auto"/>
      <w:ind w:firstLine="85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Simple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Grid 1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Grid 2"/>
    <w:basedOn w:val="a4"/>
    <w:rsid w:val="005A6C81"/>
    <w:pPr>
      <w:spacing w:line="360" w:lineRule="auto"/>
      <w:ind w:firstLine="85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Grid 3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Grid 4"/>
    <w:basedOn w:val="a4"/>
    <w:rsid w:val="005A6C81"/>
    <w:pPr>
      <w:spacing w:line="360" w:lineRule="auto"/>
      <w:ind w:firstLine="85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2">
    <w:name w:val="Table Grid 5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rsid w:val="005A6C81"/>
    <w:pPr>
      <w:spacing w:line="360" w:lineRule="auto"/>
      <w:ind w:firstLine="85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rsid w:val="005A6C81"/>
    <w:pPr>
      <w:spacing w:line="360" w:lineRule="auto"/>
      <w:ind w:firstLine="85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d">
    <w:name w:val="Сетка таблицы1"/>
    <w:basedOn w:val="a4"/>
    <w:next w:val="a9"/>
    <w:uiPriority w:val="59"/>
    <w:rsid w:val="005A6C81"/>
    <w:rPr>
      <w:rFonts w:asciiTheme="minorHAnsi" w:hAnsiTheme="minorHAns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Table Contemporary"/>
    <w:basedOn w:val="a4"/>
    <w:rsid w:val="005A6C81"/>
    <w:pPr>
      <w:spacing w:line="360" w:lineRule="auto"/>
      <w:ind w:firstLine="85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2">
    <w:name w:val="Table Professional"/>
    <w:basedOn w:val="a4"/>
    <w:rsid w:val="005A6C81"/>
    <w:pPr>
      <w:spacing w:line="360" w:lineRule="auto"/>
      <w:ind w:firstLine="851"/>
    </w:pPr>
    <w:rPr>
      <w:rFonts w:ascii="Arial" w:hAnsi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styleId="af3">
    <w:name w:val="Outline List 3"/>
    <w:basedOn w:val="a5"/>
    <w:rsid w:val="005A6C81"/>
  </w:style>
  <w:style w:type="table" w:styleId="1e">
    <w:name w:val="Table Columns 1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olumns 2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4"/>
    <w:rsid w:val="005A6C81"/>
    <w:pPr>
      <w:spacing w:line="360" w:lineRule="auto"/>
      <w:ind w:firstLine="85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3">
    <w:name w:val="Table Columns 5"/>
    <w:basedOn w:val="a4"/>
    <w:rsid w:val="005A6C81"/>
    <w:pPr>
      <w:spacing w:line="360" w:lineRule="auto"/>
      <w:ind w:firstLine="85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af4">
    <w:name w:val="таблица"/>
    <w:basedOn w:val="a4"/>
    <w:rsid w:val="005A6C81"/>
    <w:rPr>
      <w:rFonts w:ascii="Arial" w:hAnsi="Arial"/>
      <w:sz w:val="1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wordWrap/>
        <w:spacing w:line="240" w:lineRule="auto"/>
      </w:pPr>
      <w:rPr>
        <w:rFonts w:ascii="Arial" w:hAnsi="Arial"/>
        <w:sz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  <w:tblStylePr w:type="lastRow">
      <w:pPr>
        <w:wordWrap/>
        <w:spacing w:line="240" w:lineRule="auto"/>
      </w:pPr>
    </w:tblStylePr>
    <w:tblStylePr w:type="firstCol">
      <w:pPr>
        <w:wordWrap/>
        <w:spacing w:line="240" w:lineRule="auto"/>
      </w:pPr>
    </w:tblStylePr>
    <w:tblStylePr w:type="lastCol">
      <w:pPr>
        <w:wordWrap/>
        <w:spacing w:line="240" w:lineRule="auto"/>
      </w:pPr>
    </w:tblStylePr>
    <w:tblStylePr w:type="band1Vert">
      <w:pPr>
        <w:wordWrap/>
        <w:spacing w:line="240" w:lineRule="auto"/>
      </w:pPr>
    </w:tblStylePr>
    <w:tblStylePr w:type="band2Vert">
      <w:pPr>
        <w:wordWrap/>
        <w:spacing w:line="240" w:lineRule="auto"/>
      </w:pPr>
    </w:tblStylePr>
    <w:tblStylePr w:type="band1Horz">
      <w:pPr>
        <w:wordWrap/>
        <w:spacing w:line="240" w:lineRule="auto"/>
      </w:pPr>
    </w:tblStylePr>
    <w:tblStylePr w:type="band2Horz">
      <w:pPr>
        <w:wordWrap/>
        <w:spacing w:line="240" w:lineRule="auto"/>
      </w:pPr>
    </w:tblStylePr>
    <w:tblStylePr w:type="neCell">
      <w:pPr>
        <w:wordWrap/>
        <w:spacing w:line="240" w:lineRule="auto"/>
      </w:pPr>
    </w:tblStylePr>
    <w:tblStylePr w:type="nwCell">
      <w:pPr>
        <w:wordWrap/>
        <w:spacing w:line="240" w:lineRule="auto"/>
      </w:pPr>
    </w:tblStylePr>
    <w:tblStylePr w:type="seCell">
      <w:pPr>
        <w:wordWrap/>
        <w:spacing w:line="240" w:lineRule="auto"/>
      </w:pPr>
    </w:tblStylePr>
    <w:tblStylePr w:type="swCell">
      <w:pPr>
        <w:wordWrap/>
        <w:spacing w:line="240" w:lineRule="auto"/>
      </w:pPr>
    </w:tblStylePr>
  </w:style>
  <w:style w:type="table" w:styleId="-10">
    <w:name w:val="Table List 1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0">
    <w:name w:val="Table List 2"/>
    <w:basedOn w:val="a4"/>
    <w:rsid w:val="005A6C81"/>
    <w:pPr>
      <w:spacing w:line="360" w:lineRule="auto"/>
      <w:ind w:firstLine="85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0">
    <w:name w:val="Table List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">
    <w:name w:val="Table List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af5">
    <w:name w:val="Table Theme"/>
    <w:basedOn w:val="a4"/>
    <w:rsid w:val="005A6C81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">
    <w:name w:val="Table Colorful 1"/>
    <w:basedOn w:val="a4"/>
    <w:rsid w:val="005A6C81"/>
    <w:pPr>
      <w:spacing w:line="360" w:lineRule="auto"/>
      <w:ind w:firstLine="85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rsid w:val="005A6C81"/>
    <w:pPr>
      <w:spacing w:line="360" w:lineRule="auto"/>
      <w:ind w:firstLine="85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rsid w:val="005A6C81"/>
    <w:pPr>
      <w:spacing w:line="360" w:lineRule="auto"/>
      <w:ind w:firstLine="85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50">
    <w:name w:val="Заголовок 5 Знак"/>
    <w:basedOn w:val="a3"/>
    <w:link w:val="5"/>
    <w:rsid w:val="005548DD"/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character" w:customStyle="1" w:styleId="60">
    <w:name w:val="Заголовок 6 Знак"/>
    <w:basedOn w:val="a3"/>
    <w:link w:val="6"/>
    <w:rsid w:val="00FF052C"/>
    <w:rPr>
      <w:b/>
      <w:bCs/>
      <w:i/>
    </w:rPr>
  </w:style>
  <w:style w:type="character" w:customStyle="1" w:styleId="70">
    <w:name w:val="Заголовок 7 Знак"/>
    <w:basedOn w:val="a3"/>
    <w:link w:val="7"/>
    <w:rsid w:val="00C00D9B"/>
    <w:rPr>
      <w:b/>
      <w:sz w:val="28"/>
      <w:szCs w:val="24"/>
    </w:rPr>
  </w:style>
  <w:style w:type="character" w:customStyle="1" w:styleId="80">
    <w:name w:val="Заголовок 8 Знак"/>
    <w:basedOn w:val="a3"/>
    <w:link w:val="8"/>
    <w:rsid w:val="00C91B90"/>
    <w:rPr>
      <w:b/>
      <w:iCs/>
    </w:rPr>
  </w:style>
  <w:style w:type="character" w:customStyle="1" w:styleId="90">
    <w:name w:val="Заголовок 9 Знак"/>
    <w:basedOn w:val="a3"/>
    <w:link w:val="9"/>
    <w:rsid w:val="00C91B90"/>
    <w:rPr>
      <w:rFonts w:cs="Arial"/>
      <w:b/>
    </w:rPr>
  </w:style>
  <w:style w:type="numbering" w:customStyle="1" w:styleId="1f0">
    <w:name w:val="Нет списка1"/>
    <w:next w:val="a5"/>
    <w:uiPriority w:val="99"/>
    <w:semiHidden/>
    <w:unhideWhenUsed/>
    <w:rsid w:val="00651F62"/>
  </w:style>
  <w:style w:type="table" w:customStyle="1" w:styleId="2b">
    <w:name w:val="Сетка таблицы2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5"/>
    <w:uiPriority w:val="99"/>
    <w:semiHidden/>
    <w:unhideWhenUsed/>
    <w:rsid w:val="00DF1A57"/>
  </w:style>
  <w:style w:type="table" w:customStyle="1" w:styleId="af6">
    <w:name w:val="_Титул_Невидимая таблица"/>
    <w:basedOn w:val="a4"/>
    <w:rsid w:val="0061244E"/>
    <w:tblPr>
      <w:tblInd w:w="675" w:type="dxa"/>
    </w:tblPr>
  </w:style>
  <w:style w:type="table" w:customStyle="1" w:styleId="af7">
    <w:name w:val="_Таблица"/>
    <w:basedOn w:val="a4"/>
    <w:rsid w:val="0061244E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">
    <w:name w:val="1 / 1.1 / 1.1.11"/>
    <w:basedOn w:val="a5"/>
    <w:next w:val="111111"/>
    <w:rsid w:val="00DF1A57"/>
  </w:style>
  <w:style w:type="numbering" w:customStyle="1" w:styleId="1ai1">
    <w:name w:val="1 / a / i1"/>
    <w:basedOn w:val="a5"/>
    <w:next w:val="1ai"/>
    <w:rsid w:val="00DF1A57"/>
  </w:style>
  <w:style w:type="table" w:customStyle="1" w:styleId="Table">
    <w:name w:val="Table"/>
    <w:basedOn w:val="a4"/>
    <w:semiHidden/>
    <w:locked/>
    <w:rsid w:val="00DF1A57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1">
    <w:name w:val="Веб-таблица 11"/>
    <w:basedOn w:val="a4"/>
    <w:next w:val="-1"/>
    <w:rsid w:val="00DF1A57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">
    <w:name w:val="Веб-таблица 21"/>
    <w:basedOn w:val="a4"/>
    <w:next w:val="-2"/>
    <w:rsid w:val="00DF1A57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">
    <w:name w:val="Веб-таблица 31"/>
    <w:basedOn w:val="a4"/>
    <w:next w:val="-3"/>
    <w:rsid w:val="00DF1A57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1">
    <w:name w:val="Изысканная таблица1"/>
    <w:basedOn w:val="a4"/>
    <w:next w:val="af0"/>
    <w:rsid w:val="00DF1A57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3">
    <w:name w:val="Изящная таблица 11"/>
    <w:basedOn w:val="a4"/>
    <w:next w:val="17"/>
    <w:rsid w:val="00DF1A57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Изящная таблица 21"/>
    <w:basedOn w:val="a4"/>
    <w:next w:val="24"/>
    <w:rsid w:val="00DF1A57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4">
    <w:name w:val="Классическая таблица 11"/>
    <w:basedOn w:val="a4"/>
    <w:next w:val="19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1">
    <w:name w:val="Классическая таблица 21"/>
    <w:basedOn w:val="a4"/>
    <w:next w:val="25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0">
    <w:name w:val="Классическая таблица 31"/>
    <w:basedOn w:val="a4"/>
    <w:next w:val="36"/>
    <w:rsid w:val="00DF1A57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0">
    <w:name w:val="Классическая таблица 41"/>
    <w:basedOn w:val="a4"/>
    <w:next w:val="44"/>
    <w:rsid w:val="00DF1A57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8">
    <w:name w:val="Невидимая таблица"/>
    <w:basedOn w:val="a4"/>
    <w:semiHidden/>
    <w:locked/>
    <w:rsid w:val="00DF1A57"/>
    <w:pPr>
      <w:spacing w:before="60" w:after="60"/>
    </w:pPr>
    <w:tblPr/>
  </w:style>
  <w:style w:type="table" w:customStyle="1" w:styleId="115">
    <w:name w:val="Объемная таблица 11"/>
    <w:basedOn w:val="a4"/>
    <w:next w:val="1a"/>
    <w:rsid w:val="00DF1A57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2">
    <w:name w:val="Объемная таблица 21"/>
    <w:basedOn w:val="a4"/>
    <w:next w:val="26"/>
    <w:rsid w:val="00DF1A57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1">
    <w:name w:val="Объемная таблица 31"/>
    <w:basedOn w:val="a4"/>
    <w:next w:val="37"/>
    <w:rsid w:val="00DF1A5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6">
    <w:name w:val="Простая таблица 11"/>
    <w:basedOn w:val="a4"/>
    <w:next w:val="1b"/>
    <w:rsid w:val="00DF1A57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3">
    <w:name w:val="Простая таблица 21"/>
    <w:basedOn w:val="a4"/>
    <w:next w:val="27"/>
    <w:rsid w:val="00DF1A57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2">
    <w:name w:val="Простая таблица 31"/>
    <w:basedOn w:val="a4"/>
    <w:next w:val="38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3d">
    <w:name w:val="Сетка таблицы3"/>
    <w:basedOn w:val="a4"/>
    <w:next w:val="a9"/>
    <w:rsid w:val="00DF1A57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7">
    <w:name w:val="Сетка таблицы 11"/>
    <w:basedOn w:val="a4"/>
    <w:next w:val="1c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4">
    <w:name w:val="Сетка таблицы 21"/>
    <w:basedOn w:val="a4"/>
    <w:next w:val="28"/>
    <w:rsid w:val="00DF1A57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3">
    <w:name w:val="Сетка таблицы 31"/>
    <w:basedOn w:val="a4"/>
    <w:next w:val="3a"/>
    <w:rsid w:val="00DF1A57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1">
    <w:name w:val="Сетка таблицы 41"/>
    <w:basedOn w:val="a4"/>
    <w:next w:val="45"/>
    <w:rsid w:val="00DF1A57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0">
    <w:name w:val="Сетка таблицы 51"/>
    <w:basedOn w:val="a4"/>
    <w:next w:val="5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0">
    <w:name w:val="Сетка таблицы 61"/>
    <w:basedOn w:val="a4"/>
    <w:next w:val="6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0">
    <w:name w:val="Сетка таблицы 71"/>
    <w:basedOn w:val="a4"/>
    <w:next w:val="72"/>
    <w:rsid w:val="00DF1A57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0">
    <w:name w:val="Сетка таблицы 81"/>
    <w:basedOn w:val="a4"/>
    <w:next w:val="82"/>
    <w:rsid w:val="00DF1A57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2">
    <w:name w:val="Современная таблица1"/>
    <w:basedOn w:val="a4"/>
    <w:next w:val="af1"/>
    <w:rsid w:val="00DF1A57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f3">
    <w:name w:val="Стандартная таблица1"/>
    <w:basedOn w:val="a4"/>
    <w:next w:val="af2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4">
    <w:name w:val="Статья / Раздел1"/>
    <w:basedOn w:val="a5"/>
    <w:next w:val="af3"/>
    <w:rsid w:val="00DF1A57"/>
  </w:style>
  <w:style w:type="table" w:customStyle="1" w:styleId="118">
    <w:name w:val="Столбцы таблицы 11"/>
    <w:basedOn w:val="a4"/>
    <w:next w:val="1e"/>
    <w:rsid w:val="00DF1A57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5">
    <w:name w:val="Столбцы таблицы 21"/>
    <w:basedOn w:val="a4"/>
    <w:next w:val="29"/>
    <w:rsid w:val="00DF1A57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4">
    <w:name w:val="Столбцы таблицы 31"/>
    <w:basedOn w:val="a4"/>
    <w:next w:val="3b"/>
    <w:rsid w:val="00DF1A57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2">
    <w:name w:val="Столбцы таблицы 41"/>
    <w:basedOn w:val="a4"/>
    <w:next w:val="46"/>
    <w:rsid w:val="00DF1A57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1">
    <w:name w:val="Столбцы таблицы 51"/>
    <w:basedOn w:val="a4"/>
    <w:next w:val="53"/>
    <w:rsid w:val="00DF1A57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10">
    <w:name w:val="Таблица-список 11"/>
    <w:basedOn w:val="a4"/>
    <w:next w:val="-10"/>
    <w:rsid w:val="00DF1A57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0">
    <w:name w:val="Таблица-список 21"/>
    <w:basedOn w:val="a4"/>
    <w:next w:val="-20"/>
    <w:rsid w:val="00DF1A57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0">
    <w:name w:val="Таблица-список 31"/>
    <w:basedOn w:val="a4"/>
    <w:next w:val="-30"/>
    <w:rsid w:val="00DF1A57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1">
    <w:name w:val="Таблица-список 41"/>
    <w:basedOn w:val="a4"/>
    <w:next w:val="-4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1">
    <w:name w:val="Таблица-список 51"/>
    <w:basedOn w:val="a4"/>
    <w:next w:val="-5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1">
    <w:name w:val="Таблица-список 61"/>
    <w:basedOn w:val="a4"/>
    <w:next w:val="-6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1">
    <w:name w:val="Таблица-список 71"/>
    <w:basedOn w:val="a4"/>
    <w:next w:val="-7"/>
    <w:rsid w:val="00DF1A57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1">
    <w:name w:val="Таблица-список 81"/>
    <w:basedOn w:val="a4"/>
    <w:next w:val="-8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19">
    <w:name w:val="Цветная таблица 11"/>
    <w:basedOn w:val="a4"/>
    <w:next w:val="1f"/>
    <w:rsid w:val="00DF1A57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6">
    <w:name w:val="Цветная таблица 21"/>
    <w:basedOn w:val="a4"/>
    <w:next w:val="2a"/>
    <w:rsid w:val="00DF1A57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5">
    <w:name w:val="Цветная таблица 31"/>
    <w:basedOn w:val="a4"/>
    <w:next w:val="3c"/>
    <w:rsid w:val="00DF1A57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af9">
    <w:name w:val="_Таблица содержания работ"/>
    <w:basedOn w:val="a4"/>
    <w:rsid w:val="0061244E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afa">
    <w:name w:val="_Таблица примечания"/>
    <w:basedOn w:val="a4"/>
    <w:rsid w:val="0061244E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paragraph" w:customStyle="1" w:styleId="120">
    <w:name w:val="список 1) 2ур"/>
    <w:basedOn w:val="a2"/>
    <w:link w:val="121"/>
    <w:qFormat/>
    <w:rsid w:val="00EF222F"/>
    <w:pPr>
      <w:numPr>
        <w:numId w:val="34"/>
      </w:numPr>
    </w:pPr>
  </w:style>
  <w:style w:type="paragraph" w:customStyle="1" w:styleId="21">
    <w:name w:val="список тире  2ур"/>
    <w:basedOn w:val="a2"/>
    <w:link w:val="2d"/>
    <w:qFormat/>
    <w:rsid w:val="00E622E9"/>
    <w:pPr>
      <w:numPr>
        <w:numId w:val="35"/>
      </w:numPr>
      <w:contextualSpacing/>
    </w:pPr>
  </w:style>
  <w:style w:type="table" w:customStyle="1" w:styleId="afb">
    <w:name w:val="Стиль для вставляемой таблицы"/>
    <w:basedOn w:val="a4"/>
    <w:locked/>
    <w:rsid w:val="00DF1A57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c">
    <w:name w:val="Стиль многоуровневый"/>
    <w:basedOn w:val="a5"/>
    <w:locked/>
    <w:rsid w:val="00DF1A57"/>
  </w:style>
  <w:style w:type="numbering" w:customStyle="1" w:styleId="afd">
    <w:name w:val="Стиль многоуровневый полужирный"/>
    <w:basedOn w:val="a5"/>
    <w:locked/>
    <w:rsid w:val="00DF1A57"/>
  </w:style>
  <w:style w:type="numbering" w:customStyle="1" w:styleId="afe">
    <w:name w:val="Стиль нумерованный"/>
    <w:basedOn w:val="a5"/>
    <w:semiHidden/>
    <w:locked/>
    <w:rsid w:val="00DF1A57"/>
  </w:style>
  <w:style w:type="numbering" w:customStyle="1" w:styleId="aff">
    <w:name w:val="Стиль маркированный"/>
    <w:basedOn w:val="a5"/>
    <w:locked/>
    <w:rsid w:val="00DF1A57"/>
  </w:style>
  <w:style w:type="numbering" w:customStyle="1" w:styleId="55">
    <w:name w:val="Стиль5"/>
    <w:locked/>
    <w:rsid w:val="00DF1A57"/>
  </w:style>
  <w:style w:type="table" w:customStyle="1" w:styleId="aff0">
    <w:name w:val="Заголовок вставляемой таблицы"/>
    <w:basedOn w:val="afb"/>
    <w:locked/>
    <w:rsid w:val="00DF1A57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paragraph" w:customStyle="1" w:styleId="1f5">
    <w:name w:val="оглавление 1"/>
    <w:basedOn w:val="a2"/>
    <w:semiHidden/>
    <w:locked/>
    <w:rsid w:val="00DF1A57"/>
    <w:pPr>
      <w:tabs>
        <w:tab w:val="right" w:leader="dot" w:pos="9922"/>
      </w:tabs>
    </w:pPr>
    <w:rPr>
      <w:b/>
    </w:rPr>
  </w:style>
  <w:style w:type="paragraph" w:customStyle="1" w:styleId="2e">
    <w:name w:val="оглавление 2"/>
    <w:basedOn w:val="a2"/>
    <w:semiHidden/>
    <w:locked/>
    <w:rsid w:val="00DF1A57"/>
    <w:pPr>
      <w:tabs>
        <w:tab w:val="right" w:leader="dot" w:pos="9922"/>
      </w:tabs>
      <w:ind w:left="198"/>
    </w:pPr>
  </w:style>
  <w:style w:type="table" w:customStyle="1" w:styleId="122">
    <w:name w:val="Сетка таблицы12"/>
    <w:basedOn w:val="a4"/>
    <w:next w:val="a9"/>
    <w:locked/>
    <w:rsid w:val="00DF1A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f6">
    <w:name w:val="Текущий список1"/>
    <w:locked/>
    <w:rsid w:val="00DF1A57"/>
  </w:style>
  <w:style w:type="character" w:customStyle="1" w:styleId="121">
    <w:name w:val="список 1) 2ур Знак"/>
    <w:link w:val="120"/>
    <w:qFormat/>
    <w:rsid w:val="00EF222F"/>
  </w:style>
  <w:style w:type="character" w:customStyle="1" w:styleId="2d">
    <w:name w:val="список тире  2ур Знак"/>
    <w:link w:val="21"/>
    <w:rsid w:val="00E622E9"/>
  </w:style>
  <w:style w:type="character" w:styleId="aff1">
    <w:name w:val="Book Title"/>
    <w:uiPriority w:val="33"/>
    <w:qFormat/>
    <w:rsid w:val="00DF1A57"/>
    <w:rPr>
      <w:b/>
      <w:bCs/>
      <w:smallCaps/>
      <w:spacing w:val="5"/>
    </w:rPr>
  </w:style>
  <w:style w:type="numbering" w:customStyle="1" w:styleId="phadditiontitle">
    <w:name w:val="ph_additiontitle"/>
    <w:rsid w:val="00DF1A57"/>
  </w:style>
  <w:style w:type="numbering" w:customStyle="1" w:styleId="aff2">
    <w:name w:val="Нумерованный"/>
    <w:uiPriority w:val="99"/>
    <w:rsid w:val="00DF1A57"/>
  </w:style>
  <w:style w:type="character" w:customStyle="1" w:styleId="ad">
    <w:name w:val="Абзац списка Знак"/>
    <w:aliases w:val="нумерац табл Знак"/>
    <w:link w:val="ac"/>
    <w:uiPriority w:val="34"/>
    <w:locked/>
    <w:rsid w:val="005F2BAB"/>
  </w:style>
  <w:style w:type="table" w:customStyle="1" w:styleId="47">
    <w:name w:val="Сетка таблицы4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6">
    <w:name w:val="Сетка таблицы31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3">
    <w:name w:val="Revision"/>
    <w:hidden/>
    <w:uiPriority w:val="99"/>
    <w:semiHidden/>
    <w:rsid w:val="0061244E"/>
  </w:style>
  <w:style w:type="character" w:customStyle="1" w:styleId="a8">
    <w:name w:val="Название объекта Знак"/>
    <w:aliases w:val="Название таблицы Знак"/>
    <w:link w:val="a7"/>
    <w:locked/>
    <w:rsid w:val="008C7536"/>
    <w:rPr>
      <w:bCs/>
    </w:rPr>
  </w:style>
  <w:style w:type="paragraph" w:customStyle="1" w:styleId="aff4">
    <w:name w:val="Рисунок_Название"/>
    <w:basedOn w:val="a2"/>
    <w:next w:val="a2"/>
    <w:link w:val="aff5"/>
    <w:rsid w:val="009F1739"/>
    <w:pPr>
      <w:spacing w:before="120" w:after="240"/>
      <w:ind w:firstLine="0"/>
      <w:jc w:val="center"/>
    </w:pPr>
    <w:rPr>
      <w:bCs/>
    </w:rPr>
  </w:style>
  <w:style w:type="character" w:customStyle="1" w:styleId="aff5">
    <w:name w:val="Рисунок_Название Знак"/>
    <w:link w:val="aff4"/>
    <w:rsid w:val="009F1739"/>
    <w:rPr>
      <w:bCs/>
      <w:szCs w:val="24"/>
    </w:rPr>
  </w:style>
  <w:style w:type="paragraph" w:customStyle="1" w:styleId="aff6">
    <w:name w:val="Рисунок"/>
    <w:basedOn w:val="a2"/>
    <w:next w:val="aff4"/>
    <w:link w:val="aff7"/>
    <w:qFormat/>
    <w:rsid w:val="00F46757"/>
    <w:pPr>
      <w:keepNext/>
      <w:keepLines/>
      <w:ind w:firstLine="0"/>
      <w:jc w:val="center"/>
    </w:pPr>
    <w:rPr>
      <w:noProof/>
    </w:rPr>
  </w:style>
  <w:style w:type="character" w:customStyle="1" w:styleId="aff7">
    <w:name w:val="Рисунок Знак"/>
    <w:link w:val="aff6"/>
    <w:rsid w:val="00F46757"/>
    <w:rPr>
      <w:noProof/>
    </w:rPr>
  </w:style>
  <w:style w:type="table" w:customStyle="1" w:styleId="GR1">
    <w:name w:val="Сетка таблицы GR1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3">
    <w:name w:val="Сетка таблицы GR3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e">
    <w:name w:val="Нет списка3"/>
    <w:next w:val="a5"/>
    <w:uiPriority w:val="99"/>
    <w:semiHidden/>
    <w:rsid w:val="002B07F4"/>
  </w:style>
  <w:style w:type="paragraph" w:customStyle="1" w:styleId="110">
    <w:name w:val="Список 1. _1ур"/>
    <w:basedOn w:val="a2"/>
    <w:rsid w:val="009C5925"/>
    <w:pPr>
      <w:numPr>
        <w:numId w:val="37"/>
      </w:numPr>
    </w:pPr>
    <w:rPr>
      <w:rFonts w:eastAsia="Calibri"/>
      <w:lang w:eastAsia="en-US"/>
    </w:rPr>
  </w:style>
  <w:style w:type="paragraph" w:customStyle="1" w:styleId="1f7">
    <w:name w:val="Текст выноски1"/>
    <w:basedOn w:val="a2"/>
    <w:uiPriority w:val="99"/>
    <w:semiHidden/>
    <w:rsid w:val="002B07F4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GR2">
    <w:name w:val="Сетка таблицы GR2"/>
    <w:basedOn w:val="a4"/>
    <w:next w:val="a9"/>
    <w:uiPriority w:val="39"/>
    <w:rsid w:val="002B07F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3">
    <w:name w:val="Сетка таблицы 12"/>
    <w:basedOn w:val="a4"/>
    <w:next w:val="1c"/>
    <w:rsid w:val="002B07F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7">
    <w:name w:val="Сетка таблицы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0">
    <w:name w:val="Сетка таблицы22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21">
    <w:name w:val="Сетка таблицы GR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0">
    <w:name w:val="Сетка таблицы23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14">
    <w:name w:val="Сетка таблицы GR14"/>
    <w:basedOn w:val="a4"/>
    <w:next w:val="a9"/>
    <w:uiPriority w:val="3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0">
    <w:name w:val="Сетка таблицы33"/>
    <w:basedOn w:val="a4"/>
    <w:next w:val="a9"/>
    <w:uiPriority w:val="59"/>
    <w:rsid w:val="002B07F4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4">
    <w:name w:val="Текущий список12"/>
    <w:locked/>
    <w:rsid w:val="00E9762A"/>
  </w:style>
  <w:style w:type="numbering" w:customStyle="1" w:styleId="48">
    <w:name w:val="Нет списка4"/>
    <w:next w:val="a5"/>
    <w:uiPriority w:val="99"/>
    <w:semiHidden/>
    <w:unhideWhenUsed/>
    <w:rsid w:val="00A87FDC"/>
  </w:style>
  <w:style w:type="paragraph" w:customStyle="1" w:styleId="1f8">
    <w:name w:val="Бланковый1"/>
    <w:semiHidden/>
    <w:rsid w:val="00A87FDC"/>
    <w:rPr>
      <w:noProof/>
      <w:sz w:val="10"/>
    </w:rPr>
  </w:style>
  <w:style w:type="paragraph" w:customStyle="1" w:styleId="Heading">
    <w:name w:val="Heading"/>
    <w:semiHidden/>
    <w:rsid w:val="00A87FDC"/>
    <w:pPr>
      <w:overflowPunct w:val="0"/>
      <w:autoSpaceDE w:val="0"/>
      <w:autoSpaceDN w:val="0"/>
      <w:adjustRightInd w:val="0"/>
      <w:textAlignment w:val="baseline"/>
    </w:pPr>
    <w:rPr>
      <w:rFonts w:ascii="Arial" w:hAnsi="Arial"/>
      <w:b/>
      <w:sz w:val="22"/>
    </w:rPr>
  </w:style>
  <w:style w:type="numbering" w:customStyle="1" w:styleId="1ai2">
    <w:name w:val="1 / a / i2"/>
    <w:basedOn w:val="a5"/>
    <w:next w:val="1ai"/>
    <w:rsid w:val="00A87FDC"/>
  </w:style>
  <w:style w:type="numbering" w:customStyle="1" w:styleId="1111112">
    <w:name w:val="1 / 1.1 / 1.1.12"/>
    <w:basedOn w:val="a5"/>
    <w:next w:val="111111"/>
    <w:rsid w:val="00A87FDC"/>
  </w:style>
  <w:style w:type="table" w:customStyle="1" w:styleId="56">
    <w:name w:val="Сетка таблицы5"/>
    <w:basedOn w:val="a4"/>
    <w:next w:val="a9"/>
    <w:uiPriority w:val="59"/>
    <w:rsid w:val="00A87FD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20">
    <w:name w:val="Сетка таблицы 32"/>
    <w:basedOn w:val="a4"/>
    <w:next w:val="3a"/>
    <w:rsid w:val="00A87FDC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2">
    <w:name w:val="Веб-таблица 12"/>
    <w:basedOn w:val="a4"/>
    <w:next w:val="-1"/>
    <w:rsid w:val="00A87FDC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">
    <w:name w:val="Веб-таблица 22"/>
    <w:basedOn w:val="a4"/>
    <w:next w:val="-2"/>
    <w:rsid w:val="00A87FDC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">
    <w:name w:val="Веб-таблица 32"/>
    <w:basedOn w:val="a4"/>
    <w:next w:val="-3"/>
    <w:rsid w:val="00A87FDC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">
    <w:name w:val="Изысканная таблица2"/>
    <w:basedOn w:val="a4"/>
    <w:next w:val="af0"/>
    <w:rsid w:val="00A87FDC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5">
    <w:name w:val="Изящная таблица 12"/>
    <w:basedOn w:val="a4"/>
    <w:next w:val="17"/>
    <w:rsid w:val="00A87FDC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">
    <w:name w:val="Изящная таблица 22"/>
    <w:basedOn w:val="a4"/>
    <w:next w:val="24"/>
    <w:rsid w:val="00A87FDC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6">
    <w:name w:val="Классическая таблица 12"/>
    <w:basedOn w:val="a4"/>
    <w:next w:val="19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2">
    <w:name w:val="Классическая таблица 22"/>
    <w:basedOn w:val="a4"/>
    <w:next w:val="25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1">
    <w:name w:val="Классическая таблица 32"/>
    <w:basedOn w:val="a4"/>
    <w:next w:val="36"/>
    <w:rsid w:val="00A87FDC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Классическая таблица 42"/>
    <w:basedOn w:val="a4"/>
    <w:next w:val="44"/>
    <w:rsid w:val="00A87FDC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7">
    <w:name w:val="Объемная таблица 12"/>
    <w:basedOn w:val="a4"/>
    <w:next w:val="1a"/>
    <w:rsid w:val="00A87FDC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3">
    <w:name w:val="Объемная таблица 22"/>
    <w:basedOn w:val="a4"/>
    <w:next w:val="26"/>
    <w:rsid w:val="00A87FDC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Объемная таблица 32"/>
    <w:basedOn w:val="a4"/>
    <w:next w:val="37"/>
    <w:rsid w:val="00A87FD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8">
    <w:name w:val="Простая таблица 12"/>
    <w:basedOn w:val="a4"/>
    <w:next w:val="1b"/>
    <w:rsid w:val="00A87FDC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Простая таблица 22"/>
    <w:basedOn w:val="a4"/>
    <w:next w:val="27"/>
    <w:rsid w:val="00A87FDC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Простая таблица 32"/>
    <w:basedOn w:val="a4"/>
    <w:next w:val="38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0">
    <w:name w:val="Сетка таблицы 13"/>
    <w:basedOn w:val="a4"/>
    <w:next w:val="1c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Сетка таблицы 22"/>
    <w:basedOn w:val="a4"/>
    <w:next w:val="28"/>
    <w:rsid w:val="00A87FDC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1">
    <w:name w:val="Сетка таблицы 42"/>
    <w:basedOn w:val="a4"/>
    <w:next w:val="45"/>
    <w:rsid w:val="00A87FDC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20">
    <w:name w:val="Сетка таблицы 52"/>
    <w:basedOn w:val="a4"/>
    <w:next w:val="5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20">
    <w:name w:val="Сетка таблицы 62"/>
    <w:basedOn w:val="a4"/>
    <w:next w:val="6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0">
    <w:name w:val="Сетка таблицы 72"/>
    <w:basedOn w:val="a4"/>
    <w:next w:val="72"/>
    <w:rsid w:val="00A87FDC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Сетка таблицы 82"/>
    <w:basedOn w:val="a4"/>
    <w:next w:val="82"/>
    <w:rsid w:val="00A87FDC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0">
    <w:name w:val="Современная таблица2"/>
    <w:basedOn w:val="a4"/>
    <w:next w:val="af1"/>
    <w:rsid w:val="00A87FDC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f1">
    <w:name w:val="Стандартная таблица2"/>
    <w:basedOn w:val="a4"/>
    <w:next w:val="af2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f2">
    <w:name w:val="Статья / Раздел2"/>
    <w:basedOn w:val="a5"/>
    <w:next w:val="af3"/>
    <w:rsid w:val="00A87FDC"/>
  </w:style>
  <w:style w:type="table" w:customStyle="1" w:styleId="129">
    <w:name w:val="Столбцы таблицы 12"/>
    <w:basedOn w:val="a4"/>
    <w:next w:val="1e"/>
    <w:rsid w:val="00A87FDC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Столбцы таблицы 22"/>
    <w:basedOn w:val="a4"/>
    <w:next w:val="29"/>
    <w:rsid w:val="00A87FDC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Столбцы таблицы 32"/>
    <w:basedOn w:val="a4"/>
    <w:next w:val="3b"/>
    <w:rsid w:val="00A87FDC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Столбцы таблицы 42"/>
    <w:basedOn w:val="a4"/>
    <w:next w:val="46"/>
    <w:rsid w:val="00A87FDC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1">
    <w:name w:val="Столбцы таблицы 52"/>
    <w:basedOn w:val="a4"/>
    <w:next w:val="53"/>
    <w:rsid w:val="00A87FDC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20">
    <w:name w:val="Таблица-список 12"/>
    <w:basedOn w:val="a4"/>
    <w:next w:val="-10"/>
    <w:rsid w:val="00A87FDC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0">
    <w:name w:val="Таблица-список 22"/>
    <w:basedOn w:val="a4"/>
    <w:next w:val="-20"/>
    <w:rsid w:val="00A87FDC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0">
    <w:name w:val="Таблица-список 32"/>
    <w:basedOn w:val="a4"/>
    <w:next w:val="-30"/>
    <w:rsid w:val="00A87FDC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2">
    <w:name w:val="Таблица-список 42"/>
    <w:basedOn w:val="a4"/>
    <w:next w:val="-4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2">
    <w:name w:val="Таблица-список 52"/>
    <w:basedOn w:val="a4"/>
    <w:next w:val="-5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2">
    <w:name w:val="Таблица-список 62"/>
    <w:basedOn w:val="a4"/>
    <w:next w:val="-6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2">
    <w:name w:val="Таблица-список 72"/>
    <w:basedOn w:val="a4"/>
    <w:next w:val="-7"/>
    <w:rsid w:val="00A87FDC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2">
    <w:name w:val="Таблица-список 82"/>
    <w:basedOn w:val="a4"/>
    <w:next w:val="-8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2a">
    <w:name w:val="Цветная таблица 12"/>
    <w:basedOn w:val="a4"/>
    <w:next w:val="1f"/>
    <w:rsid w:val="00A87FDC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7">
    <w:name w:val="Цветная таблица 22"/>
    <w:basedOn w:val="a4"/>
    <w:next w:val="2a"/>
    <w:rsid w:val="00A87FDC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Цветная таблица 32"/>
    <w:basedOn w:val="a4"/>
    <w:next w:val="3c"/>
    <w:rsid w:val="00A87FDC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9">
    <w:name w:val="Стиль многоуровневый1"/>
    <w:basedOn w:val="a5"/>
    <w:locked/>
    <w:rsid w:val="00A87FDC"/>
  </w:style>
  <w:style w:type="numbering" w:customStyle="1" w:styleId="1fa">
    <w:name w:val="Стиль многоуровневый полужирный1"/>
    <w:basedOn w:val="a5"/>
    <w:locked/>
    <w:rsid w:val="00A87FDC"/>
  </w:style>
  <w:style w:type="numbering" w:customStyle="1" w:styleId="1fb">
    <w:name w:val="Стиль нумерованный1"/>
    <w:basedOn w:val="a5"/>
    <w:semiHidden/>
    <w:locked/>
    <w:rsid w:val="00A87FDC"/>
  </w:style>
  <w:style w:type="numbering" w:customStyle="1" w:styleId="1fc">
    <w:name w:val="Стиль маркированный1"/>
    <w:basedOn w:val="a5"/>
    <w:locked/>
    <w:rsid w:val="00A87FDC"/>
  </w:style>
  <w:style w:type="numbering" w:customStyle="1" w:styleId="512">
    <w:name w:val="Стиль51"/>
    <w:locked/>
    <w:rsid w:val="00A87FDC"/>
  </w:style>
  <w:style w:type="table" w:customStyle="1" w:styleId="131">
    <w:name w:val="Сетка таблицы13"/>
    <w:basedOn w:val="a4"/>
    <w:next w:val="a9"/>
    <w:locked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a">
    <w:name w:val="Текущий список11"/>
    <w:locked/>
    <w:rsid w:val="00A87FDC"/>
  </w:style>
  <w:style w:type="paragraph" w:customStyle="1" w:styleId="1fd">
    <w:name w:val="Заголовок оглавления1"/>
    <w:basedOn w:val="12"/>
    <w:next w:val="a2"/>
    <w:uiPriority w:val="39"/>
    <w:semiHidden/>
    <w:unhideWhenUsed/>
    <w:qFormat/>
    <w:locked/>
    <w:rsid w:val="00A87FDC"/>
    <w:pPr>
      <w:pageBreakBefore w:val="0"/>
      <w:numPr>
        <w:numId w:val="0"/>
      </w:numPr>
      <w:tabs>
        <w:tab w:val="num" w:pos="360"/>
      </w:tabs>
      <w:spacing w:after="240"/>
      <w:ind w:left="360" w:hanging="360"/>
      <w:contextualSpacing w:val="0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/>
    </w:rPr>
  </w:style>
  <w:style w:type="table" w:customStyle="1" w:styleId="83">
    <w:name w:val="Сетка таблицы8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-13">
    <w:name w:val="Цветной список - Акцент 1 Знак"/>
    <w:link w:val="-14"/>
    <w:uiPriority w:val="34"/>
    <w:rsid w:val="00A87FDC"/>
    <w:rPr>
      <w:sz w:val="24"/>
      <w:szCs w:val="24"/>
    </w:rPr>
  </w:style>
  <w:style w:type="table" w:styleId="-14">
    <w:name w:val="Colorful List Accent 1"/>
    <w:basedOn w:val="a4"/>
    <w:link w:val="-13"/>
    <w:uiPriority w:val="34"/>
    <w:rsid w:val="00A87FDC"/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paragraph" w:styleId="z-">
    <w:name w:val="HTML Top of Form"/>
    <w:basedOn w:val="a2"/>
    <w:next w:val="a2"/>
    <w:link w:val="z-0"/>
    <w:hidden/>
    <w:uiPriority w:val="99"/>
    <w:unhideWhenUsed/>
    <w:rsid w:val="00A87FDC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3"/>
    <w:link w:val="z-"/>
    <w:uiPriority w:val="99"/>
    <w:rsid w:val="00A87FDC"/>
    <w:rPr>
      <w:rFonts w:ascii="Arial" w:hAnsi="Arial" w:cs="Arial"/>
      <w:vanish/>
      <w:sz w:val="16"/>
      <w:szCs w:val="16"/>
    </w:rPr>
  </w:style>
  <w:style w:type="paragraph" w:styleId="z-1">
    <w:name w:val="HTML Bottom of Form"/>
    <w:basedOn w:val="a2"/>
    <w:next w:val="a2"/>
    <w:link w:val="z-2"/>
    <w:hidden/>
    <w:uiPriority w:val="99"/>
    <w:unhideWhenUsed/>
    <w:rsid w:val="00A87FDC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3"/>
    <w:link w:val="z-1"/>
    <w:uiPriority w:val="99"/>
    <w:rsid w:val="00A87FDC"/>
    <w:rPr>
      <w:rFonts w:ascii="Arial" w:hAnsi="Arial" w:cs="Arial"/>
      <w:vanish/>
      <w:sz w:val="16"/>
      <w:szCs w:val="16"/>
    </w:rPr>
  </w:style>
  <w:style w:type="table" w:customStyle="1" w:styleId="240">
    <w:name w:val="Сетка таблицы24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6">
    <w:name w:val="Сетка таблицы32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3">
    <w:name w:val="Сетка таблицы5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3">
    <w:name w:val="Сетка таблицы6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3">
    <w:name w:val="Сетка таблицы7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f8">
    <w:name w:val="Маркированный список (тире)"/>
    <w:basedOn w:val="a5"/>
    <w:uiPriority w:val="99"/>
    <w:rsid w:val="00A87FDC"/>
  </w:style>
  <w:style w:type="numbering" w:customStyle="1" w:styleId="1110">
    <w:name w:val="Текущий список111"/>
    <w:locked/>
    <w:rsid w:val="00A87FDC"/>
  </w:style>
  <w:style w:type="numbering" w:customStyle="1" w:styleId="1210">
    <w:name w:val="Текущий список121"/>
    <w:locked/>
    <w:rsid w:val="00A87FDC"/>
  </w:style>
  <w:style w:type="paragraph" w:customStyle="1" w:styleId="aff9">
    <w:name w:val="Таблица утверждаю"/>
    <w:basedOn w:val="a2"/>
    <w:qFormat/>
    <w:rsid w:val="00A87FDC"/>
    <w:rPr>
      <w:rFonts w:eastAsia="Calibri"/>
      <w:lang w:eastAsia="en-US"/>
    </w:rPr>
  </w:style>
  <w:style w:type="numbering" w:customStyle="1" w:styleId="1">
    <w:name w:val="Маркированный список (тире)1"/>
    <w:basedOn w:val="a5"/>
    <w:uiPriority w:val="99"/>
    <w:rsid w:val="00A87FDC"/>
    <w:pPr>
      <w:numPr>
        <w:numId w:val="1"/>
      </w:numPr>
    </w:pPr>
  </w:style>
  <w:style w:type="table" w:customStyle="1" w:styleId="92">
    <w:name w:val="Сетка таблицы9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b">
    <w:name w:val="Нет списка11"/>
    <w:next w:val="a5"/>
    <w:uiPriority w:val="99"/>
    <w:semiHidden/>
    <w:rsid w:val="00A87FDC"/>
  </w:style>
  <w:style w:type="table" w:customStyle="1" w:styleId="100">
    <w:name w:val="Сетка таблицы10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Современная таблица1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Revision1">
    <w:name w:val="Revision1"/>
    <w:hidden/>
    <w:uiPriority w:val="99"/>
    <w:semiHidden/>
    <w:rsid w:val="00A87FDC"/>
    <w:rPr>
      <w:lang w:eastAsia="ar-SA"/>
    </w:rPr>
  </w:style>
  <w:style w:type="table" w:customStyle="1" w:styleId="1111">
    <w:name w:val="Сетка таблицы 11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11">
    <w:name w:val="Веб-таблица 111"/>
    <w:basedOn w:val="a4"/>
    <w:next w:val="-1"/>
    <w:rsid w:val="00A87FDC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1">
    <w:name w:val="Веб-таблица 211"/>
    <w:basedOn w:val="a4"/>
    <w:next w:val="-2"/>
    <w:rsid w:val="00A87FDC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18">
    <w:name w:val="Нет списка21"/>
    <w:next w:val="a5"/>
    <w:uiPriority w:val="99"/>
    <w:semiHidden/>
    <w:unhideWhenUsed/>
    <w:rsid w:val="00A87FDC"/>
  </w:style>
  <w:style w:type="table" w:customStyle="1" w:styleId="1112">
    <w:name w:val="Сетка таблицы111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9">
    <w:name w:val="Современная таблица2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211">
    <w:name w:val="Сетка таблицы 12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12">
    <w:name w:val="Сетка таблицы12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20">
    <w:name w:val="Текущий список112"/>
    <w:locked/>
    <w:rsid w:val="00B91AE5"/>
  </w:style>
  <w:style w:type="numbering" w:customStyle="1" w:styleId="57">
    <w:name w:val="Нет списка5"/>
    <w:next w:val="a5"/>
    <w:uiPriority w:val="99"/>
    <w:semiHidden/>
    <w:unhideWhenUsed/>
    <w:rsid w:val="00AB12C0"/>
  </w:style>
  <w:style w:type="table" w:customStyle="1" w:styleId="140">
    <w:name w:val="Сетка таблицы14"/>
    <w:basedOn w:val="a4"/>
    <w:next w:val="a9"/>
    <w:uiPriority w:val="59"/>
    <w:rsid w:val="00AB12C0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b">
    <w:name w:val="Нет списка12"/>
    <w:next w:val="a5"/>
    <w:uiPriority w:val="99"/>
    <w:semiHidden/>
    <w:unhideWhenUsed/>
    <w:rsid w:val="00AB12C0"/>
  </w:style>
  <w:style w:type="numbering" w:customStyle="1" w:styleId="1ai3">
    <w:name w:val="1 / a / i3"/>
    <w:basedOn w:val="a5"/>
    <w:next w:val="1ai"/>
    <w:rsid w:val="00AB12C0"/>
  </w:style>
  <w:style w:type="numbering" w:customStyle="1" w:styleId="1111113">
    <w:name w:val="1 / 1.1 / 1.1.13"/>
    <w:basedOn w:val="a5"/>
    <w:next w:val="111111"/>
    <w:rsid w:val="00AB12C0"/>
  </w:style>
  <w:style w:type="table" w:customStyle="1" w:styleId="150">
    <w:name w:val="Сетка таблицы15"/>
    <w:basedOn w:val="a4"/>
    <w:next w:val="a9"/>
    <w:uiPriority w:val="59"/>
    <w:rsid w:val="00AB12C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31">
    <w:name w:val="Сетка таблицы 33"/>
    <w:basedOn w:val="a4"/>
    <w:next w:val="3a"/>
    <w:rsid w:val="00AB12C0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e">
    <w:name w:val="_Титул_Невидимая таблица1"/>
    <w:basedOn w:val="a4"/>
    <w:rsid w:val="00AB12C0"/>
    <w:tblPr>
      <w:tblInd w:w="675" w:type="dxa"/>
    </w:tblPr>
  </w:style>
  <w:style w:type="table" w:customStyle="1" w:styleId="1ff">
    <w:name w:val="_Таблица1"/>
    <w:basedOn w:val="a4"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1">
    <w:name w:val="Table1"/>
    <w:basedOn w:val="a4"/>
    <w:semiHidden/>
    <w:locked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30">
    <w:name w:val="Веб-таблица 13"/>
    <w:basedOn w:val="a4"/>
    <w:next w:val="-1"/>
    <w:rsid w:val="00AB12C0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">
    <w:name w:val="Веб-таблица 23"/>
    <w:basedOn w:val="a4"/>
    <w:next w:val="-2"/>
    <w:rsid w:val="00AB12C0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">
    <w:name w:val="Веб-таблица 33"/>
    <w:basedOn w:val="a4"/>
    <w:next w:val="-3"/>
    <w:rsid w:val="00AB12C0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">
    <w:name w:val="Изысканная таблица3"/>
    <w:basedOn w:val="a4"/>
    <w:next w:val="af0"/>
    <w:rsid w:val="00AB12C0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2">
    <w:name w:val="Изящная таблица 13"/>
    <w:basedOn w:val="a4"/>
    <w:next w:val="17"/>
    <w:rsid w:val="00AB12C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1">
    <w:name w:val="Изящная таблица 23"/>
    <w:basedOn w:val="a4"/>
    <w:next w:val="24"/>
    <w:rsid w:val="00AB12C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3">
    <w:name w:val="Классическая таблица 13"/>
    <w:basedOn w:val="a4"/>
    <w:next w:val="19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2">
    <w:name w:val="Классическая таблица 23"/>
    <w:basedOn w:val="a4"/>
    <w:next w:val="25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2">
    <w:name w:val="Классическая таблица 33"/>
    <w:basedOn w:val="a4"/>
    <w:next w:val="36"/>
    <w:rsid w:val="00AB12C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0">
    <w:name w:val="Классическая таблица 43"/>
    <w:basedOn w:val="a4"/>
    <w:next w:val="44"/>
    <w:rsid w:val="00AB12C0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0">
    <w:name w:val="Невидимая таблица1"/>
    <w:basedOn w:val="a4"/>
    <w:semiHidden/>
    <w:locked/>
    <w:rsid w:val="00AB12C0"/>
    <w:pPr>
      <w:spacing w:before="60" w:after="60"/>
    </w:pPr>
    <w:tblPr/>
  </w:style>
  <w:style w:type="table" w:customStyle="1" w:styleId="134">
    <w:name w:val="Объемная таблица 13"/>
    <w:basedOn w:val="a4"/>
    <w:next w:val="1a"/>
    <w:rsid w:val="00AB12C0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33">
    <w:name w:val="Объемная таблица 23"/>
    <w:basedOn w:val="a4"/>
    <w:next w:val="26"/>
    <w:rsid w:val="00AB12C0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3">
    <w:name w:val="Объемная таблица 33"/>
    <w:basedOn w:val="a4"/>
    <w:next w:val="37"/>
    <w:rsid w:val="00AB12C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5">
    <w:name w:val="Простая таблица 13"/>
    <w:basedOn w:val="a4"/>
    <w:next w:val="1b"/>
    <w:rsid w:val="00AB12C0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34">
    <w:name w:val="Простая таблица 23"/>
    <w:basedOn w:val="a4"/>
    <w:next w:val="27"/>
    <w:rsid w:val="00AB12C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34">
    <w:name w:val="Простая таблица 33"/>
    <w:basedOn w:val="a4"/>
    <w:next w:val="38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1">
    <w:name w:val="Сетка таблицы 14"/>
    <w:basedOn w:val="a4"/>
    <w:next w:val="1c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5">
    <w:name w:val="Сетка таблицы 23"/>
    <w:basedOn w:val="a4"/>
    <w:next w:val="28"/>
    <w:rsid w:val="00AB12C0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1">
    <w:name w:val="Сетка таблицы 43"/>
    <w:basedOn w:val="a4"/>
    <w:next w:val="45"/>
    <w:rsid w:val="00AB12C0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30">
    <w:name w:val="Сетка таблицы 53"/>
    <w:basedOn w:val="a4"/>
    <w:next w:val="5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30">
    <w:name w:val="Сетка таблицы 63"/>
    <w:basedOn w:val="a4"/>
    <w:next w:val="6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0">
    <w:name w:val="Сетка таблицы 73"/>
    <w:basedOn w:val="a4"/>
    <w:next w:val="72"/>
    <w:rsid w:val="00AB12C0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30">
    <w:name w:val="Сетка таблицы 83"/>
    <w:basedOn w:val="a4"/>
    <w:next w:val="82"/>
    <w:rsid w:val="00AB12C0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0">
    <w:name w:val="Современная таблица3"/>
    <w:basedOn w:val="a4"/>
    <w:next w:val="af1"/>
    <w:rsid w:val="00AB12C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3f1">
    <w:name w:val="Стандартная таблица3"/>
    <w:basedOn w:val="a4"/>
    <w:next w:val="af2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3f2">
    <w:name w:val="Статья / Раздел3"/>
    <w:basedOn w:val="a5"/>
    <w:next w:val="af3"/>
    <w:rsid w:val="00AB12C0"/>
  </w:style>
  <w:style w:type="table" w:customStyle="1" w:styleId="136">
    <w:name w:val="Столбцы таблицы 13"/>
    <w:basedOn w:val="a4"/>
    <w:next w:val="1e"/>
    <w:rsid w:val="00AB12C0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6">
    <w:name w:val="Столбцы таблицы 23"/>
    <w:basedOn w:val="a4"/>
    <w:next w:val="29"/>
    <w:rsid w:val="00AB12C0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5">
    <w:name w:val="Столбцы таблицы 33"/>
    <w:basedOn w:val="a4"/>
    <w:next w:val="3b"/>
    <w:rsid w:val="00AB12C0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2">
    <w:name w:val="Столбцы таблицы 43"/>
    <w:basedOn w:val="a4"/>
    <w:next w:val="46"/>
    <w:rsid w:val="00AB12C0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31">
    <w:name w:val="Столбцы таблицы 53"/>
    <w:basedOn w:val="a4"/>
    <w:next w:val="53"/>
    <w:rsid w:val="00AB12C0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31">
    <w:name w:val="Таблица-список 13"/>
    <w:basedOn w:val="a4"/>
    <w:next w:val="-10"/>
    <w:rsid w:val="00AB12C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0">
    <w:name w:val="Таблица-список 23"/>
    <w:basedOn w:val="a4"/>
    <w:next w:val="-20"/>
    <w:rsid w:val="00AB12C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0">
    <w:name w:val="Таблица-список 33"/>
    <w:basedOn w:val="a4"/>
    <w:next w:val="-30"/>
    <w:rsid w:val="00AB12C0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3">
    <w:name w:val="Таблица-список 43"/>
    <w:basedOn w:val="a4"/>
    <w:next w:val="-4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3">
    <w:name w:val="Таблица-список 53"/>
    <w:basedOn w:val="a4"/>
    <w:next w:val="-5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3">
    <w:name w:val="Таблица-список 63"/>
    <w:basedOn w:val="a4"/>
    <w:next w:val="-6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3">
    <w:name w:val="Таблица-список 73"/>
    <w:basedOn w:val="a4"/>
    <w:next w:val="-7"/>
    <w:rsid w:val="00AB12C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3">
    <w:name w:val="Таблица-список 83"/>
    <w:basedOn w:val="a4"/>
    <w:next w:val="-8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37">
    <w:name w:val="Цветная таблица 13"/>
    <w:basedOn w:val="a4"/>
    <w:next w:val="1f"/>
    <w:rsid w:val="00AB12C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7">
    <w:name w:val="Цветная таблица 23"/>
    <w:basedOn w:val="a4"/>
    <w:next w:val="2a"/>
    <w:rsid w:val="00AB12C0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6">
    <w:name w:val="Цветная таблица 33"/>
    <w:basedOn w:val="a4"/>
    <w:next w:val="3c"/>
    <w:rsid w:val="00AB12C0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1">
    <w:name w:val="_Таблица содержания работ1"/>
    <w:basedOn w:val="a4"/>
    <w:rsid w:val="00AB12C0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1ff2">
    <w:name w:val="_Таблица примечания1"/>
    <w:basedOn w:val="a4"/>
    <w:rsid w:val="00AB12C0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table" w:customStyle="1" w:styleId="1ff3">
    <w:name w:val="Стиль для вставляемой таблицы1"/>
    <w:basedOn w:val="a4"/>
    <w:locked/>
    <w:rsid w:val="00AB12C0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3">
    <w:name w:val="Стиль многоуровневый2"/>
    <w:basedOn w:val="a5"/>
    <w:locked/>
    <w:rsid w:val="00AB12C0"/>
  </w:style>
  <w:style w:type="numbering" w:customStyle="1" w:styleId="2f4">
    <w:name w:val="Стиль многоуровневый полужирный2"/>
    <w:basedOn w:val="a5"/>
    <w:locked/>
    <w:rsid w:val="00AB12C0"/>
  </w:style>
  <w:style w:type="numbering" w:customStyle="1" w:styleId="2f5">
    <w:name w:val="Стиль нумерованный2"/>
    <w:basedOn w:val="a5"/>
    <w:semiHidden/>
    <w:locked/>
    <w:rsid w:val="00AB12C0"/>
  </w:style>
  <w:style w:type="numbering" w:customStyle="1" w:styleId="2f6">
    <w:name w:val="Стиль маркированный2"/>
    <w:basedOn w:val="a5"/>
    <w:locked/>
    <w:rsid w:val="00AB12C0"/>
  </w:style>
  <w:style w:type="numbering" w:customStyle="1" w:styleId="522">
    <w:name w:val="Стиль52"/>
    <w:locked/>
    <w:rsid w:val="00AB12C0"/>
  </w:style>
  <w:style w:type="table" w:customStyle="1" w:styleId="1ff4">
    <w:name w:val="Заголовок вставляемой таблицы1"/>
    <w:basedOn w:val="afb"/>
    <w:locked/>
    <w:rsid w:val="00AB12C0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21">
    <w:name w:val="Сетка таблицы112"/>
    <w:basedOn w:val="a4"/>
    <w:next w:val="a9"/>
    <w:uiPriority w:val="59"/>
    <w:locked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38">
    <w:name w:val="Текущий список13"/>
    <w:locked/>
    <w:rsid w:val="00AB12C0"/>
  </w:style>
  <w:style w:type="table" w:customStyle="1" w:styleId="811">
    <w:name w:val="Сетка таблицы8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21">
    <w:name w:val="Цветной список - Акцент 12"/>
    <w:basedOn w:val="a4"/>
    <w:next w:val="-14"/>
    <w:uiPriority w:val="34"/>
    <w:rsid w:val="00AB12C0"/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250">
    <w:name w:val="Сетка таблицы25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40">
    <w:name w:val="Сетка таблицы34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3">
    <w:name w:val="Сетка таблицы4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23">
    <w:name w:val="Сетка таблицы5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1">
    <w:name w:val="Сетка таблицы6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1">
    <w:name w:val="Сетка таблицы7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7">
    <w:name w:val="Маркированный список (тире)2"/>
    <w:basedOn w:val="a5"/>
    <w:uiPriority w:val="99"/>
    <w:rsid w:val="00AB12C0"/>
  </w:style>
  <w:style w:type="numbering" w:customStyle="1" w:styleId="1130">
    <w:name w:val="Текущий список113"/>
    <w:locked/>
    <w:rsid w:val="00AB12C0"/>
  </w:style>
  <w:style w:type="numbering" w:customStyle="1" w:styleId="1220">
    <w:name w:val="Текущий список122"/>
    <w:locked/>
    <w:rsid w:val="00AB12C0"/>
  </w:style>
  <w:style w:type="numbering" w:customStyle="1" w:styleId="11d">
    <w:name w:val="Маркированный список (тире)11"/>
    <w:basedOn w:val="a5"/>
    <w:uiPriority w:val="99"/>
    <w:rsid w:val="00AB12C0"/>
  </w:style>
  <w:style w:type="table" w:customStyle="1" w:styleId="910">
    <w:name w:val="Сетка таблицы9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3">
    <w:name w:val="Нет списка111"/>
    <w:next w:val="a5"/>
    <w:uiPriority w:val="99"/>
    <w:semiHidden/>
    <w:rsid w:val="00AB12C0"/>
  </w:style>
  <w:style w:type="table" w:customStyle="1" w:styleId="101">
    <w:name w:val="Сетка таблицы101"/>
    <w:basedOn w:val="a4"/>
    <w:next w:val="a9"/>
    <w:uiPriority w:val="59"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c">
    <w:name w:val="Современная таблица1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110">
    <w:name w:val="Сетка таблицы21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2">
    <w:name w:val="Сетка таблицы 11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0">
    <w:name w:val="Сетка таблицы22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2">
    <w:name w:val="Веб-таблица 112"/>
    <w:basedOn w:val="a4"/>
    <w:next w:val="-1"/>
    <w:rsid w:val="00AB12C0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2">
    <w:name w:val="Веб-таблица 212"/>
    <w:basedOn w:val="a4"/>
    <w:next w:val="-2"/>
    <w:rsid w:val="00AB12C0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28">
    <w:name w:val="Нет списка22"/>
    <w:next w:val="a5"/>
    <w:uiPriority w:val="99"/>
    <w:semiHidden/>
    <w:unhideWhenUsed/>
    <w:rsid w:val="00AB12C0"/>
  </w:style>
  <w:style w:type="table" w:customStyle="1" w:styleId="229">
    <w:name w:val="Современная таблица2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310">
    <w:name w:val="Сетка таблицы23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 12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22">
    <w:name w:val="Сетка таблицы12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4">
    <w:name w:val="Нет списка6"/>
    <w:next w:val="a5"/>
    <w:uiPriority w:val="99"/>
    <w:semiHidden/>
    <w:rsid w:val="00932643"/>
  </w:style>
  <w:style w:type="paragraph" w:customStyle="1" w:styleId="2f8">
    <w:name w:val="Текст выноски2"/>
    <w:basedOn w:val="a2"/>
    <w:semiHidden/>
    <w:rsid w:val="00932643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160">
    <w:name w:val="Сетка таблицы16"/>
    <w:basedOn w:val="a4"/>
    <w:next w:val="a9"/>
    <w:rsid w:val="00932643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">
    <w:name w:val="Сетка таблицы 15"/>
    <w:basedOn w:val="a4"/>
    <w:next w:val="1c"/>
    <w:rsid w:val="0093264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ListBulleted">
    <w:name w:val="List_Bulleted"/>
    <w:rsid w:val="00932643"/>
  </w:style>
  <w:style w:type="table" w:customStyle="1" w:styleId="170">
    <w:name w:val="Сетка таблицы17"/>
    <w:basedOn w:val="a4"/>
    <w:next w:val="a9"/>
    <w:locked/>
    <w:rsid w:val="009326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0">
    <w:name w:val="Сетка таблицы26"/>
    <w:basedOn w:val="a4"/>
    <w:next w:val="a9"/>
    <w:uiPriority w:val="59"/>
    <w:rsid w:val="00932643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9">
    <w:name w:val="Стиль2"/>
    <w:uiPriority w:val="99"/>
    <w:rsid w:val="00932643"/>
  </w:style>
  <w:style w:type="numbering" w:customStyle="1" w:styleId="3f3">
    <w:name w:val="Стиль3"/>
    <w:uiPriority w:val="99"/>
    <w:rsid w:val="00932643"/>
  </w:style>
  <w:style w:type="numbering" w:customStyle="1" w:styleId="532">
    <w:name w:val="Стиль53"/>
    <w:uiPriority w:val="99"/>
    <w:rsid w:val="00932643"/>
  </w:style>
  <w:style w:type="numbering" w:customStyle="1" w:styleId="49">
    <w:name w:val="Стиль4"/>
    <w:uiPriority w:val="99"/>
    <w:rsid w:val="00932643"/>
  </w:style>
  <w:style w:type="table" w:customStyle="1" w:styleId="350">
    <w:name w:val="Сетка таблицы35"/>
    <w:basedOn w:val="a4"/>
    <w:next w:val="a9"/>
    <w:uiPriority w:val="5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3">
    <w:name w:val="Сетка таблицы42"/>
    <w:basedOn w:val="a4"/>
    <w:next w:val="a9"/>
    <w:uiPriority w:val="3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0">
    <w:name w:val="Сетка таблицы18"/>
    <w:basedOn w:val="a4"/>
    <w:next w:val="a9"/>
    <w:uiPriority w:val="59"/>
    <w:rsid w:val="00DC6996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74">
    <w:name w:val="Нет списка7"/>
    <w:next w:val="a5"/>
    <w:uiPriority w:val="99"/>
    <w:semiHidden/>
    <w:unhideWhenUsed/>
    <w:rsid w:val="00646064"/>
  </w:style>
  <w:style w:type="table" w:customStyle="1" w:styleId="190">
    <w:name w:val="Сетка таблицы19"/>
    <w:basedOn w:val="a4"/>
    <w:next w:val="a9"/>
    <w:uiPriority w:val="59"/>
    <w:rsid w:val="0064606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">
    <w:name w:val="Сетка таблицы 16"/>
    <w:basedOn w:val="a4"/>
    <w:next w:val="1c"/>
    <w:rsid w:val="0064606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WW8Num19">
    <w:name w:val="WW8Num19"/>
    <w:basedOn w:val="a5"/>
    <w:rsid w:val="00646064"/>
  </w:style>
  <w:style w:type="table" w:customStyle="1" w:styleId="1100">
    <w:name w:val="Сетка таблицы110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70">
    <w:name w:val="Сетка таблицы27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433OutlineNumbering">
    <w:name w:val="4_3_3 Outline Numbering"/>
    <w:basedOn w:val="a5"/>
    <w:rsid w:val="00646064"/>
  </w:style>
  <w:style w:type="numbering" w:customStyle="1" w:styleId="1111114">
    <w:name w:val="1 / 1.1 / 1.1.14"/>
    <w:basedOn w:val="a5"/>
    <w:next w:val="111111"/>
    <w:rsid w:val="00646064"/>
  </w:style>
  <w:style w:type="paragraph" w:customStyle="1" w:styleId="1ff5">
    <w:name w:val="_штамп_1"/>
    <w:link w:val="1Char1"/>
    <w:semiHidden/>
    <w:rsid w:val="00646064"/>
    <w:pPr>
      <w:suppressAutoHyphens/>
    </w:pPr>
    <w:rPr>
      <w:rFonts w:ascii="Arial" w:hAnsi="Arial"/>
      <w:i/>
      <w:sz w:val="16"/>
      <w:lang w:eastAsia="en-US"/>
    </w:rPr>
  </w:style>
  <w:style w:type="character" w:customStyle="1" w:styleId="1Char1">
    <w:name w:val="_штамп_1 Char1"/>
    <w:link w:val="1ff5"/>
    <w:semiHidden/>
    <w:rsid w:val="00646064"/>
    <w:rPr>
      <w:rFonts w:ascii="Arial" w:hAnsi="Arial"/>
      <w:i/>
      <w:sz w:val="16"/>
      <w:lang w:eastAsia="en-US"/>
    </w:rPr>
  </w:style>
  <w:style w:type="paragraph" w:customStyle="1" w:styleId="1Char">
    <w:name w:val="_штамп_1 Char"/>
    <w:link w:val="1CharChar1"/>
    <w:semiHidden/>
    <w:rsid w:val="00646064"/>
    <w:pPr>
      <w:suppressAutoHyphens/>
      <w:ind w:left="-85" w:right="-85"/>
    </w:pPr>
    <w:rPr>
      <w:rFonts w:ascii="Arial" w:hAnsi="Arial"/>
      <w:i/>
      <w:sz w:val="16"/>
    </w:rPr>
  </w:style>
  <w:style w:type="character" w:customStyle="1" w:styleId="1CharChar1">
    <w:name w:val="_штамп_1 Char Char1"/>
    <w:link w:val="1Char"/>
    <w:semiHidden/>
    <w:rsid w:val="00646064"/>
    <w:rPr>
      <w:rFonts w:ascii="Arial" w:hAnsi="Arial"/>
      <w:i/>
      <w:sz w:val="16"/>
    </w:rPr>
  </w:style>
  <w:style w:type="numbering" w:customStyle="1" w:styleId="1ai4">
    <w:name w:val="1 / a / i4"/>
    <w:basedOn w:val="a5"/>
    <w:next w:val="1ai"/>
    <w:rsid w:val="00646064"/>
  </w:style>
  <w:style w:type="numbering" w:customStyle="1" w:styleId="1ai31">
    <w:name w:val="1 / a / i31"/>
    <w:basedOn w:val="a5"/>
    <w:next w:val="1ai"/>
    <w:semiHidden/>
    <w:rsid w:val="00646064"/>
  </w:style>
  <w:style w:type="numbering" w:customStyle="1" w:styleId="4110OutlineNumbering">
    <w:name w:val="4_1_10 Outline Numbering"/>
    <w:basedOn w:val="a5"/>
    <w:rsid w:val="00646064"/>
  </w:style>
  <w:style w:type="numbering" w:customStyle="1" w:styleId="415OutlineNumbering">
    <w:name w:val="4_1_5 Outline Numbering"/>
    <w:basedOn w:val="a5"/>
    <w:rsid w:val="00646064"/>
  </w:style>
  <w:style w:type="numbering" w:customStyle="1" w:styleId="415OutlineNumbering2">
    <w:name w:val="4_1_5 Outline Numbering2"/>
    <w:basedOn w:val="a5"/>
    <w:semiHidden/>
    <w:rsid w:val="00646064"/>
  </w:style>
  <w:style w:type="numbering" w:customStyle="1" w:styleId="416OutlineNumbering">
    <w:name w:val="4_1_6 Outline Numbering"/>
    <w:basedOn w:val="a5"/>
    <w:rsid w:val="00646064"/>
  </w:style>
  <w:style w:type="numbering" w:customStyle="1" w:styleId="417OutlineNumbering">
    <w:name w:val="4_1_7 Outline Numbering"/>
    <w:basedOn w:val="a5"/>
    <w:rsid w:val="00646064"/>
  </w:style>
  <w:style w:type="numbering" w:customStyle="1" w:styleId="418OutlineNumbering">
    <w:name w:val="4_1_8 Outline Numbering"/>
    <w:basedOn w:val="a5"/>
    <w:rsid w:val="00646064"/>
  </w:style>
  <w:style w:type="numbering" w:customStyle="1" w:styleId="419OutlineNumbering">
    <w:name w:val="4_1_9 Outline Numbering"/>
    <w:basedOn w:val="418OutlineNumbering"/>
    <w:rsid w:val="00646064"/>
  </w:style>
  <w:style w:type="numbering" w:customStyle="1" w:styleId="61Numbered">
    <w:name w:val="6_1 Numbered"/>
    <w:basedOn w:val="a5"/>
    <w:rsid w:val="00646064"/>
  </w:style>
  <w:style w:type="numbering" w:customStyle="1" w:styleId="62Numbered">
    <w:name w:val="6_2 Numbered"/>
    <w:basedOn w:val="a5"/>
    <w:rsid w:val="00646064"/>
  </w:style>
  <w:style w:type="numbering" w:customStyle="1" w:styleId="71Numbered">
    <w:name w:val="7_1 Numbered"/>
    <w:basedOn w:val="a5"/>
    <w:rsid w:val="00646064"/>
  </w:style>
  <w:style w:type="numbering" w:customStyle="1" w:styleId="81Numbered">
    <w:name w:val="8_1 Numbered"/>
    <w:basedOn w:val="a5"/>
    <w:rsid w:val="00646064"/>
  </w:style>
  <w:style w:type="character" w:customStyle="1" w:styleId="abbrev">
    <w:name w:val="abbrev"/>
    <w:semiHidden/>
    <w:rsid w:val="00646064"/>
  </w:style>
  <w:style w:type="character" w:customStyle="1" w:styleId="acronym">
    <w:name w:val="acronym"/>
    <w:semiHidden/>
    <w:rsid w:val="00646064"/>
  </w:style>
  <w:style w:type="character" w:customStyle="1" w:styleId="appendix">
    <w:name w:val="appendix"/>
    <w:semiHidden/>
    <w:rsid w:val="00646064"/>
  </w:style>
  <w:style w:type="paragraph" w:customStyle="1" w:styleId="AppendixName">
    <w:name w:val="Appendix Name"/>
    <w:basedOn w:val="a2"/>
    <w:next w:val="a2"/>
    <w:semiHidden/>
    <w:rsid w:val="00A717FB"/>
    <w:pPr>
      <w:keepNext/>
      <w:keepLines/>
      <w:suppressAutoHyphens/>
      <w:spacing w:before="120" w:after="360" w:line="288" w:lineRule="auto"/>
      <w:ind w:firstLine="0"/>
      <w:jc w:val="center"/>
      <w:outlineLvl w:val="1"/>
    </w:pPr>
    <w:rPr>
      <w:bCs/>
      <w:sz w:val="28"/>
      <w:szCs w:val="32"/>
      <w:lang w:eastAsia="en-US"/>
    </w:rPr>
  </w:style>
  <w:style w:type="character" w:customStyle="1" w:styleId="application">
    <w:name w:val="application"/>
    <w:semiHidden/>
    <w:rsid w:val="00646064"/>
  </w:style>
  <w:style w:type="character" w:customStyle="1" w:styleId="authorgroup">
    <w:name w:val="authorgroup"/>
    <w:semiHidden/>
    <w:rsid w:val="00646064"/>
  </w:style>
  <w:style w:type="character" w:customStyle="1" w:styleId="Bold">
    <w:name w:val="Bold"/>
    <w:aliases w:val="b"/>
    <w:semiHidden/>
    <w:rsid w:val="00646064"/>
    <w:rPr>
      <w:b/>
    </w:rPr>
  </w:style>
  <w:style w:type="paragraph" w:customStyle="1" w:styleId="Buletedlist1">
    <w:name w:val="Buleted list 1"/>
    <w:basedOn w:val="a2"/>
    <w:link w:val="Buletedlist1Char"/>
    <w:semiHidden/>
    <w:qFormat/>
    <w:rsid w:val="00646064"/>
    <w:pPr>
      <w:keepLines/>
      <w:numPr>
        <w:numId w:val="2"/>
      </w:numPr>
      <w:tabs>
        <w:tab w:val="left" w:pos="1134"/>
      </w:tabs>
      <w:spacing w:after="60" w:line="240" w:lineRule="auto"/>
    </w:pPr>
    <w:rPr>
      <w:sz w:val="28"/>
      <w:lang w:val="x-none" w:eastAsia="en-US"/>
    </w:rPr>
  </w:style>
  <w:style w:type="character" w:customStyle="1" w:styleId="Buletedlist1Char">
    <w:name w:val="Buleted list 1 Char"/>
    <w:link w:val="Buletedlist1"/>
    <w:semiHidden/>
    <w:rsid w:val="00646064"/>
    <w:rPr>
      <w:sz w:val="28"/>
      <w:lang w:val="x-none" w:eastAsia="en-US"/>
    </w:rPr>
  </w:style>
  <w:style w:type="paragraph" w:customStyle="1" w:styleId="Buletedlist2">
    <w:name w:val="Buleted list 2"/>
    <w:basedOn w:val="Buletedlist1"/>
    <w:link w:val="Buletedlist2Char"/>
    <w:semiHidden/>
    <w:qFormat/>
    <w:rsid w:val="00646064"/>
    <w:pPr>
      <w:numPr>
        <w:ilvl w:val="1"/>
        <w:numId w:val="3"/>
      </w:numPr>
      <w:ind w:left="1080"/>
    </w:pPr>
  </w:style>
  <w:style w:type="character" w:customStyle="1" w:styleId="Buletedlist2Char">
    <w:name w:val="Buleted list 2 Char"/>
    <w:link w:val="Buletedlist2"/>
    <w:semiHidden/>
    <w:rsid w:val="00646064"/>
    <w:rPr>
      <w:sz w:val="28"/>
      <w:lang w:val="x-none" w:eastAsia="en-US"/>
    </w:rPr>
  </w:style>
  <w:style w:type="character" w:customStyle="1" w:styleId="chapter">
    <w:name w:val="chapter"/>
    <w:semiHidden/>
    <w:rsid w:val="00646064"/>
  </w:style>
  <w:style w:type="paragraph" w:customStyle="1" w:styleId="ChapterSubtitle">
    <w:name w:val="Chapter Subtitle"/>
    <w:basedOn w:val="a2"/>
    <w:next w:val="a2"/>
    <w:semiHidden/>
    <w:rsid w:val="00646064"/>
    <w:pPr>
      <w:keepNext/>
      <w:keepLines/>
      <w:suppressAutoHyphens/>
      <w:spacing w:after="240" w:line="240" w:lineRule="auto"/>
      <w:ind w:left="709" w:right="2126"/>
      <w:jc w:val="left"/>
    </w:pPr>
    <w:rPr>
      <w:rFonts w:ascii="Tahoma" w:hAnsi="Tahoma"/>
      <w:i/>
      <w:kern w:val="28"/>
      <w:sz w:val="22"/>
    </w:rPr>
  </w:style>
  <w:style w:type="numbering" w:customStyle="1" w:styleId="DataReqList">
    <w:name w:val="DataReq_List"/>
    <w:basedOn w:val="a5"/>
    <w:rsid w:val="00646064"/>
  </w:style>
  <w:style w:type="paragraph" w:customStyle="1" w:styleId="Documentcode">
    <w:name w:val="Document code"/>
    <w:next w:val="a2"/>
    <w:semiHidden/>
    <w:rsid w:val="00646064"/>
    <w:pPr>
      <w:spacing w:before="240" w:after="120" w:line="288" w:lineRule="auto"/>
      <w:jc w:val="center"/>
    </w:pPr>
    <w:rPr>
      <w:bCs/>
      <w:lang w:eastAsia="en-US"/>
    </w:rPr>
  </w:style>
  <w:style w:type="table" w:customStyle="1" w:styleId="GridTable1Light1">
    <w:name w:val="Grid Table 1 Light1"/>
    <w:basedOn w:val="a4"/>
    <w:uiPriority w:val="46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guibutton">
    <w:name w:val="guibutton"/>
    <w:semiHidden/>
    <w:rsid w:val="00646064"/>
  </w:style>
  <w:style w:type="character" w:customStyle="1" w:styleId="guilabel">
    <w:name w:val="guilabel"/>
    <w:semiHidden/>
    <w:rsid w:val="00646064"/>
  </w:style>
  <w:style w:type="character" w:customStyle="1" w:styleId="guimenu">
    <w:name w:val="guimenu"/>
    <w:semiHidden/>
    <w:rsid w:val="00646064"/>
  </w:style>
  <w:style w:type="character" w:customStyle="1" w:styleId="guimenuitem">
    <w:name w:val="guimenuitem"/>
    <w:semiHidden/>
    <w:rsid w:val="00646064"/>
  </w:style>
  <w:style w:type="character" w:customStyle="1" w:styleId="guisubmenu">
    <w:name w:val="guisubmenu"/>
    <w:semiHidden/>
    <w:rsid w:val="00646064"/>
  </w:style>
  <w:style w:type="paragraph" w:customStyle="1" w:styleId="HeaderBold">
    <w:name w:val="Header Bold"/>
    <w:semiHidden/>
    <w:rsid w:val="00646064"/>
    <w:rPr>
      <w:rFonts w:ascii="Arial" w:hAnsi="Arial"/>
      <w:b/>
      <w:bCs/>
      <w:spacing w:val="24"/>
      <w:sz w:val="22"/>
      <w:lang w:eastAsia="en-US"/>
    </w:rPr>
  </w:style>
  <w:style w:type="paragraph" w:customStyle="1" w:styleId="HeaderText">
    <w:name w:val="Header Text"/>
    <w:semiHidden/>
    <w:rsid w:val="00646064"/>
    <w:rPr>
      <w:rFonts w:ascii="Arial" w:hAnsi="Arial"/>
      <w:lang w:eastAsia="en-US"/>
    </w:rPr>
  </w:style>
  <w:style w:type="paragraph" w:customStyle="1" w:styleId="HeaderTextExpanded">
    <w:name w:val="Header Text Expanded"/>
    <w:semiHidden/>
    <w:rsid w:val="00646064"/>
    <w:rPr>
      <w:rFonts w:ascii="Arial" w:hAnsi="Arial"/>
      <w:spacing w:val="12"/>
      <w:lang w:eastAsia="en-US"/>
    </w:rPr>
  </w:style>
  <w:style w:type="character" w:customStyle="1" w:styleId="italic1">
    <w:name w:val="italic1"/>
    <w:semiHidden/>
    <w:rsid w:val="00646064"/>
    <w:rPr>
      <w:i/>
      <w:iCs/>
    </w:rPr>
  </w:style>
  <w:style w:type="table" w:customStyle="1" w:styleId="LightList1">
    <w:name w:val="Light List1"/>
    <w:basedOn w:val="a4"/>
    <w:uiPriority w:val="61"/>
    <w:semiHidden/>
    <w:rsid w:val="00646064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ListBulletFirst">
    <w:name w:val="List Bullet First"/>
    <w:basedOn w:val="a2"/>
    <w:link w:val="ListBulletFirst0"/>
    <w:semiHidden/>
    <w:rsid w:val="00646064"/>
    <w:pPr>
      <w:numPr>
        <w:numId w:val="4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ListBulletFirst0">
    <w:name w:val="List Bullet First Знак"/>
    <w:link w:val="ListBulletFirst"/>
    <w:semiHidden/>
    <w:rsid w:val="00646064"/>
    <w:rPr>
      <w:rFonts w:ascii="Arial" w:hAnsi="Arial"/>
      <w:sz w:val="18"/>
      <w:lang w:val="x-none" w:eastAsia="x-none"/>
    </w:rPr>
  </w:style>
  <w:style w:type="paragraph" w:customStyle="1" w:styleId="list1">
    <w:name w:val="list_1"/>
    <w:basedOn w:val="a2"/>
    <w:semiHidden/>
    <w:rsid w:val="00646064"/>
    <w:pPr>
      <w:numPr>
        <w:numId w:val="5"/>
      </w:numPr>
      <w:suppressAutoHyphens/>
    </w:pPr>
    <w:rPr>
      <w:sz w:val="28"/>
    </w:rPr>
  </w:style>
  <w:style w:type="paragraph" w:customStyle="1" w:styleId="list2">
    <w:name w:val="list_2"/>
    <w:basedOn w:val="list1"/>
    <w:semiHidden/>
    <w:rsid w:val="00646064"/>
    <w:pPr>
      <w:numPr>
        <w:ilvl w:val="1"/>
        <w:numId w:val="6"/>
      </w:numPr>
    </w:pPr>
  </w:style>
  <w:style w:type="paragraph" w:customStyle="1" w:styleId="list3">
    <w:name w:val="list_3"/>
    <w:basedOn w:val="list1"/>
    <w:semiHidden/>
    <w:rsid w:val="00646064"/>
    <w:pPr>
      <w:numPr>
        <w:ilvl w:val="2"/>
        <w:numId w:val="7"/>
      </w:numPr>
    </w:pPr>
  </w:style>
  <w:style w:type="character" w:customStyle="1" w:styleId="mediumtext">
    <w:name w:val="mediumtext"/>
    <w:semiHidden/>
    <w:rsid w:val="00646064"/>
  </w:style>
  <w:style w:type="character" w:customStyle="1" w:styleId="Monotype">
    <w:name w:val="Monotype"/>
    <w:semiHidden/>
    <w:rsid w:val="00646064"/>
    <w:rPr>
      <w:rFonts w:ascii="Courier New" w:hAnsi="Courier New" w:cs="Courier New"/>
      <w:noProof/>
      <w:sz w:val="20"/>
      <w:szCs w:val="20"/>
    </w:rPr>
  </w:style>
  <w:style w:type="character" w:customStyle="1" w:styleId="MonotypeStrong">
    <w:name w:val="Monotype Strong"/>
    <w:semiHidden/>
    <w:rsid w:val="00646064"/>
    <w:rPr>
      <w:rFonts w:ascii="Courier New" w:hAnsi="Courier New" w:cs="Courier New"/>
      <w:b/>
      <w:noProof/>
      <w:sz w:val="20"/>
      <w:szCs w:val="20"/>
    </w:rPr>
  </w:style>
  <w:style w:type="paragraph" w:customStyle="1" w:styleId="msolistbulletcxsplast">
    <w:name w:val="msolistbulletcxsplast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paragraph" w:customStyle="1" w:styleId="msolistbulletcxspmiddle">
    <w:name w:val="msolistbulletcxspmiddle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character" w:customStyle="1" w:styleId="newsheader">
    <w:name w:val="news_header"/>
    <w:semiHidden/>
    <w:rsid w:val="00646064"/>
  </w:style>
  <w:style w:type="paragraph" w:customStyle="1" w:styleId="NormalFirst">
    <w:name w:val="Normal First"/>
    <w:basedOn w:val="a2"/>
    <w:next w:val="a2"/>
    <w:semiHidden/>
    <w:rsid w:val="00646064"/>
    <w:pPr>
      <w:spacing w:before="120" w:line="240" w:lineRule="auto"/>
    </w:pPr>
    <w:rPr>
      <w:rFonts w:ascii="Garamond" w:hAnsi="Garamond"/>
      <w:kern w:val="24"/>
      <w:sz w:val="28"/>
      <w:lang w:eastAsia="en-US"/>
    </w:rPr>
  </w:style>
  <w:style w:type="paragraph" w:customStyle="1" w:styleId="Paragraph3">
    <w:name w:val="Paragraph3"/>
    <w:basedOn w:val="a2"/>
    <w:semiHidden/>
    <w:rsid w:val="00646064"/>
    <w:pPr>
      <w:widowControl w:val="0"/>
      <w:spacing w:before="80" w:line="240" w:lineRule="auto"/>
      <w:ind w:left="1530"/>
    </w:pPr>
    <w:rPr>
      <w:sz w:val="20"/>
      <w:lang w:val="en-US" w:eastAsia="en-US"/>
    </w:rPr>
  </w:style>
  <w:style w:type="paragraph" w:customStyle="1" w:styleId="picture">
    <w:name w:val="picture"/>
    <w:basedOn w:val="a2"/>
    <w:semiHidden/>
    <w:rsid w:val="00646064"/>
    <w:pPr>
      <w:jc w:val="center"/>
    </w:pPr>
    <w:rPr>
      <w:sz w:val="20"/>
    </w:rPr>
  </w:style>
  <w:style w:type="character" w:customStyle="1" w:styleId="productname">
    <w:name w:val="productname"/>
    <w:semiHidden/>
    <w:rsid w:val="00646064"/>
  </w:style>
  <w:style w:type="paragraph" w:customStyle="1" w:styleId="psAttentionBody">
    <w:name w:val="ps_Attention_Body"/>
    <w:basedOn w:val="a2"/>
    <w:semiHidden/>
    <w:rsid w:val="00646064"/>
    <w:pPr>
      <w:numPr>
        <w:numId w:val="8"/>
      </w:numPr>
      <w:tabs>
        <w:tab w:val="left" w:pos="1134"/>
      </w:tabs>
      <w:spacing w:before="120" w:after="120" w:line="240" w:lineRule="auto"/>
    </w:pPr>
    <w:rPr>
      <w:rFonts w:ascii="Arial" w:hAnsi="Arial"/>
      <w:color w:val="009442"/>
      <w:sz w:val="18"/>
      <w:lang w:eastAsia="en-US"/>
    </w:rPr>
  </w:style>
  <w:style w:type="paragraph" w:customStyle="1" w:styleId="psAttentionStart">
    <w:name w:val="ps_Attention_Start"/>
    <w:basedOn w:val="a2"/>
    <w:next w:val="a2"/>
    <w:link w:val="psAttentionStart0"/>
    <w:semiHidden/>
    <w:rsid w:val="00646064"/>
    <w:pPr>
      <w:spacing w:line="240" w:lineRule="auto"/>
    </w:pPr>
    <w:rPr>
      <w:rFonts w:ascii="Arial" w:hAnsi="Arial"/>
      <w:color w:val="009442"/>
      <w:sz w:val="18"/>
      <w:lang w:val="x-none" w:eastAsia="en-US"/>
    </w:rPr>
  </w:style>
  <w:style w:type="character" w:customStyle="1" w:styleId="psAttentionStart0">
    <w:name w:val="ps_Attention_Start Знак"/>
    <w:link w:val="psAttentionStart"/>
    <w:semiHidden/>
    <w:rsid w:val="00646064"/>
    <w:rPr>
      <w:rFonts w:ascii="Arial" w:hAnsi="Arial"/>
      <w:color w:val="009442"/>
      <w:sz w:val="18"/>
      <w:lang w:val="x-none" w:eastAsia="en-US"/>
    </w:rPr>
  </w:style>
  <w:style w:type="paragraph" w:customStyle="1" w:styleId="psField1">
    <w:name w:val="ps_Field_1"/>
    <w:basedOn w:val="a2"/>
    <w:semiHidden/>
    <w:rsid w:val="00646064"/>
    <w:pPr>
      <w:spacing w:before="60" w:after="60" w:line="240" w:lineRule="auto"/>
      <w:ind w:left="714" w:hanging="357"/>
    </w:pPr>
    <w:rPr>
      <w:rFonts w:ascii="Arial" w:hAnsi="Arial"/>
      <w:bCs/>
      <w:sz w:val="18"/>
    </w:rPr>
  </w:style>
  <w:style w:type="paragraph" w:customStyle="1" w:styleId="psField2">
    <w:name w:val="ps_Field_2"/>
    <w:basedOn w:val="a2"/>
    <w:link w:val="psField20"/>
    <w:semiHidden/>
    <w:rsid w:val="00646064"/>
    <w:pPr>
      <w:spacing w:before="60" w:after="60" w:line="240" w:lineRule="auto"/>
      <w:ind w:left="1071" w:hanging="357"/>
    </w:pPr>
    <w:rPr>
      <w:rFonts w:ascii="Arial" w:hAnsi="Arial"/>
      <w:sz w:val="18"/>
      <w:lang w:val="x-none" w:eastAsia="x-none"/>
    </w:rPr>
  </w:style>
  <w:style w:type="character" w:customStyle="1" w:styleId="psField20">
    <w:name w:val="ps_Field_2 Знак"/>
    <w:link w:val="psField2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Field3">
    <w:name w:val="ps_Field_3"/>
    <w:basedOn w:val="a2"/>
    <w:semiHidden/>
    <w:rsid w:val="00646064"/>
    <w:pPr>
      <w:spacing w:before="60" w:after="60" w:line="240" w:lineRule="auto"/>
      <w:ind w:left="1429" w:hanging="357"/>
    </w:pPr>
    <w:rPr>
      <w:rFonts w:ascii="Arial" w:hAnsi="Arial"/>
      <w:sz w:val="18"/>
    </w:rPr>
  </w:style>
  <w:style w:type="paragraph" w:customStyle="1" w:styleId="psFieldStart">
    <w:name w:val="ps_Field_Start"/>
    <w:basedOn w:val="a2"/>
    <w:semiHidden/>
    <w:rsid w:val="00646064"/>
    <w:pPr>
      <w:spacing w:before="60" w:after="60" w:line="240" w:lineRule="auto"/>
      <w:ind w:left="357" w:hanging="357"/>
    </w:pPr>
    <w:rPr>
      <w:rFonts w:ascii="Arial" w:hAnsi="Arial"/>
      <w:sz w:val="18"/>
    </w:rPr>
  </w:style>
  <w:style w:type="paragraph" w:customStyle="1" w:styleId="psPicture">
    <w:name w:val="ps_Picture"/>
    <w:basedOn w:val="a2"/>
    <w:next w:val="a2"/>
    <w:link w:val="psPicture0"/>
    <w:semiHidden/>
    <w:rsid w:val="00646064"/>
    <w:pPr>
      <w:keepNext/>
      <w:spacing w:before="120" w:line="240" w:lineRule="auto"/>
      <w:jc w:val="center"/>
    </w:pPr>
    <w:rPr>
      <w:rFonts w:ascii="Arial" w:hAnsi="Arial"/>
      <w:sz w:val="18"/>
      <w:lang w:val="x-none" w:eastAsia="x-none"/>
    </w:rPr>
  </w:style>
  <w:style w:type="character" w:customStyle="1" w:styleId="psPicture0">
    <w:name w:val="ps_Picture Знак"/>
    <w:link w:val="psPicture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PictureName">
    <w:name w:val="ps_Picture_Name"/>
    <w:basedOn w:val="a2"/>
    <w:next w:val="a2"/>
    <w:semiHidden/>
    <w:rsid w:val="00646064"/>
    <w:pPr>
      <w:suppressAutoHyphens/>
      <w:spacing w:before="120" w:after="240" w:line="240" w:lineRule="auto"/>
      <w:jc w:val="center"/>
    </w:pPr>
    <w:rPr>
      <w:rFonts w:ascii="Arial" w:hAnsi="Arial"/>
      <w:bCs/>
      <w:sz w:val="16"/>
    </w:rPr>
  </w:style>
  <w:style w:type="paragraph" w:customStyle="1" w:styleId="psProgramm">
    <w:name w:val="ps_Programm"/>
    <w:basedOn w:val="a2"/>
    <w:link w:val="psProgramm0"/>
    <w:semiHidden/>
    <w:rsid w:val="00646064"/>
    <w:pPr>
      <w:spacing w:before="60" w:after="60" w:line="240" w:lineRule="auto"/>
      <w:jc w:val="left"/>
    </w:pPr>
    <w:rPr>
      <w:rFonts w:ascii="Courier New" w:hAnsi="Courier New"/>
      <w:sz w:val="18"/>
      <w:lang w:val="en-US" w:eastAsia="x-none"/>
    </w:rPr>
  </w:style>
  <w:style w:type="character" w:customStyle="1" w:styleId="psProgramm0">
    <w:name w:val="ps_Programm Знак"/>
    <w:link w:val="psProgramm"/>
    <w:semiHidden/>
    <w:rsid w:val="00646064"/>
    <w:rPr>
      <w:rFonts w:ascii="Courier New" w:hAnsi="Courier New"/>
      <w:sz w:val="18"/>
      <w:lang w:val="en-US" w:eastAsia="x-none"/>
    </w:rPr>
  </w:style>
  <w:style w:type="character" w:customStyle="1" w:styleId="psProgrammfornames">
    <w:name w:val="ps_Programm_for_names"/>
    <w:semiHidden/>
    <w:rsid w:val="00646064"/>
    <w:rPr>
      <w:rFonts w:ascii="Courier New" w:hAnsi="Courier New"/>
      <w:sz w:val="18"/>
      <w:szCs w:val="20"/>
      <w:lang w:val="en-US"/>
    </w:rPr>
  </w:style>
  <w:style w:type="character" w:customStyle="1" w:styleId="pssKey">
    <w:name w:val="ps_s_Key"/>
    <w:semiHidden/>
    <w:rsid w:val="00646064"/>
    <w:rPr>
      <w:b/>
      <w:smallCaps/>
      <w:noProof/>
      <w:lang w:val="ru-RU"/>
    </w:rPr>
  </w:style>
  <w:style w:type="character" w:customStyle="1" w:styleId="pssName">
    <w:name w:val="ps_s_Name"/>
    <w:semiHidden/>
    <w:rsid w:val="00646064"/>
    <w:rPr>
      <w:rFonts w:ascii="Arial" w:hAnsi="Arial"/>
      <w:b/>
      <w:noProof w:val="0"/>
      <w:spacing w:val="0"/>
      <w:lang w:val="ru-RU"/>
    </w:rPr>
  </w:style>
  <w:style w:type="character" w:customStyle="1" w:styleId="pssString">
    <w:name w:val="ps_s_String"/>
    <w:semiHidden/>
    <w:rsid w:val="00646064"/>
    <w:rPr>
      <w:rFonts w:ascii="Arial Narrow" w:hAnsi="Arial Narrow"/>
      <w:b/>
      <w:noProof w:val="0"/>
      <w:spacing w:val="0"/>
      <w:sz w:val="20"/>
      <w:lang w:val="ru-RU"/>
    </w:rPr>
  </w:style>
  <w:style w:type="paragraph" w:customStyle="1" w:styleId="psTodo">
    <w:name w:val="ps_To_do"/>
    <w:basedOn w:val="a2"/>
    <w:next w:val="a2"/>
    <w:semiHidden/>
    <w:rsid w:val="00646064"/>
    <w:pPr>
      <w:keepNext/>
      <w:spacing w:before="100" w:line="240" w:lineRule="auto"/>
    </w:pPr>
    <w:rPr>
      <w:rFonts w:ascii="Arial" w:hAnsi="Arial"/>
      <w:i/>
      <w:sz w:val="18"/>
    </w:rPr>
  </w:style>
  <w:style w:type="paragraph" w:customStyle="1" w:styleId="psTodobullet">
    <w:name w:val="ps_To_do_bullet"/>
    <w:basedOn w:val="a2"/>
    <w:link w:val="psTodobullet0"/>
    <w:semiHidden/>
    <w:rsid w:val="00646064"/>
    <w:pPr>
      <w:numPr>
        <w:numId w:val="9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psTodobullet0">
    <w:name w:val="ps_To_do_bullet Знак"/>
    <w:link w:val="psTodobullet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Todonext">
    <w:name w:val="ps_To_do_next"/>
    <w:basedOn w:val="a2"/>
    <w:semiHidden/>
    <w:rsid w:val="00646064"/>
    <w:pPr>
      <w:numPr>
        <w:numId w:val="10"/>
      </w:numPr>
      <w:spacing w:before="120" w:after="120" w:line="240" w:lineRule="auto"/>
    </w:pPr>
    <w:rPr>
      <w:rFonts w:ascii="Arial" w:hAnsi="Arial"/>
      <w:sz w:val="18"/>
    </w:rPr>
  </w:style>
  <w:style w:type="paragraph" w:customStyle="1" w:styleId="psWarningBody">
    <w:name w:val="ps_Warning_Body"/>
    <w:basedOn w:val="a2"/>
    <w:semiHidden/>
    <w:rsid w:val="00646064"/>
    <w:pPr>
      <w:numPr>
        <w:numId w:val="11"/>
      </w:numPr>
      <w:tabs>
        <w:tab w:val="left" w:pos="1134"/>
      </w:tabs>
      <w:spacing w:before="120" w:after="120" w:line="240" w:lineRule="auto"/>
    </w:pPr>
    <w:rPr>
      <w:rFonts w:ascii="Arial" w:hAnsi="Arial"/>
      <w:color w:val="ED1C24"/>
      <w:sz w:val="18"/>
      <w:lang w:eastAsia="en-US"/>
    </w:rPr>
  </w:style>
  <w:style w:type="paragraph" w:customStyle="1" w:styleId="psWarningStart">
    <w:name w:val="ps_Warning_Start"/>
    <w:basedOn w:val="a2"/>
    <w:next w:val="a2"/>
    <w:semiHidden/>
    <w:rsid w:val="00646064"/>
    <w:pPr>
      <w:spacing w:before="80" w:line="240" w:lineRule="auto"/>
    </w:pPr>
    <w:rPr>
      <w:rFonts w:ascii="Arial" w:hAnsi="Arial"/>
      <w:color w:val="ED1C24"/>
      <w:sz w:val="18"/>
      <w:lang w:eastAsia="en-US"/>
    </w:rPr>
  </w:style>
  <w:style w:type="character" w:customStyle="1" w:styleId="psprogrammfornames0">
    <w:name w:val="psprogrammfornames"/>
    <w:semiHidden/>
    <w:rsid w:val="00646064"/>
    <w:rPr>
      <w:rFonts w:ascii="Courier New" w:hAnsi="Courier New" w:cs="Courier New" w:hint="default"/>
    </w:rPr>
  </w:style>
  <w:style w:type="character" w:customStyle="1" w:styleId="pssstring0">
    <w:name w:val="pssstring"/>
    <w:semiHidden/>
    <w:rsid w:val="00646064"/>
    <w:rPr>
      <w:rFonts w:ascii="Arial Narrow" w:hAnsi="Arial Narrow" w:hint="default"/>
      <w:b/>
      <w:bCs/>
      <w:spacing w:val="0"/>
    </w:rPr>
  </w:style>
  <w:style w:type="paragraph" w:customStyle="1" w:styleId="pswarningstart0">
    <w:name w:val="pswarningstart"/>
    <w:basedOn w:val="a2"/>
    <w:semiHidden/>
    <w:rsid w:val="00646064"/>
    <w:pPr>
      <w:spacing w:before="80" w:line="240" w:lineRule="auto"/>
    </w:pPr>
    <w:rPr>
      <w:rFonts w:ascii="Arial" w:hAnsi="Arial" w:cs="Arial"/>
      <w:color w:val="ED1C24"/>
      <w:sz w:val="18"/>
      <w:szCs w:val="18"/>
    </w:rPr>
  </w:style>
  <w:style w:type="character" w:customStyle="1" w:styleId="pubdate">
    <w:name w:val="pubdate"/>
    <w:semiHidden/>
    <w:rsid w:val="00646064"/>
  </w:style>
  <w:style w:type="paragraph" w:customStyle="1" w:styleId="ReturnAddress">
    <w:name w:val="Return Address"/>
    <w:basedOn w:val="a2"/>
    <w:semiHidden/>
    <w:rsid w:val="00646064"/>
    <w:pPr>
      <w:spacing w:line="240" w:lineRule="auto"/>
      <w:jc w:val="center"/>
    </w:pPr>
    <w:rPr>
      <w:rFonts w:ascii="Arial" w:hAnsi="Arial"/>
      <w:sz w:val="20"/>
    </w:rPr>
  </w:style>
  <w:style w:type="paragraph" w:customStyle="1" w:styleId="RevisionDate">
    <w:name w:val="RevisionDate"/>
    <w:basedOn w:val="ReturnAddress"/>
    <w:next w:val="a2"/>
    <w:semiHidden/>
    <w:rsid w:val="00646064"/>
  </w:style>
  <w:style w:type="character" w:customStyle="1" w:styleId="SC42532">
    <w:name w:val="SC.4.2532"/>
    <w:uiPriority w:val="99"/>
    <w:semiHidden/>
    <w:rsid w:val="00646064"/>
    <w:rPr>
      <w:color w:val="000000"/>
    </w:rPr>
  </w:style>
  <w:style w:type="character" w:customStyle="1" w:styleId="section">
    <w:name w:val="section"/>
    <w:semiHidden/>
    <w:rsid w:val="00646064"/>
  </w:style>
  <w:style w:type="paragraph" w:customStyle="1" w:styleId="SectionLabel">
    <w:name w:val="Section Label"/>
    <w:basedOn w:val="a2"/>
    <w:next w:val="a2"/>
    <w:semiHidden/>
    <w:rsid w:val="00646064"/>
    <w:pPr>
      <w:spacing w:before="360" w:after="360" w:line="480" w:lineRule="atLeast"/>
      <w:ind w:left="851" w:hanging="851"/>
      <w:jc w:val="left"/>
    </w:pPr>
    <w:rPr>
      <w:rFonts w:ascii="Arial Black" w:hAnsi="Arial Black"/>
      <w:color w:val="009442"/>
      <w:sz w:val="48"/>
    </w:rPr>
  </w:style>
  <w:style w:type="paragraph" w:customStyle="1" w:styleId="SP4290817">
    <w:name w:val="SP.4.290817"/>
    <w:basedOn w:val="a2"/>
    <w:next w:val="a2"/>
    <w:uiPriority w:val="99"/>
    <w:semiHidden/>
    <w:rsid w:val="00646064"/>
    <w:pPr>
      <w:autoSpaceDE w:val="0"/>
      <w:spacing w:after="60" w:line="240" w:lineRule="auto"/>
      <w:jc w:val="left"/>
    </w:pPr>
    <w:rPr>
      <w:sz w:val="28"/>
    </w:rPr>
  </w:style>
  <w:style w:type="paragraph" w:customStyle="1" w:styleId="SP4290848">
    <w:name w:val="SP.4.290848"/>
    <w:basedOn w:val="a2"/>
    <w:next w:val="a2"/>
    <w:uiPriority w:val="99"/>
    <w:semiHidden/>
    <w:rsid w:val="00646064"/>
    <w:pPr>
      <w:autoSpaceDE w:val="0"/>
      <w:spacing w:line="240" w:lineRule="auto"/>
      <w:jc w:val="left"/>
    </w:pPr>
    <w:rPr>
      <w:sz w:val="28"/>
    </w:rPr>
  </w:style>
  <w:style w:type="paragraph" w:customStyle="1" w:styleId="Step">
    <w:name w:val="Step"/>
    <w:basedOn w:val="a2"/>
    <w:next w:val="a2"/>
    <w:semiHidden/>
    <w:rsid w:val="005B1F42"/>
    <w:pPr>
      <w:keepNext/>
      <w:numPr>
        <w:numId w:val="12"/>
      </w:numPr>
      <w:tabs>
        <w:tab w:val="left" w:pos="851"/>
        <w:tab w:val="left" w:pos="964"/>
        <w:tab w:val="left" w:pos="1134"/>
      </w:tabs>
      <w:spacing w:before="360" w:after="120" w:line="240" w:lineRule="auto"/>
      <w:jc w:val="left"/>
      <w:outlineLvl w:val="4"/>
    </w:pPr>
    <w:rPr>
      <w:rFonts w:ascii="Arial" w:hAnsi="Arial"/>
      <w:b/>
      <w:sz w:val="22"/>
      <w:lang w:val="x-none"/>
    </w:rPr>
  </w:style>
  <w:style w:type="paragraph" w:customStyle="1" w:styleId="StyleListBulletFirstItalic">
    <w:name w:val="Style List Bullet First + Italic"/>
    <w:basedOn w:val="ListBulletFirst"/>
    <w:semiHidden/>
    <w:rsid w:val="00646064"/>
    <w:pPr>
      <w:numPr>
        <w:numId w:val="13"/>
      </w:numPr>
      <w:tabs>
        <w:tab w:val="clear" w:pos="644"/>
      </w:tabs>
      <w:ind w:left="0" w:firstLine="720"/>
    </w:pPr>
    <w:rPr>
      <w:i/>
      <w:iCs/>
    </w:rPr>
  </w:style>
  <w:style w:type="numbering" w:customStyle="1" w:styleId="Style1">
    <w:name w:val="Style1"/>
    <w:semiHidden/>
    <w:rsid w:val="00646064"/>
  </w:style>
  <w:style w:type="paragraph" w:customStyle="1" w:styleId="SubtitleCover">
    <w:name w:val="Subtitle Cover"/>
    <w:basedOn w:val="a2"/>
    <w:next w:val="a2"/>
    <w:semiHidden/>
    <w:rsid w:val="00646064"/>
    <w:pPr>
      <w:spacing w:before="360" w:after="120" w:line="240" w:lineRule="auto"/>
      <w:jc w:val="right"/>
    </w:pPr>
    <w:rPr>
      <w:rFonts w:ascii="Tahoma" w:hAnsi="Tahoma" w:cs="Arial"/>
      <w:b/>
      <w:bCs/>
      <w:color w:val="009442"/>
      <w:sz w:val="36"/>
      <w:lang w:eastAsia="en-US"/>
    </w:rPr>
  </w:style>
  <w:style w:type="paragraph" w:customStyle="1" w:styleId="T1">
    <w:name w:val="T1"/>
    <w:semiHidden/>
    <w:rsid w:val="00646064"/>
    <w:pPr>
      <w:spacing w:before="120" w:line="360" w:lineRule="auto"/>
      <w:jc w:val="both"/>
    </w:pPr>
    <w:rPr>
      <w:snapToGrid w:val="0"/>
    </w:rPr>
  </w:style>
  <w:style w:type="paragraph" w:customStyle="1" w:styleId="TableofChanges">
    <w:name w:val="Table of Changes"/>
    <w:basedOn w:val="a2"/>
    <w:next w:val="a2"/>
    <w:semiHidden/>
    <w:rsid w:val="00701FDF"/>
    <w:pPr>
      <w:keepNext/>
      <w:keepLines/>
      <w:pageBreakBefore/>
      <w:suppressAutoHyphens/>
      <w:spacing w:before="120" w:after="120"/>
      <w:jc w:val="center"/>
    </w:pPr>
    <w:rPr>
      <w:b/>
      <w:bCs/>
      <w:sz w:val="28"/>
      <w:szCs w:val="28"/>
      <w:lang w:eastAsia="en-US"/>
    </w:rPr>
  </w:style>
  <w:style w:type="paragraph" w:customStyle="1" w:styleId="tabletext">
    <w:name w:val="table text"/>
    <w:basedOn w:val="a2"/>
    <w:autoRedefine/>
    <w:semiHidden/>
    <w:rsid w:val="00646064"/>
    <w:pPr>
      <w:widowControl w:val="0"/>
      <w:autoSpaceDE w:val="0"/>
      <w:spacing w:line="240" w:lineRule="auto"/>
      <w:jc w:val="center"/>
    </w:pPr>
    <w:rPr>
      <w:sz w:val="40"/>
      <w:szCs w:val="40"/>
    </w:rPr>
  </w:style>
  <w:style w:type="paragraph" w:customStyle="1" w:styleId="table10">
    <w:name w:val="table_1"/>
    <w:basedOn w:val="a2"/>
    <w:semiHidden/>
    <w:rsid w:val="00646064"/>
    <w:pPr>
      <w:jc w:val="left"/>
    </w:pPr>
    <w:rPr>
      <w:sz w:val="28"/>
    </w:rPr>
  </w:style>
  <w:style w:type="paragraph" w:customStyle="1" w:styleId="tablehead">
    <w:name w:val="table_head"/>
    <w:basedOn w:val="a2"/>
    <w:semiHidden/>
    <w:rsid w:val="00646064"/>
    <w:pPr>
      <w:spacing w:line="240" w:lineRule="auto"/>
      <w:jc w:val="center"/>
    </w:pPr>
    <w:rPr>
      <w:b/>
      <w:sz w:val="28"/>
    </w:rPr>
  </w:style>
  <w:style w:type="paragraph" w:customStyle="1" w:styleId="TableName">
    <w:name w:val="Table_Name"/>
    <w:basedOn w:val="a2"/>
    <w:semiHidden/>
    <w:rsid w:val="00646064"/>
    <w:pPr>
      <w:suppressAutoHyphens/>
      <w:ind w:firstLine="567"/>
      <w:jc w:val="right"/>
    </w:pPr>
    <w:rPr>
      <w:sz w:val="20"/>
    </w:rPr>
  </w:style>
  <w:style w:type="paragraph" w:customStyle="1" w:styleId="Task">
    <w:name w:val="Task"/>
    <w:basedOn w:val="a2"/>
    <w:next w:val="a2"/>
    <w:semiHidden/>
    <w:rsid w:val="00646064"/>
    <w:pPr>
      <w:spacing w:before="100" w:line="240" w:lineRule="auto"/>
    </w:pPr>
    <w:rPr>
      <w:rFonts w:ascii="Arial" w:hAnsi="Arial"/>
      <w:sz w:val="18"/>
    </w:rPr>
  </w:style>
  <w:style w:type="paragraph" w:customStyle="1" w:styleId="TebalTextCentered">
    <w:name w:val="Tebal Text Centered"/>
    <w:basedOn w:val="a2"/>
    <w:next w:val="a2"/>
    <w:semiHidden/>
    <w:rsid w:val="00701FDF"/>
    <w:pPr>
      <w:keepLines/>
      <w:spacing w:before="40" w:after="40" w:line="288" w:lineRule="auto"/>
      <w:ind w:firstLine="0"/>
      <w:jc w:val="left"/>
    </w:pPr>
    <w:rPr>
      <w:sz w:val="22"/>
    </w:rPr>
  </w:style>
  <w:style w:type="character" w:customStyle="1" w:styleId="term">
    <w:name w:val="term"/>
    <w:semiHidden/>
    <w:rsid w:val="00646064"/>
  </w:style>
  <w:style w:type="paragraph" w:customStyle="1" w:styleId="text1">
    <w:name w:val="text_1"/>
    <w:basedOn w:val="a2"/>
    <w:semiHidden/>
    <w:rsid w:val="005B1F42"/>
    <w:pPr>
      <w:suppressAutoHyphens/>
      <w:ind w:firstLine="567"/>
    </w:pPr>
    <w:rPr>
      <w:sz w:val="28"/>
      <w:lang w:val="x-none"/>
    </w:rPr>
  </w:style>
  <w:style w:type="paragraph" w:customStyle="1" w:styleId="text2">
    <w:name w:val="text_2"/>
    <w:basedOn w:val="text1"/>
    <w:semiHidden/>
    <w:rsid w:val="00646064"/>
    <w:pPr>
      <w:ind w:left="1980" w:firstLine="27"/>
    </w:pPr>
  </w:style>
  <w:style w:type="paragraph" w:customStyle="1" w:styleId="text3">
    <w:name w:val="text_3"/>
    <w:basedOn w:val="text1"/>
    <w:semiHidden/>
    <w:rsid w:val="00646064"/>
    <w:pPr>
      <w:ind w:left="2727" w:firstLine="0"/>
    </w:pPr>
  </w:style>
  <w:style w:type="paragraph" w:customStyle="1" w:styleId="text4">
    <w:name w:val="text_4"/>
    <w:basedOn w:val="text1"/>
    <w:semiHidden/>
    <w:rsid w:val="00646064"/>
    <w:pPr>
      <w:ind w:left="1134" w:firstLine="1"/>
    </w:pPr>
  </w:style>
  <w:style w:type="paragraph" w:customStyle="1" w:styleId="TitleCover">
    <w:name w:val="Title Cover"/>
    <w:basedOn w:val="a2"/>
    <w:semiHidden/>
    <w:rsid w:val="00646064"/>
    <w:pPr>
      <w:spacing w:line="240" w:lineRule="auto"/>
      <w:jc w:val="right"/>
    </w:pPr>
    <w:rPr>
      <w:rFonts w:ascii="Tahoma" w:hAnsi="Tahoma"/>
      <w:sz w:val="28"/>
      <w:lang w:eastAsia="en-US"/>
    </w:rPr>
  </w:style>
  <w:style w:type="character" w:customStyle="1" w:styleId="token">
    <w:name w:val="token"/>
    <w:semiHidden/>
    <w:rsid w:val="00646064"/>
  </w:style>
  <w:style w:type="paragraph" w:customStyle="1" w:styleId="affa">
    <w:name w:val="Введение"/>
    <w:basedOn w:val="a2"/>
    <w:semiHidden/>
    <w:rsid w:val="00646064"/>
    <w:pPr>
      <w:keepNext/>
      <w:keepLines/>
      <w:pageBreakBefore/>
      <w:spacing w:before="600" w:after="360" w:line="288" w:lineRule="auto"/>
      <w:ind w:firstLine="720"/>
      <w:outlineLvl w:val="0"/>
    </w:pPr>
    <w:rPr>
      <w:b/>
      <w:sz w:val="32"/>
      <w:szCs w:val="32"/>
      <w:lang w:val="en-US" w:eastAsia="en-US"/>
    </w:rPr>
  </w:style>
  <w:style w:type="table" w:customStyle="1" w:styleId="-140">
    <w:name w:val="Веб-таблица 14"/>
    <w:basedOn w:val="a4"/>
    <w:next w:val="-1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">
    <w:name w:val="Веб-таблица 24"/>
    <w:basedOn w:val="a4"/>
    <w:next w:val="-2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">
    <w:name w:val="Веб-таблица 34"/>
    <w:basedOn w:val="a4"/>
    <w:next w:val="-3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ff6">
    <w:name w:val="Выделение1"/>
    <w:semiHidden/>
    <w:rsid w:val="00646064"/>
  </w:style>
  <w:style w:type="paragraph" w:customStyle="1" w:styleId="2fa">
    <w:name w:val="Знак Знак2"/>
    <w:basedOn w:val="a2"/>
    <w:semiHidden/>
    <w:rsid w:val="00646064"/>
    <w:pPr>
      <w:spacing w:after="160" w:line="240" w:lineRule="exact"/>
      <w:jc w:val="left"/>
    </w:pPr>
    <w:rPr>
      <w:rFonts w:ascii="Verdana" w:hAnsi="Verdana"/>
      <w:sz w:val="20"/>
      <w:lang w:val="en-GB" w:eastAsia="en-US"/>
    </w:rPr>
  </w:style>
  <w:style w:type="table" w:customStyle="1" w:styleId="4a">
    <w:name w:val="Изысканная таблица4"/>
    <w:basedOn w:val="a4"/>
    <w:next w:val="af0"/>
    <w:semiHidden/>
    <w:rsid w:val="00646064"/>
    <w:pPr>
      <w:spacing w:line="360" w:lineRule="auto"/>
      <w:ind w:firstLine="72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2">
    <w:name w:val="Изящная таблица 14"/>
    <w:basedOn w:val="a4"/>
    <w:next w:val="17"/>
    <w:semiHidden/>
    <w:rsid w:val="00646064"/>
    <w:pPr>
      <w:spacing w:line="360" w:lineRule="auto"/>
      <w:ind w:firstLine="72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1">
    <w:name w:val="Изящная таблица 24"/>
    <w:basedOn w:val="a4"/>
    <w:next w:val="24"/>
    <w:semiHidden/>
    <w:rsid w:val="00646064"/>
    <w:pPr>
      <w:spacing w:line="360" w:lineRule="auto"/>
      <w:ind w:firstLine="72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3">
    <w:name w:val="Классическая таблица 14"/>
    <w:basedOn w:val="a4"/>
    <w:next w:val="19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2">
    <w:name w:val="Классическая таблица 24"/>
    <w:basedOn w:val="a4"/>
    <w:next w:val="25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1">
    <w:name w:val="Классическая таблица 34"/>
    <w:basedOn w:val="a4"/>
    <w:next w:val="36"/>
    <w:semiHidden/>
    <w:rsid w:val="00646064"/>
    <w:pPr>
      <w:spacing w:line="360" w:lineRule="auto"/>
      <w:ind w:firstLine="72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0">
    <w:name w:val="Классическая таблица 44"/>
    <w:basedOn w:val="a4"/>
    <w:next w:val="4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Char0">
    <w:name w:val="Маркированный список1 Знак Char"/>
    <w:aliases w:val="Маркированный список1 Char,Char1 Char Char"/>
    <w:semiHidden/>
    <w:rsid w:val="00646064"/>
    <w:rPr>
      <w:sz w:val="24"/>
      <w:szCs w:val="24"/>
      <w:lang w:val="en-US" w:eastAsia="en-US" w:bidi="ar-SA"/>
    </w:rPr>
  </w:style>
  <w:style w:type="paragraph" w:customStyle="1" w:styleId="affb">
    <w:name w:val="Обложка"/>
    <w:basedOn w:val="a2"/>
    <w:semiHidden/>
    <w:rsid w:val="00646064"/>
    <w:pPr>
      <w:keepNext/>
      <w:spacing w:before="240" w:after="120" w:line="288" w:lineRule="auto"/>
      <w:jc w:val="center"/>
    </w:pPr>
    <w:rPr>
      <w:caps/>
      <w:snapToGrid w:val="0"/>
      <w:color w:val="000000"/>
      <w:sz w:val="28"/>
      <w:lang w:eastAsia="en-US"/>
    </w:rPr>
  </w:style>
  <w:style w:type="table" w:customStyle="1" w:styleId="144">
    <w:name w:val="Объемная таблица 14"/>
    <w:basedOn w:val="a4"/>
    <w:next w:val="1a"/>
    <w:semiHidden/>
    <w:rsid w:val="00646064"/>
    <w:pPr>
      <w:spacing w:line="360" w:lineRule="auto"/>
      <w:ind w:firstLine="72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43">
    <w:name w:val="Объемная таблица 24"/>
    <w:basedOn w:val="a4"/>
    <w:next w:val="26"/>
    <w:semiHidden/>
    <w:rsid w:val="00646064"/>
    <w:pPr>
      <w:spacing w:line="360" w:lineRule="auto"/>
      <w:ind w:firstLine="72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2">
    <w:name w:val="Объемная таблица 34"/>
    <w:basedOn w:val="a4"/>
    <w:next w:val="37"/>
    <w:semiHidden/>
    <w:rsid w:val="00646064"/>
    <w:pPr>
      <w:spacing w:line="360" w:lineRule="auto"/>
      <w:ind w:firstLine="72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c">
    <w:name w:val="Основной текст с большим отступом"/>
    <w:basedOn w:val="a2"/>
    <w:link w:val="affd"/>
    <w:semiHidden/>
    <w:rsid w:val="00646064"/>
    <w:pPr>
      <w:spacing w:line="240" w:lineRule="auto"/>
      <w:ind w:left="1361"/>
    </w:pPr>
    <w:rPr>
      <w:rFonts w:ascii="Arial" w:hAnsi="Arial"/>
      <w:sz w:val="18"/>
      <w:lang w:val="x-none" w:eastAsia="x-none"/>
    </w:rPr>
  </w:style>
  <w:style w:type="character" w:customStyle="1" w:styleId="affd">
    <w:name w:val="Основной текст с большим отступом Знак"/>
    <w:link w:val="affc"/>
    <w:semiHidden/>
    <w:rsid w:val="00646064"/>
    <w:rPr>
      <w:rFonts w:ascii="Arial" w:hAnsi="Arial"/>
      <w:sz w:val="18"/>
      <w:lang w:val="x-none" w:eastAsia="x-none"/>
    </w:rPr>
  </w:style>
  <w:style w:type="table" w:customStyle="1" w:styleId="145">
    <w:name w:val="Простая таблица 14"/>
    <w:basedOn w:val="a4"/>
    <w:next w:val="1b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44">
    <w:name w:val="Простая таблица 24"/>
    <w:basedOn w:val="a4"/>
    <w:next w:val="27"/>
    <w:semiHidden/>
    <w:rsid w:val="00646064"/>
    <w:pPr>
      <w:spacing w:line="360" w:lineRule="auto"/>
      <w:ind w:firstLine="72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43">
    <w:name w:val="Простая таблица 34"/>
    <w:basedOn w:val="a4"/>
    <w:next w:val="38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e">
    <w:name w:val="Light List"/>
    <w:basedOn w:val="a4"/>
    <w:uiPriority w:val="61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245">
    <w:name w:val="Сетка таблицы 24"/>
    <w:basedOn w:val="a4"/>
    <w:next w:val="28"/>
    <w:semiHidden/>
    <w:rsid w:val="00646064"/>
    <w:pPr>
      <w:spacing w:line="360" w:lineRule="auto"/>
      <w:ind w:firstLine="72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4">
    <w:name w:val="Сетка таблицы 34"/>
    <w:basedOn w:val="a4"/>
    <w:next w:val="3a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1">
    <w:name w:val="Сетка таблицы 44"/>
    <w:basedOn w:val="a4"/>
    <w:next w:val="45"/>
    <w:semiHidden/>
    <w:rsid w:val="00646064"/>
    <w:pPr>
      <w:spacing w:line="360" w:lineRule="auto"/>
      <w:ind w:firstLine="72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40">
    <w:name w:val="Сетка таблицы 54"/>
    <w:basedOn w:val="a4"/>
    <w:next w:val="5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40">
    <w:name w:val="Сетка таблицы 64"/>
    <w:basedOn w:val="a4"/>
    <w:next w:val="6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0">
    <w:name w:val="Сетка таблицы 74"/>
    <w:basedOn w:val="a4"/>
    <w:next w:val="72"/>
    <w:semiHidden/>
    <w:rsid w:val="00646064"/>
    <w:pPr>
      <w:spacing w:line="360" w:lineRule="auto"/>
      <w:ind w:firstLine="72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4">
    <w:name w:val="Сетка таблицы 84"/>
    <w:basedOn w:val="a4"/>
    <w:next w:val="8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b">
    <w:name w:val="Современная таблица4"/>
    <w:basedOn w:val="a4"/>
    <w:next w:val="af1"/>
    <w:semiHidden/>
    <w:rsid w:val="00646064"/>
    <w:pPr>
      <w:spacing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customStyle="1" w:styleId="1ff7">
    <w:name w:val="Список литературы1"/>
    <w:semiHidden/>
    <w:rsid w:val="00646064"/>
  </w:style>
  <w:style w:type="table" w:customStyle="1" w:styleId="4c">
    <w:name w:val="Стандартная таблица4"/>
    <w:basedOn w:val="a4"/>
    <w:next w:val="af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4d">
    <w:name w:val="Статья / Раздел4"/>
    <w:basedOn w:val="a5"/>
    <w:next w:val="af3"/>
    <w:semiHidden/>
    <w:rsid w:val="00646064"/>
  </w:style>
  <w:style w:type="paragraph" w:customStyle="1" w:styleId="afff">
    <w:name w:val="Стиль верхний колонтитул"/>
    <w:basedOn w:val="a2"/>
    <w:semiHidden/>
    <w:rsid w:val="007E4DE6"/>
    <w:pPr>
      <w:keepLines/>
      <w:pBdr>
        <w:bottom w:val="single" w:sz="4" w:space="1" w:color="auto"/>
      </w:pBdr>
      <w:tabs>
        <w:tab w:val="right" w:pos="9900"/>
      </w:tabs>
      <w:suppressAutoHyphens/>
      <w:spacing w:line="360" w:lineRule="auto"/>
      <w:jc w:val="left"/>
    </w:pPr>
    <w:rPr>
      <w:i/>
      <w:sz w:val="16"/>
      <w:szCs w:val="16"/>
      <w:lang w:val="en-US"/>
    </w:rPr>
  </w:style>
  <w:style w:type="numbering" w:customStyle="1" w:styleId="3f4">
    <w:name w:val="Стиль нумерованный3"/>
    <w:basedOn w:val="a5"/>
    <w:semiHidden/>
    <w:rsid w:val="00646064"/>
  </w:style>
  <w:style w:type="paragraph" w:customStyle="1" w:styleId="2GOSTtypeB14">
    <w:name w:val="Стиль Основной текст с отступом 2 + GOST type B 14 пт курсив"/>
    <w:basedOn w:val="a2"/>
    <w:next w:val="a2"/>
    <w:link w:val="2GOSTtypeB140"/>
    <w:semiHidden/>
    <w:rsid w:val="00646064"/>
    <w:pPr>
      <w:keepLines/>
      <w:spacing w:after="120"/>
      <w:ind w:firstLine="720"/>
    </w:pPr>
    <w:rPr>
      <w:iCs/>
      <w:sz w:val="28"/>
      <w:lang w:val="en-US" w:eastAsia="en-US"/>
    </w:rPr>
  </w:style>
  <w:style w:type="character" w:customStyle="1" w:styleId="2GOSTtypeB140">
    <w:name w:val="Стиль Основной текст с отступом 2 + GOST type B 14 пт курсив Знак"/>
    <w:link w:val="2GOSTtypeB14"/>
    <w:semiHidden/>
    <w:locked/>
    <w:rsid w:val="00646064"/>
    <w:rPr>
      <w:iCs/>
      <w:sz w:val="28"/>
      <w:szCs w:val="24"/>
      <w:lang w:val="en-US" w:eastAsia="en-US"/>
    </w:rPr>
  </w:style>
  <w:style w:type="table" w:customStyle="1" w:styleId="146">
    <w:name w:val="Столбцы таблицы 14"/>
    <w:basedOn w:val="a4"/>
    <w:next w:val="1e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6">
    <w:name w:val="Столбцы таблицы 24"/>
    <w:basedOn w:val="a4"/>
    <w:next w:val="29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5">
    <w:name w:val="Столбцы таблицы 34"/>
    <w:basedOn w:val="a4"/>
    <w:next w:val="3b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2">
    <w:name w:val="Столбцы таблицы 44"/>
    <w:basedOn w:val="a4"/>
    <w:next w:val="46"/>
    <w:semiHidden/>
    <w:rsid w:val="00646064"/>
    <w:pPr>
      <w:spacing w:line="360" w:lineRule="auto"/>
      <w:ind w:firstLine="72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41">
    <w:name w:val="Столбцы таблицы 54"/>
    <w:basedOn w:val="a4"/>
    <w:next w:val="53"/>
    <w:semiHidden/>
    <w:rsid w:val="00646064"/>
    <w:pPr>
      <w:spacing w:line="360" w:lineRule="auto"/>
      <w:ind w:firstLine="72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customStyle="1" w:styleId="afff0">
    <w:name w:val="Табл_Текст"/>
    <w:basedOn w:val="a2"/>
    <w:semiHidden/>
    <w:rsid w:val="00646064"/>
    <w:pPr>
      <w:spacing w:after="120" w:line="240" w:lineRule="auto"/>
    </w:pPr>
    <w:rPr>
      <w:rFonts w:cs="Arial"/>
      <w:sz w:val="20"/>
    </w:rPr>
  </w:style>
  <w:style w:type="table" w:customStyle="1" w:styleId="-141">
    <w:name w:val="Таблица-список 14"/>
    <w:basedOn w:val="a4"/>
    <w:next w:val="-10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0">
    <w:name w:val="Таблица-список 24"/>
    <w:basedOn w:val="a4"/>
    <w:next w:val="-20"/>
    <w:semiHidden/>
    <w:rsid w:val="00646064"/>
    <w:pPr>
      <w:spacing w:line="360" w:lineRule="auto"/>
      <w:ind w:firstLine="72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0">
    <w:name w:val="Таблица-список 34"/>
    <w:basedOn w:val="a4"/>
    <w:next w:val="-30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4">
    <w:name w:val="Таблица-список 44"/>
    <w:basedOn w:val="a4"/>
    <w:next w:val="-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4">
    <w:name w:val="Таблица-список 54"/>
    <w:basedOn w:val="a4"/>
    <w:next w:val="-5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4">
    <w:name w:val="Таблица-список 64"/>
    <w:basedOn w:val="a4"/>
    <w:next w:val="-6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4">
    <w:name w:val="Таблица-список 74"/>
    <w:basedOn w:val="a4"/>
    <w:next w:val="-7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4">
    <w:name w:val="Таблица-список 84"/>
    <w:basedOn w:val="a4"/>
    <w:next w:val="-8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numbering" w:customStyle="1" w:styleId="147">
    <w:name w:val="Текущий список14"/>
    <w:semiHidden/>
    <w:rsid w:val="00646064"/>
  </w:style>
  <w:style w:type="numbering" w:customStyle="1" w:styleId="2fb">
    <w:name w:val="Текущий список2"/>
    <w:semiHidden/>
    <w:rsid w:val="00646064"/>
  </w:style>
  <w:style w:type="paragraph" w:customStyle="1" w:styleId="1ff8">
    <w:name w:val="Тема примечания1"/>
    <w:basedOn w:val="a2"/>
    <w:next w:val="a2"/>
    <w:uiPriority w:val="99"/>
    <w:semiHidden/>
    <w:rsid w:val="003904E1"/>
    <w:pPr>
      <w:keepLines/>
      <w:spacing w:after="120" w:line="288" w:lineRule="auto"/>
      <w:ind w:firstLine="720"/>
    </w:pPr>
    <w:rPr>
      <w:b/>
      <w:bCs/>
      <w:sz w:val="20"/>
      <w:lang w:val="en-US" w:eastAsia="en-US"/>
    </w:rPr>
  </w:style>
  <w:style w:type="table" w:customStyle="1" w:styleId="1ff9">
    <w:name w:val="Тема таблицы1"/>
    <w:basedOn w:val="a4"/>
    <w:next w:val="af5"/>
    <w:semiHidden/>
    <w:rsid w:val="00646064"/>
    <w:pPr>
      <w:spacing w:line="360" w:lineRule="auto"/>
      <w:ind w:firstLine="7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8">
    <w:name w:val="Цветная таблица 14"/>
    <w:basedOn w:val="a4"/>
    <w:next w:val="1f"/>
    <w:semiHidden/>
    <w:rsid w:val="00646064"/>
    <w:pPr>
      <w:spacing w:line="360" w:lineRule="auto"/>
      <w:ind w:firstLine="72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7">
    <w:name w:val="Цветная таблица 24"/>
    <w:basedOn w:val="a4"/>
    <w:next w:val="2a"/>
    <w:semiHidden/>
    <w:rsid w:val="00646064"/>
    <w:pPr>
      <w:spacing w:line="360" w:lineRule="auto"/>
      <w:ind w:firstLine="72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6">
    <w:name w:val="Цветная таблица 34"/>
    <w:basedOn w:val="a4"/>
    <w:next w:val="3c"/>
    <w:semiHidden/>
    <w:rsid w:val="00646064"/>
    <w:pPr>
      <w:spacing w:line="360" w:lineRule="auto"/>
      <w:ind w:firstLine="72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21a">
    <w:name w:val="Цитата 21"/>
    <w:semiHidden/>
    <w:rsid w:val="00646064"/>
  </w:style>
  <w:style w:type="numbering" w:customStyle="1" w:styleId="1230">
    <w:name w:val="Текущий список123"/>
    <w:locked/>
    <w:rsid w:val="00646064"/>
  </w:style>
  <w:style w:type="numbering" w:customStyle="1" w:styleId="85">
    <w:name w:val="Нет списка8"/>
    <w:next w:val="a5"/>
    <w:uiPriority w:val="99"/>
    <w:semiHidden/>
    <w:rsid w:val="000E5176"/>
  </w:style>
  <w:style w:type="table" w:customStyle="1" w:styleId="2fc">
    <w:name w:val="_Титул_Невидимая таблица2"/>
    <w:rsid w:val="000E5176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locked/>
    <w:rsid w:val="000E5176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Header/>
    </w:trPr>
  </w:style>
  <w:style w:type="table" w:customStyle="1" w:styleId="-15">
    <w:name w:val="Веб-таблица 15"/>
    <w:basedOn w:val="a4"/>
    <w:next w:val="-1"/>
    <w:locked/>
    <w:rsid w:val="000E5176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">
    <w:name w:val="Веб-таблица 25"/>
    <w:basedOn w:val="a4"/>
    <w:next w:val="-2"/>
    <w:locked/>
    <w:rsid w:val="000E5176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">
    <w:name w:val="Веб-таблица 35"/>
    <w:basedOn w:val="a4"/>
    <w:next w:val="-3"/>
    <w:locked/>
    <w:rsid w:val="000E5176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8">
    <w:name w:val="Изысканная таблица5"/>
    <w:basedOn w:val="a4"/>
    <w:next w:val="af0"/>
    <w:locked/>
    <w:rsid w:val="000E5176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2">
    <w:name w:val="Изящная таблица 15"/>
    <w:basedOn w:val="a4"/>
    <w:next w:val="17"/>
    <w:locked/>
    <w:rsid w:val="000E5176"/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1">
    <w:name w:val="Изящная таблица 25"/>
    <w:basedOn w:val="a4"/>
    <w:next w:val="24"/>
    <w:locked/>
    <w:rsid w:val="000E5176"/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3">
    <w:name w:val="Классическая таблица 15"/>
    <w:basedOn w:val="a4"/>
    <w:next w:val="19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2">
    <w:name w:val="Классическая таблица 25"/>
    <w:basedOn w:val="a4"/>
    <w:next w:val="25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1">
    <w:name w:val="Классическая таблица 35"/>
    <w:basedOn w:val="a4"/>
    <w:next w:val="36"/>
    <w:locked/>
    <w:rsid w:val="000E5176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0">
    <w:name w:val="Классическая таблица 45"/>
    <w:basedOn w:val="a4"/>
    <w:next w:val="44"/>
    <w:locked/>
    <w:rsid w:val="000E5176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4">
    <w:name w:val="Объемная таблица 15"/>
    <w:basedOn w:val="a4"/>
    <w:next w:val="1a"/>
    <w:locked/>
    <w:rsid w:val="000E5176"/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53">
    <w:name w:val="Объемная таблица 25"/>
    <w:basedOn w:val="a4"/>
    <w:next w:val="26"/>
    <w:locked/>
    <w:rsid w:val="000E5176"/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2">
    <w:name w:val="Объемная таблица 35"/>
    <w:basedOn w:val="a4"/>
    <w:next w:val="37"/>
    <w:locked/>
    <w:rsid w:val="000E5176"/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4"/>
    <w:next w:val="1b"/>
    <w:locked/>
    <w:rsid w:val="000E5176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54">
    <w:name w:val="Простая таблица 25"/>
    <w:basedOn w:val="a4"/>
    <w:next w:val="27"/>
    <w:locked/>
    <w:rsid w:val="000E5176"/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53">
    <w:name w:val="Простая таблица 35"/>
    <w:basedOn w:val="a4"/>
    <w:next w:val="38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00">
    <w:name w:val="Сетка таблицы20"/>
    <w:basedOn w:val="a4"/>
    <w:next w:val="a9"/>
    <w:uiPriority w:val="59"/>
    <w:locked/>
    <w:rsid w:val="000E5176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">
    <w:name w:val="Сетка таблицы 17"/>
    <w:basedOn w:val="a4"/>
    <w:next w:val="1c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5">
    <w:name w:val="Сетка таблицы 25"/>
    <w:basedOn w:val="a4"/>
    <w:next w:val="28"/>
    <w:locked/>
    <w:rsid w:val="000E5176"/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4">
    <w:name w:val="Сетка таблицы 35"/>
    <w:basedOn w:val="a4"/>
    <w:next w:val="3a"/>
    <w:locked/>
    <w:rsid w:val="000E5176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1">
    <w:name w:val="Сетка таблицы 45"/>
    <w:basedOn w:val="a4"/>
    <w:next w:val="45"/>
    <w:locked/>
    <w:rsid w:val="000E5176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50">
    <w:name w:val="Сетка таблицы 55"/>
    <w:basedOn w:val="a4"/>
    <w:next w:val="5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5">
    <w:name w:val="Сетка таблицы 65"/>
    <w:basedOn w:val="a4"/>
    <w:next w:val="6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">
    <w:name w:val="Сетка таблицы 75"/>
    <w:basedOn w:val="a4"/>
    <w:next w:val="72"/>
    <w:locked/>
    <w:rsid w:val="000E5176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0">
    <w:name w:val="Сетка таблицы 85"/>
    <w:basedOn w:val="a4"/>
    <w:next w:val="82"/>
    <w:locked/>
    <w:rsid w:val="000E5176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9">
    <w:name w:val="Современная таблица5"/>
    <w:basedOn w:val="a4"/>
    <w:next w:val="af1"/>
    <w:locked/>
    <w:rsid w:val="000E5176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5a">
    <w:name w:val="Стандартная таблица5"/>
    <w:basedOn w:val="a4"/>
    <w:next w:val="af2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6">
    <w:name w:val="Столбцы таблицы 15"/>
    <w:basedOn w:val="a4"/>
    <w:next w:val="1e"/>
    <w:locked/>
    <w:rsid w:val="000E5176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6">
    <w:name w:val="Столбцы таблицы 25"/>
    <w:basedOn w:val="a4"/>
    <w:next w:val="29"/>
    <w:locked/>
    <w:rsid w:val="000E5176"/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5">
    <w:name w:val="Столбцы таблицы 35"/>
    <w:basedOn w:val="a4"/>
    <w:next w:val="3b"/>
    <w:locked/>
    <w:rsid w:val="000E5176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2">
    <w:name w:val="Столбцы таблицы 45"/>
    <w:basedOn w:val="a4"/>
    <w:next w:val="46"/>
    <w:locked/>
    <w:rsid w:val="000E5176"/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customStyle="1" w:styleId="551">
    <w:name w:val="Столбцы таблицы 55"/>
    <w:basedOn w:val="a4"/>
    <w:next w:val="53"/>
    <w:locked/>
    <w:rsid w:val="000E5176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customStyle="1" w:styleId="-150">
    <w:name w:val="Таблица-список 15"/>
    <w:basedOn w:val="a4"/>
    <w:next w:val="-10"/>
    <w:locked/>
    <w:rsid w:val="000E5176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0">
    <w:name w:val="Таблица-список 25"/>
    <w:basedOn w:val="a4"/>
    <w:next w:val="-20"/>
    <w:locked/>
    <w:rsid w:val="000E5176"/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0">
    <w:name w:val="Таблица-список 35"/>
    <w:basedOn w:val="a4"/>
    <w:next w:val="-30"/>
    <w:locked/>
    <w:rsid w:val="000E5176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5">
    <w:name w:val="Таблица-список 45"/>
    <w:basedOn w:val="a4"/>
    <w:next w:val="-4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5">
    <w:name w:val="Таблица-список 55"/>
    <w:basedOn w:val="a4"/>
    <w:next w:val="-5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5">
    <w:name w:val="Таблица-список 65"/>
    <w:basedOn w:val="a4"/>
    <w:next w:val="-6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5">
    <w:name w:val="Таблица-список 75"/>
    <w:basedOn w:val="a4"/>
    <w:next w:val="-7"/>
    <w:locked/>
    <w:rsid w:val="000E5176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5">
    <w:name w:val="Таблица-список 85"/>
    <w:basedOn w:val="a4"/>
    <w:next w:val="-8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57">
    <w:name w:val="Цветная таблица 15"/>
    <w:basedOn w:val="a4"/>
    <w:next w:val="1f"/>
    <w:locked/>
    <w:rsid w:val="000E5176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7">
    <w:name w:val="Цветная таблица 25"/>
    <w:basedOn w:val="a4"/>
    <w:next w:val="2a"/>
    <w:locked/>
    <w:rsid w:val="000E5176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6">
    <w:name w:val="Цветная таблица 35"/>
    <w:basedOn w:val="a4"/>
    <w:next w:val="3c"/>
    <w:locked/>
    <w:rsid w:val="000E5176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fd">
    <w:name w:val="_Таблица содержания работ2"/>
    <w:rsid w:val="000E5176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table" w:customStyle="1" w:styleId="2fe">
    <w:name w:val="_Таблица примечания2"/>
    <w:rsid w:val="000E5176"/>
    <w:pPr>
      <w:spacing w:before="120" w:after="120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ff">
    <w:name w:val="Заголовок вставляемой таблицы2"/>
    <w:basedOn w:val="afb"/>
    <w:locked/>
    <w:rsid w:val="000E5176"/>
    <w:pPr>
      <w:jc w:val="center"/>
    </w:pPr>
    <w:tblPr/>
    <w:tblStylePr w:type="firstRow">
      <w:pPr>
        <w:keepNext/>
        <w:keepLines/>
        <w:pageBreakBefore/>
        <w:widowControl/>
        <w:suppressLineNumbers/>
        <w:suppressAutoHyphens w:val="0"/>
        <w:spacing w:beforeLines="60" w:beforeAutospacing="0" w:afterLines="60" w:afterAutospacing="0"/>
        <w:ind w:firstLineChars="0" w:firstLine="0"/>
        <w:jc w:val="center"/>
      </w:pPr>
      <w:rPr>
        <w:rFonts w:ascii="Times New Roman" w:hAnsi="Times New Roman" w:cs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31">
    <w:name w:val="Сетка таблицы113"/>
    <w:locked/>
    <w:rsid w:val="000E51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1">
    <w:name w:val="Пример"/>
    <w:basedOn w:val="a2"/>
    <w:semiHidden/>
    <w:rsid w:val="000E5176"/>
    <w:pPr>
      <w:widowControl w:val="0"/>
      <w:spacing w:before="120" w:line="360" w:lineRule="atLeast"/>
      <w:ind w:left="709"/>
    </w:pPr>
    <w:rPr>
      <w:b/>
    </w:rPr>
  </w:style>
  <w:style w:type="paragraph" w:customStyle="1" w:styleId="CharChar">
    <w:name w:val="Знак Знак Char Char"/>
    <w:basedOn w:val="a2"/>
    <w:semiHidden/>
    <w:rsid w:val="000E5176"/>
    <w:pPr>
      <w:spacing w:after="160" w:line="240" w:lineRule="exact"/>
      <w:jc w:val="left"/>
    </w:pPr>
    <w:rPr>
      <w:sz w:val="20"/>
    </w:rPr>
  </w:style>
  <w:style w:type="paragraph" w:customStyle="1" w:styleId="afff2">
    <w:name w:val="НАЗВАНИЕ БОЛЬШОЕ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b/>
      <w:caps/>
      <w:spacing w:val="20"/>
      <w:sz w:val="28"/>
      <w:szCs w:val="28"/>
    </w:rPr>
  </w:style>
  <w:style w:type="paragraph" w:customStyle="1" w:styleId="afff3">
    <w:name w:val="Название обычное курсив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i/>
      <w:sz w:val="20"/>
    </w:rPr>
  </w:style>
  <w:style w:type="paragraph" w:customStyle="1" w:styleId="ug">
    <w:name w:val="Обычный текст ug"/>
    <w:basedOn w:val="a2"/>
    <w:semiHidden/>
    <w:rsid w:val="000E5176"/>
    <w:pPr>
      <w:spacing w:line="240" w:lineRule="auto"/>
      <w:jc w:val="left"/>
    </w:pPr>
    <w:rPr>
      <w:sz w:val="20"/>
      <w:lang w:eastAsia="en-US"/>
    </w:rPr>
  </w:style>
  <w:style w:type="paragraph" w:customStyle="1" w:styleId="2ff0">
    <w:name w:val="Стиль Заголовок 2 + Междустр.интервал:  полуторный"/>
    <w:basedOn w:val="20"/>
    <w:semiHidden/>
    <w:rsid w:val="000E5176"/>
    <w:pPr>
      <w:pageBreakBefore/>
      <w:numPr>
        <w:ilvl w:val="0"/>
        <w:numId w:val="0"/>
      </w:numPr>
      <w:spacing w:before="160" w:after="160" w:line="240" w:lineRule="auto"/>
      <w:contextualSpacing w:val="0"/>
      <w:jc w:val="left"/>
    </w:pPr>
    <w:rPr>
      <w:iCs w:val="0"/>
      <w:sz w:val="32"/>
      <w:szCs w:val="20"/>
    </w:rPr>
  </w:style>
  <w:style w:type="paragraph" w:customStyle="1" w:styleId="a">
    <w:name w:val="список  табл тире"/>
    <w:basedOn w:val="ac"/>
    <w:rsid w:val="00FF052C"/>
    <w:pPr>
      <w:numPr>
        <w:numId w:val="36"/>
      </w:numPr>
    </w:pPr>
  </w:style>
  <w:style w:type="paragraph" w:customStyle="1" w:styleId="1ffa">
    <w:name w:val="Список тире 1ур"/>
    <w:basedOn w:val="a2"/>
    <w:rsid w:val="00A74448"/>
    <w:pPr>
      <w:ind w:firstLine="0"/>
    </w:pPr>
    <w:rPr>
      <w:rFonts w:eastAsia="Calibri"/>
    </w:rPr>
  </w:style>
  <w:style w:type="character" w:customStyle="1" w:styleId="BalloonTextChar">
    <w:name w:val="Balloon Text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CommentTextChar">
    <w:name w:val="Comment Text Char"/>
    <w:semiHidden/>
    <w:locked/>
    <w:rsid w:val="000E5176"/>
    <w:rPr>
      <w:rFonts w:ascii="Times New Roman" w:hAnsi="Times New Roman" w:cs="Times New Roman"/>
      <w:sz w:val="20"/>
      <w:szCs w:val="20"/>
      <w:lang w:val="x-none" w:eastAsia="ru-RU"/>
    </w:rPr>
  </w:style>
  <w:style w:type="character" w:customStyle="1" w:styleId="CommentSubjectChar">
    <w:name w:val="Comment Subject Char"/>
    <w:semiHidden/>
    <w:locked/>
    <w:rsid w:val="000E5176"/>
    <w:rPr>
      <w:rFonts w:ascii="Times New Roman" w:hAnsi="Times New Roman" w:cs="Times New Roman"/>
      <w:b/>
      <w:bCs/>
      <w:sz w:val="20"/>
      <w:szCs w:val="20"/>
      <w:lang w:val="x-none" w:eastAsia="ru-RU"/>
    </w:rPr>
  </w:style>
  <w:style w:type="character" w:customStyle="1" w:styleId="DocumentMapChar">
    <w:name w:val="Document Map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HTMLAddressChar">
    <w:name w:val="HTML Address Char"/>
    <w:semiHidden/>
    <w:locked/>
    <w:rsid w:val="000E5176"/>
    <w:rPr>
      <w:rFonts w:ascii="Times New Roman" w:hAnsi="Times New Roman" w:cs="Times New Roman"/>
      <w:i/>
      <w:iCs/>
      <w:sz w:val="24"/>
      <w:szCs w:val="24"/>
      <w:lang w:val="x-none" w:eastAsia="ru-RU"/>
    </w:rPr>
  </w:style>
  <w:style w:type="paragraph" w:customStyle="1" w:styleId="CharChar1">
    <w:name w:val="Знак Знак Char Char1"/>
    <w:basedOn w:val="a2"/>
    <w:semiHidden/>
    <w:rsid w:val="000E5176"/>
    <w:pPr>
      <w:spacing w:after="160" w:line="240" w:lineRule="exact"/>
      <w:jc w:val="left"/>
    </w:pPr>
  </w:style>
  <w:style w:type="paragraph" w:customStyle="1" w:styleId="Noeeu1">
    <w:name w:val="Noeeu1"/>
    <w:basedOn w:val="a2"/>
    <w:semiHidden/>
    <w:rsid w:val="000E5176"/>
    <w:pPr>
      <w:numPr>
        <w:ilvl w:val="2"/>
        <w:numId w:val="27"/>
      </w:numPr>
      <w:jc w:val="left"/>
    </w:pPr>
  </w:style>
  <w:style w:type="paragraph" w:customStyle="1" w:styleId="phAddition">
    <w:name w:val="ph_Addition"/>
    <w:basedOn w:val="12"/>
    <w:next w:val="a2"/>
    <w:autoRedefine/>
    <w:semiHidden/>
    <w:rsid w:val="000E5176"/>
    <w:pPr>
      <w:numPr>
        <w:numId w:val="0"/>
      </w:numPr>
      <w:tabs>
        <w:tab w:val="num" w:pos="360"/>
      </w:tabs>
      <w:spacing w:before="200" w:after="200"/>
      <w:ind w:left="360"/>
      <w:contextualSpacing w:val="0"/>
    </w:pPr>
    <w:rPr>
      <w:caps w:val="0"/>
      <w:noProof/>
      <w:color w:val="000000"/>
      <w:spacing w:val="-1"/>
      <w:sz w:val="28"/>
      <w:szCs w:val="28"/>
    </w:rPr>
  </w:style>
  <w:style w:type="paragraph" w:customStyle="1" w:styleId="phAddition2">
    <w:name w:val="ph_Addition2"/>
    <w:basedOn w:val="a2"/>
    <w:next w:val="a2"/>
    <w:semiHidden/>
    <w:rsid w:val="00137E8B"/>
    <w:pPr>
      <w:ind w:firstLine="0"/>
      <w:jc w:val="center"/>
    </w:pPr>
  </w:style>
  <w:style w:type="paragraph" w:customStyle="1" w:styleId="phAdditionTitle0">
    <w:name w:val="ph_AdditionTitle"/>
    <w:basedOn w:val="a2"/>
    <w:next w:val="a2"/>
    <w:semiHidden/>
    <w:rsid w:val="00137E8B"/>
    <w:pPr>
      <w:ind w:firstLine="0"/>
      <w:jc w:val="center"/>
    </w:pPr>
    <w:rPr>
      <w:b/>
      <w:sz w:val="28"/>
      <w:szCs w:val="28"/>
    </w:rPr>
  </w:style>
  <w:style w:type="paragraph" w:customStyle="1" w:styleId="phBullet">
    <w:name w:val="ph_Bullet"/>
    <w:basedOn w:val="a2"/>
    <w:semiHidden/>
    <w:rsid w:val="00137E8B"/>
    <w:pPr>
      <w:tabs>
        <w:tab w:val="num" w:pos="1571"/>
      </w:tabs>
      <w:ind w:left="1571" w:hanging="358"/>
      <w:jc w:val="left"/>
    </w:pPr>
  </w:style>
  <w:style w:type="paragraph" w:customStyle="1" w:styleId="phList2">
    <w:name w:val="ph_List2"/>
    <w:basedOn w:val="a2"/>
    <w:semiHidden/>
    <w:rsid w:val="00137E8B"/>
    <w:pPr>
      <w:numPr>
        <w:numId w:val="28"/>
      </w:numPr>
      <w:jc w:val="left"/>
    </w:pPr>
  </w:style>
  <w:style w:type="paragraph" w:customStyle="1" w:styleId="phPrim">
    <w:name w:val="ph_Prim"/>
    <w:basedOn w:val="a2"/>
    <w:next w:val="a2"/>
    <w:semiHidden/>
    <w:rsid w:val="00137E8B"/>
    <w:pPr>
      <w:jc w:val="left"/>
    </w:pPr>
    <w:rPr>
      <w:b/>
      <w:i/>
      <w:lang w:val="en-US"/>
    </w:rPr>
  </w:style>
  <w:style w:type="paragraph" w:customStyle="1" w:styleId="phTable">
    <w:name w:val="ph_Table"/>
    <w:basedOn w:val="a2"/>
    <w:next w:val="a2"/>
    <w:semiHidden/>
    <w:rsid w:val="00137E8B"/>
    <w:pPr>
      <w:keepNext/>
      <w:ind w:firstLine="0"/>
      <w:jc w:val="left"/>
    </w:pPr>
    <w:rPr>
      <w:b/>
      <w:lang w:val="en-US"/>
    </w:rPr>
  </w:style>
  <w:style w:type="paragraph" w:customStyle="1" w:styleId="phTableBig">
    <w:name w:val="ph_TableBig"/>
    <w:basedOn w:val="phTable"/>
    <w:next w:val="a2"/>
    <w:semiHidden/>
    <w:rsid w:val="000E5176"/>
    <w:pPr>
      <w:jc w:val="right"/>
    </w:pPr>
  </w:style>
  <w:style w:type="paragraph" w:customStyle="1" w:styleId="phTableText">
    <w:name w:val="ph_TableText"/>
    <w:basedOn w:val="a2"/>
    <w:semiHidden/>
    <w:rsid w:val="00137E8B"/>
    <w:pPr>
      <w:spacing w:before="120" w:after="120" w:line="240" w:lineRule="auto"/>
      <w:ind w:firstLine="0"/>
      <w:jc w:val="left"/>
    </w:pPr>
  </w:style>
  <w:style w:type="paragraph" w:customStyle="1" w:styleId="phTitleTable">
    <w:name w:val="ph_TitleTable"/>
    <w:basedOn w:val="phTable"/>
    <w:next w:val="a2"/>
    <w:semiHidden/>
    <w:rsid w:val="000E5176"/>
    <w:pPr>
      <w:spacing w:before="120" w:after="120"/>
      <w:jc w:val="center"/>
    </w:pPr>
    <w:rPr>
      <w:lang w:val="ru-RU"/>
    </w:rPr>
  </w:style>
  <w:style w:type="paragraph" w:customStyle="1" w:styleId="1ffb">
    <w:name w:val="Рецензия1"/>
    <w:hidden/>
    <w:semiHidden/>
    <w:rsid w:val="000E5176"/>
  </w:style>
  <w:style w:type="numbering" w:customStyle="1" w:styleId="WingdingsSymbol159">
    <w:name w:val="Стиль многоуровневый Wingdings (Symbol) Слева:  159 см Выступ: ..."/>
    <w:rsid w:val="000E5176"/>
    <w:pPr>
      <w:numPr>
        <w:numId w:val="30"/>
      </w:numPr>
    </w:pPr>
  </w:style>
  <w:style w:type="numbering" w:customStyle="1" w:styleId="10">
    <w:name w:val="маркер 1"/>
    <w:rsid w:val="000E5176"/>
    <w:pPr>
      <w:numPr>
        <w:numId w:val="26"/>
      </w:numPr>
    </w:pPr>
  </w:style>
  <w:style w:type="numbering" w:customStyle="1" w:styleId="3">
    <w:name w:val="Стиль многоуровневый3"/>
    <w:rsid w:val="000E5176"/>
    <w:pPr>
      <w:numPr>
        <w:numId w:val="17"/>
      </w:numPr>
    </w:pPr>
  </w:style>
  <w:style w:type="numbering" w:customStyle="1" w:styleId="30">
    <w:name w:val="Стиль многоуровневый полужирный3"/>
    <w:rsid w:val="000E5176"/>
    <w:pPr>
      <w:numPr>
        <w:numId w:val="18"/>
      </w:numPr>
    </w:pPr>
  </w:style>
  <w:style w:type="numbering" w:customStyle="1" w:styleId="40">
    <w:name w:val="Стиль нумерованный4"/>
    <w:rsid w:val="000E5176"/>
    <w:pPr>
      <w:numPr>
        <w:numId w:val="19"/>
      </w:numPr>
    </w:pPr>
  </w:style>
  <w:style w:type="numbering" w:customStyle="1" w:styleId="15">
    <w:name w:val="Текущий список15"/>
    <w:rsid w:val="000E5176"/>
    <w:pPr>
      <w:numPr>
        <w:numId w:val="22"/>
      </w:numPr>
    </w:pPr>
  </w:style>
  <w:style w:type="numbering" w:customStyle="1" w:styleId="phadditiontitle1">
    <w:name w:val="ph_additiontitle1"/>
    <w:rsid w:val="000E5176"/>
    <w:pPr>
      <w:numPr>
        <w:numId w:val="25"/>
      </w:numPr>
    </w:pPr>
  </w:style>
  <w:style w:type="numbering" w:customStyle="1" w:styleId="phadditiontitle11">
    <w:name w:val="ph_additiontitle11"/>
    <w:rsid w:val="000E5176"/>
    <w:pPr>
      <w:numPr>
        <w:numId w:val="23"/>
      </w:numPr>
    </w:pPr>
  </w:style>
  <w:style w:type="numbering" w:customStyle="1" w:styleId="ArticleSection1">
    <w:name w:val="Article / Section1"/>
    <w:rsid w:val="000E5176"/>
    <w:pPr>
      <w:numPr>
        <w:numId w:val="16"/>
      </w:numPr>
    </w:pPr>
  </w:style>
  <w:style w:type="numbering" w:customStyle="1" w:styleId="54">
    <w:name w:val="Стиль54"/>
    <w:rsid w:val="000E5176"/>
    <w:pPr>
      <w:numPr>
        <w:numId w:val="21"/>
      </w:numPr>
    </w:pPr>
  </w:style>
  <w:style w:type="numbering" w:customStyle="1" w:styleId="111">
    <w:name w:val="маркер 11"/>
    <w:rsid w:val="000E5176"/>
    <w:pPr>
      <w:numPr>
        <w:numId w:val="24"/>
      </w:numPr>
    </w:pPr>
  </w:style>
  <w:style w:type="numbering" w:customStyle="1" w:styleId="1ai5">
    <w:name w:val="1 / a / i5"/>
    <w:basedOn w:val="a5"/>
    <w:next w:val="1ai"/>
    <w:rsid w:val="000E5176"/>
    <w:pPr>
      <w:numPr>
        <w:numId w:val="15"/>
      </w:numPr>
    </w:pPr>
  </w:style>
  <w:style w:type="numbering" w:customStyle="1" w:styleId="33">
    <w:name w:val="Стиль маркированный3"/>
    <w:rsid w:val="000E5176"/>
    <w:pPr>
      <w:numPr>
        <w:numId w:val="20"/>
      </w:numPr>
    </w:pPr>
  </w:style>
  <w:style w:type="numbering" w:customStyle="1" w:styleId="1111115">
    <w:name w:val="1 / 1.1 / 1.1.15"/>
    <w:basedOn w:val="a5"/>
    <w:next w:val="111111"/>
    <w:rsid w:val="000E5176"/>
    <w:pPr>
      <w:numPr>
        <w:numId w:val="14"/>
      </w:numPr>
    </w:pPr>
  </w:style>
  <w:style w:type="numbering" w:customStyle="1" w:styleId="Numberlist">
    <w:name w:val="Number_list"/>
    <w:rsid w:val="000E5176"/>
    <w:pPr>
      <w:numPr>
        <w:numId w:val="29"/>
      </w:numPr>
    </w:pPr>
  </w:style>
  <w:style w:type="paragraph" w:customStyle="1" w:styleId="OTRTitulnew1">
    <w:name w:val="OTR_Titul_new_1"/>
    <w:basedOn w:val="a2"/>
    <w:semiHidden/>
    <w:rsid w:val="000E5176"/>
    <w:pPr>
      <w:spacing w:before="240" w:after="240" w:line="240" w:lineRule="auto"/>
      <w:contextualSpacing/>
      <w:jc w:val="center"/>
    </w:pPr>
    <w:rPr>
      <w:sz w:val="32"/>
      <w:szCs w:val="28"/>
    </w:rPr>
  </w:style>
  <w:style w:type="numbering" w:customStyle="1" w:styleId="552">
    <w:name w:val="Стиль55"/>
    <w:rsid w:val="00C46A5F"/>
  </w:style>
  <w:style w:type="numbering" w:customStyle="1" w:styleId="ArticleSection10">
    <w:name w:val="Article / Section1"/>
    <w:rsid w:val="00ED3D2F"/>
  </w:style>
  <w:style w:type="numbering" w:customStyle="1" w:styleId="560">
    <w:name w:val="Стиль56"/>
    <w:rsid w:val="00ED3D2F"/>
  </w:style>
  <w:style w:type="table" w:customStyle="1" w:styleId="1ffc">
    <w:name w:val="Светлая заливка1"/>
    <w:basedOn w:val="a4"/>
    <w:uiPriority w:val="60"/>
    <w:rsid w:val="00A94F84"/>
    <w:rPr>
      <w:rFonts w:asciiTheme="minorHAnsi" w:eastAsiaTheme="minorHAnsi" w:hAnsiTheme="minorHAnsi" w:cstheme="minorBidi"/>
      <w:color w:val="000000" w:themeColor="text1" w:themeShade="BF"/>
      <w:sz w:val="22"/>
      <w:lang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numbering" w:customStyle="1" w:styleId="18">
    <w:name w:val="Импортированный стиль 18"/>
    <w:rsid w:val="000E4014"/>
    <w:pPr>
      <w:numPr>
        <w:numId w:val="32"/>
      </w:numPr>
    </w:pPr>
  </w:style>
  <w:style w:type="numbering" w:customStyle="1" w:styleId="39">
    <w:name w:val="Импортированный стиль 39"/>
    <w:rsid w:val="00572F95"/>
    <w:pPr>
      <w:numPr>
        <w:numId w:val="33"/>
      </w:numPr>
    </w:pPr>
  </w:style>
  <w:style w:type="table" w:customStyle="1" w:styleId="TableNormal4">
    <w:name w:val="Table Normal4"/>
    <w:rsid w:val="00572F95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rsid w:val="00B6188F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ff4">
    <w:name w:val="annotation text"/>
    <w:basedOn w:val="a2"/>
    <w:link w:val="afff5"/>
    <w:uiPriority w:val="99"/>
    <w:semiHidden/>
    <w:unhideWhenUsed/>
    <w:rsid w:val="008E42F9"/>
    <w:pPr>
      <w:spacing w:line="240" w:lineRule="auto"/>
    </w:pPr>
    <w:rPr>
      <w:sz w:val="20"/>
      <w:szCs w:val="20"/>
    </w:rPr>
  </w:style>
  <w:style w:type="character" w:customStyle="1" w:styleId="afff5">
    <w:name w:val="Текст примечания Знак"/>
    <w:basedOn w:val="a3"/>
    <w:link w:val="afff4"/>
    <w:uiPriority w:val="99"/>
    <w:semiHidden/>
    <w:rsid w:val="008E42F9"/>
    <w:rPr>
      <w:sz w:val="20"/>
      <w:szCs w:val="20"/>
    </w:rPr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8E42F9"/>
    <w:rPr>
      <w:b/>
      <w:bCs/>
    </w:rPr>
  </w:style>
  <w:style w:type="character" w:customStyle="1" w:styleId="afff7">
    <w:name w:val="Тема примечания Знак"/>
    <w:basedOn w:val="afff5"/>
    <w:link w:val="afff6"/>
    <w:uiPriority w:val="99"/>
    <w:semiHidden/>
    <w:rsid w:val="008E42F9"/>
    <w:rPr>
      <w:b/>
      <w:bCs/>
      <w:sz w:val="20"/>
      <w:szCs w:val="20"/>
    </w:rPr>
  </w:style>
  <w:style w:type="paragraph" w:styleId="afff8">
    <w:name w:val="header"/>
    <w:basedOn w:val="a2"/>
    <w:link w:val="afff9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9">
    <w:name w:val="Верхний колонтитул Знак"/>
    <w:basedOn w:val="a3"/>
    <w:link w:val="afff8"/>
    <w:uiPriority w:val="99"/>
    <w:rsid w:val="00AD56C2"/>
  </w:style>
  <w:style w:type="paragraph" w:styleId="afffa">
    <w:name w:val="footer"/>
    <w:basedOn w:val="a2"/>
    <w:link w:val="afffb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b">
    <w:name w:val="Нижний колонтитул Знак"/>
    <w:basedOn w:val="a3"/>
    <w:link w:val="afffa"/>
    <w:uiPriority w:val="99"/>
    <w:rsid w:val="00AD56C2"/>
  </w:style>
  <w:style w:type="paragraph" w:styleId="afffc">
    <w:name w:val="Balloon Text"/>
    <w:basedOn w:val="a2"/>
    <w:link w:val="afffd"/>
    <w:semiHidden/>
    <w:unhideWhenUsed/>
    <w:rsid w:val="000C02D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fd">
    <w:name w:val="Текст выноски Знак"/>
    <w:basedOn w:val="a3"/>
    <w:link w:val="afffc"/>
    <w:semiHidden/>
    <w:rsid w:val="000C02DA"/>
    <w:rPr>
      <w:rFonts w:ascii="Segoe UI" w:hAnsi="Segoe UI" w:cs="Segoe UI"/>
      <w:sz w:val="18"/>
      <w:szCs w:val="18"/>
    </w:rPr>
  </w:style>
  <w:style w:type="paragraph" w:customStyle="1" w:styleId="11">
    <w:name w:val="_Нумерованный 1)"/>
    <w:basedOn w:val="a2"/>
    <w:qFormat/>
    <w:rsid w:val="00133231"/>
    <w:pPr>
      <w:numPr>
        <w:numId w:val="43"/>
      </w:numPr>
      <w:autoSpaceDN w:val="0"/>
      <w:adjustRightInd w:val="0"/>
      <w:spacing w:line="360" w:lineRule="auto"/>
      <w:textAlignment w:val="baseline"/>
    </w:pPr>
    <w:rPr>
      <w:szCs w:val="22"/>
    </w:rPr>
  </w:style>
  <w:style w:type="character" w:styleId="afffe">
    <w:name w:val="FollowedHyperlink"/>
    <w:basedOn w:val="a3"/>
    <w:uiPriority w:val="99"/>
    <w:semiHidden/>
    <w:unhideWhenUsed/>
    <w:rsid w:val="00133231"/>
    <w:rPr>
      <w:color w:val="800080" w:themeColor="followedHyperlink"/>
      <w:u w:val="single"/>
    </w:rPr>
  </w:style>
  <w:style w:type="paragraph" w:customStyle="1" w:styleId="affff">
    <w:name w:val="_Основной с красной строки"/>
    <w:basedOn w:val="a2"/>
    <w:link w:val="affff0"/>
    <w:qFormat/>
    <w:rsid w:val="00133231"/>
    <w:pPr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affff0">
    <w:name w:val="_Основной с красной строки Знак"/>
    <w:link w:val="affff"/>
    <w:qFormat/>
    <w:rsid w:val="00133231"/>
    <w:rPr>
      <w:szCs w:val="22"/>
    </w:rPr>
  </w:style>
  <w:style w:type="paragraph" w:customStyle="1" w:styleId="13">
    <w:name w:val="_Маркированный список уровня 1"/>
    <w:basedOn w:val="a2"/>
    <w:link w:val="1ffd"/>
    <w:qFormat/>
    <w:rsid w:val="00133231"/>
    <w:pPr>
      <w:numPr>
        <w:numId w:val="44"/>
      </w:numPr>
      <w:tabs>
        <w:tab w:val="left" w:pos="1134"/>
      </w:tabs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1ffd">
    <w:name w:val="_Маркированный список уровня 1 Знак"/>
    <w:link w:val="13"/>
    <w:qFormat/>
    <w:rsid w:val="00133231"/>
    <w:rPr>
      <w:szCs w:val="22"/>
    </w:rPr>
  </w:style>
  <w:style w:type="paragraph" w:customStyle="1" w:styleId="41">
    <w:name w:val="_Маркированный список уровня 4"/>
    <w:basedOn w:val="a2"/>
    <w:qFormat/>
    <w:rsid w:val="00056BDF"/>
    <w:pPr>
      <w:numPr>
        <w:numId w:val="46"/>
      </w:numPr>
      <w:autoSpaceDN w:val="0"/>
      <w:adjustRightInd w:val="0"/>
      <w:spacing w:line="360" w:lineRule="auto"/>
      <w:textAlignment w:val="baseline"/>
    </w:pPr>
    <w:rPr>
      <w:szCs w:val="22"/>
    </w:rPr>
  </w:style>
  <w:style w:type="paragraph" w:customStyle="1" w:styleId="affff1">
    <w:name w:val="_НазвРисунка"/>
    <w:basedOn w:val="a2"/>
    <w:next w:val="a2"/>
    <w:qFormat/>
    <w:rsid w:val="006E3AC9"/>
    <w:pPr>
      <w:keepLines/>
      <w:spacing w:after="400" w:line="240" w:lineRule="auto"/>
      <w:ind w:firstLine="0"/>
      <w:jc w:val="center"/>
    </w:pPr>
    <w:rPr>
      <w:lang w:eastAsia="en-US"/>
    </w:rPr>
  </w:style>
  <w:style w:type="paragraph" w:styleId="affff2">
    <w:name w:val="Body Text"/>
    <w:basedOn w:val="a2"/>
    <w:link w:val="affff3"/>
    <w:uiPriority w:val="99"/>
    <w:unhideWhenUsed/>
    <w:rsid w:val="00B7464C"/>
    <w:pPr>
      <w:spacing w:line="360" w:lineRule="auto"/>
      <w:ind w:firstLine="709"/>
    </w:pPr>
    <w:rPr>
      <w:lang w:val="en-US" w:eastAsia="en-US" w:bidi="en-US"/>
    </w:rPr>
  </w:style>
  <w:style w:type="character" w:customStyle="1" w:styleId="affff3">
    <w:name w:val="Основной текст Знак"/>
    <w:basedOn w:val="a3"/>
    <w:link w:val="affff2"/>
    <w:uiPriority w:val="99"/>
    <w:rsid w:val="00B7464C"/>
    <w:rPr>
      <w:lang w:val="en-US" w:eastAsia="en-US" w:bidi="en-US"/>
    </w:rPr>
  </w:style>
  <w:style w:type="paragraph" w:customStyle="1" w:styleId="a1">
    <w:name w:val="ГС_Список_МаркОтст"/>
    <w:rsid w:val="00B7464C"/>
    <w:pPr>
      <w:numPr>
        <w:numId w:val="49"/>
      </w:numPr>
      <w:spacing w:after="60" w:line="360" w:lineRule="auto"/>
      <w:jc w:val="both"/>
    </w:pPr>
    <w:rPr>
      <w:szCs w:val="20"/>
    </w:rPr>
  </w:style>
  <w:style w:type="paragraph" w:customStyle="1" w:styleId="RTL">
    <w:name w:val="RTL_Абзац"/>
    <w:basedOn w:val="a2"/>
    <w:link w:val="RTL0"/>
    <w:qFormat/>
    <w:rsid w:val="007E09A1"/>
    <w:pPr>
      <w:spacing w:line="360" w:lineRule="auto"/>
      <w:ind w:firstLine="709"/>
    </w:pPr>
    <w:rPr>
      <w:rFonts w:eastAsiaTheme="minorEastAsia"/>
      <w:szCs w:val="28"/>
    </w:rPr>
  </w:style>
  <w:style w:type="character" w:customStyle="1" w:styleId="RTL0">
    <w:name w:val="RTL_Абзац Знак"/>
    <w:basedOn w:val="a3"/>
    <w:link w:val="RTL"/>
    <w:rsid w:val="007E09A1"/>
    <w:rPr>
      <w:rFonts w:eastAsiaTheme="minorEastAsia"/>
      <w:szCs w:val="28"/>
    </w:rPr>
  </w:style>
  <w:style w:type="paragraph" w:customStyle="1" w:styleId="2">
    <w:name w:val="_Маркированный список уровня 2"/>
    <w:basedOn w:val="a2"/>
    <w:link w:val="2ff1"/>
    <w:qFormat/>
    <w:rsid w:val="00060857"/>
    <w:pPr>
      <w:numPr>
        <w:numId w:val="51"/>
      </w:numPr>
      <w:autoSpaceDN w:val="0"/>
      <w:adjustRightInd w:val="0"/>
      <w:spacing w:line="360" w:lineRule="auto"/>
      <w:contextualSpacing/>
      <w:textAlignment w:val="baseline"/>
    </w:pPr>
    <w:rPr>
      <w:szCs w:val="22"/>
    </w:rPr>
  </w:style>
  <w:style w:type="character" w:customStyle="1" w:styleId="2ff1">
    <w:name w:val="_Маркированный список уровня 2 Знак"/>
    <w:link w:val="2"/>
    <w:rsid w:val="00060857"/>
    <w:rPr>
      <w:szCs w:val="22"/>
    </w:rPr>
  </w:style>
  <w:style w:type="paragraph" w:customStyle="1" w:styleId="PlainText">
    <w:name w:val="PlainText"/>
    <w:link w:val="PlainText2"/>
    <w:qFormat/>
    <w:rsid w:val="00060857"/>
    <w:pPr>
      <w:spacing w:line="360" w:lineRule="auto"/>
      <w:ind w:firstLine="851"/>
      <w:jc w:val="both"/>
    </w:pPr>
    <w:rPr>
      <w:sz w:val="28"/>
    </w:rPr>
  </w:style>
  <w:style w:type="character" w:customStyle="1" w:styleId="PlainText2">
    <w:name w:val="PlainText Знак2"/>
    <w:link w:val="PlainText"/>
    <w:rsid w:val="00060857"/>
    <w:rPr>
      <w:sz w:val="28"/>
    </w:rPr>
  </w:style>
  <w:style w:type="paragraph" w:styleId="affff4">
    <w:name w:val="Normal (Web)"/>
    <w:basedOn w:val="a2"/>
    <w:uiPriority w:val="99"/>
    <w:semiHidden/>
    <w:unhideWhenUsed/>
    <w:rsid w:val="0088488D"/>
    <w:pPr>
      <w:spacing w:before="100" w:beforeAutospacing="1" w:after="100" w:afterAutospacing="1" w:line="240" w:lineRule="auto"/>
      <w:ind w:firstLine="0"/>
      <w:jc w:val="left"/>
    </w:pPr>
  </w:style>
  <w:style w:type="character" w:customStyle="1" w:styleId="code-comment">
    <w:name w:val="code-comment"/>
    <w:basedOn w:val="a3"/>
    <w:rsid w:val="003D2C90"/>
  </w:style>
  <w:style w:type="character" w:styleId="affff5">
    <w:name w:val="annotation reference"/>
    <w:basedOn w:val="a3"/>
    <w:uiPriority w:val="99"/>
    <w:semiHidden/>
    <w:unhideWhenUsed/>
    <w:rsid w:val="00920854"/>
    <w:rPr>
      <w:sz w:val="16"/>
      <w:szCs w:val="16"/>
    </w:rPr>
  </w:style>
  <w:style w:type="paragraph" w:customStyle="1" w:styleId="ItemizedList2">
    <w:name w:val="ItemizedList2"/>
    <w:qFormat/>
    <w:rsid w:val="00BC3536"/>
    <w:pPr>
      <w:spacing w:line="360" w:lineRule="auto"/>
      <w:ind w:firstLine="1701"/>
      <w:jc w:val="both"/>
    </w:pPr>
  </w:style>
  <w:style w:type="paragraph" w:customStyle="1" w:styleId="ItemizedList3">
    <w:name w:val="ItemizedList3"/>
    <w:rsid w:val="00BC3536"/>
    <w:pPr>
      <w:spacing w:before="120" w:line="360" w:lineRule="auto"/>
      <w:ind w:firstLine="2552"/>
      <w:jc w:val="both"/>
    </w:pPr>
    <w:rPr>
      <w:sz w:val="28"/>
    </w:rPr>
  </w:style>
  <w:style w:type="paragraph" w:customStyle="1" w:styleId="a0">
    <w:name w:val="_Нумерованный_список_литературы"/>
    <w:basedOn w:val="a2"/>
    <w:qFormat/>
    <w:rsid w:val="00011915"/>
    <w:pPr>
      <w:numPr>
        <w:numId w:val="62"/>
      </w:numPr>
      <w:autoSpaceDN w:val="0"/>
      <w:adjustRightInd w:val="0"/>
      <w:spacing w:line="360" w:lineRule="auto"/>
      <w:ind w:left="1066" w:hanging="357"/>
      <w:textAlignment w:val="baseline"/>
    </w:pPr>
    <w:rPr>
      <w:szCs w:val="22"/>
    </w:rPr>
  </w:style>
  <w:style w:type="character" w:customStyle="1" w:styleId="UnresolvedMention1">
    <w:name w:val="Unresolved Mention1"/>
    <w:basedOn w:val="a3"/>
    <w:uiPriority w:val="99"/>
    <w:semiHidden/>
    <w:unhideWhenUsed/>
    <w:rsid w:val="006D2C93"/>
    <w:rPr>
      <w:color w:val="605E5C"/>
      <w:shd w:val="clear" w:color="auto" w:fill="E1DFDD"/>
    </w:rPr>
  </w:style>
  <w:style w:type="character" w:styleId="affff6">
    <w:name w:val="Subtle Emphasis"/>
    <w:basedOn w:val="a3"/>
    <w:uiPriority w:val="19"/>
    <w:qFormat/>
    <w:rsid w:val="00445744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4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9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8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6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5460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70987">
              <w:marLeft w:val="0"/>
              <w:marRight w:val="18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44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0.jpe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20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26" Type="http://schemas.openxmlformats.org/officeDocument/2006/relationships/image" Target="media/image207.png"/><Relationship Id="rId107" Type="http://schemas.openxmlformats.org/officeDocument/2006/relationships/image" Target="media/image91.png"/><Relationship Id="rId11" Type="http://schemas.openxmlformats.org/officeDocument/2006/relationships/image" Target="media/image2.png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59.png"/><Relationship Id="rId128" Type="http://schemas.openxmlformats.org/officeDocument/2006/relationships/image" Target="media/image111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1.png"/><Relationship Id="rId181" Type="http://schemas.openxmlformats.org/officeDocument/2006/relationships/image" Target="media/image162.png"/><Relationship Id="rId216" Type="http://schemas.openxmlformats.org/officeDocument/2006/relationships/image" Target="media/image197.png"/><Relationship Id="rId237" Type="http://schemas.openxmlformats.org/officeDocument/2006/relationships/image" Target="media/image218.png"/><Relationship Id="rId22" Type="http://schemas.openxmlformats.org/officeDocument/2006/relationships/image" Target="media/image11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1.png"/><Relationship Id="rId139" Type="http://schemas.openxmlformats.org/officeDocument/2006/relationships/image" Target="media/image121.png"/><Relationship Id="rId85" Type="http://schemas.openxmlformats.org/officeDocument/2006/relationships/image" Target="media/image70.png"/><Relationship Id="rId150" Type="http://schemas.openxmlformats.org/officeDocument/2006/relationships/image" Target="media/image132.png"/><Relationship Id="rId171" Type="http://schemas.openxmlformats.org/officeDocument/2006/relationships/image" Target="media/image152.png"/><Relationship Id="rId192" Type="http://schemas.openxmlformats.org/officeDocument/2006/relationships/image" Target="media/image173.png"/><Relationship Id="rId206" Type="http://schemas.openxmlformats.org/officeDocument/2006/relationships/image" Target="media/image187.png"/><Relationship Id="rId227" Type="http://schemas.openxmlformats.org/officeDocument/2006/relationships/image" Target="media/image208.png"/><Relationship Id="rId12" Type="http://schemas.openxmlformats.org/officeDocument/2006/relationships/image" Target="media/image3.png"/><Relationship Id="rId33" Type="http://schemas.openxmlformats.org/officeDocument/2006/relationships/image" Target="media/image19.png"/><Relationship Id="rId108" Type="http://schemas.openxmlformats.org/officeDocument/2006/relationships/image" Target="media/image92.png"/><Relationship Id="rId129" Type="http://schemas.openxmlformats.org/officeDocument/2006/relationships/image" Target="media/image112.png"/><Relationship Id="rId54" Type="http://schemas.openxmlformats.org/officeDocument/2006/relationships/image" Target="media/image40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2.png"/><Relationship Id="rId161" Type="http://schemas.openxmlformats.org/officeDocument/2006/relationships/image" Target="media/image142.png"/><Relationship Id="rId182" Type="http://schemas.openxmlformats.org/officeDocument/2006/relationships/image" Target="media/image163.png"/><Relationship Id="rId217" Type="http://schemas.openxmlformats.org/officeDocument/2006/relationships/image" Target="media/image198.png"/><Relationship Id="rId6" Type="http://schemas.openxmlformats.org/officeDocument/2006/relationships/footnotes" Target="footnotes.xml"/><Relationship Id="rId238" Type="http://schemas.openxmlformats.org/officeDocument/2006/relationships/image" Target="media/image219.png"/><Relationship Id="rId23" Type="http://schemas.openxmlformats.org/officeDocument/2006/relationships/image" Target="media/image12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1.png"/><Relationship Id="rId130" Type="http://schemas.openxmlformats.org/officeDocument/2006/relationships/image" Target="media/image113.png"/><Relationship Id="rId151" Type="http://schemas.openxmlformats.org/officeDocument/2006/relationships/image" Target="media/image133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7" Type="http://schemas.openxmlformats.org/officeDocument/2006/relationships/image" Target="media/image188.png"/><Relationship Id="rId228" Type="http://schemas.openxmlformats.org/officeDocument/2006/relationships/image" Target="media/image209.png"/><Relationship Id="rId13" Type="http://schemas.openxmlformats.org/officeDocument/2006/relationships/image" Target="media/image4.png"/><Relationship Id="rId109" Type="http://schemas.openxmlformats.org/officeDocument/2006/relationships/image" Target="media/image93.png"/><Relationship Id="rId34" Type="http://schemas.openxmlformats.org/officeDocument/2006/relationships/image" Target="media/image20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20" Type="http://schemas.openxmlformats.org/officeDocument/2006/relationships/image" Target="media/image103.pn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18" Type="http://schemas.openxmlformats.org/officeDocument/2006/relationships/image" Target="media/image199.png"/><Relationship Id="rId239" Type="http://schemas.openxmlformats.org/officeDocument/2006/relationships/image" Target="media/image220.png"/><Relationship Id="rId24" Type="http://schemas.openxmlformats.org/officeDocument/2006/relationships/hyperlink" Target="https://sc-new.minsvyaz.ru/" TargetMode="External"/><Relationship Id="rId45" Type="http://schemas.openxmlformats.org/officeDocument/2006/relationships/image" Target="media/image31.png"/><Relationship Id="rId66" Type="http://schemas.openxmlformats.org/officeDocument/2006/relationships/hyperlink" Target="https://smev3.gosuslugi.ru/portal/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31" Type="http://schemas.openxmlformats.org/officeDocument/2006/relationships/hyperlink" Target="https://smev3.gosuslugi.ru/portal/" TargetMode="External"/><Relationship Id="rId152" Type="http://schemas.openxmlformats.org/officeDocument/2006/relationships/hyperlink" Target="https://esnsi.gosuslugi.ru" TargetMode="External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208" Type="http://schemas.openxmlformats.org/officeDocument/2006/relationships/image" Target="media/image189.png"/><Relationship Id="rId229" Type="http://schemas.openxmlformats.org/officeDocument/2006/relationships/image" Target="media/image210.png"/><Relationship Id="rId240" Type="http://schemas.openxmlformats.org/officeDocument/2006/relationships/image" Target="media/image221.png"/><Relationship Id="rId14" Type="http://schemas.openxmlformats.org/officeDocument/2006/relationships/hyperlink" Target="https://lkuv.gosuslugi.ru" TargetMode="External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8" Type="http://schemas.openxmlformats.org/officeDocument/2006/relationships/header" Target="header1.xml"/><Relationship Id="rId98" Type="http://schemas.openxmlformats.org/officeDocument/2006/relationships/image" Target="media/image83.png"/><Relationship Id="rId121" Type="http://schemas.openxmlformats.org/officeDocument/2006/relationships/image" Target="media/image104.png"/><Relationship Id="rId142" Type="http://schemas.openxmlformats.org/officeDocument/2006/relationships/image" Target="media/image124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" Type="http://schemas.openxmlformats.org/officeDocument/2006/relationships/hyperlink" Target="https://smev3.gosuslugi.ru/portal/" TargetMode="External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88" Type="http://schemas.openxmlformats.org/officeDocument/2006/relationships/image" Target="media/image73.png"/><Relationship Id="rId111" Type="http://schemas.openxmlformats.org/officeDocument/2006/relationships/hyperlink" Target="https://smev3.gosuslugi.ru/portal/" TargetMode="External"/><Relationship Id="rId132" Type="http://schemas.openxmlformats.org/officeDocument/2006/relationships/image" Target="media/image114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220" Type="http://schemas.openxmlformats.org/officeDocument/2006/relationships/image" Target="media/image201.png"/><Relationship Id="rId241" Type="http://schemas.openxmlformats.org/officeDocument/2006/relationships/image" Target="media/image222.png"/><Relationship Id="rId15" Type="http://schemas.openxmlformats.org/officeDocument/2006/relationships/image" Target="media/image5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" Type="http://schemas.openxmlformats.org/officeDocument/2006/relationships/hyperlink" Target="https://smev3.gosuslugi.ru/portal/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5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openxmlformats.org/officeDocument/2006/relationships/settings" Target="settings.xml"/><Relationship Id="rId9" Type="http://schemas.openxmlformats.org/officeDocument/2006/relationships/hyperlink" Target="https://digital.gov.ru/ru/documents/6182/" TargetMode="External"/><Relationship Id="rId180" Type="http://schemas.openxmlformats.org/officeDocument/2006/relationships/image" Target="media/image161.png"/><Relationship Id="rId210" Type="http://schemas.openxmlformats.org/officeDocument/2006/relationships/image" Target="media/image191.png"/><Relationship Id="rId215" Type="http://schemas.openxmlformats.org/officeDocument/2006/relationships/image" Target="media/image196.png"/><Relationship Id="rId236" Type="http://schemas.openxmlformats.org/officeDocument/2006/relationships/image" Target="media/image217.png"/><Relationship Id="rId26" Type="http://schemas.openxmlformats.org/officeDocument/2006/relationships/hyperlink" Target="https://digital.gov.ru/ru/documents/6182/" TargetMode="External"/><Relationship Id="rId231" Type="http://schemas.openxmlformats.org/officeDocument/2006/relationships/image" Target="media/image212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5.png"/><Relationship Id="rId133" Type="http://schemas.openxmlformats.org/officeDocument/2006/relationships/image" Target="media/image115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image" Target="media/image6.png"/><Relationship Id="rId221" Type="http://schemas.openxmlformats.org/officeDocument/2006/relationships/image" Target="media/image202.png"/><Relationship Id="rId242" Type="http://schemas.openxmlformats.org/officeDocument/2006/relationships/header" Target="header2.xm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6.png"/><Relationship Id="rId144" Type="http://schemas.openxmlformats.org/officeDocument/2006/relationships/image" Target="media/image126.png"/><Relationship Id="rId90" Type="http://schemas.openxmlformats.org/officeDocument/2006/relationships/image" Target="media/image75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211" Type="http://schemas.openxmlformats.org/officeDocument/2006/relationships/image" Target="media/image192.png"/><Relationship Id="rId232" Type="http://schemas.openxmlformats.org/officeDocument/2006/relationships/image" Target="media/image213.pn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openxmlformats.org/officeDocument/2006/relationships/image" Target="media/image96.png"/><Relationship Id="rId134" Type="http://schemas.openxmlformats.org/officeDocument/2006/relationships/image" Target="media/image116.png"/><Relationship Id="rId80" Type="http://schemas.openxmlformats.org/officeDocument/2006/relationships/image" Target="media/image65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222" Type="http://schemas.openxmlformats.org/officeDocument/2006/relationships/image" Target="media/image203.png"/><Relationship Id="rId243" Type="http://schemas.openxmlformats.org/officeDocument/2006/relationships/footer" Target="footer1.xml"/><Relationship Id="rId17" Type="http://schemas.openxmlformats.org/officeDocument/2006/relationships/hyperlink" Target="https://esia.gosuslugi.ru/" TargetMode="External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24" Type="http://schemas.openxmlformats.org/officeDocument/2006/relationships/image" Target="media/image107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image" Target="media/image127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1" Type="http://schemas.openxmlformats.org/officeDocument/2006/relationships/customXml" Target="../customXml/item1.xml"/><Relationship Id="rId212" Type="http://schemas.openxmlformats.org/officeDocument/2006/relationships/image" Target="media/image193.png"/><Relationship Id="rId233" Type="http://schemas.openxmlformats.org/officeDocument/2006/relationships/image" Target="media/image214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60" Type="http://schemas.openxmlformats.org/officeDocument/2006/relationships/image" Target="media/image46.png"/><Relationship Id="rId81" Type="http://schemas.openxmlformats.org/officeDocument/2006/relationships/image" Target="media/image66.png"/><Relationship Id="rId135" Type="http://schemas.openxmlformats.org/officeDocument/2006/relationships/image" Target="media/image117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223" Type="http://schemas.openxmlformats.org/officeDocument/2006/relationships/image" Target="media/image204.png"/><Relationship Id="rId244" Type="http://schemas.openxmlformats.org/officeDocument/2006/relationships/fontTable" Target="fontTable.xml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50" Type="http://schemas.openxmlformats.org/officeDocument/2006/relationships/image" Target="media/image36.png"/><Relationship Id="rId104" Type="http://schemas.openxmlformats.org/officeDocument/2006/relationships/image" Target="media/image89.png"/><Relationship Id="rId125" Type="http://schemas.openxmlformats.org/officeDocument/2006/relationships/image" Target="media/image108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13" Type="http://schemas.openxmlformats.org/officeDocument/2006/relationships/image" Target="media/image194.png"/><Relationship Id="rId234" Type="http://schemas.openxmlformats.org/officeDocument/2006/relationships/image" Target="media/image21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40" Type="http://schemas.openxmlformats.org/officeDocument/2006/relationships/image" Target="media/image26.png"/><Relationship Id="rId115" Type="http://schemas.openxmlformats.org/officeDocument/2006/relationships/image" Target="media/image98.png"/><Relationship Id="rId136" Type="http://schemas.openxmlformats.org/officeDocument/2006/relationships/image" Target="media/image118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19" Type="http://schemas.openxmlformats.org/officeDocument/2006/relationships/image" Target="media/image8.png"/><Relationship Id="rId224" Type="http://schemas.openxmlformats.org/officeDocument/2006/relationships/image" Target="media/image205.png"/><Relationship Id="rId245" Type="http://schemas.openxmlformats.org/officeDocument/2006/relationships/theme" Target="theme/theme1.xml"/><Relationship Id="rId30" Type="http://schemas.openxmlformats.org/officeDocument/2006/relationships/image" Target="media/image16.png"/><Relationship Id="rId105" Type="http://schemas.openxmlformats.org/officeDocument/2006/relationships/hyperlink" Target="https://smev3.gosuslugi.ru/portal/" TargetMode="External"/><Relationship Id="rId126" Type="http://schemas.openxmlformats.org/officeDocument/2006/relationships/image" Target="media/image109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image" Target="media/image170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image" Target="media/image216.png"/><Relationship Id="rId116" Type="http://schemas.openxmlformats.org/officeDocument/2006/relationships/image" Target="media/image99.png"/><Relationship Id="rId137" Type="http://schemas.openxmlformats.org/officeDocument/2006/relationships/image" Target="media/image119.png"/><Relationship Id="rId158" Type="http://schemas.openxmlformats.org/officeDocument/2006/relationships/image" Target="media/image139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179" Type="http://schemas.openxmlformats.org/officeDocument/2006/relationships/image" Target="media/image16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5" Type="http://schemas.openxmlformats.org/officeDocument/2006/relationships/image" Target="media/image206.png"/><Relationship Id="rId106" Type="http://schemas.openxmlformats.org/officeDocument/2006/relationships/image" Target="media/image90.png"/><Relationship Id="rId127" Type="http://schemas.openxmlformats.org/officeDocument/2006/relationships/image" Target="media/image1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men.petrosyan\AppData\Roaming\Microsoft\&#1064;&#1072;&#1073;&#1083;&#1086;&#1085;&#1099;\34_&#1064;&#1040;&#1041;&#1051;&#1054;&#1053;_&#1053;&#1054;&#1042;&#1067;&#1049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Заполнитель1</b:Tag>
    <b:SourceType>BookSection</b:SourceType>
    <b:Guid>{B7E9AE65-CFB2-49D0-A988-10B1C24CD0D9}</b:Guid>
    <b:RefOrder>1</b:RefOrder>
  </b:Source>
</b:Sources>
</file>

<file path=customXml/itemProps1.xml><?xml version="1.0" encoding="utf-8"?>
<ds:datastoreItem xmlns:ds="http://schemas.openxmlformats.org/officeDocument/2006/customXml" ds:itemID="{99B8AF28-24EC-4737-96DB-395C6F95DF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34_ШАБЛОН_НОВЫЙ.dotx</Template>
  <TotalTime>6</TotalTime>
  <Pages>1</Pages>
  <Words>25650</Words>
  <Characters>146211</Characters>
  <Application>Microsoft Office Word</Application>
  <DocSecurity>0</DocSecurity>
  <Lines>1218</Lines>
  <Paragraphs>343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Содержание</vt:lpstr>
      <vt:lpstr>Содержание</vt:lpstr>
    </vt:vector>
  </TitlesOfParts>
  <Company/>
  <LinksUpToDate>false</LinksUpToDate>
  <CharactersWithSpaces>171518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creator>Ольга</dc:creator>
  <cp:lastModifiedBy>Куликова Надежда Валерьевна</cp:lastModifiedBy>
  <cp:revision>5</cp:revision>
  <cp:lastPrinted>2016-11-08T16:13:00Z</cp:lastPrinted>
  <dcterms:created xsi:type="dcterms:W3CDTF">2021-12-27T14:03:00Z</dcterms:created>
  <dcterms:modified xsi:type="dcterms:W3CDTF">2021-12-27T14:18:00Z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Номер документа">
    <vt:lpwstr>№ХХ</vt:lpwstr>
  </property>
  <property fmtid="{D5CDD505-2E9C-101B-9397-08002B2CF9AE}" pid="3" name="Название документа">
    <vt:lpwstr>Руководство пользователя</vt:lpwstr>
  </property>
  <property fmtid="{D5CDD505-2E9C-101B-9397-08002B2CF9AE}" pid="4" name="Код документа">
    <vt:lpwstr>17514186.КТДА.ИЗ</vt:lpwstr>
  </property>
</Properties>
</file>